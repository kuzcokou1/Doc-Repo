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90E60" w:rsidRDefault="00190E60" w:rsidP="00164528">
      <w:pPr>
        <w:spacing w:line="240" w:lineRule="auto"/>
        <w:rPr>
          <w:rFonts w:cs="Arial"/>
          <w:b/>
          <w:color w:val="002A6C"/>
          <w:szCs w:val="28"/>
        </w:rPr>
      </w:pPr>
    </w:p>
    <w:p w:rsidR="00190E60" w:rsidRDefault="00190E60" w:rsidP="00164528">
      <w:pPr>
        <w:spacing w:line="240" w:lineRule="auto"/>
        <w:rPr>
          <w:rFonts w:cs="Arial"/>
          <w:b/>
          <w:color w:val="002A6C"/>
          <w:szCs w:val="28"/>
        </w:rPr>
      </w:pPr>
    </w:p>
    <w:p w:rsidR="00190E60" w:rsidRDefault="00190E60" w:rsidP="00164528">
      <w:pPr>
        <w:spacing w:line="240" w:lineRule="auto"/>
        <w:rPr>
          <w:rFonts w:cs="Arial"/>
          <w:b/>
          <w:color w:val="002A6C"/>
          <w:szCs w:val="28"/>
        </w:rPr>
      </w:pPr>
    </w:p>
    <w:p w:rsidR="00190E60" w:rsidRDefault="00190E60" w:rsidP="00164528">
      <w:pPr>
        <w:spacing w:line="240" w:lineRule="auto"/>
        <w:rPr>
          <w:rFonts w:cs="Arial"/>
          <w:b/>
          <w:color w:val="002A6C"/>
          <w:szCs w:val="28"/>
        </w:rPr>
      </w:pPr>
    </w:p>
    <w:p w:rsidR="00190E60" w:rsidRDefault="00190E60" w:rsidP="00164528">
      <w:pPr>
        <w:spacing w:line="240" w:lineRule="auto"/>
        <w:rPr>
          <w:rFonts w:cs="Arial"/>
          <w:b/>
          <w:color w:val="002A6C"/>
          <w:szCs w:val="28"/>
        </w:rPr>
      </w:pPr>
    </w:p>
    <w:p w:rsidR="00190E60" w:rsidRPr="00190E60" w:rsidRDefault="00190E60" w:rsidP="00190E60">
      <w:pPr>
        <w:spacing w:before="0" w:beforeAutospacing="0" w:after="160" w:afterAutospacing="0"/>
        <w:ind w:right="-153"/>
        <w:jc w:val="left"/>
        <w:rPr>
          <w:rFonts w:cs="Arial"/>
          <w:color w:val="0D0D0D" w:themeColor="text1" w:themeTint="F2"/>
          <w:sz w:val="52"/>
          <w:szCs w:val="52"/>
        </w:rPr>
      </w:pPr>
      <w:r w:rsidRPr="00190E60">
        <w:rPr>
          <w:rFonts w:cs="Arial"/>
          <w:color w:val="0D0D0D" w:themeColor="text1" w:themeTint="F2"/>
          <w:sz w:val="52"/>
          <w:szCs w:val="52"/>
        </w:rPr>
        <w:t>DTIS – DIRECTORATE OF TAXATION INFORMATION SYSTEM</w:t>
      </w:r>
    </w:p>
    <w:p w:rsidR="00190E60" w:rsidRDefault="00190E60" w:rsidP="00190E60">
      <w:pPr>
        <w:spacing w:before="0" w:beforeAutospacing="0" w:after="160" w:afterAutospacing="0"/>
        <w:jc w:val="left"/>
        <w:rPr>
          <w:rFonts w:cs="Arial"/>
          <w:color w:val="0D0D0D" w:themeColor="text1" w:themeTint="F2"/>
          <w:sz w:val="52"/>
          <w:szCs w:val="52"/>
        </w:rPr>
      </w:pPr>
    </w:p>
    <w:p w:rsidR="00190E60" w:rsidRDefault="00190E60" w:rsidP="00190E60">
      <w:pPr>
        <w:spacing w:before="0" w:beforeAutospacing="0" w:after="160" w:afterAutospacing="0"/>
        <w:jc w:val="left"/>
        <w:rPr>
          <w:rFonts w:cs="Arial"/>
          <w:color w:val="0D0D0D" w:themeColor="text1" w:themeTint="F2"/>
          <w:sz w:val="52"/>
          <w:szCs w:val="52"/>
        </w:rPr>
      </w:pPr>
    </w:p>
    <w:p w:rsidR="00190E60" w:rsidRDefault="00190E60" w:rsidP="00190E60">
      <w:pPr>
        <w:spacing w:before="0" w:beforeAutospacing="0" w:after="160" w:afterAutospacing="0"/>
        <w:jc w:val="center"/>
        <w:rPr>
          <w:rFonts w:cs="Arial"/>
          <w:color w:val="0D0D0D" w:themeColor="text1" w:themeTint="F2"/>
          <w:sz w:val="52"/>
          <w:szCs w:val="52"/>
        </w:rPr>
      </w:pPr>
      <w:r>
        <w:rPr>
          <w:rFonts w:cs="Arial"/>
          <w:color w:val="0D0D0D" w:themeColor="text1" w:themeTint="F2"/>
          <w:sz w:val="52"/>
          <w:szCs w:val="52"/>
        </w:rPr>
        <w:t xml:space="preserve">USER´S </w:t>
      </w:r>
      <w:r w:rsidRPr="00190E60">
        <w:rPr>
          <w:rFonts w:cs="Arial"/>
          <w:color w:val="0D0D0D" w:themeColor="text1" w:themeTint="F2"/>
          <w:sz w:val="52"/>
          <w:szCs w:val="52"/>
        </w:rPr>
        <w:t>GUIDE</w:t>
      </w:r>
    </w:p>
    <w:p w:rsidR="00190E60" w:rsidRDefault="00190E60" w:rsidP="00190E60">
      <w:pPr>
        <w:spacing w:before="0" w:beforeAutospacing="0" w:after="160" w:afterAutospacing="0"/>
        <w:jc w:val="center"/>
        <w:rPr>
          <w:rFonts w:cs="Arial"/>
          <w:color w:val="0D0D0D" w:themeColor="text1" w:themeTint="F2"/>
          <w:sz w:val="52"/>
          <w:szCs w:val="52"/>
        </w:rPr>
      </w:pPr>
    </w:p>
    <w:p w:rsidR="00190E60" w:rsidRPr="00190E60" w:rsidRDefault="00190E60" w:rsidP="00190E60">
      <w:pPr>
        <w:spacing w:before="0" w:beforeAutospacing="0" w:after="160" w:afterAutospacing="0"/>
        <w:jc w:val="center"/>
        <w:rPr>
          <w:rFonts w:cs="Arial"/>
          <w:color w:val="0D0D0D" w:themeColor="text1" w:themeTint="F2"/>
          <w:sz w:val="52"/>
          <w:szCs w:val="52"/>
        </w:rPr>
      </w:pPr>
    </w:p>
    <w:p w:rsidR="00190E60" w:rsidRDefault="00190E60" w:rsidP="00190E60">
      <w:pPr>
        <w:spacing w:line="240" w:lineRule="auto"/>
        <w:jc w:val="center"/>
        <w:rPr>
          <w:rFonts w:cs="Arial"/>
          <w:b/>
          <w:color w:val="002A6C"/>
          <w:szCs w:val="28"/>
        </w:rPr>
      </w:pPr>
      <w:r>
        <w:rPr>
          <w:rFonts w:cs="Arial"/>
          <w:b/>
          <w:noProof/>
          <w:color w:val="002A6C"/>
          <w:szCs w:val="28"/>
        </w:rPr>
        <w:drawing>
          <wp:inline distT="0" distB="0" distL="0" distR="0" wp14:anchorId="68538F3A">
            <wp:extent cx="2505710" cy="1115695"/>
            <wp:effectExtent l="0" t="0" r="8890" b="8255"/>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05710" cy="1115695"/>
                    </a:xfrm>
                    <a:prstGeom prst="rect">
                      <a:avLst/>
                    </a:prstGeom>
                    <a:noFill/>
                  </pic:spPr>
                </pic:pic>
              </a:graphicData>
            </a:graphic>
          </wp:inline>
        </w:drawing>
      </w:r>
    </w:p>
    <w:p w:rsidR="00227735" w:rsidRDefault="00227735" w:rsidP="00227735">
      <w:pPr>
        <w:spacing w:line="240" w:lineRule="auto"/>
        <w:jc w:val="left"/>
        <w:rPr>
          <w:rFonts w:cs="Arial"/>
          <w:b/>
          <w:color w:val="002A6C"/>
          <w:szCs w:val="28"/>
        </w:rPr>
      </w:pPr>
      <w:r>
        <w:rPr>
          <w:rFonts w:cs="Arial"/>
          <w:b/>
          <w:color w:val="002A6C"/>
          <w:szCs w:val="28"/>
        </w:rPr>
        <w:t xml:space="preserve">Updated </w:t>
      </w:r>
      <w:r w:rsidR="004C28D3">
        <w:rPr>
          <w:rFonts w:cs="Arial"/>
          <w:b/>
          <w:color w:val="002A6C"/>
          <w:szCs w:val="28"/>
        </w:rPr>
        <w:t xml:space="preserve">Version 1 </w:t>
      </w:r>
      <w:r>
        <w:rPr>
          <w:rFonts w:cs="Arial"/>
          <w:b/>
          <w:color w:val="002A6C"/>
          <w:szCs w:val="28"/>
        </w:rPr>
        <w:t xml:space="preserve">&amp; 2 </w:t>
      </w:r>
      <w:r w:rsidR="004C28D3">
        <w:rPr>
          <w:rFonts w:cs="Arial"/>
          <w:b/>
          <w:color w:val="002A6C"/>
          <w:szCs w:val="28"/>
        </w:rPr>
        <w:t>- Including Sales and Excise Taxes</w:t>
      </w:r>
      <w:r>
        <w:rPr>
          <w:rFonts w:cs="Arial"/>
          <w:b/>
          <w:color w:val="002A6C"/>
          <w:szCs w:val="28"/>
        </w:rPr>
        <w:t xml:space="preserve">, </w:t>
      </w:r>
      <w:r w:rsidRPr="00227735">
        <w:rPr>
          <w:rFonts w:cs="Arial"/>
          <w:b/>
          <w:color w:val="002A6C"/>
          <w:szCs w:val="28"/>
        </w:rPr>
        <w:t>Reconcile Bank Deposits, Send SMS, Import Payment Data and Export Registration Data for External Entities</w:t>
      </w:r>
      <w:r>
        <w:rPr>
          <w:rFonts w:cs="Arial"/>
          <w:b/>
          <w:color w:val="002A6C"/>
          <w:szCs w:val="28"/>
        </w:rPr>
        <w:t xml:space="preserve">. </w:t>
      </w:r>
    </w:p>
    <w:p w:rsidR="00190E60" w:rsidRDefault="00190E60" w:rsidP="00190E60">
      <w:pPr>
        <w:spacing w:line="240" w:lineRule="auto"/>
        <w:jc w:val="center"/>
        <w:rPr>
          <w:rFonts w:cs="Arial"/>
          <w:b/>
          <w:color w:val="002A6C"/>
          <w:szCs w:val="28"/>
        </w:rPr>
      </w:pPr>
    </w:p>
    <w:p w:rsidR="00190E60" w:rsidRPr="00190E60" w:rsidRDefault="00190E60" w:rsidP="00190E60">
      <w:pPr>
        <w:spacing w:before="0" w:beforeAutospacing="0" w:after="160" w:afterAutospacing="0"/>
        <w:jc w:val="left"/>
        <w:rPr>
          <w:rFonts w:cs="Arial"/>
          <w:b/>
          <w:color w:val="0D0D0D" w:themeColor="text1" w:themeTint="F2"/>
          <w:szCs w:val="24"/>
        </w:rPr>
      </w:pPr>
      <w:r w:rsidRPr="00190E60">
        <w:rPr>
          <w:rFonts w:cs="Arial"/>
          <w:b/>
          <w:color w:val="0D0D0D" w:themeColor="text1" w:themeTint="F2"/>
          <w:szCs w:val="24"/>
        </w:rPr>
        <w:fldChar w:fldCharType="begin"/>
      </w:r>
      <w:r w:rsidRPr="00190E60">
        <w:rPr>
          <w:rFonts w:cs="Arial"/>
          <w:b/>
          <w:color w:val="0D0D0D" w:themeColor="text1" w:themeTint="F2"/>
          <w:szCs w:val="24"/>
        </w:rPr>
        <w:instrText xml:space="preserve"> DATE   \* MERGEFORMAT </w:instrText>
      </w:r>
      <w:r w:rsidRPr="00190E60">
        <w:rPr>
          <w:rFonts w:cs="Arial"/>
          <w:b/>
          <w:color w:val="0D0D0D" w:themeColor="text1" w:themeTint="F2"/>
          <w:szCs w:val="24"/>
        </w:rPr>
        <w:fldChar w:fldCharType="separate"/>
      </w:r>
      <w:r w:rsidR="00ED33A0">
        <w:rPr>
          <w:rFonts w:cs="Arial"/>
          <w:b/>
          <w:noProof/>
          <w:color w:val="0D0D0D" w:themeColor="text1" w:themeTint="F2"/>
          <w:szCs w:val="24"/>
        </w:rPr>
        <w:t>10/16/2013</w:t>
      </w:r>
      <w:r w:rsidRPr="00190E60">
        <w:rPr>
          <w:rFonts w:cs="Arial"/>
          <w:b/>
          <w:color w:val="0D0D0D" w:themeColor="text1" w:themeTint="F2"/>
          <w:szCs w:val="24"/>
        </w:rPr>
        <w:fldChar w:fldCharType="end"/>
      </w:r>
    </w:p>
    <w:p w:rsidR="00190E60" w:rsidRPr="00190E60" w:rsidRDefault="00190E60" w:rsidP="00190E60">
      <w:pPr>
        <w:spacing w:before="0" w:beforeAutospacing="0" w:after="160" w:afterAutospacing="0"/>
        <w:jc w:val="left"/>
        <w:rPr>
          <w:rFonts w:cs="Arial"/>
          <w:color w:val="0D0D0D" w:themeColor="text1" w:themeTint="F2"/>
          <w:szCs w:val="24"/>
        </w:rPr>
      </w:pPr>
      <w:r w:rsidRPr="00190E60">
        <w:rPr>
          <w:rFonts w:cs="Arial"/>
          <w:color w:val="0D0D0D" w:themeColor="text1" w:themeTint="F2"/>
          <w:szCs w:val="24"/>
        </w:rPr>
        <w:t>This publication was produced for review by the United States Agency for International Development. It was prepared by the advisor(s) supporting USAID’s Economic Governance Project in South Sudan. The author’s views expressed in this publication do not necessarily reflect the views of USAID or the United States Government.</w:t>
      </w:r>
    </w:p>
    <w:p w:rsidR="00C807A6" w:rsidRDefault="00C807A6" w:rsidP="004A0BCE">
      <w:pPr>
        <w:rPr>
          <w:rFonts w:cs="Arial"/>
          <w:b/>
          <w:color w:val="002A6C"/>
          <w:szCs w:val="28"/>
        </w:rPr>
      </w:pP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115" w:type="dxa"/>
          <w:left w:w="115" w:type="dxa"/>
          <w:bottom w:w="115" w:type="dxa"/>
          <w:right w:w="115" w:type="dxa"/>
        </w:tblCellMar>
        <w:tblLook w:val="0020" w:firstRow="1" w:lastRow="0" w:firstColumn="0" w:lastColumn="0" w:noHBand="0" w:noVBand="0"/>
      </w:tblPr>
      <w:tblGrid>
        <w:gridCol w:w="3085"/>
        <w:gridCol w:w="3086"/>
        <w:gridCol w:w="3086"/>
      </w:tblGrid>
      <w:tr w:rsidR="00F54C6B" w:rsidRPr="00713695" w:rsidTr="00E2675D">
        <w:tc>
          <w:tcPr>
            <w:tcW w:w="3085" w:type="dxa"/>
            <w:tcBorders>
              <w:top w:val="single" w:sz="8" w:space="0" w:color="FFFFFF"/>
              <w:left w:val="single" w:sz="8" w:space="0" w:color="FFFFFF"/>
              <w:bottom w:val="single" w:sz="8" w:space="0" w:color="FFFFFF"/>
              <w:right w:val="single" w:sz="8" w:space="0" w:color="FFFFFF"/>
            </w:tcBorders>
            <w:shd w:val="solid" w:color="000066" w:fill="002A6C"/>
          </w:tcPr>
          <w:p w:rsidR="00F54C6B" w:rsidRPr="00713695" w:rsidRDefault="00F54C6B" w:rsidP="005269CD">
            <w:pPr>
              <w:pStyle w:val="Charttitle"/>
            </w:pPr>
            <w:r w:rsidRPr="00713695">
              <w:t>Authors</w:t>
            </w:r>
          </w:p>
        </w:tc>
        <w:tc>
          <w:tcPr>
            <w:tcW w:w="3086" w:type="dxa"/>
            <w:tcBorders>
              <w:top w:val="single" w:sz="8" w:space="0" w:color="FFFFFF"/>
              <w:left w:val="single" w:sz="8" w:space="0" w:color="FFFFFF"/>
              <w:bottom w:val="single" w:sz="8" w:space="0" w:color="FFFFFF"/>
              <w:right w:val="single" w:sz="8" w:space="0" w:color="FFFFFF"/>
            </w:tcBorders>
            <w:shd w:val="solid" w:color="000066" w:fill="002A6C"/>
          </w:tcPr>
          <w:p w:rsidR="00F54C6B" w:rsidRPr="00713695" w:rsidRDefault="00F54C6B" w:rsidP="005269CD">
            <w:pPr>
              <w:pStyle w:val="Charttitle"/>
            </w:pPr>
          </w:p>
        </w:tc>
        <w:tc>
          <w:tcPr>
            <w:tcW w:w="3086" w:type="dxa"/>
            <w:tcBorders>
              <w:top w:val="single" w:sz="8" w:space="0" w:color="FFFFFF"/>
              <w:left w:val="single" w:sz="8" w:space="0" w:color="FFFFFF"/>
              <w:bottom w:val="single" w:sz="8" w:space="0" w:color="FFFFFF"/>
              <w:right w:val="single" w:sz="8" w:space="0" w:color="FFFFFF"/>
            </w:tcBorders>
            <w:shd w:val="solid" w:color="000066" w:fill="002A6C"/>
          </w:tcPr>
          <w:p w:rsidR="00F54C6B" w:rsidRPr="00713695" w:rsidRDefault="00F54C6B" w:rsidP="005269CD">
            <w:pPr>
              <w:pStyle w:val="Charttitle"/>
            </w:pPr>
          </w:p>
        </w:tc>
      </w:tr>
      <w:tr w:rsidR="00F54C6B" w:rsidRPr="00713695" w:rsidTr="00E2675D">
        <w:tc>
          <w:tcPr>
            <w:tcW w:w="3085" w:type="dxa"/>
            <w:tcBorders>
              <w:top w:val="single" w:sz="8" w:space="0" w:color="FFFFFF"/>
              <w:left w:val="single" w:sz="6" w:space="0" w:color="FFFFFF"/>
              <w:bottom w:val="single" w:sz="6" w:space="0" w:color="FFFFFF"/>
              <w:right w:val="single" w:sz="6" w:space="0" w:color="FFFFFF"/>
            </w:tcBorders>
            <w:shd w:val="clear" w:color="auto" w:fill="DDDDDD"/>
          </w:tcPr>
          <w:p w:rsidR="004C4470" w:rsidRDefault="004C4470" w:rsidP="004C4470">
            <w:pPr>
              <w:pStyle w:val="Charttext"/>
              <w:spacing w:before="0" w:beforeAutospacing="0" w:after="0" w:afterAutospacing="0" w:line="240" w:lineRule="auto"/>
              <w:rPr>
                <w:rFonts w:cs="Arial"/>
                <w:sz w:val="18"/>
                <w:szCs w:val="18"/>
              </w:rPr>
            </w:pPr>
            <w:r>
              <w:rPr>
                <w:rFonts w:cs="Arial"/>
                <w:sz w:val="18"/>
                <w:szCs w:val="18"/>
              </w:rPr>
              <w:t>Maria Elisabethe Hartmann Pires</w:t>
            </w:r>
          </w:p>
          <w:p w:rsidR="00F54C6B" w:rsidRPr="00713695" w:rsidRDefault="004C4470" w:rsidP="004C4470">
            <w:pPr>
              <w:pStyle w:val="Charttext"/>
              <w:spacing w:before="0" w:beforeAutospacing="0" w:after="0" w:afterAutospacing="0" w:line="240" w:lineRule="auto"/>
              <w:rPr>
                <w:rFonts w:cs="Arial"/>
                <w:sz w:val="18"/>
                <w:szCs w:val="18"/>
              </w:rPr>
            </w:pPr>
            <w:r>
              <w:rPr>
                <w:rFonts w:cs="Arial"/>
                <w:sz w:val="18"/>
                <w:szCs w:val="18"/>
              </w:rPr>
              <w:t>Tax Advisor, State Coordinator</w:t>
            </w:r>
          </w:p>
          <w:p w:rsidR="00F54C6B" w:rsidRPr="00713695" w:rsidRDefault="0071100D" w:rsidP="0059369F">
            <w:pPr>
              <w:pStyle w:val="Charttext"/>
              <w:spacing w:before="0" w:beforeAutospacing="0" w:after="0" w:afterAutospacing="0" w:line="240" w:lineRule="auto"/>
              <w:jc w:val="left"/>
              <w:rPr>
                <w:rFonts w:cs="Arial"/>
                <w:sz w:val="18"/>
                <w:szCs w:val="18"/>
              </w:rPr>
            </w:pPr>
            <w:r>
              <w:rPr>
                <w:rFonts w:cs="Arial"/>
                <w:sz w:val="18"/>
                <w:szCs w:val="18"/>
              </w:rPr>
              <w:t>USAID</w:t>
            </w:r>
            <w:r w:rsidR="0059369F">
              <w:rPr>
                <w:rFonts w:cs="Arial"/>
                <w:sz w:val="18"/>
                <w:szCs w:val="18"/>
              </w:rPr>
              <w:t xml:space="preserve"> </w:t>
            </w:r>
            <w:r>
              <w:rPr>
                <w:rFonts w:cs="Arial"/>
                <w:sz w:val="18"/>
                <w:szCs w:val="18"/>
              </w:rPr>
              <w:t>/</w:t>
            </w:r>
            <w:r w:rsidR="0059369F">
              <w:rPr>
                <w:rFonts w:cs="Arial"/>
                <w:sz w:val="18"/>
                <w:szCs w:val="18"/>
              </w:rPr>
              <w:t xml:space="preserve"> </w:t>
            </w:r>
            <w:r w:rsidR="00A97636">
              <w:rPr>
                <w:rFonts w:cs="Arial"/>
                <w:sz w:val="18"/>
                <w:szCs w:val="18"/>
              </w:rPr>
              <w:t xml:space="preserve">CORE II </w:t>
            </w:r>
            <w:r w:rsidR="00796195">
              <w:rPr>
                <w:rFonts w:cs="Arial"/>
                <w:sz w:val="18"/>
                <w:szCs w:val="18"/>
              </w:rPr>
              <w:t>Project in South Sudan</w:t>
            </w:r>
          </w:p>
          <w:p w:rsidR="00F54C6B" w:rsidRPr="00713695" w:rsidRDefault="004C4470" w:rsidP="004C4470">
            <w:pPr>
              <w:pStyle w:val="Charttext"/>
              <w:spacing w:before="0" w:beforeAutospacing="0" w:after="0" w:afterAutospacing="0" w:line="240" w:lineRule="auto"/>
              <w:rPr>
                <w:rFonts w:cs="Arial"/>
                <w:sz w:val="18"/>
                <w:szCs w:val="18"/>
              </w:rPr>
            </w:pPr>
            <w:r>
              <w:rPr>
                <w:rFonts w:cs="Arial"/>
                <w:sz w:val="18"/>
                <w:szCs w:val="18"/>
              </w:rPr>
              <w:t>bethe.pires@gmail.com</w:t>
            </w:r>
          </w:p>
        </w:tc>
        <w:tc>
          <w:tcPr>
            <w:tcW w:w="3086" w:type="dxa"/>
            <w:tcBorders>
              <w:top w:val="single" w:sz="8" w:space="0" w:color="FFFFFF"/>
              <w:left w:val="single" w:sz="6" w:space="0" w:color="FFFFFF"/>
              <w:bottom w:val="single" w:sz="6" w:space="0" w:color="FFFFFF"/>
              <w:right w:val="single" w:sz="6" w:space="0" w:color="FFFFFF"/>
            </w:tcBorders>
            <w:shd w:val="clear" w:color="auto" w:fill="DDDDDD"/>
          </w:tcPr>
          <w:p w:rsidR="00F54C6B" w:rsidRPr="00713695" w:rsidRDefault="00F54C6B" w:rsidP="00D67A16">
            <w:pPr>
              <w:pStyle w:val="Charttext"/>
              <w:rPr>
                <w:rFonts w:cs="Arial"/>
                <w:sz w:val="18"/>
                <w:szCs w:val="18"/>
              </w:rPr>
            </w:pPr>
          </w:p>
        </w:tc>
        <w:tc>
          <w:tcPr>
            <w:tcW w:w="3086" w:type="dxa"/>
            <w:tcBorders>
              <w:top w:val="single" w:sz="8" w:space="0" w:color="FFFFFF"/>
              <w:left w:val="single" w:sz="6" w:space="0" w:color="FFFFFF"/>
              <w:bottom w:val="single" w:sz="6" w:space="0" w:color="FFFFFF"/>
              <w:right w:val="single" w:sz="6" w:space="0" w:color="FFFFFF"/>
            </w:tcBorders>
            <w:shd w:val="clear" w:color="auto" w:fill="DDDDDD"/>
          </w:tcPr>
          <w:p w:rsidR="00F54C6B" w:rsidRPr="00713695" w:rsidRDefault="00F54C6B" w:rsidP="00D67A16">
            <w:pPr>
              <w:pStyle w:val="Charttext"/>
              <w:rPr>
                <w:rFonts w:cs="Arial"/>
                <w:sz w:val="18"/>
                <w:szCs w:val="18"/>
              </w:rPr>
            </w:pPr>
          </w:p>
        </w:tc>
      </w:tr>
    </w:tbl>
    <w:p w:rsidR="00F54C6B" w:rsidRPr="007B029D" w:rsidRDefault="00F54C6B" w:rsidP="00975828">
      <w:pPr>
        <w:tabs>
          <w:tab w:val="right" w:leader="dot" w:pos="10080"/>
        </w:tabs>
        <w:rPr>
          <w:rFonts w:cs="Arial"/>
          <w:lang w:val="fr-FR"/>
        </w:rPr>
      </w:pPr>
    </w:p>
    <w:p w:rsidR="00F54C6B" w:rsidRPr="007B029D" w:rsidRDefault="00F54C6B" w:rsidP="00975828">
      <w:pPr>
        <w:tabs>
          <w:tab w:val="right" w:leader="dot" w:pos="10080"/>
        </w:tabs>
        <w:rPr>
          <w:rFonts w:cs="Arial"/>
          <w:lang w:val="fr-FR"/>
        </w:rPr>
      </w:pP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115" w:type="dxa"/>
          <w:left w:w="115" w:type="dxa"/>
          <w:bottom w:w="115" w:type="dxa"/>
          <w:right w:w="115" w:type="dxa"/>
        </w:tblCellMar>
        <w:tblLook w:val="0020" w:firstRow="1" w:lastRow="0" w:firstColumn="0" w:lastColumn="0" w:noHBand="0" w:noVBand="0"/>
      </w:tblPr>
      <w:tblGrid>
        <w:gridCol w:w="1467"/>
        <w:gridCol w:w="1789"/>
        <w:gridCol w:w="4237"/>
        <w:gridCol w:w="1764"/>
      </w:tblGrid>
      <w:tr w:rsidR="00F54C6B" w:rsidRPr="007B029D" w:rsidTr="00F54C6B">
        <w:tc>
          <w:tcPr>
            <w:tcW w:w="1473" w:type="dxa"/>
            <w:tcBorders>
              <w:top w:val="single" w:sz="8" w:space="0" w:color="FFFFFF"/>
              <w:left w:val="single" w:sz="8" w:space="0" w:color="FFFFFF"/>
              <w:bottom w:val="single" w:sz="8" w:space="0" w:color="FFFFFF"/>
              <w:right w:val="single" w:sz="8" w:space="0" w:color="FFFFFF"/>
            </w:tcBorders>
            <w:shd w:val="solid" w:color="000066" w:fill="002A6C"/>
          </w:tcPr>
          <w:p w:rsidR="00F54C6B" w:rsidRPr="007B029D" w:rsidRDefault="00F54C6B" w:rsidP="005269CD">
            <w:pPr>
              <w:pStyle w:val="Charttitle"/>
            </w:pPr>
            <w:r w:rsidRPr="007B029D">
              <w:t>Date</w:t>
            </w:r>
          </w:p>
        </w:tc>
        <w:tc>
          <w:tcPr>
            <w:tcW w:w="1800" w:type="dxa"/>
            <w:tcBorders>
              <w:top w:val="single" w:sz="8" w:space="0" w:color="FFFFFF"/>
              <w:left w:val="single" w:sz="8" w:space="0" w:color="FFFFFF"/>
              <w:bottom w:val="single" w:sz="8" w:space="0" w:color="FFFFFF"/>
              <w:right w:val="single" w:sz="8" w:space="0" w:color="FFFFFF"/>
            </w:tcBorders>
            <w:shd w:val="solid" w:color="000066" w:fill="002A6C"/>
          </w:tcPr>
          <w:p w:rsidR="00F54C6B" w:rsidRPr="007B029D" w:rsidRDefault="00F54C6B" w:rsidP="005269CD">
            <w:pPr>
              <w:pStyle w:val="Charttitle"/>
            </w:pPr>
            <w:r w:rsidRPr="007B029D">
              <w:t>Document Version</w:t>
            </w:r>
          </w:p>
        </w:tc>
        <w:tc>
          <w:tcPr>
            <w:tcW w:w="4302" w:type="dxa"/>
            <w:tcBorders>
              <w:top w:val="single" w:sz="8" w:space="0" w:color="FFFFFF"/>
              <w:left w:val="single" w:sz="8" w:space="0" w:color="FFFFFF"/>
              <w:bottom w:val="single" w:sz="8" w:space="0" w:color="FFFFFF"/>
              <w:right w:val="single" w:sz="8" w:space="0" w:color="FFFFFF"/>
            </w:tcBorders>
            <w:shd w:val="solid" w:color="000066" w:fill="002A6C"/>
          </w:tcPr>
          <w:p w:rsidR="00F54C6B" w:rsidRPr="007B029D" w:rsidRDefault="00F54C6B" w:rsidP="005269CD">
            <w:pPr>
              <w:pStyle w:val="Charttitle"/>
            </w:pPr>
            <w:r w:rsidRPr="007B029D">
              <w:t>Document Revision Description</w:t>
            </w:r>
          </w:p>
        </w:tc>
        <w:tc>
          <w:tcPr>
            <w:tcW w:w="1775" w:type="dxa"/>
            <w:tcBorders>
              <w:top w:val="single" w:sz="8" w:space="0" w:color="FFFFFF"/>
              <w:left w:val="single" w:sz="8" w:space="0" w:color="FFFFFF"/>
              <w:bottom w:val="single" w:sz="8" w:space="0" w:color="FFFFFF"/>
              <w:right w:val="single" w:sz="8" w:space="0" w:color="FFFFFF"/>
            </w:tcBorders>
            <w:shd w:val="solid" w:color="000066" w:fill="002A6C"/>
          </w:tcPr>
          <w:p w:rsidR="00F54C6B" w:rsidRPr="007B029D" w:rsidRDefault="00F54C6B" w:rsidP="005269CD">
            <w:pPr>
              <w:pStyle w:val="Charttitle"/>
            </w:pPr>
            <w:r w:rsidRPr="007B029D">
              <w:t>Document Author</w:t>
            </w:r>
          </w:p>
        </w:tc>
      </w:tr>
      <w:tr w:rsidR="00F54C6B" w:rsidRPr="007B029D" w:rsidTr="00F54C6B">
        <w:tc>
          <w:tcPr>
            <w:tcW w:w="1473" w:type="dxa"/>
            <w:tcBorders>
              <w:top w:val="single" w:sz="8" w:space="0" w:color="FFFFFF"/>
              <w:left w:val="single" w:sz="6" w:space="0" w:color="FFFFFF"/>
              <w:bottom w:val="single" w:sz="6" w:space="0" w:color="FFFFFF"/>
              <w:right w:val="single" w:sz="6" w:space="0" w:color="FFFFFF"/>
            </w:tcBorders>
            <w:shd w:val="clear" w:color="auto" w:fill="DDDDDD"/>
          </w:tcPr>
          <w:p w:rsidR="00F54C6B" w:rsidRPr="007B029D" w:rsidRDefault="004C28D3" w:rsidP="004C4470">
            <w:pPr>
              <w:pStyle w:val="Charttext"/>
              <w:rPr>
                <w:rFonts w:cs="Arial"/>
              </w:rPr>
            </w:pPr>
            <w:r>
              <w:rPr>
                <w:rFonts w:cs="Arial"/>
              </w:rPr>
              <w:t>29/07/2013</w:t>
            </w:r>
          </w:p>
        </w:tc>
        <w:tc>
          <w:tcPr>
            <w:tcW w:w="1800" w:type="dxa"/>
            <w:tcBorders>
              <w:top w:val="single" w:sz="8" w:space="0" w:color="FFFFFF"/>
              <w:left w:val="single" w:sz="6" w:space="0" w:color="FFFFFF"/>
              <w:bottom w:val="single" w:sz="6" w:space="0" w:color="FFFFFF"/>
              <w:right w:val="single" w:sz="6" w:space="0" w:color="FFFFFF"/>
            </w:tcBorders>
            <w:shd w:val="clear" w:color="auto" w:fill="DDDDDD"/>
          </w:tcPr>
          <w:p w:rsidR="00F54C6B" w:rsidRPr="007B029D" w:rsidRDefault="004C28D3" w:rsidP="00D67A16">
            <w:pPr>
              <w:pStyle w:val="Charttext"/>
              <w:rPr>
                <w:rFonts w:cs="Arial"/>
              </w:rPr>
            </w:pPr>
            <w:r>
              <w:rPr>
                <w:rFonts w:cs="Arial"/>
              </w:rPr>
              <w:t>Version 1</w:t>
            </w:r>
          </w:p>
        </w:tc>
        <w:tc>
          <w:tcPr>
            <w:tcW w:w="4302" w:type="dxa"/>
            <w:tcBorders>
              <w:top w:val="single" w:sz="8" w:space="0" w:color="FFFFFF"/>
              <w:left w:val="single" w:sz="6" w:space="0" w:color="FFFFFF"/>
              <w:bottom w:val="single" w:sz="6" w:space="0" w:color="FFFFFF"/>
              <w:right w:val="single" w:sz="6" w:space="0" w:color="FFFFFF"/>
            </w:tcBorders>
            <w:shd w:val="clear" w:color="auto" w:fill="DDDDDD"/>
          </w:tcPr>
          <w:p w:rsidR="00F54C6B" w:rsidRPr="007B029D" w:rsidRDefault="004C28D3" w:rsidP="00D67A16">
            <w:pPr>
              <w:pStyle w:val="Charttext"/>
              <w:rPr>
                <w:rFonts w:cs="Arial"/>
              </w:rPr>
            </w:pPr>
            <w:r>
              <w:rPr>
                <w:rFonts w:cs="Arial"/>
              </w:rPr>
              <w:t>Includes</w:t>
            </w:r>
            <w:r w:rsidR="00227735">
              <w:rPr>
                <w:rFonts w:cs="Arial"/>
              </w:rPr>
              <w:t xml:space="preserve"> features of</w:t>
            </w:r>
            <w:r>
              <w:rPr>
                <w:rFonts w:cs="Arial"/>
              </w:rPr>
              <w:t xml:space="preserve"> Sales and Excise Taxes</w:t>
            </w:r>
          </w:p>
        </w:tc>
        <w:tc>
          <w:tcPr>
            <w:tcW w:w="1775" w:type="dxa"/>
            <w:tcBorders>
              <w:top w:val="single" w:sz="8" w:space="0" w:color="FFFFFF"/>
              <w:left w:val="single" w:sz="6" w:space="0" w:color="FFFFFF"/>
              <w:bottom w:val="single" w:sz="6" w:space="0" w:color="FFFFFF"/>
              <w:right w:val="single" w:sz="6" w:space="0" w:color="FFFFFF"/>
            </w:tcBorders>
            <w:shd w:val="clear" w:color="auto" w:fill="DDDDDD"/>
          </w:tcPr>
          <w:p w:rsidR="00F54C6B" w:rsidRPr="007B029D" w:rsidRDefault="004C28D3" w:rsidP="00D67A16">
            <w:pPr>
              <w:pStyle w:val="Charttext"/>
              <w:rPr>
                <w:rFonts w:cs="Arial"/>
              </w:rPr>
            </w:pPr>
            <w:r>
              <w:rPr>
                <w:rFonts w:cs="Arial"/>
              </w:rPr>
              <w:t>Bethe Pires</w:t>
            </w:r>
          </w:p>
        </w:tc>
      </w:tr>
      <w:tr w:rsidR="00F54C6B" w:rsidRPr="007B029D" w:rsidTr="00F54C6B">
        <w:tc>
          <w:tcPr>
            <w:tcW w:w="1473" w:type="dxa"/>
            <w:tcBorders>
              <w:top w:val="single" w:sz="6" w:space="0" w:color="FFFFFF"/>
              <w:left w:val="single" w:sz="6" w:space="0" w:color="FFFFFF"/>
              <w:bottom w:val="single" w:sz="6" w:space="0" w:color="FFFFFF"/>
              <w:right w:val="single" w:sz="6" w:space="0" w:color="FFFFFF"/>
            </w:tcBorders>
            <w:shd w:val="clear" w:color="auto" w:fill="DDDDDD"/>
          </w:tcPr>
          <w:p w:rsidR="00F54C6B" w:rsidRPr="007B029D" w:rsidRDefault="00227735" w:rsidP="00D67A16">
            <w:pPr>
              <w:pStyle w:val="Charttext"/>
              <w:rPr>
                <w:rFonts w:cs="Arial"/>
              </w:rPr>
            </w:pPr>
            <w:r>
              <w:rPr>
                <w:rFonts w:cs="Arial"/>
              </w:rPr>
              <w:t>10/10/2013</w:t>
            </w:r>
          </w:p>
        </w:tc>
        <w:tc>
          <w:tcPr>
            <w:tcW w:w="1800" w:type="dxa"/>
            <w:tcBorders>
              <w:top w:val="single" w:sz="6" w:space="0" w:color="FFFFFF"/>
              <w:left w:val="single" w:sz="6" w:space="0" w:color="FFFFFF"/>
              <w:bottom w:val="single" w:sz="6" w:space="0" w:color="FFFFFF"/>
              <w:right w:val="single" w:sz="6" w:space="0" w:color="FFFFFF"/>
            </w:tcBorders>
            <w:shd w:val="clear" w:color="auto" w:fill="DDDDDD"/>
          </w:tcPr>
          <w:p w:rsidR="00F54C6B" w:rsidRPr="007B029D" w:rsidRDefault="00227735" w:rsidP="00D67A16">
            <w:pPr>
              <w:pStyle w:val="Charttext"/>
              <w:rPr>
                <w:rFonts w:cs="Arial"/>
              </w:rPr>
            </w:pPr>
            <w:r>
              <w:rPr>
                <w:rFonts w:cs="Arial"/>
              </w:rPr>
              <w:t>Version 2</w:t>
            </w:r>
          </w:p>
        </w:tc>
        <w:tc>
          <w:tcPr>
            <w:tcW w:w="4302" w:type="dxa"/>
            <w:tcBorders>
              <w:top w:val="single" w:sz="6" w:space="0" w:color="FFFFFF"/>
              <w:left w:val="single" w:sz="6" w:space="0" w:color="FFFFFF"/>
              <w:bottom w:val="single" w:sz="6" w:space="0" w:color="FFFFFF"/>
              <w:right w:val="single" w:sz="6" w:space="0" w:color="FFFFFF"/>
            </w:tcBorders>
            <w:shd w:val="clear" w:color="auto" w:fill="DDDDDD"/>
          </w:tcPr>
          <w:p w:rsidR="00F54C6B" w:rsidRPr="007B029D" w:rsidRDefault="00227735" w:rsidP="00227735">
            <w:pPr>
              <w:pStyle w:val="Charttext"/>
              <w:rPr>
                <w:rFonts w:cs="Arial"/>
              </w:rPr>
            </w:pPr>
            <w:r>
              <w:rPr>
                <w:rFonts w:cs="Arial"/>
              </w:rPr>
              <w:t>Includes features of Reconcile Bank Deposits, Send SMS, Import Payment Data and Export Registration Data for External Entities</w:t>
            </w:r>
          </w:p>
        </w:tc>
        <w:tc>
          <w:tcPr>
            <w:tcW w:w="1775" w:type="dxa"/>
            <w:tcBorders>
              <w:top w:val="single" w:sz="6" w:space="0" w:color="FFFFFF"/>
              <w:left w:val="single" w:sz="6" w:space="0" w:color="FFFFFF"/>
              <w:bottom w:val="single" w:sz="6" w:space="0" w:color="FFFFFF"/>
              <w:right w:val="single" w:sz="6" w:space="0" w:color="FFFFFF"/>
            </w:tcBorders>
            <w:shd w:val="clear" w:color="auto" w:fill="DDDDDD"/>
          </w:tcPr>
          <w:p w:rsidR="00F54C6B" w:rsidRPr="007B029D" w:rsidRDefault="00227735" w:rsidP="00D67A16">
            <w:pPr>
              <w:pStyle w:val="Charttext"/>
              <w:rPr>
                <w:rFonts w:cs="Arial"/>
              </w:rPr>
            </w:pPr>
            <w:r>
              <w:rPr>
                <w:rFonts w:cs="Arial"/>
              </w:rPr>
              <w:t>Bethe Pires</w:t>
            </w:r>
          </w:p>
        </w:tc>
      </w:tr>
      <w:tr w:rsidR="00F54C6B" w:rsidRPr="007B029D" w:rsidTr="00F54C6B">
        <w:tc>
          <w:tcPr>
            <w:tcW w:w="1473" w:type="dxa"/>
            <w:tcBorders>
              <w:top w:val="single" w:sz="6" w:space="0" w:color="FFFFFF"/>
              <w:left w:val="single" w:sz="6" w:space="0" w:color="FFFFFF"/>
              <w:bottom w:val="single" w:sz="6" w:space="0" w:color="FFFFFF"/>
              <w:right w:val="single" w:sz="6" w:space="0" w:color="FFFFFF"/>
            </w:tcBorders>
            <w:shd w:val="clear" w:color="auto" w:fill="DDDDDD"/>
          </w:tcPr>
          <w:p w:rsidR="00F54C6B" w:rsidRPr="007B029D" w:rsidRDefault="00F54C6B" w:rsidP="00D67A16">
            <w:pPr>
              <w:pStyle w:val="Charttext"/>
              <w:rPr>
                <w:rFonts w:cs="Arial"/>
              </w:rPr>
            </w:pPr>
          </w:p>
        </w:tc>
        <w:tc>
          <w:tcPr>
            <w:tcW w:w="1800" w:type="dxa"/>
            <w:tcBorders>
              <w:top w:val="single" w:sz="6" w:space="0" w:color="FFFFFF"/>
              <w:left w:val="single" w:sz="6" w:space="0" w:color="FFFFFF"/>
              <w:bottom w:val="single" w:sz="6" w:space="0" w:color="FFFFFF"/>
              <w:right w:val="single" w:sz="6" w:space="0" w:color="FFFFFF"/>
            </w:tcBorders>
            <w:shd w:val="clear" w:color="auto" w:fill="DDDDDD"/>
          </w:tcPr>
          <w:p w:rsidR="00F54C6B" w:rsidRPr="007B029D" w:rsidRDefault="00F54C6B" w:rsidP="00D67A16">
            <w:pPr>
              <w:pStyle w:val="Charttext"/>
              <w:rPr>
                <w:rFonts w:cs="Arial"/>
              </w:rPr>
            </w:pPr>
          </w:p>
        </w:tc>
        <w:tc>
          <w:tcPr>
            <w:tcW w:w="4302" w:type="dxa"/>
            <w:tcBorders>
              <w:top w:val="single" w:sz="6" w:space="0" w:color="FFFFFF"/>
              <w:left w:val="single" w:sz="6" w:space="0" w:color="FFFFFF"/>
              <w:bottom w:val="single" w:sz="6" w:space="0" w:color="FFFFFF"/>
              <w:right w:val="single" w:sz="6" w:space="0" w:color="FFFFFF"/>
            </w:tcBorders>
            <w:shd w:val="clear" w:color="auto" w:fill="DDDDDD"/>
          </w:tcPr>
          <w:p w:rsidR="00F54C6B" w:rsidRPr="007B029D" w:rsidRDefault="00F54C6B" w:rsidP="00D67A16">
            <w:pPr>
              <w:pStyle w:val="Charttext"/>
              <w:rPr>
                <w:rFonts w:cs="Arial"/>
              </w:rPr>
            </w:pPr>
          </w:p>
        </w:tc>
        <w:tc>
          <w:tcPr>
            <w:tcW w:w="1775" w:type="dxa"/>
            <w:tcBorders>
              <w:top w:val="single" w:sz="6" w:space="0" w:color="FFFFFF"/>
              <w:left w:val="single" w:sz="6" w:space="0" w:color="FFFFFF"/>
              <w:bottom w:val="single" w:sz="6" w:space="0" w:color="FFFFFF"/>
              <w:right w:val="single" w:sz="6" w:space="0" w:color="FFFFFF"/>
            </w:tcBorders>
            <w:shd w:val="clear" w:color="auto" w:fill="DDDDDD"/>
          </w:tcPr>
          <w:p w:rsidR="00F54C6B" w:rsidRPr="007B029D" w:rsidRDefault="00F54C6B" w:rsidP="00D67A16">
            <w:pPr>
              <w:pStyle w:val="Charttext"/>
              <w:rPr>
                <w:rFonts w:cs="Arial"/>
              </w:rPr>
            </w:pPr>
          </w:p>
        </w:tc>
      </w:tr>
      <w:tr w:rsidR="00227735" w:rsidRPr="007B029D" w:rsidTr="00F54C6B">
        <w:tc>
          <w:tcPr>
            <w:tcW w:w="1473" w:type="dxa"/>
            <w:tcBorders>
              <w:top w:val="single" w:sz="6" w:space="0" w:color="FFFFFF"/>
              <w:left w:val="single" w:sz="6" w:space="0" w:color="FFFFFF"/>
              <w:bottom w:val="single" w:sz="6" w:space="0" w:color="FFFFFF"/>
              <w:right w:val="single" w:sz="6" w:space="0" w:color="FFFFFF"/>
            </w:tcBorders>
            <w:shd w:val="clear" w:color="auto" w:fill="DDDDDD"/>
          </w:tcPr>
          <w:p w:rsidR="00227735" w:rsidRPr="007B029D" w:rsidRDefault="00227735" w:rsidP="00D67A16">
            <w:pPr>
              <w:pStyle w:val="Charttext"/>
              <w:rPr>
                <w:rFonts w:cs="Arial"/>
              </w:rPr>
            </w:pPr>
          </w:p>
        </w:tc>
        <w:tc>
          <w:tcPr>
            <w:tcW w:w="1800" w:type="dxa"/>
            <w:tcBorders>
              <w:top w:val="single" w:sz="6" w:space="0" w:color="FFFFFF"/>
              <w:left w:val="single" w:sz="6" w:space="0" w:color="FFFFFF"/>
              <w:bottom w:val="single" w:sz="6" w:space="0" w:color="FFFFFF"/>
              <w:right w:val="single" w:sz="6" w:space="0" w:color="FFFFFF"/>
            </w:tcBorders>
            <w:shd w:val="clear" w:color="auto" w:fill="DDDDDD"/>
          </w:tcPr>
          <w:p w:rsidR="00227735" w:rsidRPr="007B029D" w:rsidRDefault="00227735" w:rsidP="00D67A16">
            <w:pPr>
              <w:pStyle w:val="Charttext"/>
              <w:rPr>
                <w:rFonts w:cs="Arial"/>
              </w:rPr>
            </w:pPr>
          </w:p>
        </w:tc>
        <w:tc>
          <w:tcPr>
            <w:tcW w:w="4302" w:type="dxa"/>
            <w:tcBorders>
              <w:top w:val="single" w:sz="6" w:space="0" w:color="FFFFFF"/>
              <w:left w:val="single" w:sz="6" w:space="0" w:color="FFFFFF"/>
              <w:bottom w:val="single" w:sz="6" w:space="0" w:color="FFFFFF"/>
              <w:right w:val="single" w:sz="6" w:space="0" w:color="FFFFFF"/>
            </w:tcBorders>
            <w:shd w:val="clear" w:color="auto" w:fill="DDDDDD"/>
          </w:tcPr>
          <w:p w:rsidR="00227735" w:rsidRPr="007B029D" w:rsidRDefault="00227735" w:rsidP="00D67A16">
            <w:pPr>
              <w:pStyle w:val="Charttext"/>
              <w:rPr>
                <w:rFonts w:cs="Arial"/>
              </w:rPr>
            </w:pPr>
          </w:p>
        </w:tc>
        <w:tc>
          <w:tcPr>
            <w:tcW w:w="1775" w:type="dxa"/>
            <w:tcBorders>
              <w:top w:val="single" w:sz="6" w:space="0" w:color="FFFFFF"/>
              <w:left w:val="single" w:sz="6" w:space="0" w:color="FFFFFF"/>
              <w:bottom w:val="single" w:sz="6" w:space="0" w:color="FFFFFF"/>
              <w:right w:val="single" w:sz="6" w:space="0" w:color="FFFFFF"/>
            </w:tcBorders>
            <w:shd w:val="clear" w:color="auto" w:fill="DDDDDD"/>
          </w:tcPr>
          <w:p w:rsidR="00227735" w:rsidRPr="007B029D" w:rsidRDefault="00227735" w:rsidP="00D67A16">
            <w:pPr>
              <w:pStyle w:val="Charttext"/>
              <w:rPr>
                <w:rFonts w:cs="Arial"/>
              </w:rPr>
            </w:pPr>
          </w:p>
        </w:tc>
      </w:tr>
    </w:tbl>
    <w:p w:rsidR="00F54C6B" w:rsidRDefault="00F54C6B" w:rsidP="00975828">
      <w:pPr>
        <w:spacing w:line="240" w:lineRule="auto"/>
        <w:rPr>
          <w:rFonts w:cs="Arial"/>
          <w:iCs/>
          <w:sz w:val="20"/>
          <w:szCs w:val="20"/>
        </w:rPr>
      </w:pPr>
    </w:p>
    <w:p w:rsidR="00E2675D" w:rsidRDefault="00E2675D" w:rsidP="00975828">
      <w:pPr>
        <w:spacing w:line="240" w:lineRule="auto"/>
        <w:rPr>
          <w:rFonts w:cs="Arial"/>
          <w:iCs/>
          <w:sz w:val="20"/>
          <w:szCs w:val="20"/>
        </w:rPr>
      </w:pPr>
    </w:p>
    <w:p w:rsidR="00E2675D" w:rsidRPr="00E2675D" w:rsidRDefault="00E2675D" w:rsidP="00975828">
      <w:pPr>
        <w:spacing w:line="240" w:lineRule="auto"/>
        <w:rPr>
          <w:rFonts w:cs="Arial"/>
          <w:iCs/>
          <w:sz w:val="20"/>
          <w:szCs w:val="20"/>
        </w:rPr>
      </w:pPr>
    </w:p>
    <w:p w:rsidR="00F54C6B" w:rsidRPr="00E2675D" w:rsidRDefault="00E2675D" w:rsidP="00975828">
      <w:pPr>
        <w:spacing w:line="240" w:lineRule="auto"/>
        <w:rPr>
          <w:rFonts w:cs="Arial"/>
          <w:b/>
          <w:iCs/>
          <w:sz w:val="20"/>
          <w:szCs w:val="20"/>
        </w:rPr>
      </w:pPr>
      <w:r w:rsidRPr="00E2675D">
        <w:rPr>
          <w:rFonts w:cs="Arial"/>
          <w:b/>
          <w:iCs/>
          <w:sz w:val="20"/>
          <w:szCs w:val="20"/>
        </w:rPr>
        <w:t>Disclaimer</w:t>
      </w:r>
    </w:p>
    <w:p w:rsidR="00E2675D" w:rsidRPr="00E2675D" w:rsidRDefault="00E2675D" w:rsidP="00975828">
      <w:pPr>
        <w:spacing w:line="240" w:lineRule="auto"/>
        <w:rPr>
          <w:rFonts w:cs="Arial"/>
          <w:iCs/>
          <w:sz w:val="20"/>
          <w:szCs w:val="20"/>
        </w:rPr>
      </w:pPr>
      <w:r w:rsidRPr="00E2675D">
        <w:rPr>
          <w:rFonts w:cs="Arial"/>
          <w:iCs/>
          <w:sz w:val="20"/>
          <w:szCs w:val="20"/>
        </w:rPr>
        <w:t>The author’s views expressed in this publication do not necessarily reflect the views of USAID or the United States Government.</w:t>
      </w:r>
    </w:p>
    <w:p w:rsidR="00713695" w:rsidRPr="00AD7C77" w:rsidRDefault="00AD7C77" w:rsidP="00975828">
      <w:pPr>
        <w:rPr>
          <w:rFonts w:cs="Arial"/>
          <w:b/>
          <w:sz w:val="20"/>
        </w:rPr>
      </w:pPr>
      <w:r w:rsidRPr="00AD7C77">
        <w:rPr>
          <w:rFonts w:cs="Arial"/>
          <w:b/>
          <w:sz w:val="20"/>
        </w:rPr>
        <w:t>The examples and figures used in this g</w:t>
      </w:r>
      <w:r w:rsidR="00336CCE">
        <w:rPr>
          <w:rFonts w:cs="Arial"/>
          <w:b/>
          <w:sz w:val="20"/>
        </w:rPr>
        <w:t>uide do not reflect true data</w:t>
      </w:r>
      <w:r w:rsidR="007B08EE">
        <w:rPr>
          <w:rFonts w:cs="Arial"/>
          <w:b/>
          <w:sz w:val="20"/>
        </w:rPr>
        <w:t xml:space="preserve"> and it is intended for i</w:t>
      </w:r>
      <w:r w:rsidR="00616C17">
        <w:rPr>
          <w:rFonts w:cs="Arial"/>
          <w:b/>
          <w:sz w:val="20"/>
        </w:rPr>
        <w:t>nternal use only.</w:t>
      </w:r>
    </w:p>
    <w:p w:rsidR="00E2675D" w:rsidRPr="00616980" w:rsidRDefault="00E2675D" w:rsidP="00975828">
      <w:pPr>
        <w:rPr>
          <w:rFonts w:cs="Arial"/>
          <w:sz w:val="20"/>
        </w:rPr>
      </w:pPr>
    </w:p>
    <w:p w:rsidR="00F54C6B" w:rsidRPr="00DC39BF" w:rsidRDefault="00F54C6B" w:rsidP="00F54C6B">
      <w:pPr>
        <w:spacing w:after="0" w:line="240" w:lineRule="auto"/>
        <w:rPr>
          <w:rFonts w:cs="Arial"/>
          <w:color w:val="002A6C"/>
          <w:sz w:val="40"/>
          <w:szCs w:val="40"/>
        </w:rPr>
      </w:pPr>
      <w:r w:rsidRPr="007B029D">
        <w:rPr>
          <w:rFonts w:cs="Arial"/>
          <w:iCs/>
          <w:sz w:val="20"/>
          <w:szCs w:val="20"/>
        </w:rPr>
        <w:br w:type="page"/>
      </w:r>
    </w:p>
    <w:p w:rsidR="00DC39BF" w:rsidRPr="00DC39BF" w:rsidRDefault="003F27F4" w:rsidP="00DC39BF">
      <w:pPr>
        <w:pStyle w:val="CabealhodoSumrio"/>
      </w:pPr>
      <w:r w:rsidRPr="003F27F4">
        <w:lastRenderedPageBreak/>
        <w:t>TABLE OF CONTENTS</w:t>
      </w:r>
    </w:p>
    <w:p w:rsidR="00B40855" w:rsidRDefault="009428F0">
      <w:pPr>
        <w:pStyle w:val="Sumrio1"/>
        <w:rPr>
          <w:rFonts w:asciiTheme="minorHAnsi" w:eastAsiaTheme="minorEastAsia" w:hAnsiTheme="minorHAnsi" w:cstheme="minorBidi"/>
          <w:b w:val="0"/>
          <w:bCs w:val="0"/>
          <w:sz w:val="22"/>
          <w:szCs w:val="22"/>
        </w:rPr>
      </w:pPr>
      <w:r>
        <w:rPr>
          <w:sz w:val="26"/>
          <w:szCs w:val="20"/>
        </w:rPr>
        <w:fldChar w:fldCharType="begin"/>
      </w:r>
      <w:r w:rsidR="003F27F4">
        <w:instrText xml:space="preserve"> TOC \o "1-3" \h \z \u </w:instrText>
      </w:r>
      <w:r>
        <w:rPr>
          <w:sz w:val="26"/>
          <w:szCs w:val="20"/>
        </w:rPr>
        <w:fldChar w:fldCharType="separate"/>
      </w:r>
      <w:hyperlink w:anchor="_Toc369700436" w:history="1">
        <w:r w:rsidR="00B40855" w:rsidRPr="005F35EF">
          <w:rPr>
            <w:rStyle w:val="Hyperlink"/>
          </w:rPr>
          <w:t>Getting Started</w:t>
        </w:r>
        <w:r w:rsidR="00B40855">
          <w:rPr>
            <w:webHidden/>
          </w:rPr>
          <w:tab/>
        </w:r>
        <w:r w:rsidR="00B40855">
          <w:rPr>
            <w:webHidden/>
          </w:rPr>
          <w:fldChar w:fldCharType="begin"/>
        </w:r>
        <w:r w:rsidR="00B40855">
          <w:rPr>
            <w:webHidden/>
          </w:rPr>
          <w:instrText xml:space="preserve"> PAGEREF _Toc369700436 \h </w:instrText>
        </w:r>
        <w:r w:rsidR="00B40855">
          <w:rPr>
            <w:webHidden/>
          </w:rPr>
        </w:r>
        <w:r w:rsidR="00B40855">
          <w:rPr>
            <w:webHidden/>
          </w:rPr>
          <w:fldChar w:fldCharType="separate"/>
        </w:r>
        <w:r w:rsidR="00ED33A0">
          <w:rPr>
            <w:webHidden/>
          </w:rPr>
          <w:t>6</w:t>
        </w:r>
        <w:r w:rsidR="00B40855">
          <w:rPr>
            <w:webHidden/>
          </w:rPr>
          <w:fldChar w:fldCharType="end"/>
        </w:r>
      </w:hyperlink>
    </w:p>
    <w:p w:rsidR="00B40855" w:rsidRDefault="00B40855">
      <w:pPr>
        <w:pStyle w:val="Sumrio1"/>
        <w:rPr>
          <w:rFonts w:asciiTheme="minorHAnsi" w:eastAsiaTheme="minorEastAsia" w:hAnsiTheme="minorHAnsi" w:cstheme="minorBidi"/>
          <w:b w:val="0"/>
          <w:bCs w:val="0"/>
          <w:sz w:val="22"/>
          <w:szCs w:val="22"/>
        </w:rPr>
      </w:pPr>
      <w:hyperlink w:anchor="_Toc369700437" w:history="1">
        <w:r w:rsidRPr="005F35EF">
          <w:rPr>
            <w:rStyle w:val="Hyperlink"/>
          </w:rPr>
          <w:t>System Overview</w:t>
        </w:r>
        <w:r>
          <w:rPr>
            <w:webHidden/>
          </w:rPr>
          <w:tab/>
        </w:r>
        <w:r>
          <w:rPr>
            <w:webHidden/>
          </w:rPr>
          <w:fldChar w:fldCharType="begin"/>
        </w:r>
        <w:r>
          <w:rPr>
            <w:webHidden/>
          </w:rPr>
          <w:instrText xml:space="preserve"> PAGEREF _Toc369700437 \h </w:instrText>
        </w:r>
        <w:r>
          <w:rPr>
            <w:webHidden/>
          </w:rPr>
        </w:r>
        <w:r>
          <w:rPr>
            <w:webHidden/>
          </w:rPr>
          <w:fldChar w:fldCharType="separate"/>
        </w:r>
        <w:r w:rsidR="00ED33A0">
          <w:rPr>
            <w:webHidden/>
          </w:rPr>
          <w:t>7</w:t>
        </w:r>
        <w:r>
          <w:rPr>
            <w:webHidden/>
          </w:rPr>
          <w:fldChar w:fldCharType="end"/>
        </w:r>
      </w:hyperlink>
    </w:p>
    <w:p w:rsidR="00B40855" w:rsidRDefault="00B40855">
      <w:pPr>
        <w:pStyle w:val="Sumrio2"/>
        <w:rPr>
          <w:rFonts w:asciiTheme="minorHAnsi" w:eastAsiaTheme="minorEastAsia" w:hAnsiTheme="minorHAnsi" w:cstheme="minorBidi"/>
        </w:rPr>
      </w:pPr>
      <w:hyperlink w:anchor="_Toc369700438" w:history="1">
        <w:r w:rsidRPr="005F35EF">
          <w:rPr>
            <w:rStyle w:val="Hyperlink"/>
          </w:rPr>
          <w:t>Taxpayer Registration Module</w:t>
        </w:r>
        <w:r>
          <w:rPr>
            <w:webHidden/>
          </w:rPr>
          <w:tab/>
        </w:r>
        <w:r>
          <w:rPr>
            <w:webHidden/>
          </w:rPr>
          <w:fldChar w:fldCharType="begin"/>
        </w:r>
        <w:r>
          <w:rPr>
            <w:webHidden/>
          </w:rPr>
          <w:instrText xml:space="preserve"> PAGEREF _Toc369700438 \h </w:instrText>
        </w:r>
        <w:r>
          <w:rPr>
            <w:webHidden/>
          </w:rPr>
        </w:r>
        <w:r>
          <w:rPr>
            <w:webHidden/>
          </w:rPr>
          <w:fldChar w:fldCharType="separate"/>
        </w:r>
        <w:r w:rsidR="00ED33A0">
          <w:rPr>
            <w:webHidden/>
          </w:rPr>
          <w:t>7</w:t>
        </w:r>
        <w:r>
          <w:rPr>
            <w:webHidden/>
          </w:rPr>
          <w:fldChar w:fldCharType="end"/>
        </w:r>
      </w:hyperlink>
    </w:p>
    <w:p w:rsidR="00B40855" w:rsidRDefault="00B40855">
      <w:pPr>
        <w:pStyle w:val="Sumrio2"/>
        <w:rPr>
          <w:rFonts w:asciiTheme="minorHAnsi" w:eastAsiaTheme="minorEastAsia" w:hAnsiTheme="minorHAnsi" w:cstheme="minorBidi"/>
        </w:rPr>
      </w:pPr>
      <w:hyperlink w:anchor="_Toc369700439" w:history="1">
        <w:r w:rsidRPr="005F35EF">
          <w:rPr>
            <w:rStyle w:val="Hyperlink"/>
          </w:rPr>
          <w:t>Taxpayer Accounts Module</w:t>
        </w:r>
        <w:r>
          <w:rPr>
            <w:webHidden/>
          </w:rPr>
          <w:tab/>
        </w:r>
        <w:r>
          <w:rPr>
            <w:webHidden/>
          </w:rPr>
          <w:fldChar w:fldCharType="begin"/>
        </w:r>
        <w:r>
          <w:rPr>
            <w:webHidden/>
          </w:rPr>
          <w:instrText xml:space="preserve"> PAGEREF _Toc369700439 \h </w:instrText>
        </w:r>
        <w:r>
          <w:rPr>
            <w:webHidden/>
          </w:rPr>
        </w:r>
        <w:r>
          <w:rPr>
            <w:webHidden/>
          </w:rPr>
          <w:fldChar w:fldCharType="separate"/>
        </w:r>
        <w:r w:rsidR="00ED33A0">
          <w:rPr>
            <w:webHidden/>
          </w:rPr>
          <w:t>8</w:t>
        </w:r>
        <w:r>
          <w:rPr>
            <w:webHidden/>
          </w:rPr>
          <w:fldChar w:fldCharType="end"/>
        </w:r>
      </w:hyperlink>
    </w:p>
    <w:p w:rsidR="00B40855" w:rsidRDefault="00B40855">
      <w:pPr>
        <w:pStyle w:val="Sumrio2"/>
        <w:rPr>
          <w:rFonts w:asciiTheme="minorHAnsi" w:eastAsiaTheme="minorEastAsia" w:hAnsiTheme="minorHAnsi" w:cstheme="minorBidi"/>
        </w:rPr>
      </w:pPr>
      <w:hyperlink w:anchor="_Toc369700440" w:history="1">
        <w:r w:rsidRPr="005F35EF">
          <w:rPr>
            <w:rStyle w:val="Hyperlink"/>
          </w:rPr>
          <w:t>Common Features throughout the System</w:t>
        </w:r>
        <w:r>
          <w:rPr>
            <w:webHidden/>
          </w:rPr>
          <w:tab/>
        </w:r>
        <w:r>
          <w:rPr>
            <w:webHidden/>
          </w:rPr>
          <w:fldChar w:fldCharType="begin"/>
        </w:r>
        <w:r>
          <w:rPr>
            <w:webHidden/>
          </w:rPr>
          <w:instrText xml:space="preserve"> PAGEREF _Toc369700440 \h </w:instrText>
        </w:r>
        <w:r>
          <w:rPr>
            <w:webHidden/>
          </w:rPr>
        </w:r>
        <w:r>
          <w:rPr>
            <w:webHidden/>
          </w:rPr>
          <w:fldChar w:fldCharType="separate"/>
        </w:r>
        <w:r w:rsidR="00ED33A0">
          <w:rPr>
            <w:webHidden/>
          </w:rPr>
          <w:t>8</w:t>
        </w:r>
        <w:r>
          <w:rPr>
            <w:webHidden/>
          </w:rPr>
          <w:fldChar w:fldCharType="end"/>
        </w:r>
      </w:hyperlink>
    </w:p>
    <w:p w:rsidR="00B40855" w:rsidRDefault="00B40855">
      <w:pPr>
        <w:pStyle w:val="Sumrio3"/>
        <w:rPr>
          <w:rFonts w:asciiTheme="minorHAnsi" w:eastAsiaTheme="minorEastAsia" w:hAnsiTheme="minorHAnsi" w:cstheme="minorBidi"/>
          <w:sz w:val="22"/>
          <w:szCs w:val="22"/>
        </w:rPr>
      </w:pPr>
      <w:hyperlink w:anchor="_Toc369700441" w:history="1">
        <w:r w:rsidRPr="005F35EF">
          <w:rPr>
            <w:rStyle w:val="Hyperlink"/>
          </w:rPr>
          <w:t>SEARCH</w:t>
        </w:r>
        <w:r>
          <w:rPr>
            <w:webHidden/>
          </w:rPr>
          <w:tab/>
        </w:r>
        <w:r>
          <w:rPr>
            <w:webHidden/>
          </w:rPr>
          <w:fldChar w:fldCharType="begin"/>
        </w:r>
        <w:r>
          <w:rPr>
            <w:webHidden/>
          </w:rPr>
          <w:instrText xml:space="preserve"> PAGEREF _Toc369700441 \h </w:instrText>
        </w:r>
        <w:r>
          <w:rPr>
            <w:webHidden/>
          </w:rPr>
        </w:r>
        <w:r>
          <w:rPr>
            <w:webHidden/>
          </w:rPr>
          <w:fldChar w:fldCharType="separate"/>
        </w:r>
        <w:r w:rsidR="00ED33A0">
          <w:rPr>
            <w:webHidden/>
          </w:rPr>
          <w:t>9</w:t>
        </w:r>
        <w:r>
          <w:rPr>
            <w:webHidden/>
          </w:rPr>
          <w:fldChar w:fldCharType="end"/>
        </w:r>
      </w:hyperlink>
    </w:p>
    <w:p w:rsidR="00B40855" w:rsidRDefault="00B40855">
      <w:pPr>
        <w:pStyle w:val="Sumrio3"/>
        <w:rPr>
          <w:rFonts w:asciiTheme="minorHAnsi" w:eastAsiaTheme="minorEastAsia" w:hAnsiTheme="minorHAnsi" w:cstheme="minorBidi"/>
          <w:sz w:val="22"/>
          <w:szCs w:val="22"/>
        </w:rPr>
      </w:pPr>
      <w:hyperlink w:anchor="_Toc369700442" w:history="1">
        <w:r w:rsidRPr="005F35EF">
          <w:rPr>
            <w:rStyle w:val="Hyperlink"/>
          </w:rPr>
          <w:t>ADD NEW</w:t>
        </w:r>
        <w:r>
          <w:rPr>
            <w:webHidden/>
          </w:rPr>
          <w:tab/>
        </w:r>
        <w:r>
          <w:rPr>
            <w:webHidden/>
          </w:rPr>
          <w:fldChar w:fldCharType="begin"/>
        </w:r>
        <w:r>
          <w:rPr>
            <w:webHidden/>
          </w:rPr>
          <w:instrText xml:space="preserve"> PAGEREF _Toc369700442 \h </w:instrText>
        </w:r>
        <w:r>
          <w:rPr>
            <w:webHidden/>
          </w:rPr>
        </w:r>
        <w:r>
          <w:rPr>
            <w:webHidden/>
          </w:rPr>
          <w:fldChar w:fldCharType="separate"/>
        </w:r>
        <w:r w:rsidR="00ED33A0">
          <w:rPr>
            <w:webHidden/>
          </w:rPr>
          <w:t>12</w:t>
        </w:r>
        <w:r>
          <w:rPr>
            <w:webHidden/>
          </w:rPr>
          <w:fldChar w:fldCharType="end"/>
        </w:r>
      </w:hyperlink>
    </w:p>
    <w:p w:rsidR="00B40855" w:rsidRDefault="00B40855">
      <w:pPr>
        <w:pStyle w:val="Sumrio3"/>
        <w:rPr>
          <w:rFonts w:asciiTheme="minorHAnsi" w:eastAsiaTheme="minorEastAsia" w:hAnsiTheme="minorHAnsi" w:cstheme="minorBidi"/>
          <w:sz w:val="22"/>
          <w:szCs w:val="22"/>
        </w:rPr>
      </w:pPr>
      <w:hyperlink w:anchor="_Toc369700443" w:history="1">
        <w:r w:rsidRPr="005F35EF">
          <w:rPr>
            <w:rStyle w:val="Hyperlink"/>
          </w:rPr>
          <w:t>VIEW</w:t>
        </w:r>
        <w:r>
          <w:rPr>
            <w:webHidden/>
          </w:rPr>
          <w:tab/>
        </w:r>
        <w:r>
          <w:rPr>
            <w:webHidden/>
          </w:rPr>
          <w:fldChar w:fldCharType="begin"/>
        </w:r>
        <w:r>
          <w:rPr>
            <w:webHidden/>
          </w:rPr>
          <w:instrText xml:space="preserve"> PAGEREF _Toc369700443 \h </w:instrText>
        </w:r>
        <w:r>
          <w:rPr>
            <w:webHidden/>
          </w:rPr>
        </w:r>
        <w:r>
          <w:rPr>
            <w:webHidden/>
          </w:rPr>
          <w:fldChar w:fldCharType="separate"/>
        </w:r>
        <w:r w:rsidR="00ED33A0">
          <w:rPr>
            <w:webHidden/>
          </w:rPr>
          <w:t>13</w:t>
        </w:r>
        <w:r>
          <w:rPr>
            <w:webHidden/>
          </w:rPr>
          <w:fldChar w:fldCharType="end"/>
        </w:r>
      </w:hyperlink>
    </w:p>
    <w:p w:rsidR="00B40855" w:rsidRDefault="00B40855">
      <w:pPr>
        <w:pStyle w:val="Sumrio3"/>
        <w:rPr>
          <w:rFonts w:asciiTheme="minorHAnsi" w:eastAsiaTheme="minorEastAsia" w:hAnsiTheme="minorHAnsi" w:cstheme="minorBidi"/>
          <w:sz w:val="22"/>
          <w:szCs w:val="22"/>
        </w:rPr>
      </w:pPr>
      <w:hyperlink w:anchor="_Toc369700444" w:history="1">
        <w:r w:rsidRPr="005F35EF">
          <w:rPr>
            <w:rStyle w:val="Hyperlink"/>
          </w:rPr>
          <w:t>EDIT</w:t>
        </w:r>
        <w:r>
          <w:rPr>
            <w:webHidden/>
          </w:rPr>
          <w:tab/>
        </w:r>
        <w:r>
          <w:rPr>
            <w:webHidden/>
          </w:rPr>
          <w:fldChar w:fldCharType="begin"/>
        </w:r>
        <w:r>
          <w:rPr>
            <w:webHidden/>
          </w:rPr>
          <w:instrText xml:space="preserve"> PAGEREF _Toc369700444 \h </w:instrText>
        </w:r>
        <w:r>
          <w:rPr>
            <w:webHidden/>
          </w:rPr>
        </w:r>
        <w:r>
          <w:rPr>
            <w:webHidden/>
          </w:rPr>
          <w:fldChar w:fldCharType="separate"/>
        </w:r>
        <w:r w:rsidR="00ED33A0">
          <w:rPr>
            <w:webHidden/>
          </w:rPr>
          <w:t>15</w:t>
        </w:r>
        <w:r>
          <w:rPr>
            <w:webHidden/>
          </w:rPr>
          <w:fldChar w:fldCharType="end"/>
        </w:r>
      </w:hyperlink>
    </w:p>
    <w:p w:rsidR="00B40855" w:rsidRDefault="00B40855">
      <w:pPr>
        <w:pStyle w:val="Sumrio3"/>
        <w:rPr>
          <w:rFonts w:asciiTheme="minorHAnsi" w:eastAsiaTheme="minorEastAsia" w:hAnsiTheme="minorHAnsi" w:cstheme="minorBidi"/>
          <w:sz w:val="22"/>
          <w:szCs w:val="22"/>
        </w:rPr>
      </w:pPr>
      <w:hyperlink w:anchor="_Toc369700445" w:history="1">
        <w:r w:rsidRPr="005F35EF">
          <w:rPr>
            <w:rStyle w:val="Hyperlink"/>
          </w:rPr>
          <w:t>PRINT</w:t>
        </w:r>
        <w:r>
          <w:rPr>
            <w:webHidden/>
          </w:rPr>
          <w:tab/>
        </w:r>
        <w:r>
          <w:rPr>
            <w:webHidden/>
          </w:rPr>
          <w:fldChar w:fldCharType="begin"/>
        </w:r>
        <w:r>
          <w:rPr>
            <w:webHidden/>
          </w:rPr>
          <w:instrText xml:space="preserve"> PAGEREF _Toc369700445 \h </w:instrText>
        </w:r>
        <w:r>
          <w:rPr>
            <w:webHidden/>
          </w:rPr>
        </w:r>
        <w:r>
          <w:rPr>
            <w:webHidden/>
          </w:rPr>
          <w:fldChar w:fldCharType="separate"/>
        </w:r>
        <w:r w:rsidR="00ED33A0">
          <w:rPr>
            <w:webHidden/>
          </w:rPr>
          <w:t>16</w:t>
        </w:r>
        <w:r>
          <w:rPr>
            <w:webHidden/>
          </w:rPr>
          <w:fldChar w:fldCharType="end"/>
        </w:r>
      </w:hyperlink>
    </w:p>
    <w:p w:rsidR="00B40855" w:rsidRDefault="00B40855">
      <w:pPr>
        <w:pStyle w:val="Sumrio1"/>
        <w:rPr>
          <w:rFonts w:asciiTheme="minorHAnsi" w:eastAsiaTheme="minorEastAsia" w:hAnsiTheme="minorHAnsi" w:cstheme="minorBidi"/>
          <w:b w:val="0"/>
          <w:bCs w:val="0"/>
          <w:sz w:val="22"/>
          <w:szCs w:val="22"/>
        </w:rPr>
      </w:pPr>
      <w:hyperlink w:anchor="_Toc369700446" w:history="1">
        <w:r w:rsidRPr="005F35EF">
          <w:rPr>
            <w:rStyle w:val="Hyperlink"/>
          </w:rPr>
          <w:t>Identification and Password</w:t>
        </w:r>
        <w:r>
          <w:rPr>
            <w:webHidden/>
          </w:rPr>
          <w:tab/>
        </w:r>
        <w:r>
          <w:rPr>
            <w:webHidden/>
          </w:rPr>
          <w:fldChar w:fldCharType="begin"/>
        </w:r>
        <w:r>
          <w:rPr>
            <w:webHidden/>
          </w:rPr>
          <w:instrText xml:space="preserve"> PAGEREF _Toc369700446 \h </w:instrText>
        </w:r>
        <w:r>
          <w:rPr>
            <w:webHidden/>
          </w:rPr>
        </w:r>
        <w:r>
          <w:rPr>
            <w:webHidden/>
          </w:rPr>
          <w:fldChar w:fldCharType="separate"/>
        </w:r>
        <w:r w:rsidR="00ED33A0">
          <w:rPr>
            <w:webHidden/>
          </w:rPr>
          <w:t>17</w:t>
        </w:r>
        <w:r>
          <w:rPr>
            <w:webHidden/>
          </w:rPr>
          <w:fldChar w:fldCharType="end"/>
        </w:r>
      </w:hyperlink>
    </w:p>
    <w:p w:rsidR="00B40855" w:rsidRDefault="00B40855">
      <w:pPr>
        <w:pStyle w:val="Sumrio2"/>
        <w:rPr>
          <w:rFonts w:asciiTheme="minorHAnsi" w:eastAsiaTheme="minorEastAsia" w:hAnsiTheme="minorHAnsi" w:cstheme="minorBidi"/>
        </w:rPr>
      </w:pPr>
      <w:hyperlink w:anchor="_Toc369700447" w:history="1">
        <w:r w:rsidRPr="005F35EF">
          <w:rPr>
            <w:rStyle w:val="Hyperlink"/>
          </w:rPr>
          <w:t>DTIS</w:t>
        </w:r>
        <w:r>
          <w:rPr>
            <w:webHidden/>
          </w:rPr>
          <w:tab/>
        </w:r>
        <w:r>
          <w:rPr>
            <w:webHidden/>
          </w:rPr>
          <w:fldChar w:fldCharType="begin"/>
        </w:r>
        <w:r>
          <w:rPr>
            <w:webHidden/>
          </w:rPr>
          <w:instrText xml:space="preserve"> PAGEREF _Toc369700447 \h </w:instrText>
        </w:r>
        <w:r>
          <w:rPr>
            <w:webHidden/>
          </w:rPr>
        </w:r>
        <w:r>
          <w:rPr>
            <w:webHidden/>
          </w:rPr>
          <w:fldChar w:fldCharType="separate"/>
        </w:r>
        <w:r w:rsidR="00ED33A0">
          <w:rPr>
            <w:webHidden/>
          </w:rPr>
          <w:t>17</w:t>
        </w:r>
        <w:r>
          <w:rPr>
            <w:webHidden/>
          </w:rPr>
          <w:fldChar w:fldCharType="end"/>
        </w:r>
      </w:hyperlink>
    </w:p>
    <w:p w:rsidR="00B40855" w:rsidRDefault="00B40855">
      <w:pPr>
        <w:pStyle w:val="Sumrio2"/>
        <w:rPr>
          <w:rFonts w:asciiTheme="minorHAnsi" w:eastAsiaTheme="minorEastAsia" w:hAnsiTheme="minorHAnsi" w:cstheme="minorBidi"/>
        </w:rPr>
      </w:pPr>
      <w:hyperlink w:anchor="_Toc369700448" w:history="1">
        <w:r w:rsidRPr="005F35EF">
          <w:rPr>
            <w:rStyle w:val="Hyperlink"/>
          </w:rPr>
          <w:t>Windows</w:t>
        </w:r>
        <w:r>
          <w:rPr>
            <w:webHidden/>
          </w:rPr>
          <w:tab/>
        </w:r>
        <w:r>
          <w:rPr>
            <w:webHidden/>
          </w:rPr>
          <w:fldChar w:fldCharType="begin"/>
        </w:r>
        <w:r>
          <w:rPr>
            <w:webHidden/>
          </w:rPr>
          <w:instrText xml:space="preserve"> PAGEREF _Toc369700448 \h </w:instrText>
        </w:r>
        <w:r>
          <w:rPr>
            <w:webHidden/>
          </w:rPr>
        </w:r>
        <w:r>
          <w:rPr>
            <w:webHidden/>
          </w:rPr>
          <w:fldChar w:fldCharType="separate"/>
        </w:r>
        <w:r w:rsidR="00ED33A0">
          <w:rPr>
            <w:webHidden/>
          </w:rPr>
          <w:t>18</w:t>
        </w:r>
        <w:r>
          <w:rPr>
            <w:webHidden/>
          </w:rPr>
          <w:fldChar w:fldCharType="end"/>
        </w:r>
      </w:hyperlink>
    </w:p>
    <w:p w:rsidR="00B40855" w:rsidRDefault="00B40855">
      <w:pPr>
        <w:pStyle w:val="Sumrio1"/>
        <w:rPr>
          <w:rFonts w:asciiTheme="minorHAnsi" w:eastAsiaTheme="minorEastAsia" w:hAnsiTheme="minorHAnsi" w:cstheme="minorBidi"/>
          <w:b w:val="0"/>
          <w:bCs w:val="0"/>
          <w:sz w:val="22"/>
          <w:szCs w:val="22"/>
        </w:rPr>
      </w:pPr>
      <w:hyperlink w:anchor="_Toc369700449" w:history="1">
        <w:r w:rsidRPr="005F35EF">
          <w:rPr>
            <w:rStyle w:val="Hyperlink"/>
          </w:rPr>
          <w:t>Users, Profiles and Privileges</w:t>
        </w:r>
        <w:r>
          <w:rPr>
            <w:webHidden/>
          </w:rPr>
          <w:tab/>
        </w:r>
        <w:r>
          <w:rPr>
            <w:webHidden/>
          </w:rPr>
          <w:fldChar w:fldCharType="begin"/>
        </w:r>
        <w:r>
          <w:rPr>
            <w:webHidden/>
          </w:rPr>
          <w:instrText xml:space="preserve"> PAGEREF _Toc369700449 \h </w:instrText>
        </w:r>
        <w:r>
          <w:rPr>
            <w:webHidden/>
          </w:rPr>
        </w:r>
        <w:r>
          <w:rPr>
            <w:webHidden/>
          </w:rPr>
          <w:fldChar w:fldCharType="separate"/>
        </w:r>
        <w:r w:rsidR="00ED33A0">
          <w:rPr>
            <w:webHidden/>
          </w:rPr>
          <w:t>20</w:t>
        </w:r>
        <w:r>
          <w:rPr>
            <w:webHidden/>
          </w:rPr>
          <w:fldChar w:fldCharType="end"/>
        </w:r>
      </w:hyperlink>
    </w:p>
    <w:p w:rsidR="00B40855" w:rsidRDefault="00B40855">
      <w:pPr>
        <w:pStyle w:val="Sumrio3"/>
        <w:rPr>
          <w:rFonts w:asciiTheme="minorHAnsi" w:eastAsiaTheme="minorEastAsia" w:hAnsiTheme="minorHAnsi" w:cstheme="minorBidi"/>
          <w:sz w:val="22"/>
          <w:szCs w:val="22"/>
        </w:rPr>
      </w:pPr>
      <w:hyperlink w:anchor="_Toc369700450" w:history="1">
        <w:r w:rsidRPr="005F35EF">
          <w:rPr>
            <w:rStyle w:val="Hyperlink"/>
            <w:caps/>
          </w:rPr>
          <w:t>Registration Viewer</w:t>
        </w:r>
        <w:r>
          <w:rPr>
            <w:webHidden/>
          </w:rPr>
          <w:tab/>
        </w:r>
        <w:r>
          <w:rPr>
            <w:webHidden/>
          </w:rPr>
          <w:fldChar w:fldCharType="begin"/>
        </w:r>
        <w:r>
          <w:rPr>
            <w:webHidden/>
          </w:rPr>
          <w:instrText xml:space="preserve"> PAGEREF _Toc369700450 \h </w:instrText>
        </w:r>
        <w:r>
          <w:rPr>
            <w:webHidden/>
          </w:rPr>
        </w:r>
        <w:r>
          <w:rPr>
            <w:webHidden/>
          </w:rPr>
          <w:fldChar w:fldCharType="separate"/>
        </w:r>
        <w:r w:rsidR="00ED33A0">
          <w:rPr>
            <w:webHidden/>
          </w:rPr>
          <w:t>20</w:t>
        </w:r>
        <w:r>
          <w:rPr>
            <w:webHidden/>
          </w:rPr>
          <w:fldChar w:fldCharType="end"/>
        </w:r>
      </w:hyperlink>
    </w:p>
    <w:p w:rsidR="00B40855" w:rsidRDefault="00B40855">
      <w:pPr>
        <w:pStyle w:val="Sumrio3"/>
        <w:rPr>
          <w:rFonts w:asciiTheme="minorHAnsi" w:eastAsiaTheme="minorEastAsia" w:hAnsiTheme="minorHAnsi" w:cstheme="minorBidi"/>
          <w:sz w:val="22"/>
          <w:szCs w:val="22"/>
        </w:rPr>
      </w:pPr>
      <w:hyperlink w:anchor="_Toc369700451" w:history="1">
        <w:r w:rsidRPr="005F35EF">
          <w:rPr>
            <w:rStyle w:val="Hyperlink"/>
            <w:caps/>
          </w:rPr>
          <w:t>Registration Data Entry</w:t>
        </w:r>
        <w:r>
          <w:rPr>
            <w:webHidden/>
          </w:rPr>
          <w:tab/>
        </w:r>
        <w:r>
          <w:rPr>
            <w:webHidden/>
          </w:rPr>
          <w:fldChar w:fldCharType="begin"/>
        </w:r>
        <w:r>
          <w:rPr>
            <w:webHidden/>
          </w:rPr>
          <w:instrText xml:space="preserve"> PAGEREF _Toc369700451 \h </w:instrText>
        </w:r>
        <w:r>
          <w:rPr>
            <w:webHidden/>
          </w:rPr>
        </w:r>
        <w:r>
          <w:rPr>
            <w:webHidden/>
          </w:rPr>
          <w:fldChar w:fldCharType="separate"/>
        </w:r>
        <w:r w:rsidR="00ED33A0">
          <w:rPr>
            <w:webHidden/>
          </w:rPr>
          <w:t>20</w:t>
        </w:r>
        <w:r>
          <w:rPr>
            <w:webHidden/>
          </w:rPr>
          <w:fldChar w:fldCharType="end"/>
        </w:r>
      </w:hyperlink>
    </w:p>
    <w:p w:rsidR="00B40855" w:rsidRDefault="00B40855">
      <w:pPr>
        <w:pStyle w:val="Sumrio3"/>
        <w:rPr>
          <w:rFonts w:asciiTheme="minorHAnsi" w:eastAsiaTheme="minorEastAsia" w:hAnsiTheme="minorHAnsi" w:cstheme="minorBidi"/>
          <w:sz w:val="22"/>
          <w:szCs w:val="22"/>
        </w:rPr>
      </w:pPr>
      <w:hyperlink w:anchor="_Toc369700452" w:history="1">
        <w:r w:rsidRPr="005F35EF">
          <w:rPr>
            <w:rStyle w:val="Hyperlink"/>
            <w:caps/>
          </w:rPr>
          <w:t>Tax Accounts Viewer</w:t>
        </w:r>
        <w:r>
          <w:rPr>
            <w:webHidden/>
          </w:rPr>
          <w:tab/>
        </w:r>
        <w:r>
          <w:rPr>
            <w:webHidden/>
          </w:rPr>
          <w:fldChar w:fldCharType="begin"/>
        </w:r>
        <w:r>
          <w:rPr>
            <w:webHidden/>
          </w:rPr>
          <w:instrText xml:space="preserve"> PAGEREF _Toc369700452 \h </w:instrText>
        </w:r>
        <w:r>
          <w:rPr>
            <w:webHidden/>
          </w:rPr>
        </w:r>
        <w:r>
          <w:rPr>
            <w:webHidden/>
          </w:rPr>
          <w:fldChar w:fldCharType="separate"/>
        </w:r>
        <w:r w:rsidR="00ED33A0">
          <w:rPr>
            <w:webHidden/>
          </w:rPr>
          <w:t>20</w:t>
        </w:r>
        <w:r>
          <w:rPr>
            <w:webHidden/>
          </w:rPr>
          <w:fldChar w:fldCharType="end"/>
        </w:r>
      </w:hyperlink>
    </w:p>
    <w:p w:rsidR="00B40855" w:rsidRDefault="00B40855">
      <w:pPr>
        <w:pStyle w:val="Sumrio3"/>
        <w:rPr>
          <w:rFonts w:asciiTheme="minorHAnsi" w:eastAsiaTheme="minorEastAsia" w:hAnsiTheme="minorHAnsi" w:cstheme="minorBidi"/>
          <w:sz w:val="22"/>
          <w:szCs w:val="22"/>
        </w:rPr>
      </w:pPr>
      <w:hyperlink w:anchor="_Toc369700453" w:history="1">
        <w:r w:rsidRPr="005F35EF">
          <w:rPr>
            <w:rStyle w:val="Hyperlink"/>
            <w:caps/>
          </w:rPr>
          <w:t>Accounts Data Entry</w:t>
        </w:r>
        <w:r>
          <w:rPr>
            <w:webHidden/>
          </w:rPr>
          <w:tab/>
        </w:r>
        <w:r>
          <w:rPr>
            <w:webHidden/>
          </w:rPr>
          <w:fldChar w:fldCharType="begin"/>
        </w:r>
        <w:r>
          <w:rPr>
            <w:webHidden/>
          </w:rPr>
          <w:instrText xml:space="preserve"> PAGEREF _Toc369700453 \h </w:instrText>
        </w:r>
        <w:r>
          <w:rPr>
            <w:webHidden/>
          </w:rPr>
        </w:r>
        <w:r>
          <w:rPr>
            <w:webHidden/>
          </w:rPr>
          <w:fldChar w:fldCharType="separate"/>
        </w:r>
        <w:r w:rsidR="00ED33A0">
          <w:rPr>
            <w:webHidden/>
          </w:rPr>
          <w:t>20</w:t>
        </w:r>
        <w:r>
          <w:rPr>
            <w:webHidden/>
          </w:rPr>
          <w:fldChar w:fldCharType="end"/>
        </w:r>
      </w:hyperlink>
    </w:p>
    <w:p w:rsidR="00B40855" w:rsidRDefault="00B40855">
      <w:pPr>
        <w:pStyle w:val="Sumrio3"/>
        <w:rPr>
          <w:rFonts w:asciiTheme="minorHAnsi" w:eastAsiaTheme="minorEastAsia" w:hAnsiTheme="minorHAnsi" w:cstheme="minorBidi"/>
          <w:sz w:val="22"/>
          <w:szCs w:val="22"/>
        </w:rPr>
      </w:pPr>
      <w:hyperlink w:anchor="_Toc369700454" w:history="1">
        <w:r w:rsidRPr="005F35EF">
          <w:rPr>
            <w:rStyle w:val="Hyperlink"/>
            <w:caps/>
          </w:rPr>
          <w:t>Accounts Manager</w:t>
        </w:r>
        <w:r>
          <w:rPr>
            <w:webHidden/>
          </w:rPr>
          <w:tab/>
        </w:r>
        <w:r>
          <w:rPr>
            <w:webHidden/>
          </w:rPr>
          <w:fldChar w:fldCharType="begin"/>
        </w:r>
        <w:r>
          <w:rPr>
            <w:webHidden/>
          </w:rPr>
          <w:instrText xml:space="preserve"> PAGEREF _Toc369700454 \h </w:instrText>
        </w:r>
        <w:r>
          <w:rPr>
            <w:webHidden/>
          </w:rPr>
        </w:r>
        <w:r>
          <w:rPr>
            <w:webHidden/>
          </w:rPr>
          <w:fldChar w:fldCharType="separate"/>
        </w:r>
        <w:r w:rsidR="00ED33A0">
          <w:rPr>
            <w:webHidden/>
          </w:rPr>
          <w:t>20</w:t>
        </w:r>
        <w:r>
          <w:rPr>
            <w:webHidden/>
          </w:rPr>
          <w:fldChar w:fldCharType="end"/>
        </w:r>
      </w:hyperlink>
    </w:p>
    <w:p w:rsidR="00B40855" w:rsidRDefault="00B40855">
      <w:pPr>
        <w:pStyle w:val="Sumrio3"/>
        <w:rPr>
          <w:rFonts w:asciiTheme="minorHAnsi" w:eastAsiaTheme="minorEastAsia" w:hAnsiTheme="minorHAnsi" w:cstheme="minorBidi"/>
          <w:sz w:val="22"/>
          <w:szCs w:val="22"/>
        </w:rPr>
      </w:pPr>
      <w:hyperlink w:anchor="_Toc369700455" w:history="1">
        <w:r w:rsidRPr="005F35EF">
          <w:rPr>
            <w:rStyle w:val="Hyperlink"/>
            <w:caps/>
          </w:rPr>
          <w:t>Branch Administration</w:t>
        </w:r>
        <w:r>
          <w:rPr>
            <w:webHidden/>
          </w:rPr>
          <w:tab/>
        </w:r>
        <w:r>
          <w:rPr>
            <w:webHidden/>
          </w:rPr>
          <w:fldChar w:fldCharType="begin"/>
        </w:r>
        <w:r>
          <w:rPr>
            <w:webHidden/>
          </w:rPr>
          <w:instrText xml:space="preserve"> PAGEREF _Toc369700455 \h </w:instrText>
        </w:r>
        <w:r>
          <w:rPr>
            <w:webHidden/>
          </w:rPr>
        </w:r>
        <w:r>
          <w:rPr>
            <w:webHidden/>
          </w:rPr>
          <w:fldChar w:fldCharType="separate"/>
        </w:r>
        <w:r w:rsidR="00ED33A0">
          <w:rPr>
            <w:webHidden/>
          </w:rPr>
          <w:t>20</w:t>
        </w:r>
        <w:r>
          <w:rPr>
            <w:webHidden/>
          </w:rPr>
          <w:fldChar w:fldCharType="end"/>
        </w:r>
      </w:hyperlink>
    </w:p>
    <w:p w:rsidR="00B40855" w:rsidRDefault="00B40855">
      <w:pPr>
        <w:pStyle w:val="Sumrio3"/>
        <w:rPr>
          <w:rFonts w:asciiTheme="minorHAnsi" w:eastAsiaTheme="minorEastAsia" w:hAnsiTheme="minorHAnsi" w:cstheme="minorBidi"/>
          <w:sz w:val="22"/>
          <w:szCs w:val="22"/>
        </w:rPr>
      </w:pPr>
      <w:hyperlink w:anchor="_Toc369700456" w:history="1">
        <w:r w:rsidRPr="005F35EF">
          <w:rPr>
            <w:rStyle w:val="Hyperlink"/>
            <w:caps/>
          </w:rPr>
          <w:t>Auditor</w:t>
        </w:r>
        <w:r>
          <w:rPr>
            <w:webHidden/>
          </w:rPr>
          <w:tab/>
        </w:r>
        <w:r>
          <w:rPr>
            <w:webHidden/>
          </w:rPr>
          <w:fldChar w:fldCharType="begin"/>
        </w:r>
        <w:r>
          <w:rPr>
            <w:webHidden/>
          </w:rPr>
          <w:instrText xml:space="preserve"> PAGEREF _Toc369700456 \h </w:instrText>
        </w:r>
        <w:r>
          <w:rPr>
            <w:webHidden/>
          </w:rPr>
        </w:r>
        <w:r>
          <w:rPr>
            <w:webHidden/>
          </w:rPr>
          <w:fldChar w:fldCharType="separate"/>
        </w:r>
        <w:r w:rsidR="00ED33A0">
          <w:rPr>
            <w:webHidden/>
          </w:rPr>
          <w:t>20</w:t>
        </w:r>
        <w:r>
          <w:rPr>
            <w:webHidden/>
          </w:rPr>
          <w:fldChar w:fldCharType="end"/>
        </w:r>
      </w:hyperlink>
    </w:p>
    <w:p w:rsidR="00B40855" w:rsidRDefault="00B40855">
      <w:pPr>
        <w:pStyle w:val="Sumrio1"/>
        <w:rPr>
          <w:rFonts w:asciiTheme="minorHAnsi" w:eastAsiaTheme="minorEastAsia" w:hAnsiTheme="minorHAnsi" w:cstheme="minorBidi"/>
          <w:b w:val="0"/>
          <w:bCs w:val="0"/>
          <w:sz w:val="22"/>
          <w:szCs w:val="22"/>
        </w:rPr>
      </w:pPr>
      <w:hyperlink w:anchor="_Toc369700457" w:history="1">
        <w:r w:rsidRPr="005F35EF">
          <w:rPr>
            <w:rStyle w:val="Hyperlink"/>
          </w:rPr>
          <w:t>Taxpayer Registration Module</w:t>
        </w:r>
        <w:r>
          <w:rPr>
            <w:webHidden/>
          </w:rPr>
          <w:tab/>
        </w:r>
        <w:r>
          <w:rPr>
            <w:webHidden/>
          </w:rPr>
          <w:fldChar w:fldCharType="begin"/>
        </w:r>
        <w:r>
          <w:rPr>
            <w:webHidden/>
          </w:rPr>
          <w:instrText xml:space="preserve"> PAGEREF _Toc369700457 \h </w:instrText>
        </w:r>
        <w:r>
          <w:rPr>
            <w:webHidden/>
          </w:rPr>
        </w:r>
        <w:r>
          <w:rPr>
            <w:webHidden/>
          </w:rPr>
          <w:fldChar w:fldCharType="separate"/>
        </w:r>
        <w:r w:rsidR="00ED33A0">
          <w:rPr>
            <w:webHidden/>
          </w:rPr>
          <w:t>21</w:t>
        </w:r>
        <w:r>
          <w:rPr>
            <w:webHidden/>
          </w:rPr>
          <w:fldChar w:fldCharType="end"/>
        </w:r>
      </w:hyperlink>
    </w:p>
    <w:p w:rsidR="00B40855" w:rsidRDefault="00B40855">
      <w:pPr>
        <w:pStyle w:val="Sumrio2"/>
        <w:rPr>
          <w:rFonts w:asciiTheme="minorHAnsi" w:eastAsiaTheme="minorEastAsia" w:hAnsiTheme="minorHAnsi" w:cstheme="minorBidi"/>
        </w:rPr>
      </w:pPr>
      <w:hyperlink w:anchor="_Toc369700458" w:history="1">
        <w:r w:rsidRPr="005F35EF">
          <w:rPr>
            <w:rStyle w:val="Hyperlink"/>
          </w:rPr>
          <w:t>Main Features</w:t>
        </w:r>
        <w:r>
          <w:rPr>
            <w:webHidden/>
          </w:rPr>
          <w:tab/>
        </w:r>
        <w:r>
          <w:rPr>
            <w:webHidden/>
          </w:rPr>
          <w:fldChar w:fldCharType="begin"/>
        </w:r>
        <w:r>
          <w:rPr>
            <w:webHidden/>
          </w:rPr>
          <w:instrText xml:space="preserve"> PAGEREF _Toc369700458 \h </w:instrText>
        </w:r>
        <w:r>
          <w:rPr>
            <w:webHidden/>
          </w:rPr>
        </w:r>
        <w:r>
          <w:rPr>
            <w:webHidden/>
          </w:rPr>
          <w:fldChar w:fldCharType="separate"/>
        </w:r>
        <w:r w:rsidR="00ED33A0">
          <w:rPr>
            <w:webHidden/>
          </w:rPr>
          <w:t>21</w:t>
        </w:r>
        <w:r>
          <w:rPr>
            <w:webHidden/>
          </w:rPr>
          <w:fldChar w:fldCharType="end"/>
        </w:r>
      </w:hyperlink>
    </w:p>
    <w:p w:rsidR="00B40855" w:rsidRDefault="00B40855">
      <w:pPr>
        <w:pStyle w:val="Sumrio2"/>
        <w:rPr>
          <w:rFonts w:asciiTheme="minorHAnsi" w:eastAsiaTheme="minorEastAsia" w:hAnsiTheme="minorHAnsi" w:cstheme="minorBidi"/>
        </w:rPr>
      </w:pPr>
      <w:hyperlink w:anchor="_Toc369700459" w:history="1">
        <w:r w:rsidRPr="005F35EF">
          <w:rPr>
            <w:rStyle w:val="Hyperlink"/>
          </w:rPr>
          <w:t>Basic Concepts in Producing Reports</w:t>
        </w:r>
        <w:r>
          <w:rPr>
            <w:webHidden/>
          </w:rPr>
          <w:tab/>
        </w:r>
        <w:r>
          <w:rPr>
            <w:webHidden/>
          </w:rPr>
          <w:fldChar w:fldCharType="begin"/>
        </w:r>
        <w:r>
          <w:rPr>
            <w:webHidden/>
          </w:rPr>
          <w:instrText xml:space="preserve"> PAGEREF _Toc369700459 \h </w:instrText>
        </w:r>
        <w:r>
          <w:rPr>
            <w:webHidden/>
          </w:rPr>
        </w:r>
        <w:r>
          <w:rPr>
            <w:webHidden/>
          </w:rPr>
          <w:fldChar w:fldCharType="separate"/>
        </w:r>
        <w:r w:rsidR="00ED33A0">
          <w:rPr>
            <w:webHidden/>
          </w:rPr>
          <w:t>28</w:t>
        </w:r>
        <w:r>
          <w:rPr>
            <w:webHidden/>
          </w:rPr>
          <w:fldChar w:fldCharType="end"/>
        </w:r>
      </w:hyperlink>
    </w:p>
    <w:p w:rsidR="00B40855" w:rsidRDefault="00B40855">
      <w:pPr>
        <w:pStyle w:val="Sumrio3"/>
        <w:rPr>
          <w:rFonts w:asciiTheme="minorHAnsi" w:eastAsiaTheme="minorEastAsia" w:hAnsiTheme="minorHAnsi" w:cstheme="minorBidi"/>
          <w:sz w:val="22"/>
          <w:szCs w:val="22"/>
        </w:rPr>
      </w:pPr>
      <w:hyperlink w:anchor="_Toc369700460" w:history="1">
        <w:r w:rsidRPr="005F35EF">
          <w:rPr>
            <w:rStyle w:val="Hyperlink"/>
          </w:rPr>
          <w:t>GROUP</w:t>
        </w:r>
        <w:r>
          <w:rPr>
            <w:webHidden/>
          </w:rPr>
          <w:tab/>
        </w:r>
        <w:r>
          <w:rPr>
            <w:webHidden/>
          </w:rPr>
          <w:fldChar w:fldCharType="begin"/>
        </w:r>
        <w:r>
          <w:rPr>
            <w:webHidden/>
          </w:rPr>
          <w:instrText xml:space="preserve"> PAGEREF _Toc369700460 \h </w:instrText>
        </w:r>
        <w:r>
          <w:rPr>
            <w:webHidden/>
          </w:rPr>
        </w:r>
        <w:r>
          <w:rPr>
            <w:webHidden/>
          </w:rPr>
          <w:fldChar w:fldCharType="separate"/>
        </w:r>
        <w:r w:rsidR="00ED33A0">
          <w:rPr>
            <w:webHidden/>
          </w:rPr>
          <w:t>28</w:t>
        </w:r>
        <w:r>
          <w:rPr>
            <w:webHidden/>
          </w:rPr>
          <w:fldChar w:fldCharType="end"/>
        </w:r>
      </w:hyperlink>
    </w:p>
    <w:p w:rsidR="00B40855" w:rsidRDefault="00B40855">
      <w:pPr>
        <w:pStyle w:val="Sumrio3"/>
        <w:rPr>
          <w:rFonts w:asciiTheme="minorHAnsi" w:eastAsiaTheme="minorEastAsia" w:hAnsiTheme="minorHAnsi" w:cstheme="minorBidi"/>
          <w:sz w:val="22"/>
          <w:szCs w:val="22"/>
        </w:rPr>
      </w:pPr>
      <w:hyperlink w:anchor="_Toc369700461" w:history="1">
        <w:r w:rsidRPr="005F35EF">
          <w:rPr>
            <w:rStyle w:val="Hyperlink"/>
          </w:rPr>
          <w:t>SORT</w:t>
        </w:r>
        <w:r>
          <w:rPr>
            <w:webHidden/>
          </w:rPr>
          <w:tab/>
        </w:r>
        <w:r>
          <w:rPr>
            <w:webHidden/>
          </w:rPr>
          <w:fldChar w:fldCharType="begin"/>
        </w:r>
        <w:r>
          <w:rPr>
            <w:webHidden/>
          </w:rPr>
          <w:instrText xml:space="preserve"> PAGEREF _Toc369700461 \h </w:instrText>
        </w:r>
        <w:r>
          <w:rPr>
            <w:webHidden/>
          </w:rPr>
        </w:r>
        <w:r>
          <w:rPr>
            <w:webHidden/>
          </w:rPr>
          <w:fldChar w:fldCharType="separate"/>
        </w:r>
        <w:r w:rsidR="00ED33A0">
          <w:rPr>
            <w:webHidden/>
          </w:rPr>
          <w:t>28</w:t>
        </w:r>
        <w:r>
          <w:rPr>
            <w:webHidden/>
          </w:rPr>
          <w:fldChar w:fldCharType="end"/>
        </w:r>
      </w:hyperlink>
    </w:p>
    <w:p w:rsidR="00B40855" w:rsidRDefault="00B40855">
      <w:pPr>
        <w:pStyle w:val="Sumrio3"/>
        <w:rPr>
          <w:rFonts w:asciiTheme="minorHAnsi" w:eastAsiaTheme="minorEastAsia" w:hAnsiTheme="minorHAnsi" w:cstheme="minorBidi"/>
          <w:sz w:val="22"/>
          <w:szCs w:val="22"/>
        </w:rPr>
      </w:pPr>
      <w:hyperlink w:anchor="_Toc369700462" w:history="1">
        <w:r w:rsidRPr="005F35EF">
          <w:rPr>
            <w:rStyle w:val="Hyperlink"/>
          </w:rPr>
          <w:t>FILTER</w:t>
        </w:r>
        <w:r>
          <w:rPr>
            <w:webHidden/>
          </w:rPr>
          <w:tab/>
        </w:r>
        <w:r>
          <w:rPr>
            <w:webHidden/>
          </w:rPr>
          <w:fldChar w:fldCharType="begin"/>
        </w:r>
        <w:r>
          <w:rPr>
            <w:webHidden/>
          </w:rPr>
          <w:instrText xml:space="preserve"> PAGEREF _Toc369700462 \h </w:instrText>
        </w:r>
        <w:r>
          <w:rPr>
            <w:webHidden/>
          </w:rPr>
        </w:r>
        <w:r>
          <w:rPr>
            <w:webHidden/>
          </w:rPr>
          <w:fldChar w:fldCharType="separate"/>
        </w:r>
        <w:r w:rsidR="00ED33A0">
          <w:rPr>
            <w:webHidden/>
          </w:rPr>
          <w:t>28</w:t>
        </w:r>
        <w:r>
          <w:rPr>
            <w:webHidden/>
          </w:rPr>
          <w:fldChar w:fldCharType="end"/>
        </w:r>
      </w:hyperlink>
    </w:p>
    <w:p w:rsidR="00B40855" w:rsidRDefault="00B40855">
      <w:pPr>
        <w:pStyle w:val="Sumrio3"/>
        <w:rPr>
          <w:rFonts w:asciiTheme="minorHAnsi" w:eastAsiaTheme="minorEastAsia" w:hAnsiTheme="minorHAnsi" w:cstheme="minorBidi"/>
          <w:sz w:val="22"/>
          <w:szCs w:val="22"/>
        </w:rPr>
      </w:pPr>
      <w:hyperlink w:anchor="_Toc369700463" w:history="1">
        <w:r w:rsidRPr="005F35EF">
          <w:rPr>
            <w:rStyle w:val="Hyperlink"/>
          </w:rPr>
          <w:t>ORDER OF CHARACTERS</w:t>
        </w:r>
        <w:r>
          <w:rPr>
            <w:webHidden/>
          </w:rPr>
          <w:tab/>
        </w:r>
        <w:r>
          <w:rPr>
            <w:webHidden/>
          </w:rPr>
          <w:fldChar w:fldCharType="begin"/>
        </w:r>
        <w:r>
          <w:rPr>
            <w:webHidden/>
          </w:rPr>
          <w:instrText xml:space="preserve"> PAGEREF _Toc369700463 \h </w:instrText>
        </w:r>
        <w:r>
          <w:rPr>
            <w:webHidden/>
          </w:rPr>
        </w:r>
        <w:r>
          <w:rPr>
            <w:webHidden/>
          </w:rPr>
          <w:fldChar w:fldCharType="separate"/>
        </w:r>
        <w:r w:rsidR="00ED33A0">
          <w:rPr>
            <w:webHidden/>
          </w:rPr>
          <w:t>28</w:t>
        </w:r>
        <w:r>
          <w:rPr>
            <w:webHidden/>
          </w:rPr>
          <w:fldChar w:fldCharType="end"/>
        </w:r>
      </w:hyperlink>
    </w:p>
    <w:p w:rsidR="00B40855" w:rsidRDefault="00B40855">
      <w:pPr>
        <w:pStyle w:val="Sumrio2"/>
        <w:rPr>
          <w:rFonts w:asciiTheme="minorHAnsi" w:eastAsiaTheme="minorEastAsia" w:hAnsiTheme="minorHAnsi" w:cstheme="minorBidi"/>
        </w:rPr>
      </w:pPr>
      <w:hyperlink w:anchor="_Toc369700464" w:history="1">
        <w:r w:rsidRPr="005F35EF">
          <w:rPr>
            <w:rStyle w:val="Hyperlink"/>
          </w:rPr>
          <w:t>Examples of Reports</w:t>
        </w:r>
        <w:r>
          <w:rPr>
            <w:webHidden/>
          </w:rPr>
          <w:tab/>
        </w:r>
        <w:r>
          <w:rPr>
            <w:webHidden/>
          </w:rPr>
          <w:fldChar w:fldCharType="begin"/>
        </w:r>
        <w:r>
          <w:rPr>
            <w:webHidden/>
          </w:rPr>
          <w:instrText xml:space="preserve"> PAGEREF _Toc369700464 \h </w:instrText>
        </w:r>
        <w:r>
          <w:rPr>
            <w:webHidden/>
          </w:rPr>
        </w:r>
        <w:r>
          <w:rPr>
            <w:webHidden/>
          </w:rPr>
          <w:fldChar w:fldCharType="separate"/>
        </w:r>
        <w:r w:rsidR="00ED33A0">
          <w:rPr>
            <w:webHidden/>
          </w:rPr>
          <w:t>29</w:t>
        </w:r>
        <w:r>
          <w:rPr>
            <w:webHidden/>
          </w:rPr>
          <w:fldChar w:fldCharType="end"/>
        </w:r>
      </w:hyperlink>
    </w:p>
    <w:p w:rsidR="00B40855" w:rsidRDefault="00B40855">
      <w:pPr>
        <w:pStyle w:val="Sumrio1"/>
        <w:rPr>
          <w:rFonts w:asciiTheme="minorHAnsi" w:eastAsiaTheme="minorEastAsia" w:hAnsiTheme="minorHAnsi" w:cstheme="minorBidi"/>
          <w:b w:val="0"/>
          <w:bCs w:val="0"/>
          <w:sz w:val="22"/>
          <w:szCs w:val="22"/>
        </w:rPr>
      </w:pPr>
      <w:hyperlink w:anchor="_Toc369700465" w:history="1">
        <w:r w:rsidRPr="005F35EF">
          <w:rPr>
            <w:rStyle w:val="Hyperlink"/>
          </w:rPr>
          <w:t>Taxpayers Accounts Module</w:t>
        </w:r>
        <w:r>
          <w:rPr>
            <w:webHidden/>
          </w:rPr>
          <w:tab/>
        </w:r>
        <w:r>
          <w:rPr>
            <w:webHidden/>
          </w:rPr>
          <w:fldChar w:fldCharType="begin"/>
        </w:r>
        <w:r>
          <w:rPr>
            <w:webHidden/>
          </w:rPr>
          <w:instrText xml:space="preserve"> PAGEREF _Toc369700465 \h </w:instrText>
        </w:r>
        <w:r>
          <w:rPr>
            <w:webHidden/>
          </w:rPr>
        </w:r>
        <w:r>
          <w:rPr>
            <w:webHidden/>
          </w:rPr>
          <w:fldChar w:fldCharType="separate"/>
        </w:r>
        <w:r w:rsidR="00ED33A0">
          <w:rPr>
            <w:webHidden/>
          </w:rPr>
          <w:t>34</w:t>
        </w:r>
        <w:r>
          <w:rPr>
            <w:webHidden/>
          </w:rPr>
          <w:fldChar w:fldCharType="end"/>
        </w:r>
      </w:hyperlink>
    </w:p>
    <w:p w:rsidR="00B40855" w:rsidRDefault="00B40855">
      <w:pPr>
        <w:pStyle w:val="Sumrio2"/>
        <w:rPr>
          <w:rFonts w:asciiTheme="minorHAnsi" w:eastAsiaTheme="minorEastAsia" w:hAnsiTheme="minorHAnsi" w:cstheme="minorBidi"/>
        </w:rPr>
      </w:pPr>
      <w:hyperlink w:anchor="_Toc369700466" w:history="1">
        <w:r w:rsidRPr="005F35EF">
          <w:rPr>
            <w:rStyle w:val="Hyperlink"/>
          </w:rPr>
          <w:t>Process Return</w:t>
        </w:r>
        <w:r>
          <w:rPr>
            <w:webHidden/>
          </w:rPr>
          <w:tab/>
        </w:r>
        <w:r>
          <w:rPr>
            <w:webHidden/>
          </w:rPr>
          <w:fldChar w:fldCharType="begin"/>
        </w:r>
        <w:r>
          <w:rPr>
            <w:webHidden/>
          </w:rPr>
          <w:instrText xml:space="preserve"> PAGEREF _Toc369700466 \h </w:instrText>
        </w:r>
        <w:r>
          <w:rPr>
            <w:webHidden/>
          </w:rPr>
        </w:r>
        <w:r>
          <w:rPr>
            <w:webHidden/>
          </w:rPr>
          <w:fldChar w:fldCharType="separate"/>
        </w:r>
        <w:r w:rsidR="00ED33A0">
          <w:rPr>
            <w:webHidden/>
          </w:rPr>
          <w:t>34</w:t>
        </w:r>
        <w:r>
          <w:rPr>
            <w:webHidden/>
          </w:rPr>
          <w:fldChar w:fldCharType="end"/>
        </w:r>
      </w:hyperlink>
    </w:p>
    <w:p w:rsidR="00B40855" w:rsidRDefault="00B40855">
      <w:pPr>
        <w:pStyle w:val="Sumrio2"/>
        <w:rPr>
          <w:rFonts w:asciiTheme="minorHAnsi" w:eastAsiaTheme="minorEastAsia" w:hAnsiTheme="minorHAnsi" w:cstheme="minorBidi"/>
        </w:rPr>
      </w:pPr>
      <w:hyperlink w:anchor="_Toc369700467" w:history="1">
        <w:r w:rsidRPr="005F35EF">
          <w:rPr>
            <w:rStyle w:val="Hyperlink"/>
          </w:rPr>
          <w:t>Payments</w:t>
        </w:r>
        <w:r>
          <w:rPr>
            <w:webHidden/>
          </w:rPr>
          <w:tab/>
        </w:r>
        <w:r>
          <w:rPr>
            <w:webHidden/>
          </w:rPr>
          <w:fldChar w:fldCharType="begin"/>
        </w:r>
        <w:r>
          <w:rPr>
            <w:webHidden/>
          </w:rPr>
          <w:instrText xml:space="preserve"> PAGEREF _Toc369700467 \h </w:instrText>
        </w:r>
        <w:r>
          <w:rPr>
            <w:webHidden/>
          </w:rPr>
        </w:r>
        <w:r>
          <w:rPr>
            <w:webHidden/>
          </w:rPr>
          <w:fldChar w:fldCharType="separate"/>
        </w:r>
        <w:r w:rsidR="00ED33A0">
          <w:rPr>
            <w:webHidden/>
          </w:rPr>
          <w:t>39</w:t>
        </w:r>
        <w:r>
          <w:rPr>
            <w:webHidden/>
          </w:rPr>
          <w:fldChar w:fldCharType="end"/>
        </w:r>
      </w:hyperlink>
    </w:p>
    <w:p w:rsidR="00B40855" w:rsidRDefault="00B40855">
      <w:pPr>
        <w:pStyle w:val="Sumrio3"/>
        <w:rPr>
          <w:rFonts w:asciiTheme="minorHAnsi" w:eastAsiaTheme="minorEastAsia" w:hAnsiTheme="minorHAnsi" w:cstheme="minorBidi"/>
          <w:sz w:val="22"/>
          <w:szCs w:val="22"/>
        </w:rPr>
      </w:pPr>
      <w:hyperlink w:anchor="_Toc369700468" w:history="1">
        <w:r w:rsidRPr="005F35EF">
          <w:rPr>
            <w:rStyle w:val="Hyperlink"/>
          </w:rPr>
          <w:t>MANAGE PAYMENTS</w:t>
        </w:r>
        <w:r>
          <w:rPr>
            <w:webHidden/>
          </w:rPr>
          <w:tab/>
        </w:r>
        <w:r>
          <w:rPr>
            <w:webHidden/>
          </w:rPr>
          <w:fldChar w:fldCharType="begin"/>
        </w:r>
        <w:r>
          <w:rPr>
            <w:webHidden/>
          </w:rPr>
          <w:instrText xml:space="preserve"> PAGEREF _Toc369700468 \h </w:instrText>
        </w:r>
        <w:r>
          <w:rPr>
            <w:webHidden/>
          </w:rPr>
        </w:r>
        <w:r>
          <w:rPr>
            <w:webHidden/>
          </w:rPr>
          <w:fldChar w:fldCharType="separate"/>
        </w:r>
        <w:r w:rsidR="00ED33A0">
          <w:rPr>
            <w:webHidden/>
          </w:rPr>
          <w:t>39</w:t>
        </w:r>
        <w:r>
          <w:rPr>
            <w:webHidden/>
          </w:rPr>
          <w:fldChar w:fldCharType="end"/>
        </w:r>
      </w:hyperlink>
    </w:p>
    <w:p w:rsidR="00B40855" w:rsidRDefault="00B40855">
      <w:pPr>
        <w:pStyle w:val="Sumrio3"/>
        <w:rPr>
          <w:rFonts w:asciiTheme="minorHAnsi" w:eastAsiaTheme="minorEastAsia" w:hAnsiTheme="minorHAnsi" w:cstheme="minorBidi"/>
          <w:sz w:val="22"/>
          <w:szCs w:val="22"/>
        </w:rPr>
      </w:pPr>
      <w:hyperlink w:anchor="_Toc369700469" w:history="1">
        <w:r w:rsidRPr="005F35EF">
          <w:rPr>
            <w:rStyle w:val="Hyperlink"/>
          </w:rPr>
          <w:t>RECONCILE BANK PAYMENTS</w:t>
        </w:r>
        <w:r>
          <w:rPr>
            <w:webHidden/>
          </w:rPr>
          <w:tab/>
        </w:r>
        <w:r>
          <w:rPr>
            <w:webHidden/>
          </w:rPr>
          <w:fldChar w:fldCharType="begin"/>
        </w:r>
        <w:r>
          <w:rPr>
            <w:webHidden/>
          </w:rPr>
          <w:instrText xml:space="preserve"> PAGEREF _Toc369700469 \h </w:instrText>
        </w:r>
        <w:r>
          <w:rPr>
            <w:webHidden/>
          </w:rPr>
        </w:r>
        <w:r>
          <w:rPr>
            <w:webHidden/>
          </w:rPr>
          <w:fldChar w:fldCharType="separate"/>
        </w:r>
        <w:r w:rsidR="00ED33A0">
          <w:rPr>
            <w:webHidden/>
          </w:rPr>
          <w:t>42</w:t>
        </w:r>
        <w:r>
          <w:rPr>
            <w:webHidden/>
          </w:rPr>
          <w:fldChar w:fldCharType="end"/>
        </w:r>
      </w:hyperlink>
    </w:p>
    <w:p w:rsidR="00B40855" w:rsidRDefault="00B40855">
      <w:pPr>
        <w:pStyle w:val="Sumrio2"/>
        <w:rPr>
          <w:rFonts w:asciiTheme="minorHAnsi" w:eastAsiaTheme="minorEastAsia" w:hAnsiTheme="minorHAnsi" w:cstheme="minorBidi"/>
        </w:rPr>
      </w:pPr>
      <w:hyperlink w:anchor="_Toc369700470" w:history="1">
        <w:r w:rsidRPr="005F35EF">
          <w:rPr>
            <w:rStyle w:val="Hyperlink"/>
          </w:rPr>
          <w:t>Taxpayers Accounts</w:t>
        </w:r>
        <w:r>
          <w:rPr>
            <w:webHidden/>
          </w:rPr>
          <w:tab/>
        </w:r>
        <w:r>
          <w:rPr>
            <w:webHidden/>
          </w:rPr>
          <w:fldChar w:fldCharType="begin"/>
        </w:r>
        <w:r>
          <w:rPr>
            <w:webHidden/>
          </w:rPr>
          <w:instrText xml:space="preserve"> PAGEREF _Toc369700470 \h </w:instrText>
        </w:r>
        <w:r>
          <w:rPr>
            <w:webHidden/>
          </w:rPr>
        </w:r>
        <w:r>
          <w:rPr>
            <w:webHidden/>
          </w:rPr>
          <w:fldChar w:fldCharType="separate"/>
        </w:r>
        <w:r w:rsidR="00ED33A0">
          <w:rPr>
            <w:webHidden/>
          </w:rPr>
          <w:t>46</w:t>
        </w:r>
        <w:r>
          <w:rPr>
            <w:webHidden/>
          </w:rPr>
          <w:fldChar w:fldCharType="end"/>
        </w:r>
      </w:hyperlink>
    </w:p>
    <w:p w:rsidR="00B40855" w:rsidRDefault="00B40855">
      <w:pPr>
        <w:pStyle w:val="Sumrio3"/>
        <w:rPr>
          <w:rFonts w:asciiTheme="minorHAnsi" w:eastAsiaTheme="minorEastAsia" w:hAnsiTheme="minorHAnsi" w:cstheme="minorBidi"/>
          <w:sz w:val="22"/>
          <w:szCs w:val="22"/>
        </w:rPr>
      </w:pPr>
      <w:hyperlink w:anchor="_Toc369700471" w:history="1">
        <w:r w:rsidRPr="005F35EF">
          <w:rPr>
            <w:rStyle w:val="Hyperlink"/>
          </w:rPr>
          <w:t>CALCULATE CHARGES FOR ALL TAXPAYERS</w:t>
        </w:r>
        <w:r>
          <w:rPr>
            <w:webHidden/>
          </w:rPr>
          <w:tab/>
        </w:r>
        <w:r>
          <w:rPr>
            <w:webHidden/>
          </w:rPr>
          <w:fldChar w:fldCharType="begin"/>
        </w:r>
        <w:r>
          <w:rPr>
            <w:webHidden/>
          </w:rPr>
          <w:instrText xml:space="preserve"> PAGEREF _Toc369700471 \h </w:instrText>
        </w:r>
        <w:r>
          <w:rPr>
            <w:webHidden/>
          </w:rPr>
        </w:r>
        <w:r>
          <w:rPr>
            <w:webHidden/>
          </w:rPr>
          <w:fldChar w:fldCharType="separate"/>
        </w:r>
        <w:r w:rsidR="00ED33A0">
          <w:rPr>
            <w:webHidden/>
          </w:rPr>
          <w:t>49</w:t>
        </w:r>
        <w:r>
          <w:rPr>
            <w:webHidden/>
          </w:rPr>
          <w:fldChar w:fldCharType="end"/>
        </w:r>
      </w:hyperlink>
    </w:p>
    <w:p w:rsidR="00B40855" w:rsidRDefault="00B40855">
      <w:pPr>
        <w:pStyle w:val="Sumrio3"/>
        <w:rPr>
          <w:rFonts w:asciiTheme="minorHAnsi" w:eastAsiaTheme="minorEastAsia" w:hAnsiTheme="minorHAnsi" w:cstheme="minorBidi"/>
          <w:sz w:val="22"/>
          <w:szCs w:val="22"/>
        </w:rPr>
      </w:pPr>
      <w:hyperlink w:anchor="_Toc369700472" w:history="1">
        <w:r w:rsidRPr="005F35EF">
          <w:rPr>
            <w:rStyle w:val="Hyperlink"/>
          </w:rPr>
          <w:t>CALCULATE CHARGES FOR ONE SINGLE TAXPAYER</w:t>
        </w:r>
        <w:r>
          <w:rPr>
            <w:webHidden/>
          </w:rPr>
          <w:tab/>
        </w:r>
        <w:r>
          <w:rPr>
            <w:webHidden/>
          </w:rPr>
          <w:fldChar w:fldCharType="begin"/>
        </w:r>
        <w:r>
          <w:rPr>
            <w:webHidden/>
          </w:rPr>
          <w:instrText xml:space="preserve"> PAGEREF _Toc369700472 \h </w:instrText>
        </w:r>
        <w:r>
          <w:rPr>
            <w:webHidden/>
          </w:rPr>
        </w:r>
        <w:r>
          <w:rPr>
            <w:webHidden/>
          </w:rPr>
          <w:fldChar w:fldCharType="separate"/>
        </w:r>
        <w:r w:rsidR="00ED33A0">
          <w:rPr>
            <w:webHidden/>
          </w:rPr>
          <w:t>53</w:t>
        </w:r>
        <w:r>
          <w:rPr>
            <w:webHidden/>
          </w:rPr>
          <w:fldChar w:fldCharType="end"/>
        </w:r>
      </w:hyperlink>
    </w:p>
    <w:p w:rsidR="00B40855" w:rsidRDefault="00B40855">
      <w:pPr>
        <w:pStyle w:val="Sumrio3"/>
        <w:rPr>
          <w:rFonts w:asciiTheme="minorHAnsi" w:eastAsiaTheme="minorEastAsia" w:hAnsiTheme="minorHAnsi" w:cstheme="minorBidi"/>
          <w:sz w:val="22"/>
          <w:szCs w:val="22"/>
        </w:rPr>
      </w:pPr>
      <w:hyperlink w:anchor="_Toc369700473" w:history="1">
        <w:r w:rsidRPr="005F35EF">
          <w:rPr>
            <w:rStyle w:val="Hyperlink"/>
          </w:rPr>
          <w:t>TRANSFER CREDIT</w:t>
        </w:r>
        <w:r>
          <w:rPr>
            <w:webHidden/>
          </w:rPr>
          <w:tab/>
        </w:r>
        <w:r>
          <w:rPr>
            <w:webHidden/>
          </w:rPr>
          <w:fldChar w:fldCharType="begin"/>
        </w:r>
        <w:r>
          <w:rPr>
            <w:webHidden/>
          </w:rPr>
          <w:instrText xml:space="preserve"> PAGEREF _Toc369700473 \h </w:instrText>
        </w:r>
        <w:r>
          <w:rPr>
            <w:webHidden/>
          </w:rPr>
        </w:r>
        <w:r>
          <w:rPr>
            <w:webHidden/>
          </w:rPr>
          <w:fldChar w:fldCharType="separate"/>
        </w:r>
        <w:r w:rsidR="00ED33A0">
          <w:rPr>
            <w:webHidden/>
          </w:rPr>
          <w:t>55</w:t>
        </w:r>
        <w:r>
          <w:rPr>
            <w:webHidden/>
          </w:rPr>
          <w:fldChar w:fldCharType="end"/>
        </w:r>
      </w:hyperlink>
    </w:p>
    <w:p w:rsidR="00B40855" w:rsidRDefault="00B40855">
      <w:pPr>
        <w:pStyle w:val="Sumrio2"/>
        <w:rPr>
          <w:rFonts w:asciiTheme="minorHAnsi" w:eastAsiaTheme="minorEastAsia" w:hAnsiTheme="minorHAnsi" w:cstheme="minorBidi"/>
        </w:rPr>
      </w:pPr>
      <w:hyperlink w:anchor="_Toc369700474" w:history="1">
        <w:r w:rsidRPr="005F35EF">
          <w:rPr>
            <w:rStyle w:val="Hyperlink"/>
          </w:rPr>
          <w:t>Audit</w:t>
        </w:r>
        <w:r>
          <w:rPr>
            <w:webHidden/>
          </w:rPr>
          <w:tab/>
        </w:r>
        <w:r>
          <w:rPr>
            <w:webHidden/>
          </w:rPr>
          <w:fldChar w:fldCharType="begin"/>
        </w:r>
        <w:r>
          <w:rPr>
            <w:webHidden/>
          </w:rPr>
          <w:instrText xml:space="preserve"> PAGEREF _Toc369700474 \h </w:instrText>
        </w:r>
        <w:r>
          <w:rPr>
            <w:webHidden/>
          </w:rPr>
        </w:r>
        <w:r>
          <w:rPr>
            <w:webHidden/>
          </w:rPr>
          <w:fldChar w:fldCharType="separate"/>
        </w:r>
        <w:r w:rsidR="00ED33A0">
          <w:rPr>
            <w:webHidden/>
          </w:rPr>
          <w:t>59</w:t>
        </w:r>
        <w:r>
          <w:rPr>
            <w:webHidden/>
          </w:rPr>
          <w:fldChar w:fldCharType="end"/>
        </w:r>
      </w:hyperlink>
    </w:p>
    <w:p w:rsidR="00B40855" w:rsidRDefault="00B40855">
      <w:pPr>
        <w:pStyle w:val="Sumrio2"/>
        <w:rPr>
          <w:rFonts w:asciiTheme="minorHAnsi" w:eastAsiaTheme="minorEastAsia" w:hAnsiTheme="minorHAnsi" w:cstheme="minorBidi"/>
        </w:rPr>
      </w:pPr>
      <w:hyperlink w:anchor="_Toc369700475" w:history="1">
        <w:r w:rsidRPr="005F35EF">
          <w:rPr>
            <w:rStyle w:val="Hyperlink"/>
          </w:rPr>
          <w:t>Reports</w:t>
        </w:r>
        <w:r>
          <w:rPr>
            <w:webHidden/>
          </w:rPr>
          <w:tab/>
        </w:r>
        <w:r>
          <w:rPr>
            <w:webHidden/>
          </w:rPr>
          <w:fldChar w:fldCharType="begin"/>
        </w:r>
        <w:r>
          <w:rPr>
            <w:webHidden/>
          </w:rPr>
          <w:instrText xml:space="preserve"> PAGEREF _Toc369700475 \h </w:instrText>
        </w:r>
        <w:r>
          <w:rPr>
            <w:webHidden/>
          </w:rPr>
        </w:r>
        <w:r>
          <w:rPr>
            <w:webHidden/>
          </w:rPr>
          <w:fldChar w:fldCharType="separate"/>
        </w:r>
        <w:r w:rsidR="00ED33A0">
          <w:rPr>
            <w:webHidden/>
          </w:rPr>
          <w:t>65</w:t>
        </w:r>
        <w:r>
          <w:rPr>
            <w:webHidden/>
          </w:rPr>
          <w:fldChar w:fldCharType="end"/>
        </w:r>
      </w:hyperlink>
    </w:p>
    <w:p w:rsidR="00B40855" w:rsidRDefault="00B40855">
      <w:pPr>
        <w:pStyle w:val="Sumrio3"/>
        <w:rPr>
          <w:rFonts w:asciiTheme="minorHAnsi" w:eastAsiaTheme="minorEastAsia" w:hAnsiTheme="minorHAnsi" w:cstheme="minorBidi"/>
          <w:sz w:val="22"/>
          <w:szCs w:val="22"/>
        </w:rPr>
      </w:pPr>
      <w:hyperlink w:anchor="_Toc369700476" w:history="1">
        <w:r w:rsidRPr="005F35EF">
          <w:rPr>
            <w:rStyle w:val="Hyperlink"/>
          </w:rPr>
          <w:t>TAXPAYERS ACCOUNT REPORT</w:t>
        </w:r>
        <w:r>
          <w:rPr>
            <w:webHidden/>
          </w:rPr>
          <w:tab/>
        </w:r>
        <w:r>
          <w:rPr>
            <w:webHidden/>
          </w:rPr>
          <w:fldChar w:fldCharType="begin"/>
        </w:r>
        <w:r>
          <w:rPr>
            <w:webHidden/>
          </w:rPr>
          <w:instrText xml:space="preserve"> PAGEREF _Toc369700476 \h </w:instrText>
        </w:r>
        <w:r>
          <w:rPr>
            <w:webHidden/>
          </w:rPr>
        </w:r>
        <w:r>
          <w:rPr>
            <w:webHidden/>
          </w:rPr>
          <w:fldChar w:fldCharType="separate"/>
        </w:r>
        <w:r w:rsidR="00ED33A0">
          <w:rPr>
            <w:webHidden/>
          </w:rPr>
          <w:t>66</w:t>
        </w:r>
        <w:r>
          <w:rPr>
            <w:webHidden/>
          </w:rPr>
          <w:fldChar w:fldCharType="end"/>
        </w:r>
      </w:hyperlink>
    </w:p>
    <w:p w:rsidR="00B40855" w:rsidRDefault="00B40855">
      <w:pPr>
        <w:pStyle w:val="Sumrio3"/>
        <w:rPr>
          <w:rFonts w:asciiTheme="minorHAnsi" w:eastAsiaTheme="minorEastAsia" w:hAnsiTheme="minorHAnsi" w:cstheme="minorBidi"/>
          <w:sz w:val="22"/>
          <w:szCs w:val="22"/>
        </w:rPr>
      </w:pPr>
      <w:hyperlink w:anchor="_Toc369700477" w:history="1">
        <w:r w:rsidRPr="005F35EF">
          <w:rPr>
            <w:rStyle w:val="Hyperlink"/>
          </w:rPr>
          <w:t>ANNUAL REVENUE REPORT</w:t>
        </w:r>
        <w:r>
          <w:rPr>
            <w:webHidden/>
          </w:rPr>
          <w:tab/>
        </w:r>
        <w:r>
          <w:rPr>
            <w:webHidden/>
          </w:rPr>
          <w:fldChar w:fldCharType="begin"/>
        </w:r>
        <w:r>
          <w:rPr>
            <w:webHidden/>
          </w:rPr>
          <w:instrText xml:space="preserve"> PAGEREF _Toc369700477 \h </w:instrText>
        </w:r>
        <w:r>
          <w:rPr>
            <w:webHidden/>
          </w:rPr>
        </w:r>
        <w:r>
          <w:rPr>
            <w:webHidden/>
          </w:rPr>
          <w:fldChar w:fldCharType="separate"/>
        </w:r>
        <w:r w:rsidR="00ED33A0">
          <w:rPr>
            <w:webHidden/>
          </w:rPr>
          <w:t>68</w:t>
        </w:r>
        <w:r>
          <w:rPr>
            <w:webHidden/>
          </w:rPr>
          <w:fldChar w:fldCharType="end"/>
        </w:r>
      </w:hyperlink>
    </w:p>
    <w:p w:rsidR="00B40855" w:rsidRDefault="00B40855">
      <w:pPr>
        <w:pStyle w:val="Sumrio3"/>
        <w:rPr>
          <w:rFonts w:asciiTheme="minorHAnsi" w:eastAsiaTheme="minorEastAsia" w:hAnsiTheme="minorHAnsi" w:cstheme="minorBidi"/>
          <w:sz w:val="22"/>
          <w:szCs w:val="22"/>
        </w:rPr>
      </w:pPr>
      <w:hyperlink w:anchor="_Toc369700478" w:history="1">
        <w:r w:rsidRPr="005F35EF">
          <w:rPr>
            <w:rStyle w:val="Hyperlink"/>
          </w:rPr>
          <w:t>STOP-FILERS / NON-FILERS REPORT</w:t>
        </w:r>
        <w:r>
          <w:rPr>
            <w:webHidden/>
          </w:rPr>
          <w:tab/>
        </w:r>
        <w:r>
          <w:rPr>
            <w:webHidden/>
          </w:rPr>
          <w:fldChar w:fldCharType="begin"/>
        </w:r>
        <w:r>
          <w:rPr>
            <w:webHidden/>
          </w:rPr>
          <w:instrText xml:space="preserve"> PAGEREF _Toc369700478 \h </w:instrText>
        </w:r>
        <w:r>
          <w:rPr>
            <w:webHidden/>
          </w:rPr>
        </w:r>
        <w:r>
          <w:rPr>
            <w:webHidden/>
          </w:rPr>
          <w:fldChar w:fldCharType="separate"/>
        </w:r>
        <w:r w:rsidR="00ED33A0">
          <w:rPr>
            <w:webHidden/>
          </w:rPr>
          <w:t>69</w:t>
        </w:r>
        <w:r>
          <w:rPr>
            <w:webHidden/>
          </w:rPr>
          <w:fldChar w:fldCharType="end"/>
        </w:r>
      </w:hyperlink>
    </w:p>
    <w:p w:rsidR="00B40855" w:rsidRDefault="00B40855">
      <w:pPr>
        <w:pStyle w:val="Sumrio3"/>
        <w:rPr>
          <w:rFonts w:asciiTheme="minorHAnsi" w:eastAsiaTheme="minorEastAsia" w:hAnsiTheme="minorHAnsi" w:cstheme="minorBidi"/>
          <w:sz w:val="22"/>
          <w:szCs w:val="22"/>
        </w:rPr>
      </w:pPr>
      <w:hyperlink w:anchor="_Toc369700479" w:history="1">
        <w:r w:rsidRPr="005F35EF">
          <w:rPr>
            <w:rStyle w:val="Hyperlink"/>
          </w:rPr>
          <w:t>PAYMENTS REPORT</w:t>
        </w:r>
        <w:r>
          <w:rPr>
            <w:webHidden/>
          </w:rPr>
          <w:tab/>
        </w:r>
        <w:r>
          <w:rPr>
            <w:webHidden/>
          </w:rPr>
          <w:fldChar w:fldCharType="begin"/>
        </w:r>
        <w:r>
          <w:rPr>
            <w:webHidden/>
          </w:rPr>
          <w:instrText xml:space="preserve"> PAGEREF _Toc369700479 \h </w:instrText>
        </w:r>
        <w:r>
          <w:rPr>
            <w:webHidden/>
          </w:rPr>
        </w:r>
        <w:r>
          <w:rPr>
            <w:webHidden/>
          </w:rPr>
          <w:fldChar w:fldCharType="separate"/>
        </w:r>
        <w:r w:rsidR="00ED33A0">
          <w:rPr>
            <w:webHidden/>
          </w:rPr>
          <w:t>74</w:t>
        </w:r>
        <w:r>
          <w:rPr>
            <w:webHidden/>
          </w:rPr>
          <w:fldChar w:fldCharType="end"/>
        </w:r>
      </w:hyperlink>
    </w:p>
    <w:p w:rsidR="00B40855" w:rsidRDefault="00B40855">
      <w:pPr>
        <w:pStyle w:val="Sumrio3"/>
        <w:rPr>
          <w:rFonts w:asciiTheme="minorHAnsi" w:eastAsiaTheme="minorEastAsia" w:hAnsiTheme="minorHAnsi" w:cstheme="minorBidi"/>
          <w:sz w:val="22"/>
          <w:szCs w:val="22"/>
        </w:rPr>
      </w:pPr>
      <w:hyperlink w:anchor="_Toc369700480" w:history="1">
        <w:r w:rsidRPr="005F35EF">
          <w:rPr>
            <w:rStyle w:val="Hyperlink"/>
          </w:rPr>
          <w:t>TAXPAYER DASHBOARD</w:t>
        </w:r>
        <w:r>
          <w:rPr>
            <w:webHidden/>
          </w:rPr>
          <w:tab/>
        </w:r>
        <w:r>
          <w:rPr>
            <w:webHidden/>
          </w:rPr>
          <w:fldChar w:fldCharType="begin"/>
        </w:r>
        <w:r>
          <w:rPr>
            <w:webHidden/>
          </w:rPr>
          <w:instrText xml:space="preserve"> PAGEREF _Toc369700480 \h </w:instrText>
        </w:r>
        <w:r>
          <w:rPr>
            <w:webHidden/>
          </w:rPr>
        </w:r>
        <w:r>
          <w:rPr>
            <w:webHidden/>
          </w:rPr>
          <w:fldChar w:fldCharType="separate"/>
        </w:r>
        <w:r w:rsidR="00ED33A0">
          <w:rPr>
            <w:webHidden/>
          </w:rPr>
          <w:t>79</w:t>
        </w:r>
        <w:r>
          <w:rPr>
            <w:webHidden/>
          </w:rPr>
          <w:fldChar w:fldCharType="end"/>
        </w:r>
      </w:hyperlink>
    </w:p>
    <w:p w:rsidR="00B40855" w:rsidRDefault="00B40855">
      <w:pPr>
        <w:pStyle w:val="Sumrio2"/>
        <w:rPr>
          <w:rFonts w:asciiTheme="minorHAnsi" w:eastAsiaTheme="minorEastAsia" w:hAnsiTheme="minorHAnsi" w:cstheme="minorBidi"/>
        </w:rPr>
      </w:pPr>
      <w:hyperlink w:anchor="_Toc369700481" w:history="1">
        <w:r w:rsidRPr="005F35EF">
          <w:rPr>
            <w:rStyle w:val="Hyperlink"/>
          </w:rPr>
          <w:t>Send SMS</w:t>
        </w:r>
        <w:r>
          <w:rPr>
            <w:webHidden/>
          </w:rPr>
          <w:tab/>
        </w:r>
        <w:r>
          <w:rPr>
            <w:webHidden/>
          </w:rPr>
          <w:fldChar w:fldCharType="begin"/>
        </w:r>
        <w:r>
          <w:rPr>
            <w:webHidden/>
          </w:rPr>
          <w:instrText xml:space="preserve"> PAGEREF _Toc369700481 \h </w:instrText>
        </w:r>
        <w:r>
          <w:rPr>
            <w:webHidden/>
          </w:rPr>
        </w:r>
        <w:r>
          <w:rPr>
            <w:webHidden/>
          </w:rPr>
          <w:fldChar w:fldCharType="separate"/>
        </w:r>
        <w:r w:rsidR="00ED33A0">
          <w:rPr>
            <w:webHidden/>
          </w:rPr>
          <w:t>84</w:t>
        </w:r>
        <w:r>
          <w:rPr>
            <w:webHidden/>
          </w:rPr>
          <w:fldChar w:fldCharType="end"/>
        </w:r>
      </w:hyperlink>
    </w:p>
    <w:p w:rsidR="00B40855" w:rsidRDefault="00B40855">
      <w:pPr>
        <w:pStyle w:val="Sumrio1"/>
        <w:rPr>
          <w:rFonts w:asciiTheme="minorHAnsi" w:eastAsiaTheme="minorEastAsia" w:hAnsiTheme="minorHAnsi" w:cstheme="minorBidi"/>
          <w:b w:val="0"/>
          <w:bCs w:val="0"/>
          <w:sz w:val="22"/>
          <w:szCs w:val="22"/>
        </w:rPr>
      </w:pPr>
      <w:hyperlink w:anchor="_Toc369700482" w:history="1">
        <w:r w:rsidRPr="005F35EF">
          <w:rPr>
            <w:rStyle w:val="Hyperlink"/>
          </w:rPr>
          <w:t>Frequently Asked Questions</w:t>
        </w:r>
        <w:r>
          <w:rPr>
            <w:webHidden/>
          </w:rPr>
          <w:tab/>
        </w:r>
        <w:r>
          <w:rPr>
            <w:webHidden/>
          </w:rPr>
          <w:fldChar w:fldCharType="begin"/>
        </w:r>
        <w:r>
          <w:rPr>
            <w:webHidden/>
          </w:rPr>
          <w:instrText xml:space="preserve"> PAGEREF _Toc369700482 \h </w:instrText>
        </w:r>
        <w:r>
          <w:rPr>
            <w:webHidden/>
          </w:rPr>
        </w:r>
        <w:r>
          <w:rPr>
            <w:webHidden/>
          </w:rPr>
          <w:fldChar w:fldCharType="separate"/>
        </w:r>
        <w:r w:rsidR="00ED33A0">
          <w:rPr>
            <w:webHidden/>
          </w:rPr>
          <w:t>85</w:t>
        </w:r>
        <w:r>
          <w:rPr>
            <w:webHidden/>
          </w:rPr>
          <w:fldChar w:fldCharType="end"/>
        </w:r>
      </w:hyperlink>
    </w:p>
    <w:p w:rsidR="00B40855" w:rsidRDefault="00B40855">
      <w:pPr>
        <w:pStyle w:val="Sumrio3"/>
        <w:tabs>
          <w:tab w:val="left" w:pos="880"/>
        </w:tabs>
        <w:rPr>
          <w:rFonts w:asciiTheme="minorHAnsi" w:eastAsiaTheme="minorEastAsia" w:hAnsiTheme="minorHAnsi" w:cstheme="minorBidi"/>
          <w:sz w:val="22"/>
          <w:szCs w:val="22"/>
        </w:rPr>
      </w:pPr>
      <w:hyperlink w:anchor="_Toc369700483" w:history="1">
        <w:r w:rsidRPr="005F35EF">
          <w:rPr>
            <w:rStyle w:val="Hyperlink"/>
            <w:lang w:val="en-GB"/>
          </w:rPr>
          <w:t>1.</w:t>
        </w:r>
        <w:r>
          <w:rPr>
            <w:rFonts w:asciiTheme="minorHAnsi" w:eastAsiaTheme="minorEastAsia" w:hAnsiTheme="minorHAnsi" w:cstheme="minorBidi"/>
            <w:sz w:val="22"/>
            <w:szCs w:val="22"/>
          </w:rPr>
          <w:tab/>
        </w:r>
        <w:r w:rsidRPr="005F35EF">
          <w:rPr>
            <w:rStyle w:val="Hyperlink"/>
            <w:lang w:val="en-GB"/>
          </w:rPr>
          <w:t>How do I get taxpayers returns submissions?</w:t>
        </w:r>
        <w:r>
          <w:rPr>
            <w:webHidden/>
          </w:rPr>
          <w:tab/>
        </w:r>
        <w:r>
          <w:rPr>
            <w:webHidden/>
          </w:rPr>
          <w:fldChar w:fldCharType="begin"/>
        </w:r>
        <w:r>
          <w:rPr>
            <w:webHidden/>
          </w:rPr>
          <w:instrText xml:space="preserve"> PAGEREF _Toc369700483 \h </w:instrText>
        </w:r>
        <w:r>
          <w:rPr>
            <w:webHidden/>
          </w:rPr>
        </w:r>
        <w:r>
          <w:rPr>
            <w:webHidden/>
          </w:rPr>
          <w:fldChar w:fldCharType="separate"/>
        </w:r>
        <w:r w:rsidR="00ED33A0">
          <w:rPr>
            <w:webHidden/>
          </w:rPr>
          <w:t>85</w:t>
        </w:r>
        <w:r>
          <w:rPr>
            <w:webHidden/>
          </w:rPr>
          <w:fldChar w:fldCharType="end"/>
        </w:r>
      </w:hyperlink>
    </w:p>
    <w:p w:rsidR="00B40855" w:rsidRDefault="00B40855">
      <w:pPr>
        <w:pStyle w:val="Sumrio3"/>
        <w:tabs>
          <w:tab w:val="left" w:pos="880"/>
        </w:tabs>
        <w:rPr>
          <w:rFonts w:asciiTheme="minorHAnsi" w:eastAsiaTheme="minorEastAsia" w:hAnsiTheme="minorHAnsi" w:cstheme="minorBidi"/>
          <w:sz w:val="22"/>
          <w:szCs w:val="22"/>
        </w:rPr>
      </w:pPr>
      <w:hyperlink w:anchor="_Toc369700484" w:history="1">
        <w:r w:rsidRPr="005F35EF">
          <w:rPr>
            <w:rStyle w:val="Hyperlink"/>
            <w:lang w:val="en-GB"/>
          </w:rPr>
          <w:t>2.</w:t>
        </w:r>
        <w:r>
          <w:rPr>
            <w:rFonts w:asciiTheme="minorHAnsi" w:eastAsiaTheme="minorEastAsia" w:hAnsiTheme="minorHAnsi" w:cstheme="minorBidi"/>
            <w:sz w:val="22"/>
            <w:szCs w:val="22"/>
          </w:rPr>
          <w:tab/>
        </w:r>
        <w:r w:rsidRPr="005F35EF">
          <w:rPr>
            <w:rStyle w:val="Hyperlink"/>
            <w:lang w:val="en-GB"/>
          </w:rPr>
          <w:t>How do I get an Audit assessment return?</w:t>
        </w:r>
        <w:r>
          <w:rPr>
            <w:webHidden/>
          </w:rPr>
          <w:tab/>
        </w:r>
        <w:r>
          <w:rPr>
            <w:webHidden/>
          </w:rPr>
          <w:fldChar w:fldCharType="begin"/>
        </w:r>
        <w:r>
          <w:rPr>
            <w:webHidden/>
          </w:rPr>
          <w:instrText xml:space="preserve"> PAGEREF _Toc369700484 \h </w:instrText>
        </w:r>
        <w:r>
          <w:rPr>
            <w:webHidden/>
          </w:rPr>
        </w:r>
        <w:r>
          <w:rPr>
            <w:webHidden/>
          </w:rPr>
          <w:fldChar w:fldCharType="separate"/>
        </w:r>
        <w:r w:rsidR="00ED33A0">
          <w:rPr>
            <w:webHidden/>
          </w:rPr>
          <w:t>85</w:t>
        </w:r>
        <w:r>
          <w:rPr>
            <w:webHidden/>
          </w:rPr>
          <w:fldChar w:fldCharType="end"/>
        </w:r>
      </w:hyperlink>
    </w:p>
    <w:p w:rsidR="00B40855" w:rsidRDefault="00B40855">
      <w:pPr>
        <w:pStyle w:val="Sumrio3"/>
        <w:tabs>
          <w:tab w:val="left" w:pos="880"/>
        </w:tabs>
        <w:rPr>
          <w:rFonts w:asciiTheme="minorHAnsi" w:eastAsiaTheme="minorEastAsia" w:hAnsiTheme="minorHAnsi" w:cstheme="minorBidi"/>
          <w:sz w:val="22"/>
          <w:szCs w:val="22"/>
        </w:rPr>
      </w:pPr>
      <w:hyperlink w:anchor="_Toc369700485" w:history="1">
        <w:r w:rsidRPr="005F35EF">
          <w:rPr>
            <w:rStyle w:val="Hyperlink"/>
            <w:lang w:val="en-GB"/>
          </w:rPr>
          <w:t>3.</w:t>
        </w:r>
        <w:r>
          <w:rPr>
            <w:rFonts w:asciiTheme="minorHAnsi" w:eastAsiaTheme="minorEastAsia" w:hAnsiTheme="minorHAnsi" w:cstheme="minorBidi"/>
            <w:sz w:val="22"/>
            <w:szCs w:val="22"/>
          </w:rPr>
          <w:tab/>
        </w:r>
        <w:r w:rsidRPr="005F35EF">
          <w:rPr>
            <w:rStyle w:val="Hyperlink"/>
            <w:lang w:val="en-GB"/>
          </w:rPr>
          <w:t>How to find out about partial payment of taxes?</w:t>
        </w:r>
        <w:r>
          <w:rPr>
            <w:webHidden/>
          </w:rPr>
          <w:tab/>
        </w:r>
        <w:r>
          <w:rPr>
            <w:webHidden/>
          </w:rPr>
          <w:fldChar w:fldCharType="begin"/>
        </w:r>
        <w:r>
          <w:rPr>
            <w:webHidden/>
          </w:rPr>
          <w:instrText xml:space="preserve"> PAGEREF _Toc369700485 \h </w:instrText>
        </w:r>
        <w:r>
          <w:rPr>
            <w:webHidden/>
          </w:rPr>
        </w:r>
        <w:r>
          <w:rPr>
            <w:webHidden/>
          </w:rPr>
          <w:fldChar w:fldCharType="separate"/>
        </w:r>
        <w:r w:rsidR="00ED33A0">
          <w:rPr>
            <w:webHidden/>
          </w:rPr>
          <w:t>85</w:t>
        </w:r>
        <w:r>
          <w:rPr>
            <w:webHidden/>
          </w:rPr>
          <w:fldChar w:fldCharType="end"/>
        </w:r>
      </w:hyperlink>
    </w:p>
    <w:p w:rsidR="00B40855" w:rsidRDefault="00B40855">
      <w:pPr>
        <w:pStyle w:val="Sumrio3"/>
        <w:tabs>
          <w:tab w:val="left" w:pos="880"/>
        </w:tabs>
        <w:rPr>
          <w:rFonts w:asciiTheme="minorHAnsi" w:eastAsiaTheme="minorEastAsia" w:hAnsiTheme="minorHAnsi" w:cstheme="minorBidi"/>
          <w:sz w:val="22"/>
          <w:szCs w:val="22"/>
        </w:rPr>
      </w:pPr>
      <w:hyperlink w:anchor="_Toc369700486" w:history="1">
        <w:r w:rsidRPr="005F35EF">
          <w:rPr>
            <w:rStyle w:val="Hyperlink"/>
            <w:lang w:val="en-GB"/>
          </w:rPr>
          <w:t>4.</w:t>
        </w:r>
        <w:r>
          <w:rPr>
            <w:rFonts w:asciiTheme="minorHAnsi" w:eastAsiaTheme="minorEastAsia" w:hAnsiTheme="minorHAnsi" w:cstheme="minorBidi"/>
            <w:sz w:val="22"/>
            <w:szCs w:val="22"/>
          </w:rPr>
          <w:tab/>
        </w:r>
        <w:r w:rsidRPr="005F35EF">
          <w:rPr>
            <w:rStyle w:val="Hyperlink"/>
            <w:lang w:val="en-GB"/>
          </w:rPr>
          <w:t>How to know about late payment of submitted returns?</w:t>
        </w:r>
        <w:r>
          <w:rPr>
            <w:webHidden/>
          </w:rPr>
          <w:tab/>
        </w:r>
        <w:r>
          <w:rPr>
            <w:webHidden/>
          </w:rPr>
          <w:fldChar w:fldCharType="begin"/>
        </w:r>
        <w:r>
          <w:rPr>
            <w:webHidden/>
          </w:rPr>
          <w:instrText xml:space="preserve"> PAGEREF _Toc369700486 \h </w:instrText>
        </w:r>
        <w:r>
          <w:rPr>
            <w:webHidden/>
          </w:rPr>
        </w:r>
        <w:r>
          <w:rPr>
            <w:webHidden/>
          </w:rPr>
          <w:fldChar w:fldCharType="separate"/>
        </w:r>
        <w:r w:rsidR="00ED33A0">
          <w:rPr>
            <w:webHidden/>
          </w:rPr>
          <w:t>85</w:t>
        </w:r>
        <w:r>
          <w:rPr>
            <w:webHidden/>
          </w:rPr>
          <w:fldChar w:fldCharType="end"/>
        </w:r>
      </w:hyperlink>
    </w:p>
    <w:p w:rsidR="00B40855" w:rsidRDefault="00B40855">
      <w:pPr>
        <w:pStyle w:val="Sumrio3"/>
        <w:tabs>
          <w:tab w:val="left" w:pos="880"/>
        </w:tabs>
        <w:rPr>
          <w:rFonts w:asciiTheme="minorHAnsi" w:eastAsiaTheme="minorEastAsia" w:hAnsiTheme="minorHAnsi" w:cstheme="minorBidi"/>
          <w:sz w:val="22"/>
          <w:szCs w:val="22"/>
        </w:rPr>
      </w:pPr>
      <w:hyperlink w:anchor="_Toc369700487" w:history="1">
        <w:r w:rsidRPr="005F35EF">
          <w:rPr>
            <w:rStyle w:val="Hyperlink"/>
            <w:lang w:val="en-GB"/>
          </w:rPr>
          <w:t>5.</w:t>
        </w:r>
        <w:r>
          <w:rPr>
            <w:rFonts w:asciiTheme="minorHAnsi" w:eastAsiaTheme="minorEastAsia" w:hAnsiTheme="minorHAnsi" w:cstheme="minorBidi"/>
            <w:sz w:val="22"/>
            <w:szCs w:val="22"/>
          </w:rPr>
          <w:tab/>
        </w:r>
        <w:r w:rsidRPr="005F35EF">
          <w:rPr>
            <w:rStyle w:val="Hyperlink"/>
            <w:lang w:val="en-GB"/>
          </w:rPr>
          <w:t>How to list non-filers and late filing of tax returns?</w:t>
        </w:r>
        <w:r>
          <w:rPr>
            <w:webHidden/>
          </w:rPr>
          <w:tab/>
        </w:r>
        <w:r>
          <w:rPr>
            <w:webHidden/>
          </w:rPr>
          <w:fldChar w:fldCharType="begin"/>
        </w:r>
        <w:r>
          <w:rPr>
            <w:webHidden/>
          </w:rPr>
          <w:instrText xml:space="preserve"> PAGEREF _Toc369700487 \h </w:instrText>
        </w:r>
        <w:r>
          <w:rPr>
            <w:webHidden/>
          </w:rPr>
        </w:r>
        <w:r>
          <w:rPr>
            <w:webHidden/>
          </w:rPr>
          <w:fldChar w:fldCharType="separate"/>
        </w:r>
        <w:r w:rsidR="00ED33A0">
          <w:rPr>
            <w:webHidden/>
          </w:rPr>
          <w:t>85</w:t>
        </w:r>
        <w:r>
          <w:rPr>
            <w:webHidden/>
          </w:rPr>
          <w:fldChar w:fldCharType="end"/>
        </w:r>
      </w:hyperlink>
    </w:p>
    <w:p w:rsidR="00B40855" w:rsidRDefault="00B40855">
      <w:pPr>
        <w:pStyle w:val="Sumrio3"/>
        <w:tabs>
          <w:tab w:val="left" w:pos="880"/>
        </w:tabs>
        <w:rPr>
          <w:rFonts w:asciiTheme="minorHAnsi" w:eastAsiaTheme="minorEastAsia" w:hAnsiTheme="minorHAnsi" w:cstheme="minorBidi"/>
          <w:sz w:val="22"/>
          <w:szCs w:val="22"/>
        </w:rPr>
      </w:pPr>
      <w:hyperlink w:anchor="_Toc369700488" w:history="1">
        <w:r w:rsidRPr="005F35EF">
          <w:rPr>
            <w:rStyle w:val="Hyperlink"/>
            <w:lang w:val="en-GB"/>
          </w:rPr>
          <w:t>6.</w:t>
        </w:r>
        <w:r>
          <w:rPr>
            <w:rFonts w:asciiTheme="minorHAnsi" w:eastAsiaTheme="minorEastAsia" w:hAnsiTheme="minorHAnsi" w:cstheme="minorBidi"/>
            <w:sz w:val="22"/>
            <w:szCs w:val="22"/>
          </w:rPr>
          <w:tab/>
        </w:r>
        <w:r w:rsidRPr="005F35EF">
          <w:rPr>
            <w:rStyle w:val="Hyperlink"/>
            <w:lang w:val="en-GB"/>
          </w:rPr>
          <w:t>How do I make a report to select a subset of taxpayers that meet some specific criteria?</w:t>
        </w:r>
        <w:r>
          <w:rPr>
            <w:webHidden/>
          </w:rPr>
          <w:tab/>
        </w:r>
        <w:r>
          <w:rPr>
            <w:webHidden/>
          </w:rPr>
          <w:fldChar w:fldCharType="begin"/>
        </w:r>
        <w:r>
          <w:rPr>
            <w:webHidden/>
          </w:rPr>
          <w:instrText xml:space="preserve"> PAGEREF _Toc369700488 \h </w:instrText>
        </w:r>
        <w:r>
          <w:rPr>
            <w:webHidden/>
          </w:rPr>
        </w:r>
        <w:r>
          <w:rPr>
            <w:webHidden/>
          </w:rPr>
          <w:fldChar w:fldCharType="separate"/>
        </w:r>
        <w:r w:rsidR="00ED33A0">
          <w:rPr>
            <w:webHidden/>
          </w:rPr>
          <w:t>85</w:t>
        </w:r>
        <w:r>
          <w:rPr>
            <w:webHidden/>
          </w:rPr>
          <w:fldChar w:fldCharType="end"/>
        </w:r>
      </w:hyperlink>
    </w:p>
    <w:p w:rsidR="00B40855" w:rsidRDefault="00B40855">
      <w:pPr>
        <w:pStyle w:val="Sumrio3"/>
        <w:tabs>
          <w:tab w:val="left" w:pos="880"/>
        </w:tabs>
        <w:rPr>
          <w:rFonts w:asciiTheme="minorHAnsi" w:eastAsiaTheme="minorEastAsia" w:hAnsiTheme="minorHAnsi" w:cstheme="minorBidi"/>
          <w:sz w:val="22"/>
          <w:szCs w:val="22"/>
        </w:rPr>
      </w:pPr>
      <w:hyperlink w:anchor="_Toc369700489" w:history="1">
        <w:r w:rsidRPr="005F35EF">
          <w:rPr>
            <w:rStyle w:val="Hyperlink"/>
            <w:lang w:val="en-GB"/>
          </w:rPr>
          <w:t>7.</w:t>
        </w:r>
        <w:r>
          <w:rPr>
            <w:rFonts w:asciiTheme="minorHAnsi" w:eastAsiaTheme="minorEastAsia" w:hAnsiTheme="minorHAnsi" w:cstheme="minorBidi"/>
            <w:sz w:val="22"/>
            <w:szCs w:val="22"/>
          </w:rPr>
          <w:tab/>
        </w:r>
        <w:r w:rsidRPr="005F35EF">
          <w:rPr>
            <w:rStyle w:val="Hyperlink"/>
            <w:lang w:val="en-GB"/>
          </w:rPr>
          <w:t>What is an uncalculated period?</w:t>
        </w:r>
        <w:r>
          <w:rPr>
            <w:webHidden/>
          </w:rPr>
          <w:tab/>
        </w:r>
        <w:r>
          <w:rPr>
            <w:webHidden/>
          </w:rPr>
          <w:fldChar w:fldCharType="begin"/>
        </w:r>
        <w:r>
          <w:rPr>
            <w:webHidden/>
          </w:rPr>
          <w:instrText xml:space="preserve"> PAGEREF _Toc369700489 \h </w:instrText>
        </w:r>
        <w:r>
          <w:rPr>
            <w:webHidden/>
          </w:rPr>
        </w:r>
        <w:r>
          <w:rPr>
            <w:webHidden/>
          </w:rPr>
          <w:fldChar w:fldCharType="separate"/>
        </w:r>
        <w:r w:rsidR="00ED33A0">
          <w:rPr>
            <w:webHidden/>
          </w:rPr>
          <w:t>85</w:t>
        </w:r>
        <w:r>
          <w:rPr>
            <w:webHidden/>
          </w:rPr>
          <w:fldChar w:fldCharType="end"/>
        </w:r>
      </w:hyperlink>
    </w:p>
    <w:p w:rsidR="00B40855" w:rsidRDefault="00B40855">
      <w:pPr>
        <w:pStyle w:val="Sumrio3"/>
        <w:tabs>
          <w:tab w:val="left" w:pos="880"/>
        </w:tabs>
        <w:rPr>
          <w:rFonts w:asciiTheme="minorHAnsi" w:eastAsiaTheme="minorEastAsia" w:hAnsiTheme="minorHAnsi" w:cstheme="minorBidi"/>
          <w:sz w:val="22"/>
          <w:szCs w:val="22"/>
        </w:rPr>
      </w:pPr>
      <w:hyperlink w:anchor="_Toc369700490" w:history="1">
        <w:r w:rsidRPr="005F35EF">
          <w:rPr>
            <w:rStyle w:val="Hyperlink"/>
            <w:lang w:val="en-GB"/>
          </w:rPr>
          <w:t>8.</w:t>
        </w:r>
        <w:r>
          <w:rPr>
            <w:rFonts w:asciiTheme="minorHAnsi" w:eastAsiaTheme="minorEastAsia" w:hAnsiTheme="minorHAnsi" w:cstheme="minorBidi"/>
            <w:sz w:val="22"/>
            <w:szCs w:val="22"/>
          </w:rPr>
          <w:tab/>
        </w:r>
        <w:r w:rsidRPr="005F35EF">
          <w:rPr>
            <w:rStyle w:val="Hyperlink"/>
            <w:lang w:val="en-GB"/>
          </w:rPr>
          <w:t>What investigations and research can be made using the System that could lead to an Audit Assessment? (See Clearance Procedure Guide)</w:t>
        </w:r>
        <w:r>
          <w:rPr>
            <w:webHidden/>
          </w:rPr>
          <w:tab/>
        </w:r>
        <w:r>
          <w:rPr>
            <w:webHidden/>
          </w:rPr>
          <w:fldChar w:fldCharType="begin"/>
        </w:r>
        <w:r>
          <w:rPr>
            <w:webHidden/>
          </w:rPr>
          <w:instrText xml:space="preserve"> PAGEREF _Toc369700490 \h </w:instrText>
        </w:r>
        <w:r>
          <w:rPr>
            <w:webHidden/>
          </w:rPr>
        </w:r>
        <w:r>
          <w:rPr>
            <w:webHidden/>
          </w:rPr>
          <w:fldChar w:fldCharType="separate"/>
        </w:r>
        <w:r w:rsidR="00ED33A0">
          <w:rPr>
            <w:webHidden/>
          </w:rPr>
          <w:t>85</w:t>
        </w:r>
        <w:r>
          <w:rPr>
            <w:webHidden/>
          </w:rPr>
          <w:fldChar w:fldCharType="end"/>
        </w:r>
      </w:hyperlink>
    </w:p>
    <w:p w:rsidR="00DC39BF" w:rsidRDefault="009428F0" w:rsidP="00B879D9">
      <w:pPr>
        <w:rPr>
          <w:rFonts w:cs="Arial"/>
          <w:b/>
          <w:color w:val="002A6C"/>
          <w:sz w:val="32"/>
          <w:szCs w:val="28"/>
        </w:rPr>
      </w:pPr>
      <w:r>
        <w:fldChar w:fldCharType="end"/>
      </w:r>
      <w:bookmarkStart w:id="0" w:name="_Toc256257426"/>
      <w:bookmarkStart w:id="1" w:name="_Toc271012236"/>
      <w:r w:rsidR="00DC39BF">
        <w:br w:type="page"/>
      </w:r>
    </w:p>
    <w:p w:rsidR="00424646" w:rsidRDefault="00424646" w:rsidP="00424646">
      <w:pPr>
        <w:pStyle w:val="Ttulo1"/>
      </w:pPr>
      <w:bookmarkStart w:id="2" w:name="_Toc369700436"/>
      <w:r w:rsidRPr="00EF1CB5">
        <w:lastRenderedPageBreak/>
        <w:t>Getting Started</w:t>
      </w:r>
      <w:bookmarkEnd w:id="2"/>
    </w:p>
    <w:p w:rsidR="00424646" w:rsidRDefault="00D45C07" w:rsidP="00D42392">
      <w:pPr>
        <w:ind w:firstLine="720"/>
      </w:pPr>
      <w:r>
        <w:t xml:space="preserve">The Directorate of Taxation Information System (DTIS) is a very important system as it contains </w:t>
      </w:r>
      <w:r w:rsidR="006A143F">
        <w:t>confidential</w:t>
      </w:r>
      <w:r>
        <w:t xml:space="preserve"> information about taxpayers such as registration, returns</w:t>
      </w:r>
      <w:r w:rsidR="00370C2F">
        <w:t>, audits</w:t>
      </w:r>
      <w:r>
        <w:t xml:space="preserve"> and payments. Therefore it should be exercised great care in its </w:t>
      </w:r>
      <w:r w:rsidR="00370C2F">
        <w:t>usage</w:t>
      </w:r>
      <w:r>
        <w:t xml:space="preserve"> as it contains </w:t>
      </w:r>
      <w:r w:rsidR="006A143F">
        <w:t>essential</w:t>
      </w:r>
      <w:r>
        <w:t xml:space="preserve"> information for the tax administration. </w:t>
      </w:r>
    </w:p>
    <w:p w:rsidR="00166223" w:rsidRDefault="00344231" w:rsidP="00D42392">
      <w:pPr>
        <w:ind w:firstLine="720"/>
      </w:pPr>
      <w:r>
        <w:t xml:space="preserve">The </w:t>
      </w:r>
      <w:r w:rsidR="006A143F">
        <w:t>following</w:t>
      </w:r>
      <w:r>
        <w:t xml:space="preserve"> chapters will address </w:t>
      </w:r>
      <w:r w:rsidR="00424646">
        <w:t>the most important features of the system and its practical usage within the tax administration daily operations.</w:t>
      </w:r>
      <w:r w:rsidR="00166223">
        <w:t xml:space="preserve"> </w:t>
      </w:r>
      <w:r w:rsidR="00D34B13">
        <w:t>It is not an exhaustive guide with all possible options, but a simplified</w:t>
      </w:r>
      <w:r w:rsidR="00DC56BB">
        <w:t xml:space="preserve"> guide </w:t>
      </w:r>
      <w:r w:rsidR="00D34B13">
        <w:t xml:space="preserve">that </w:t>
      </w:r>
      <w:r w:rsidR="00DC56BB">
        <w:t xml:space="preserve">intends to provide </w:t>
      </w:r>
      <w:r w:rsidR="00D34B13">
        <w:t xml:space="preserve">practical </w:t>
      </w:r>
      <w:r w:rsidR="00DC56BB">
        <w:t xml:space="preserve">guidance </w:t>
      </w:r>
      <w:r w:rsidR="00D34B13">
        <w:t>on its usage to</w:t>
      </w:r>
      <w:r w:rsidR="00DC56BB">
        <w:t xml:space="preserve"> the </w:t>
      </w:r>
      <w:r w:rsidR="00862223">
        <w:t>tax officers.</w:t>
      </w:r>
    </w:p>
    <w:p w:rsidR="00862223" w:rsidRDefault="00166223" w:rsidP="00DC56BB">
      <w:r>
        <w:tab/>
        <w:t>The System has two main Modules:</w:t>
      </w:r>
      <w:r w:rsidRPr="00166223">
        <w:t xml:space="preserve"> </w:t>
      </w:r>
      <w:r>
        <w:t xml:space="preserve">Taxpayers´ Registration and Taxpayers´ Accounts. </w:t>
      </w:r>
    </w:p>
    <w:p w:rsidR="00862223" w:rsidRDefault="00166223" w:rsidP="00862223">
      <w:pPr>
        <w:ind w:firstLine="720"/>
      </w:pPr>
      <w:r>
        <w:t xml:space="preserve">The user will access </w:t>
      </w:r>
      <w:r w:rsidR="00862223">
        <w:t>one or both modules</w:t>
      </w:r>
      <w:r>
        <w:t xml:space="preserve"> according to the privileges assigned to him/her identification (user ID and password). </w:t>
      </w:r>
      <w:r w:rsidR="00862223">
        <w:t>Again, within each module the user will access features according to the privileges assigned to him/her.</w:t>
      </w:r>
    </w:p>
    <w:p w:rsidR="00862223" w:rsidRDefault="00862223" w:rsidP="00862223">
      <w:pPr>
        <w:ind w:firstLine="720"/>
      </w:pPr>
      <w:r>
        <w:t>It is a similar procedure to access each module as described below:</w:t>
      </w:r>
    </w:p>
    <w:p w:rsidR="004C047F" w:rsidRDefault="00862223" w:rsidP="00D1117B">
      <w:pPr>
        <w:pStyle w:val="PargrafodaLista"/>
        <w:numPr>
          <w:ilvl w:val="0"/>
          <w:numId w:val="3"/>
        </w:numPr>
        <w:ind w:left="0" w:firstLine="0"/>
      </w:pPr>
      <w:r>
        <w:t>C</w:t>
      </w:r>
      <w:r w:rsidR="004C047F">
        <w:t xml:space="preserve">lick on </w:t>
      </w:r>
      <w:r>
        <w:t xml:space="preserve">the corresponding icon of the module you want to use </w:t>
      </w:r>
      <w:r w:rsidR="004C047F">
        <w:t>on the computer´s desktop</w:t>
      </w:r>
    </w:p>
    <w:p w:rsidR="00DC56BB" w:rsidRDefault="00DC56BB" w:rsidP="00C014BD"/>
    <w:p w:rsidR="0041582C" w:rsidRDefault="0041582C" w:rsidP="00C014BD">
      <w:pPr>
        <w:sectPr w:rsidR="0041582C" w:rsidSect="00227735">
          <w:headerReference w:type="even" r:id="rId10"/>
          <w:headerReference w:type="default" r:id="rId11"/>
          <w:footerReference w:type="default" r:id="rId12"/>
          <w:headerReference w:type="first" r:id="rId13"/>
          <w:pgSz w:w="11907" w:h="16839" w:code="9"/>
          <w:pgMar w:top="2070" w:right="1440" w:bottom="1560" w:left="1440" w:header="270" w:footer="165" w:gutter="0"/>
          <w:pgNumType w:start="1"/>
          <w:cols w:space="720"/>
          <w:titlePg/>
          <w:docGrid w:linePitch="299"/>
        </w:sectPr>
      </w:pPr>
    </w:p>
    <w:p w:rsidR="004C047F" w:rsidRDefault="004C047F" w:rsidP="00C014BD">
      <w:pPr>
        <w:ind w:left="720"/>
      </w:pPr>
      <w:r w:rsidRPr="004C047F">
        <w:rPr>
          <w:noProof/>
        </w:rPr>
        <w:lastRenderedPageBreak/>
        <w:drawing>
          <wp:inline distT="0" distB="0" distL="0" distR="0" wp14:anchorId="7EAF06A7" wp14:editId="1B9F3B04">
            <wp:extent cx="980496" cy="57415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a:ext>
                      </a:extLst>
                    </a:blip>
                    <a:srcRect/>
                    <a:stretch>
                      <a:fillRect/>
                    </a:stretch>
                  </pic:blipFill>
                  <pic:spPr bwMode="auto">
                    <a:xfrm>
                      <a:off x="0" y="0"/>
                      <a:ext cx="980838" cy="574358"/>
                    </a:xfrm>
                    <a:prstGeom prst="rect">
                      <a:avLst/>
                    </a:prstGeom>
                    <a:noFill/>
                    <a:ln>
                      <a:noFill/>
                    </a:ln>
                  </pic:spPr>
                </pic:pic>
              </a:graphicData>
            </a:graphic>
          </wp:inline>
        </w:drawing>
      </w:r>
    </w:p>
    <w:p w:rsidR="004C047F" w:rsidRDefault="004C047F" w:rsidP="004C047F">
      <w:r>
        <w:rPr>
          <w:noProof/>
        </w:rPr>
        <w:lastRenderedPageBreak/>
        <w:drawing>
          <wp:inline distT="0" distB="0" distL="0" distR="0" wp14:anchorId="46A7D627" wp14:editId="2FCF7DDF">
            <wp:extent cx="967563" cy="58086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967546" cy="580855"/>
                    </a:xfrm>
                    <a:prstGeom prst="rect">
                      <a:avLst/>
                    </a:prstGeom>
                    <a:noFill/>
                    <a:ln>
                      <a:noFill/>
                    </a:ln>
                  </pic:spPr>
                </pic:pic>
              </a:graphicData>
            </a:graphic>
          </wp:inline>
        </w:drawing>
      </w:r>
    </w:p>
    <w:p w:rsidR="00DC56BB" w:rsidRDefault="00DC56BB" w:rsidP="004C047F">
      <w:pPr>
        <w:sectPr w:rsidR="00DC56BB" w:rsidSect="00DC56BB">
          <w:type w:val="continuous"/>
          <w:pgSz w:w="11907" w:h="16839" w:code="9"/>
          <w:pgMar w:top="2256" w:right="1440" w:bottom="1560" w:left="1440" w:header="1008" w:footer="720" w:gutter="0"/>
          <w:pgNumType w:start="1"/>
          <w:cols w:num="2" w:space="720"/>
          <w:titlePg/>
          <w:docGrid w:linePitch="299"/>
        </w:sectPr>
      </w:pPr>
    </w:p>
    <w:p w:rsidR="00D34B13" w:rsidRDefault="00D34B13" w:rsidP="00D34B13">
      <w:pPr>
        <w:pStyle w:val="PargrafodaLista"/>
        <w:numPr>
          <w:ilvl w:val="0"/>
          <w:numId w:val="0"/>
        </w:numPr>
      </w:pPr>
    </w:p>
    <w:p w:rsidR="00C014BD" w:rsidRDefault="00862223" w:rsidP="00D1117B">
      <w:pPr>
        <w:pStyle w:val="PargrafodaLista"/>
        <w:numPr>
          <w:ilvl w:val="0"/>
          <w:numId w:val="3"/>
        </w:numPr>
        <w:ind w:left="0" w:firstLine="0"/>
      </w:pPr>
      <w:r>
        <w:t>L</w:t>
      </w:r>
      <w:r w:rsidR="00C014BD">
        <w:t xml:space="preserve">ogin </w:t>
      </w:r>
      <w:r>
        <w:t xml:space="preserve">providing your </w:t>
      </w:r>
      <w:r w:rsidR="00B11E7A">
        <w:t>user ID</w:t>
      </w:r>
      <w:r w:rsidR="00B11E7A">
        <w:rPr>
          <w:rStyle w:val="Refdenotaderodap"/>
        </w:rPr>
        <w:footnoteReference w:id="1"/>
      </w:r>
      <w:r w:rsidR="00B162B5">
        <w:t xml:space="preserve"> and password</w:t>
      </w:r>
    </w:p>
    <w:p w:rsidR="00C014BD" w:rsidRDefault="00C014BD" w:rsidP="00C014BD">
      <w:pPr>
        <w:pStyle w:val="PargrafodaLista"/>
        <w:numPr>
          <w:ilvl w:val="0"/>
          <w:numId w:val="0"/>
        </w:numPr>
      </w:pPr>
    </w:p>
    <w:p w:rsidR="00C014BD" w:rsidRDefault="00C014BD" w:rsidP="00C014BD">
      <w:pPr>
        <w:pStyle w:val="PargrafodaLista"/>
        <w:numPr>
          <w:ilvl w:val="0"/>
          <w:numId w:val="0"/>
        </w:numPr>
        <w:ind w:left="720"/>
      </w:pPr>
      <w:r w:rsidRPr="00C014BD">
        <w:rPr>
          <w:noProof/>
        </w:rPr>
        <w:drawing>
          <wp:inline distT="0" distB="0" distL="0" distR="0" wp14:anchorId="461C9679" wp14:editId="51C57E37">
            <wp:extent cx="1599987" cy="1190625"/>
            <wp:effectExtent l="114300" t="114300" r="114935" b="14287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email">
                      <a:extLst>
                        <a:ext uri="{28A0092B-C50C-407E-A947-70E740481C1C}">
                          <a14:useLocalDpi xmlns:a14="http://schemas.microsoft.com/office/drawing/2010/main"/>
                        </a:ext>
                      </a:extLst>
                    </a:blip>
                    <a:srcRect/>
                    <a:stretch>
                      <a:fillRect/>
                    </a:stretch>
                  </pic:blipFill>
                  <pic:spPr bwMode="auto">
                    <a:xfrm>
                      <a:off x="0" y="0"/>
                      <a:ext cx="1603796" cy="11934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014BD" w:rsidRDefault="00C014BD" w:rsidP="00C014BD">
      <w:pPr>
        <w:pStyle w:val="PargrafodaLista"/>
        <w:numPr>
          <w:ilvl w:val="0"/>
          <w:numId w:val="0"/>
        </w:numPr>
      </w:pPr>
    </w:p>
    <w:p w:rsidR="00907033" w:rsidRDefault="00907033" w:rsidP="0059369F">
      <w:pPr>
        <w:pStyle w:val="Ttulo1"/>
      </w:pPr>
    </w:p>
    <w:p w:rsidR="001D2752" w:rsidRPr="0059369F" w:rsidRDefault="001D2752" w:rsidP="0059369F">
      <w:pPr>
        <w:pStyle w:val="Ttulo1"/>
      </w:pPr>
      <w:bookmarkStart w:id="3" w:name="_Toc369700437"/>
      <w:r w:rsidRPr="0059369F">
        <w:lastRenderedPageBreak/>
        <w:t xml:space="preserve">System </w:t>
      </w:r>
      <w:r w:rsidR="00D34B13" w:rsidRPr="0059369F">
        <w:t>Overview</w:t>
      </w:r>
      <w:bookmarkEnd w:id="3"/>
    </w:p>
    <w:p w:rsidR="00370C2F" w:rsidRDefault="00D34B13" w:rsidP="00D42392">
      <w:pPr>
        <w:ind w:firstLine="720"/>
      </w:pPr>
      <w:r>
        <w:t xml:space="preserve">See below the </w:t>
      </w:r>
      <w:r w:rsidR="00434D28">
        <w:t>diagram</w:t>
      </w:r>
      <w:r>
        <w:t>s</w:t>
      </w:r>
      <w:r w:rsidR="00434D28">
        <w:t xml:space="preserve"> </w:t>
      </w:r>
      <w:r w:rsidR="00862223">
        <w:t xml:space="preserve">with an overview </w:t>
      </w:r>
      <w:r w:rsidR="00434D28">
        <w:t xml:space="preserve">of the </w:t>
      </w:r>
      <w:r>
        <w:t xml:space="preserve">structure and </w:t>
      </w:r>
      <w:r w:rsidR="00434D28">
        <w:t>functionalities of each module of the system</w:t>
      </w:r>
      <w:r w:rsidR="00370C2F">
        <w:t>:</w:t>
      </w:r>
    </w:p>
    <w:p w:rsidR="00370C2F" w:rsidRDefault="00370C2F" w:rsidP="00D42392">
      <w:pPr>
        <w:ind w:firstLine="720"/>
      </w:pPr>
    </w:p>
    <w:p w:rsidR="00327384" w:rsidRDefault="00327384" w:rsidP="00D42392">
      <w:pPr>
        <w:ind w:firstLine="720"/>
        <w:sectPr w:rsidR="00327384" w:rsidSect="00EA3A8D">
          <w:type w:val="continuous"/>
          <w:pgSz w:w="11907" w:h="16839" w:code="9"/>
          <w:pgMar w:top="2256" w:right="1440" w:bottom="1560" w:left="1440" w:header="1008" w:footer="433" w:gutter="0"/>
          <w:pgNumType w:start="6"/>
          <w:cols w:space="720"/>
          <w:titlePg/>
          <w:docGrid w:linePitch="299"/>
        </w:sectPr>
      </w:pPr>
    </w:p>
    <w:p w:rsidR="00434D28" w:rsidRDefault="00B706C2" w:rsidP="00434D28">
      <w:pPr>
        <w:pStyle w:val="Ttulo2"/>
      </w:pPr>
      <w:bookmarkStart w:id="4" w:name="_Toc369700438"/>
      <w:r>
        <w:lastRenderedPageBreak/>
        <w:t xml:space="preserve">Taxpayer </w:t>
      </w:r>
      <w:r w:rsidR="00434D28">
        <w:t>Registration Module</w:t>
      </w:r>
      <w:bookmarkEnd w:id="4"/>
    </w:p>
    <w:p w:rsidR="00327384" w:rsidRDefault="00327384" w:rsidP="00434D28">
      <w:pPr>
        <w:tabs>
          <w:tab w:val="left" w:pos="90"/>
        </w:tabs>
        <w:ind w:left="-450"/>
        <w:rPr>
          <w:noProof/>
        </w:rPr>
      </w:pPr>
    </w:p>
    <w:p w:rsidR="00434D28" w:rsidRPr="00434D28" w:rsidRDefault="00370C2F" w:rsidP="00434D28">
      <w:pPr>
        <w:tabs>
          <w:tab w:val="left" w:pos="90"/>
        </w:tabs>
        <w:ind w:left="-450"/>
      </w:pPr>
      <w:r>
        <w:rPr>
          <w:noProof/>
        </w:rPr>
        <w:drawing>
          <wp:inline distT="0" distB="0" distL="0" distR="0" wp14:anchorId="2087F127" wp14:editId="1A3B3199">
            <wp:extent cx="6210300" cy="4305300"/>
            <wp:effectExtent l="0" t="57150" r="0" b="95250"/>
            <wp:docPr id="4"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327384" w:rsidRDefault="00327384" w:rsidP="00BF3DF3">
      <w:pPr>
        <w:pStyle w:val="Ttulo2"/>
      </w:pPr>
    </w:p>
    <w:p w:rsidR="00327384" w:rsidRDefault="00327384" w:rsidP="00BF3DF3">
      <w:pPr>
        <w:pStyle w:val="Ttulo2"/>
      </w:pPr>
    </w:p>
    <w:p w:rsidR="00327384" w:rsidRDefault="00327384">
      <w:pPr>
        <w:rPr>
          <w:rFonts w:eastAsia="Times New Roman"/>
          <w:b/>
          <w:bCs/>
          <w:color w:val="002A6C"/>
          <w:sz w:val="28"/>
          <w:szCs w:val="26"/>
        </w:rPr>
      </w:pPr>
      <w:r>
        <w:br w:type="page"/>
      </w:r>
    </w:p>
    <w:p w:rsidR="00434D28" w:rsidRDefault="00B706C2" w:rsidP="00BF3DF3">
      <w:pPr>
        <w:pStyle w:val="Ttulo2"/>
      </w:pPr>
      <w:bookmarkStart w:id="5" w:name="_Toc369700439"/>
      <w:r>
        <w:lastRenderedPageBreak/>
        <w:t>Taxpayer Accounts Module</w:t>
      </w:r>
      <w:bookmarkEnd w:id="5"/>
    </w:p>
    <w:p w:rsidR="00164528" w:rsidRPr="00164528" w:rsidRDefault="004C28D3" w:rsidP="00327384">
      <w:pPr>
        <w:ind w:left="-450"/>
      </w:pPr>
      <w:r>
        <w:rPr>
          <w:noProof/>
        </w:rPr>
        <w:drawing>
          <wp:inline distT="0" distB="0" distL="0" distR="0" wp14:anchorId="3CC2C826" wp14:editId="17851D78">
            <wp:extent cx="6791325" cy="5781675"/>
            <wp:effectExtent l="0" t="57150" r="0" b="104775"/>
            <wp:docPr id="141" name="Diagrama 1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rsidR="00B706C2" w:rsidRDefault="00B162B5" w:rsidP="00B162B5">
      <w:pPr>
        <w:pStyle w:val="Ttulo2"/>
      </w:pPr>
      <w:bookmarkStart w:id="6" w:name="_Toc369700440"/>
      <w:r>
        <w:t>Common Features throughout the System</w:t>
      </w:r>
      <w:bookmarkEnd w:id="6"/>
    </w:p>
    <w:p w:rsidR="00B162B5" w:rsidRDefault="00B162B5" w:rsidP="00B162B5">
      <w:r>
        <w:tab/>
        <w:t xml:space="preserve">Some operations like SEARCH, ADD NEW, VIEW, EDIT and PRINT are present on different functionalities of the System and can be understood </w:t>
      </w:r>
      <w:r w:rsidR="000E2097">
        <w:t>in a generic way. In other words, when dealing with Taxpayer Registration, Payments, Taxpayers Accounts and Audits we can perform these same operations.</w:t>
      </w:r>
    </w:p>
    <w:p w:rsidR="000D50A9" w:rsidRDefault="000D50A9" w:rsidP="000D50A9">
      <w:pPr>
        <w:pStyle w:val="Ttulo3"/>
      </w:pPr>
      <w:bookmarkStart w:id="7" w:name="_Toc369700441"/>
      <w:r>
        <w:lastRenderedPageBreak/>
        <w:t>SEARCH</w:t>
      </w:r>
      <w:bookmarkEnd w:id="7"/>
    </w:p>
    <w:p w:rsidR="003C09BE" w:rsidRDefault="000E2097" w:rsidP="003C09BE">
      <w:r>
        <w:tab/>
        <w:t>One very important operation is SEARCH as it enables us to find the information we are looking for.</w:t>
      </w:r>
      <w:r w:rsidR="003C09BE">
        <w:t xml:space="preserve"> In all cases we can search by </w:t>
      </w:r>
      <w:r w:rsidR="003C09BE" w:rsidRPr="003C09BE">
        <w:t>TIN</w:t>
      </w:r>
      <w:r w:rsidR="003C09BE">
        <w:t xml:space="preserve"> - </w:t>
      </w:r>
      <w:r w:rsidR="003C09BE" w:rsidRPr="003C09BE">
        <w:t>Taxpayer Identification Number</w:t>
      </w:r>
      <w:r w:rsidR="003C09BE">
        <w:t xml:space="preserve">, by </w:t>
      </w:r>
      <w:r w:rsidR="003C09BE" w:rsidRPr="003C09BE">
        <w:t>Business</w:t>
      </w:r>
      <w:r w:rsidR="003C09BE">
        <w:t xml:space="preserve"> </w:t>
      </w:r>
      <w:r w:rsidR="003C09BE" w:rsidRPr="003C09BE">
        <w:t xml:space="preserve">Name </w:t>
      </w:r>
      <w:r w:rsidR="003C09BE">
        <w:t>(</w:t>
      </w:r>
      <w:r w:rsidR="003C09BE" w:rsidRPr="003C09BE">
        <w:t>Official name of the business or name of the sole proprietor</w:t>
      </w:r>
      <w:r w:rsidR="003C09BE">
        <w:t xml:space="preserve">) or by </w:t>
      </w:r>
      <w:r w:rsidR="003C09BE" w:rsidRPr="003C09BE">
        <w:t>Trading</w:t>
      </w:r>
      <w:r w:rsidR="003C09BE">
        <w:t xml:space="preserve"> </w:t>
      </w:r>
      <w:r w:rsidR="003C09BE" w:rsidRPr="003C09BE">
        <w:t>Name of the business</w:t>
      </w:r>
      <w:r w:rsidR="003C09BE">
        <w:t xml:space="preserve">. </w:t>
      </w:r>
    </w:p>
    <w:p w:rsidR="003C09BE" w:rsidRDefault="003C09BE" w:rsidP="003C09BE">
      <w:pPr>
        <w:ind w:firstLine="720"/>
      </w:pPr>
      <w:r>
        <w:t>Then there is some specific information that varies according to the type of information you are looking for. For instance, in Payments you can also include Payment Date as search criteria and in Accounts we can have Type of Tax as search criteria</w:t>
      </w:r>
      <w:r w:rsidR="00084B47">
        <w:t>.</w:t>
      </w:r>
    </w:p>
    <w:p w:rsidR="003C09BE" w:rsidRPr="000D50A9" w:rsidRDefault="003C09BE" w:rsidP="000D50A9">
      <w:pPr>
        <w:rPr>
          <w:b/>
          <w:color w:val="1F497D" w:themeColor="text2"/>
        </w:rPr>
      </w:pPr>
      <w:r w:rsidRPr="000D50A9">
        <w:rPr>
          <w:b/>
          <w:color w:val="1F497D" w:themeColor="text2"/>
        </w:rPr>
        <w:t>TAXPAYER SEARCH</w:t>
      </w:r>
    </w:p>
    <w:p w:rsidR="00C64E5A" w:rsidRDefault="000E2097" w:rsidP="00AA6F2D">
      <w:pPr>
        <w:ind w:left="720"/>
      </w:pPr>
      <w:r>
        <w:rPr>
          <w:noProof/>
        </w:rPr>
        <w:drawing>
          <wp:inline distT="0" distB="0" distL="0" distR="0" wp14:anchorId="5AD8F27E" wp14:editId="4FDBB605">
            <wp:extent cx="4001985" cy="957285"/>
            <wp:effectExtent l="19050" t="19050" r="17780" b="1460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4014667" cy="960318"/>
                    </a:xfrm>
                    <a:prstGeom prst="rect">
                      <a:avLst/>
                    </a:prstGeom>
                    <a:noFill/>
                    <a:ln>
                      <a:solidFill>
                        <a:schemeClr val="accent1"/>
                      </a:solidFill>
                    </a:ln>
                  </pic:spPr>
                </pic:pic>
              </a:graphicData>
            </a:graphic>
          </wp:inline>
        </w:drawing>
      </w:r>
    </w:p>
    <w:p w:rsidR="003C09BE" w:rsidRPr="000D50A9" w:rsidRDefault="003C09BE" w:rsidP="000D50A9">
      <w:pPr>
        <w:rPr>
          <w:b/>
          <w:color w:val="1F497D" w:themeColor="text2"/>
        </w:rPr>
      </w:pPr>
      <w:r w:rsidRPr="000D50A9">
        <w:rPr>
          <w:b/>
          <w:color w:val="1F497D" w:themeColor="text2"/>
        </w:rPr>
        <w:t>PAYMENTS SEARCH</w:t>
      </w:r>
    </w:p>
    <w:p w:rsidR="00434D28" w:rsidRDefault="000E2097" w:rsidP="00AA6F2D">
      <w:pPr>
        <w:ind w:left="720"/>
      </w:pPr>
      <w:r>
        <w:rPr>
          <w:noProof/>
        </w:rPr>
        <w:drawing>
          <wp:inline distT="0" distB="0" distL="0" distR="0" wp14:anchorId="3AE2CD63" wp14:editId="29EE1433">
            <wp:extent cx="4001985" cy="872313"/>
            <wp:effectExtent l="19050" t="19050" r="17780" b="2349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email">
                      <a:extLst>
                        <a:ext uri="{28A0092B-C50C-407E-A947-70E740481C1C}">
                          <a14:useLocalDpi xmlns:a14="http://schemas.microsoft.com/office/drawing/2010/main"/>
                        </a:ext>
                      </a:extLst>
                    </a:blip>
                    <a:srcRect/>
                    <a:stretch>
                      <a:fillRect/>
                    </a:stretch>
                  </pic:blipFill>
                  <pic:spPr bwMode="auto">
                    <a:xfrm>
                      <a:off x="0" y="0"/>
                      <a:ext cx="4067000" cy="886484"/>
                    </a:xfrm>
                    <a:prstGeom prst="rect">
                      <a:avLst/>
                    </a:prstGeom>
                    <a:noFill/>
                    <a:ln>
                      <a:solidFill>
                        <a:schemeClr val="accent1"/>
                      </a:solidFill>
                    </a:ln>
                  </pic:spPr>
                </pic:pic>
              </a:graphicData>
            </a:graphic>
          </wp:inline>
        </w:drawing>
      </w:r>
    </w:p>
    <w:p w:rsidR="003C09BE" w:rsidRPr="000D50A9" w:rsidRDefault="003C09BE" w:rsidP="000D50A9">
      <w:pPr>
        <w:rPr>
          <w:b/>
          <w:color w:val="1F497D" w:themeColor="text2"/>
        </w:rPr>
      </w:pPr>
      <w:r w:rsidRPr="000D50A9">
        <w:rPr>
          <w:b/>
          <w:color w:val="1F497D" w:themeColor="text2"/>
        </w:rPr>
        <w:t>ACCOUNTS SEARCH</w:t>
      </w:r>
    </w:p>
    <w:p w:rsidR="00434D28" w:rsidRDefault="000E2097" w:rsidP="00AA6F2D">
      <w:pPr>
        <w:ind w:left="720"/>
      </w:pPr>
      <w:r>
        <w:rPr>
          <w:noProof/>
        </w:rPr>
        <w:drawing>
          <wp:inline distT="0" distB="0" distL="0" distR="0" wp14:anchorId="2D89BC13" wp14:editId="1800ECB0">
            <wp:extent cx="3895107" cy="868460"/>
            <wp:effectExtent l="19050" t="19050" r="10160" b="2730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email">
                      <a:extLst>
                        <a:ext uri="{28A0092B-C50C-407E-A947-70E740481C1C}">
                          <a14:useLocalDpi xmlns:a14="http://schemas.microsoft.com/office/drawing/2010/main"/>
                        </a:ext>
                      </a:extLst>
                    </a:blip>
                    <a:srcRect/>
                    <a:stretch>
                      <a:fillRect/>
                    </a:stretch>
                  </pic:blipFill>
                  <pic:spPr bwMode="auto">
                    <a:xfrm>
                      <a:off x="0" y="0"/>
                      <a:ext cx="3918247" cy="873619"/>
                    </a:xfrm>
                    <a:prstGeom prst="rect">
                      <a:avLst/>
                    </a:prstGeom>
                    <a:noFill/>
                    <a:ln>
                      <a:solidFill>
                        <a:schemeClr val="accent1"/>
                      </a:solidFill>
                    </a:ln>
                  </pic:spPr>
                </pic:pic>
              </a:graphicData>
            </a:graphic>
          </wp:inline>
        </w:drawing>
      </w:r>
    </w:p>
    <w:p w:rsidR="003C09BE" w:rsidRPr="000D50A9" w:rsidRDefault="003C09BE" w:rsidP="000D50A9">
      <w:pPr>
        <w:rPr>
          <w:b/>
          <w:color w:val="1F497D" w:themeColor="text2"/>
        </w:rPr>
      </w:pPr>
      <w:r w:rsidRPr="000D50A9">
        <w:rPr>
          <w:b/>
          <w:color w:val="1F497D" w:themeColor="text2"/>
        </w:rPr>
        <w:t>AUDIT SEARCH</w:t>
      </w:r>
    </w:p>
    <w:p w:rsidR="000E2097" w:rsidRPr="00434D28" w:rsidRDefault="000E2097" w:rsidP="00AA6F2D">
      <w:pPr>
        <w:ind w:left="720"/>
      </w:pPr>
      <w:r>
        <w:rPr>
          <w:noProof/>
        </w:rPr>
        <w:drawing>
          <wp:inline distT="0" distB="0" distL="0" distR="0" wp14:anchorId="7684CFDC" wp14:editId="60272667">
            <wp:extent cx="3883231" cy="1040266"/>
            <wp:effectExtent l="19050" t="19050" r="22225" b="2667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email">
                      <a:extLst>
                        <a:ext uri="{28A0092B-C50C-407E-A947-70E740481C1C}">
                          <a14:useLocalDpi xmlns:a14="http://schemas.microsoft.com/office/drawing/2010/main"/>
                        </a:ext>
                      </a:extLst>
                    </a:blip>
                    <a:srcRect/>
                    <a:stretch>
                      <a:fillRect/>
                    </a:stretch>
                  </pic:blipFill>
                  <pic:spPr bwMode="auto">
                    <a:xfrm>
                      <a:off x="0" y="0"/>
                      <a:ext cx="3911159" cy="1047747"/>
                    </a:xfrm>
                    <a:prstGeom prst="rect">
                      <a:avLst/>
                    </a:prstGeom>
                    <a:noFill/>
                    <a:ln>
                      <a:solidFill>
                        <a:schemeClr val="accent1"/>
                      </a:solidFill>
                    </a:ln>
                  </pic:spPr>
                </pic:pic>
              </a:graphicData>
            </a:graphic>
          </wp:inline>
        </w:drawing>
      </w:r>
    </w:p>
    <w:bookmarkEnd w:id="0"/>
    <w:bookmarkEnd w:id="1"/>
    <w:p w:rsidR="00084B47" w:rsidRDefault="00084B47" w:rsidP="00084B47">
      <w:pPr>
        <w:spacing w:before="0" w:beforeAutospacing="0" w:after="0" w:afterAutospacing="0" w:line="240" w:lineRule="auto"/>
        <w:ind w:firstLine="720"/>
      </w:pPr>
      <w:r>
        <w:t xml:space="preserve">If the </w:t>
      </w:r>
      <w:r w:rsidRPr="00084B47">
        <w:rPr>
          <w:b/>
        </w:rPr>
        <w:t>TIN</w:t>
      </w:r>
      <w:r>
        <w:t xml:space="preserve"> is known then the search is immediate, just fill in the Taxpayers´ Identification Number.  In some cases the TIN is unknown at first, so we may search by:</w:t>
      </w:r>
    </w:p>
    <w:p w:rsidR="00084B47" w:rsidRDefault="00084B47" w:rsidP="00084B47">
      <w:pPr>
        <w:spacing w:before="0" w:beforeAutospacing="0" w:after="0" w:afterAutospacing="0" w:line="240" w:lineRule="auto"/>
        <w:ind w:firstLine="720"/>
      </w:pPr>
    </w:p>
    <w:p w:rsidR="00084B47" w:rsidRDefault="00084B47" w:rsidP="00084B47">
      <w:pPr>
        <w:spacing w:before="0" w:beforeAutospacing="0" w:after="0" w:afterAutospacing="0" w:line="240" w:lineRule="auto"/>
        <w:ind w:firstLine="720"/>
      </w:pPr>
      <w:r>
        <w:t xml:space="preserve">a)    </w:t>
      </w:r>
      <w:r w:rsidRPr="00084B47">
        <w:rPr>
          <w:b/>
        </w:rPr>
        <w:t>Business name</w:t>
      </w:r>
      <w:r>
        <w:t>, type in all, or part, of the name, using one word of the name business or even part of a word;</w:t>
      </w:r>
    </w:p>
    <w:p w:rsidR="000E2097" w:rsidRDefault="00084B47" w:rsidP="00084B47">
      <w:pPr>
        <w:spacing w:after="0" w:afterAutospacing="0" w:line="240" w:lineRule="auto"/>
        <w:ind w:firstLine="720"/>
      </w:pPr>
      <w:r>
        <w:t xml:space="preserve">b)    </w:t>
      </w:r>
      <w:r w:rsidRPr="00084B47">
        <w:rPr>
          <w:b/>
        </w:rPr>
        <w:t>Trading name,</w:t>
      </w:r>
      <w:r>
        <w:t xml:space="preserve"> type in all, or part, of the name, just as in the case of doing a search on Business Name (see ‘a’).</w:t>
      </w:r>
    </w:p>
    <w:p w:rsidR="00D013A4" w:rsidRDefault="00D013A4" w:rsidP="00084B47">
      <w:pPr>
        <w:spacing w:after="0" w:afterAutospacing="0" w:line="240" w:lineRule="auto"/>
        <w:ind w:firstLine="720"/>
      </w:pPr>
    </w:p>
    <w:p w:rsidR="00696DBF" w:rsidRPr="00E37469" w:rsidRDefault="00696DBF" w:rsidP="001A0ECD">
      <w:pPr>
        <w:pStyle w:val="PargrafodaLista"/>
        <w:numPr>
          <w:ilvl w:val="0"/>
          <w:numId w:val="5"/>
        </w:numPr>
        <w:ind w:left="0" w:firstLine="0"/>
      </w:pPr>
      <w:r w:rsidRPr="00E37469">
        <w:t xml:space="preserve">If we search AFEX as </w:t>
      </w:r>
      <w:r w:rsidRPr="009F262D">
        <w:rPr>
          <w:b/>
        </w:rPr>
        <w:t>business name</w:t>
      </w:r>
      <w:r w:rsidRPr="00E37469">
        <w:t xml:space="preserve"> no records will be found as there is no</w:t>
      </w:r>
      <w:r w:rsidR="00720817" w:rsidRPr="00E37469">
        <w:t xml:space="preserve"> company in our records with a business name having A</w:t>
      </w:r>
      <w:r w:rsidR="00AF60BC" w:rsidRPr="00E37469">
        <w:t>FEX</w:t>
      </w:r>
      <w:r w:rsidR="00720817" w:rsidRPr="00E37469">
        <w:t xml:space="preserve"> as part of their business name.</w:t>
      </w:r>
      <w:r w:rsidR="00AF60BC" w:rsidRPr="00E37469">
        <w:t xml:space="preserve"> The Business Name is the legal name of the company, while the Trading Name is </w:t>
      </w:r>
      <w:r w:rsidR="009938A4" w:rsidRPr="00E37469">
        <w:t>the common name it operates under (almost like a nickname).</w:t>
      </w:r>
      <w:r w:rsidR="00AF60BC" w:rsidRPr="00E37469">
        <w:t xml:space="preserve"> </w:t>
      </w:r>
    </w:p>
    <w:p w:rsidR="00696DBF" w:rsidRDefault="00696DBF" w:rsidP="00696DBF">
      <w:pPr>
        <w:pStyle w:val="PargrafodaLista"/>
        <w:numPr>
          <w:ilvl w:val="0"/>
          <w:numId w:val="0"/>
        </w:numPr>
        <w:ind w:left="1080"/>
      </w:pPr>
    </w:p>
    <w:p w:rsidR="00696DBF" w:rsidRDefault="00696DBF" w:rsidP="00AA6F2D">
      <w:pPr>
        <w:pStyle w:val="PargrafodaLista"/>
        <w:numPr>
          <w:ilvl w:val="0"/>
          <w:numId w:val="0"/>
        </w:numPr>
        <w:ind w:left="720"/>
      </w:pPr>
      <w:r>
        <w:rPr>
          <w:noProof/>
        </w:rPr>
        <w:drawing>
          <wp:inline distT="0" distB="0" distL="0" distR="0" wp14:anchorId="3F1C8447" wp14:editId="440B5E13">
            <wp:extent cx="4356597" cy="1295400"/>
            <wp:effectExtent l="19050" t="19050" r="25400" b="1905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4356597" cy="1295400"/>
                    </a:xfrm>
                    <a:prstGeom prst="rect">
                      <a:avLst/>
                    </a:prstGeom>
                    <a:noFill/>
                    <a:ln>
                      <a:solidFill>
                        <a:schemeClr val="accent1"/>
                      </a:solidFill>
                    </a:ln>
                  </pic:spPr>
                </pic:pic>
              </a:graphicData>
            </a:graphic>
          </wp:inline>
        </w:drawing>
      </w:r>
    </w:p>
    <w:p w:rsidR="00696DBF" w:rsidRDefault="00696DBF" w:rsidP="00696DBF">
      <w:pPr>
        <w:pStyle w:val="PargrafodaLista"/>
        <w:numPr>
          <w:ilvl w:val="0"/>
          <w:numId w:val="0"/>
        </w:numPr>
        <w:ind w:left="1080"/>
      </w:pPr>
    </w:p>
    <w:p w:rsidR="00696DBF" w:rsidRDefault="00696DBF" w:rsidP="00696DBF">
      <w:pPr>
        <w:pStyle w:val="PargrafodaLista"/>
        <w:numPr>
          <w:ilvl w:val="0"/>
          <w:numId w:val="0"/>
        </w:numPr>
        <w:ind w:left="1080"/>
      </w:pPr>
    </w:p>
    <w:p w:rsidR="00696DBF" w:rsidRDefault="00696DBF" w:rsidP="001A0ECD">
      <w:pPr>
        <w:pStyle w:val="PargrafodaLista"/>
        <w:numPr>
          <w:ilvl w:val="0"/>
          <w:numId w:val="5"/>
        </w:numPr>
        <w:ind w:left="0" w:firstLine="0"/>
      </w:pPr>
      <w:r>
        <w:t xml:space="preserve">If we search AFEX as </w:t>
      </w:r>
      <w:r w:rsidRPr="009F262D">
        <w:rPr>
          <w:b/>
        </w:rPr>
        <w:t>trading name</w:t>
      </w:r>
      <w:r>
        <w:t xml:space="preserve"> two records will be found and we must decide which one we are looking for, if any.</w:t>
      </w:r>
    </w:p>
    <w:p w:rsidR="00696DBF" w:rsidRDefault="00696DBF" w:rsidP="00696DBF">
      <w:pPr>
        <w:pStyle w:val="PargrafodaLista"/>
        <w:numPr>
          <w:ilvl w:val="0"/>
          <w:numId w:val="0"/>
        </w:numPr>
        <w:ind w:left="1080"/>
      </w:pPr>
    </w:p>
    <w:p w:rsidR="00696DBF" w:rsidRDefault="00696DBF" w:rsidP="00696DBF">
      <w:pPr>
        <w:pStyle w:val="PargrafodaLista"/>
        <w:numPr>
          <w:ilvl w:val="0"/>
          <w:numId w:val="0"/>
        </w:numPr>
        <w:ind w:left="1080"/>
      </w:pPr>
    </w:p>
    <w:p w:rsidR="000A4DF2" w:rsidRDefault="000A4DF2" w:rsidP="000A4DF2">
      <w:pPr>
        <w:pStyle w:val="PargrafodaLista"/>
        <w:numPr>
          <w:ilvl w:val="0"/>
          <w:numId w:val="0"/>
        </w:numPr>
        <w:ind w:left="720"/>
        <w:rPr>
          <w:i/>
        </w:rPr>
      </w:pPr>
      <w:r>
        <w:rPr>
          <w:noProof/>
        </w:rPr>
        <w:drawing>
          <wp:inline distT="0" distB="0" distL="0" distR="0" wp14:anchorId="2F7CFE9B" wp14:editId="69404CBC">
            <wp:extent cx="4458604" cy="1426464"/>
            <wp:effectExtent l="19050" t="19050" r="18415" b="21590"/>
            <wp:docPr id="289" name="Picture 289" descr="C:\Users\esigler\AppData\Local\Temp\SNAGHTML41a5f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sigler\AppData\Local\Temp\SNAGHTML41a5fff.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56294" cy="1425725"/>
                    </a:xfrm>
                    <a:prstGeom prst="rect">
                      <a:avLst/>
                    </a:prstGeom>
                    <a:noFill/>
                    <a:ln>
                      <a:solidFill>
                        <a:schemeClr val="accent1"/>
                      </a:solidFill>
                    </a:ln>
                  </pic:spPr>
                </pic:pic>
              </a:graphicData>
            </a:graphic>
          </wp:inline>
        </w:drawing>
      </w:r>
    </w:p>
    <w:p w:rsidR="000A4DF2" w:rsidRDefault="000A4DF2" w:rsidP="000A4DF2">
      <w:pPr>
        <w:pStyle w:val="PargrafodaLista"/>
        <w:numPr>
          <w:ilvl w:val="0"/>
          <w:numId w:val="0"/>
        </w:numPr>
        <w:ind w:left="720"/>
        <w:rPr>
          <w:i/>
        </w:rPr>
      </w:pPr>
    </w:p>
    <w:p w:rsidR="00696DBF" w:rsidRPr="00696DBF" w:rsidRDefault="00696DBF" w:rsidP="000A4DF2">
      <w:pPr>
        <w:pStyle w:val="PargrafodaLista"/>
        <w:numPr>
          <w:ilvl w:val="0"/>
          <w:numId w:val="0"/>
        </w:numPr>
        <w:ind w:left="720"/>
        <w:rPr>
          <w:i/>
        </w:rPr>
      </w:pPr>
    </w:p>
    <w:p w:rsidR="00696DBF" w:rsidRDefault="00696DBF" w:rsidP="000A4DF2">
      <w:pPr>
        <w:pStyle w:val="PargrafodaLista"/>
        <w:numPr>
          <w:ilvl w:val="0"/>
          <w:numId w:val="0"/>
        </w:numPr>
        <w:ind w:left="1080"/>
        <w:rPr>
          <w:i/>
        </w:rPr>
      </w:pPr>
    </w:p>
    <w:p w:rsidR="00696DBF" w:rsidRDefault="00696DBF" w:rsidP="000A4DF2">
      <w:pPr>
        <w:pStyle w:val="PargrafodaLista"/>
        <w:numPr>
          <w:ilvl w:val="0"/>
          <w:numId w:val="0"/>
        </w:numPr>
        <w:ind w:left="1080"/>
        <w:rPr>
          <w:i/>
        </w:rPr>
      </w:pPr>
    </w:p>
    <w:p w:rsidR="00D013A4" w:rsidRDefault="00D013A4" w:rsidP="00696DBF">
      <w:pPr>
        <w:pStyle w:val="PargrafodaLista"/>
        <w:numPr>
          <w:ilvl w:val="0"/>
          <w:numId w:val="0"/>
        </w:numPr>
        <w:ind w:left="1080"/>
        <w:rPr>
          <w:i/>
        </w:rPr>
      </w:pPr>
    </w:p>
    <w:p w:rsidR="00D013A4" w:rsidRDefault="00D013A4" w:rsidP="00696DBF">
      <w:pPr>
        <w:pStyle w:val="PargrafodaLista"/>
        <w:numPr>
          <w:ilvl w:val="0"/>
          <w:numId w:val="0"/>
        </w:numPr>
        <w:ind w:left="1080"/>
        <w:rPr>
          <w:i/>
        </w:rPr>
      </w:pPr>
    </w:p>
    <w:p w:rsidR="00D013A4" w:rsidRDefault="00D013A4" w:rsidP="00696DBF">
      <w:pPr>
        <w:pStyle w:val="PargrafodaLista"/>
        <w:numPr>
          <w:ilvl w:val="0"/>
          <w:numId w:val="0"/>
        </w:numPr>
        <w:ind w:left="1080"/>
        <w:rPr>
          <w:i/>
        </w:rPr>
      </w:pPr>
    </w:p>
    <w:p w:rsidR="00D013A4" w:rsidRDefault="00D013A4" w:rsidP="00696DBF">
      <w:pPr>
        <w:pStyle w:val="PargrafodaLista"/>
        <w:numPr>
          <w:ilvl w:val="0"/>
          <w:numId w:val="0"/>
        </w:numPr>
        <w:ind w:left="1080"/>
        <w:rPr>
          <w:i/>
        </w:rPr>
      </w:pPr>
    </w:p>
    <w:p w:rsidR="00D013A4" w:rsidRDefault="00D013A4" w:rsidP="00696DBF">
      <w:pPr>
        <w:pStyle w:val="PargrafodaLista"/>
        <w:numPr>
          <w:ilvl w:val="0"/>
          <w:numId w:val="0"/>
        </w:numPr>
        <w:ind w:left="1080"/>
        <w:rPr>
          <w:i/>
        </w:rPr>
      </w:pPr>
    </w:p>
    <w:p w:rsidR="00D013A4" w:rsidRPr="00696DBF" w:rsidRDefault="00D013A4" w:rsidP="00696DBF">
      <w:pPr>
        <w:pStyle w:val="PargrafodaLista"/>
        <w:numPr>
          <w:ilvl w:val="0"/>
          <w:numId w:val="0"/>
        </w:numPr>
        <w:ind w:left="1080"/>
        <w:rPr>
          <w:i/>
        </w:rPr>
      </w:pPr>
    </w:p>
    <w:p w:rsidR="00696DBF" w:rsidRDefault="00696DBF" w:rsidP="001A0ECD">
      <w:pPr>
        <w:pStyle w:val="PargrafodaLista"/>
        <w:numPr>
          <w:ilvl w:val="0"/>
          <w:numId w:val="5"/>
        </w:numPr>
        <w:ind w:left="0" w:firstLine="0"/>
      </w:pPr>
      <w:r>
        <w:lastRenderedPageBreak/>
        <w:t>Sometimes we are not sure about the name but we know it is a hotel, a restaurant, so we can try a more generic word and we will get a broader list</w:t>
      </w:r>
      <w:r w:rsidR="000A5EB7">
        <w:t>. Searching fo</w:t>
      </w:r>
      <w:r w:rsidR="00F57FFB">
        <w:t>r HOTEL we found 121</w:t>
      </w:r>
      <w:r w:rsidR="000A5EB7">
        <w:t xml:space="preserve"> records</w:t>
      </w:r>
      <w:r w:rsidR="00F53EC6">
        <w:t xml:space="preserve"> in this case</w:t>
      </w:r>
      <w:r w:rsidR="00F53EC6">
        <w:rPr>
          <w:rStyle w:val="Refdenotaderodap"/>
        </w:rPr>
        <w:footnoteReference w:id="2"/>
      </w:r>
      <w:r w:rsidR="000A5EB7">
        <w:t>.</w:t>
      </w:r>
    </w:p>
    <w:p w:rsidR="000A5EB7" w:rsidRDefault="000A5EB7" w:rsidP="000A5EB7">
      <w:pPr>
        <w:pStyle w:val="PargrafodaLista"/>
        <w:numPr>
          <w:ilvl w:val="0"/>
          <w:numId w:val="0"/>
        </w:numPr>
        <w:ind w:left="1080"/>
      </w:pPr>
    </w:p>
    <w:p w:rsidR="00696DBF" w:rsidRDefault="000A4DF2" w:rsidP="00AA6F2D">
      <w:pPr>
        <w:ind w:left="720"/>
      </w:pPr>
      <w:r>
        <w:rPr>
          <w:noProof/>
        </w:rPr>
        <w:drawing>
          <wp:inline distT="0" distB="0" distL="0" distR="0" wp14:anchorId="0513634B" wp14:editId="53D4D883">
            <wp:extent cx="4734530" cy="2121408"/>
            <wp:effectExtent l="19050" t="19050" r="9525" b="12700"/>
            <wp:docPr id="291" name="Picture 291" descr="C:\Users\esigler\AppData\Local\Temp\SNAGHTML41e11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sigler\AppData\Local\Temp\SNAGHTML41e11ff.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32077" cy="2120309"/>
                    </a:xfrm>
                    <a:prstGeom prst="rect">
                      <a:avLst/>
                    </a:prstGeom>
                    <a:noFill/>
                    <a:ln>
                      <a:solidFill>
                        <a:schemeClr val="accent1"/>
                      </a:solidFill>
                    </a:ln>
                  </pic:spPr>
                </pic:pic>
              </a:graphicData>
            </a:graphic>
          </wp:inline>
        </w:drawing>
      </w:r>
    </w:p>
    <w:p w:rsidR="00D013A4" w:rsidRDefault="00D013A4" w:rsidP="00AA6F2D">
      <w:pPr>
        <w:ind w:left="720"/>
      </w:pPr>
    </w:p>
    <w:p w:rsidR="000A5EB7" w:rsidRDefault="000A5EB7" w:rsidP="001A0ECD">
      <w:pPr>
        <w:pStyle w:val="PargrafodaLista"/>
        <w:numPr>
          <w:ilvl w:val="0"/>
          <w:numId w:val="5"/>
        </w:numPr>
        <w:ind w:left="0" w:firstLine="0"/>
      </w:pPr>
      <w:r>
        <w:t xml:space="preserve">If you simply click SEARCH without informing any search criteria, all records in the database will be retrieved (in this case, </w:t>
      </w:r>
      <w:r w:rsidR="00F57FFB">
        <w:t>10.324</w:t>
      </w:r>
      <w:r>
        <w:t xml:space="preserve"> records were found), classified by </w:t>
      </w:r>
      <w:r w:rsidR="00F57FFB">
        <w:t>TIN</w:t>
      </w:r>
      <w:r>
        <w:t>.</w:t>
      </w:r>
    </w:p>
    <w:p w:rsidR="00AA6F2D" w:rsidRDefault="00AA6F2D" w:rsidP="00AA6F2D">
      <w:pPr>
        <w:pStyle w:val="PargrafodaLista"/>
        <w:numPr>
          <w:ilvl w:val="0"/>
          <w:numId w:val="0"/>
        </w:numPr>
      </w:pPr>
    </w:p>
    <w:p w:rsidR="00D013A4" w:rsidRDefault="00D013A4" w:rsidP="00AA6F2D">
      <w:pPr>
        <w:pStyle w:val="PargrafodaLista"/>
        <w:numPr>
          <w:ilvl w:val="0"/>
          <w:numId w:val="0"/>
        </w:numPr>
      </w:pPr>
    </w:p>
    <w:p w:rsidR="00AA6F2D" w:rsidRDefault="00AA6F2D" w:rsidP="00AA6F2D">
      <w:pPr>
        <w:pStyle w:val="PargrafodaLista"/>
        <w:numPr>
          <w:ilvl w:val="0"/>
          <w:numId w:val="0"/>
        </w:numPr>
      </w:pPr>
    </w:p>
    <w:p w:rsidR="000A5EB7" w:rsidRDefault="004E4AAF" w:rsidP="00AA6F2D">
      <w:pPr>
        <w:pStyle w:val="PargrafodaLista"/>
        <w:numPr>
          <w:ilvl w:val="0"/>
          <w:numId w:val="0"/>
        </w:numPr>
        <w:ind w:left="720"/>
      </w:pPr>
      <w:r>
        <w:rPr>
          <w:noProof/>
        </w:rPr>
        <w:drawing>
          <wp:inline distT="0" distB="0" distL="0" distR="0" wp14:anchorId="0D8C99F6" wp14:editId="65FB2731">
            <wp:extent cx="5065004" cy="2276475"/>
            <wp:effectExtent l="19050" t="19050" r="21590" b="9525"/>
            <wp:docPr id="293" name="Picture 293" descr="C:\Users\esigler\AppData\Local\Temp\SNAGHTML421c3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sigler\AppData\Local\Temp\SNAGHTML421c3e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63321" cy="2275719"/>
                    </a:xfrm>
                    <a:prstGeom prst="rect">
                      <a:avLst/>
                    </a:prstGeom>
                    <a:noFill/>
                    <a:ln>
                      <a:solidFill>
                        <a:schemeClr val="accent1"/>
                      </a:solidFill>
                    </a:ln>
                  </pic:spPr>
                </pic:pic>
              </a:graphicData>
            </a:graphic>
          </wp:inline>
        </w:drawing>
      </w:r>
    </w:p>
    <w:p w:rsidR="000A5EB7" w:rsidRDefault="000A5EB7" w:rsidP="000A5EB7">
      <w:pPr>
        <w:pStyle w:val="PargrafodaLista"/>
        <w:numPr>
          <w:ilvl w:val="0"/>
          <w:numId w:val="0"/>
        </w:numPr>
        <w:ind w:left="1080"/>
      </w:pPr>
    </w:p>
    <w:p w:rsidR="00D013A4" w:rsidRDefault="00D013A4" w:rsidP="000A5EB7">
      <w:pPr>
        <w:pStyle w:val="PargrafodaLista"/>
        <w:numPr>
          <w:ilvl w:val="0"/>
          <w:numId w:val="0"/>
        </w:numPr>
        <w:ind w:left="1080"/>
      </w:pPr>
    </w:p>
    <w:p w:rsidR="00D013A4" w:rsidRDefault="00D013A4" w:rsidP="000A5EB7">
      <w:pPr>
        <w:pStyle w:val="PargrafodaLista"/>
        <w:numPr>
          <w:ilvl w:val="0"/>
          <w:numId w:val="0"/>
        </w:numPr>
        <w:ind w:left="1080"/>
      </w:pPr>
    </w:p>
    <w:p w:rsidR="00D013A4" w:rsidRDefault="00D013A4" w:rsidP="000A5EB7">
      <w:pPr>
        <w:pStyle w:val="PargrafodaLista"/>
        <w:numPr>
          <w:ilvl w:val="0"/>
          <w:numId w:val="0"/>
        </w:numPr>
        <w:ind w:left="1080"/>
      </w:pPr>
    </w:p>
    <w:p w:rsidR="00D013A4" w:rsidRDefault="00D013A4" w:rsidP="000A5EB7">
      <w:pPr>
        <w:pStyle w:val="PargrafodaLista"/>
        <w:numPr>
          <w:ilvl w:val="0"/>
          <w:numId w:val="0"/>
        </w:numPr>
        <w:ind w:left="1080"/>
      </w:pPr>
    </w:p>
    <w:p w:rsidR="000A5EB7" w:rsidRDefault="000A5EB7" w:rsidP="001A0ECD">
      <w:pPr>
        <w:pStyle w:val="PargrafodaLista"/>
        <w:numPr>
          <w:ilvl w:val="0"/>
          <w:numId w:val="5"/>
        </w:numPr>
        <w:ind w:left="0" w:firstLine="0"/>
      </w:pPr>
      <w:r>
        <w:lastRenderedPageBreak/>
        <w:t xml:space="preserve">Let us imagine that we are willing to find a specific oil company. </w:t>
      </w:r>
      <w:r w:rsidR="00D34B13">
        <w:t>We could look for the word (or pieces of word) such as “petro”, “oil”, “</w:t>
      </w:r>
      <w:proofErr w:type="spellStart"/>
      <w:r w:rsidR="00D34B13">
        <w:t>oleum</w:t>
      </w:r>
      <w:proofErr w:type="spellEnd"/>
      <w:r w:rsidR="00D34B13">
        <w:t>” and “petroleum” and would get different results.</w:t>
      </w:r>
      <w:r w:rsidR="009F262D">
        <w:t xml:space="preserve"> Note that singular brings better results than plural (“bank” versus “banks”).</w:t>
      </w:r>
      <w:r w:rsidR="00D34B13">
        <w:t xml:space="preserve"> </w:t>
      </w:r>
      <w:r w:rsidR="009F262D">
        <w:t xml:space="preserve"> </w:t>
      </w:r>
    </w:p>
    <w:p w:rsidR="00D34B13" w:rsidRDefault="00D34B13" w:rsidP="00D34B13">
      <w:pPr>
        <w:pStyle w:val="PargrafodaLista"/>
        <w:numPr>
          <w:ilvl w:val="0"/>
          <w:numId w:val="0"/>
        </w:numPr>
        <w:ind w:left="1080"/>
      </w:pPr>
    </w:p>
    <w:p w:rsidR="00D34B13" w:rsidRDefault="00D34B13" w:rsidP="00D34B13">
      <w:pPr>
        <w:pStyle w:val="PargrafodaLista"/>
        <w:numPr>
          <w:ilvl w:val="0"/>
          <w:numId w:val="0"/>
        </w:numPr>
        <w:ind w:left="1080"/>
      </w:pPr>
    </w:p>
    <w:p w:rsidR="00D34B13" w:rsidRDefault="004E4AAF" w:rsidP="00AA6F2D">
      <w:pPr>
        <w:pStyle w:val="PargrafodaLista"/>
        <w:numPr>
          <w:ilvl w:val="0"/>
          <w:numId w:val="0"/>
        </w:numPr>
        <w:ind w:left="720"/>
      </w:pPr>
      <w:r>
        <w:rPr>
          <w:noProof/>
        </w:rPr>
        <w:drawing>
          <wp:inline distT="0" distB="0" distL="0" distR="0" wp14:anchorId="4CEFBC2E" wp14:editId="24130D53">
            <wp:extent cx="4743494" cy="2154803"/>
            <wp:effectExtent l="19050" t="19050" r="19050" b="17145"/>
            <wp:docPr id="295" name="Picture 295" descr="C:\Users\esigler\AppData\Local\Temp\SNAGHTML4246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sigler\AppData\Local\Temp\SNAGHTML4246e2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42878" cy="2154523"/>
                    </a:xfrm>
                    <a:prstGeom prst="rect">
                      <a:avLst/>
                    </a:prstGeom>
                    <a:noFill/>
                    <a:ln>
                      <a:solidFill>
                        <a:schemeClr val="accent1"/>
                      </a:solidFill>
                    </a:ln>
                  </pic:spPr>
                </pic:pic>
              </a:graphicData>
            </a:graphic>
          </wp:inline>
        </w:drawing>
      </w:r>
    </w:p>
    <w:p w:rsidR="00696DBF" w:rsidRDefault="004E4AAF" w:rsidP="00AA6F2D">
      <w:pPr>
        <w:ind w:left="720"/>
        <w:rPr>
          <w:rFonts w:cs="Arial"/>
          <w:b/>
          <w:color w:val="002A6C"/>
          <w:sz w:val="32"/>
          <w:szCs w:val="28"/>
        </w:rPr>
      </w:pPr>
      <w:r>
        <w:rPr>
          <w:noProof/>
        </w:rPr>
        <w:drawing>
          <wp:inline distT="0" distB="0" distL="0" distR="0" wp14:anchorId="2E59F114" wp14:editId="4B8265BB">
            <wp:extent cx="4757438" cy="2146852"/>
            <wp:effectExtent l="19050" t="19050" r="24130" b="25400"/>
            <wp:docPr id="296" name="Picture 296" descr="C:\Users\esigler\AppData\Local\Temp\SNAGHTML42703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sigler\AppData\Local\Temp\SNAGHTML427035f.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2088" cy="2148951"/>
                    </a:xfrm>
                    <a:prstGeom prst="rect">
                      <a:avLst/>
                    </a:prstGeom>
                    <a:noFill/>
                    <a:ln>
                      <a:solidFill>
                        <a:schemeClr val="accent1"/>
                      </a:solidFill>
                    </a:ln>
                  </pic:spPr>
                </pic:pic>
              </a:graphicData>
            </a:graphic>
          </wp:inline>
        </w:drawing>
      </w:r>
    </w:p>
    <w:p w:rsidR="00D34B13" w:rsidRDefault="009C4410" w:rsidP="009C4410">
      <w:pPr>
        <w:pStyle w:val="Ttulo3"/>
      </w:pPr>
      <w:bookmarkStart w:id="8" w:name="_Toc369700442"/>
      <w:r>
        <w:t>ADD NEW</w:t>
      </w:r>
      <w:bookmarkEnd w:id="8"/>
    </w:p>
    <w:p w:rsidR="009C4410" w:rsidRDefault="009C4410" w:rsidP="009C4410">
      <w:r>
        <w:tab/>
        <w:t xml:space="preserve">This operation enables us to include </w:t>
      </w:r>
      <w:r w:rsidRPr="009C4410">
        <w:rPr>
          <w:b/>
        </w:rPr>
        <w:t>new</w:t>
      </w:r>
      <w:r>
        <w:t xml:space="preserve"> information in the database such as:</w:t>
      </w:r>
    </w:p>
    <w:p w:rsidR="009C4410" w:rsidRDefault="00182ACB" w:rsidP="00796FF0">
      <w:pPr>
        <w:pStyle w:val="PargrafodaLista"/>
        <w:numPr>
          <w:ilvl w:val="0"/>
          <w:numId w:val="6"/>
        </w:numPr>
        <w:ind w:left="180" w:firstLine="0"/>
      </w:pPr>
      <w:r>
        <w:t>A</w:t>
      </w:r>
      <w:r w:rsidR="009C4410">
        <w:t xml:space="preserve"> new </w:t>
      </w:r>
      <w:r w:rsidR="009C4410" w:rsidRPr="00182ACB">
        <w:rPr>
          <w:b/>
        </w:rPr>
        <w:t>taxpayer</w:t>
      </w:r>
      <w:r w:rsidR="00F52963">
        <w:t xml:space="preserve"> to whom </w:t>
      </w:r>
      <w:r w:rsidR="009C4410">
        <w:t xml:space="preserve"> will be automatically assigned a unique and new TIN;</w:t>
      </w:r>
    </w:p>
    <w:p w:rsidR="00182ACB" w:rsidRDefault="00182ACB" w:rsidP="00796FF0">
      <w:pPr>
        <w:pStyle w:val="PargrafodaLista"/>
        <w:numPr>
          <w:ilvl w:val="0"/>
          <w:numId w:val="0"/>
        </w:numPr>
        <w:ind w:left="180"/>
      </w:pPr>
    </w:p>
    <w:p w:rsidR="009C4410" w:rsidRDefault="00182ACB" w:rsidP="00796FF0">
      <w:pPr>
        <w:pStyle w:val="PargrafodaLista"/>
        <w:numPr>
          <w:ilvl w:val="0"/>
          <w:numId w:val="6"/>
        </w:numPr>
        <w:ind w:left="180" w:firstLine="0"/>
      </w:pPr>
      <w:r>
        <w:t>A</w:t>
      </w:r>
      <w:r w:rsidR="009C4410">
        <w:t xml:space="preserve"> new </w:t>
      </w:r>
      <w:r w:rsidR="009C4410" w:rsidRPr="00182ACB">
        <w:rPr>
          <w:b/>
        </w:rPr>
        <w:t>payment</w:t>
      </w:r>
      <w:r w:rsidR="009C4410">
        <w:t xml:space="preserve"> </w:t>
      </w:r>
      <w:r>
        <w:t>for an already existing taxpayer that refers to a specific tax, a certain period and a unique receipt number, so the system will automatically assign it an unique internal identification number;</w:t>
      </w:r>
    </w:p>
    <w:p w:rsidR="00182ACB" w:rsidRDefault="00182ACB" w:rsidP="00796FF0">
      <w:pPr>
        <w:pStyle w:val="PargrafodaLista"/>
        <w:numPr>
          <w:ilvl w:val="0"/>
          <w:numId w:val="0"/>
        </w:numPr>
        <w:ind w:left="180"/>
      </w:pPr>
    </w:p>
    <w:p w:rsidR="00796FF0" w:rsidRDefault="00182ACB" w:rsidP="00796FF0">
      <w:pPr>
        <w:pStyle w:val="PargrafodaLista"/>
        <w:numPr>
          <w:ilvl w:val="0"/>
          <w:numId w:val="6"/>
        </w:numPr>
        <w:ind w:left="142" w:hanging="52"/>
      </w:pPr>
      <w:r>
        <w:t xml:space="preserve">A new </w:t>
      </w:r>
      <w:r w:rsidRPr="00796FF0">
        <w:rPr>
          <w:b/>
        </w:rPr>
        <w:t xml:space="preserve">audit </w:t>
      </w:r>
      <w:r>
        <w:t xml:space="preserve">for an already existing taxpayer that refers to a certain period, and performed by a certain auditor, so the system will automatically assign it </w:t>
      </w:r>
      <w:r w:rsidR="006C6001">
        <w:t>a</w:t>
      </w:r>
      <w:r>
        <w:t xml:space="preserve"> unique internal identification number.</w:t>
      </w:r>
    </w:p>
    <w:p w:rsidR="00796FF0" w:rsidRDefault="00796FF0" w:rsidP="00796FF0">
      <w:pPr>
        <w:pStyle w:val="PargrafodaLista"/>
        <w:numPr>
          <w:ilvl w:val="0"/>
          <w:numId w:val="0"/>
        </w:numPr>
        <w:ind w:left="1440"/>
      </w:pPr>
    </w:p>
    <w:p w:rsidR="00182ACB" w:rsidRDefault="00182ACB" w:rsidP="00796FF0">
      <w:pPr>
        <w:pStyle w:val="PargrafodaLista"/>
        <w:numPr>
          <w:ilvl w:val="0"/>
          <w:numId w:val="0"/>
        </w:numPr>
        <w:ind w:firstLine="720"/>
      </w:pPr>
      <w:r>
        <w:t>In short, ADD NEW means that unique information is being introduced into the System.</w:t>
      </w:r>
    </w:p>
    <w:p w:rsidR="00F82CA0" w:rsidRDefault="00F82CA0" w:rsidP="00182ACB">
      <w:pPr>
        <w:ind w:left="720"/>
      </w:pPr>
    </w:p>
    <w:p w:rsidR="00182ACB" w:rsidRDefault="00182ACB" w:rsidP="00182ACB">
      <w:pPr>
        <w:pStyle w:val="Ttulo3"/>
      </w:pPr>
      <w:bookmarkStart w:id="9" w:name="_Toc369700443"/>
      <w:r>
        <w:t>VIEW</w:t>
      </w:r>
      <w:bookmarkEnd w:id="9"/>
    </w:p>
    <w:p w:rsidR="00182ACB" w:rsidRDefault="00182ACB" w:rsidP="00182ACB">
      <w:r>
        <w:tab/>
        <w:t>This operation enables us to view preexisting information within the database. This information can be of a taxpayer registration, a payment, an account and an audit.</w:t>
      </w:r>
      <w:r w:rsidR="00F82CA0">
        <w:t xml:space="preserve"> Generally the SAVE button is disabled, therefore the information cannot be changed, just viewed. </w:t>
      </w:r>
      <w:r w:rsidR="00910110">
        <w:t>This operation is available to all users most of the time.</w:t>
      </w:r>
    </w:p>
    <w:p w:rsidR="00F82CA0" w:rsidRDefault="00F82CA0" w:rsidP="00182ACB"/>
    <w:p w:rsidR="00F82CA0" w:rsidRDefault="0043436E" w:rsidP="00F82CA0">
      <w:pPr>
        <w:ind w:left="720"/>
      </w:pPr>
      <w:r>
        <w:rPr>
          <w:noProof/>
        </w:rPr>
        <mc:AlternateContent>
          <mc:Choice Requires="wps">
            <w:drawing>
              <wp:anchor distT="0" distB="0" distL="114300" distR="114300" simplePos="0" relativeHeight="251663360" behindDoc="0" locked="0" layoutInCell="1" allowOverlap="1" wp14:anchorId="36E9C52E" wp14:editId="413E34F3">
                <wp:simplePos x="0" y="0"/>
                <wp:positionH relativeFrom="column">
                  <wp:posOffset>1102995</wp:posOffset>
                </wp:positionH>
                <wp:positionV relativeFrom="paragraph">
                  <wp:posOffset>2114550</wp:posOffset>
                </wp:positionV>
                <wp:extent cx="484505" cy="741045"/>
                <wp:effectExtent l="43180" t="52070" r="0" b="53975"/>
                <wp:wrapNone/>
                <wp:docPr id="13" name="Seta para baixo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4701771">
                          <a:off x="0" y="0"/>
                          <a:ext cx="484505" cy="741045"/>
                        </a:xfrm>
                        <a:prstGeom prst="downArrow">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eta para baixo 20" o:spid="_x0000_s1026" type="#_x0000_t67" style="position:absolute;margin-left:86.85pt;margin-top:166.5pt;width:38.15pt;height:58.35pt;rotation:-7534706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" adj="14539" filled="f" strokecolor="red">
                <v:path arrowok="t"/>
              </v:shape>
            </w:pict>
          </mc:Fallback>
        </mc:AlternateContent>
      </w:r>
      <w:r>
        <w:rPr>
          <w:noProof/>
        </w:rPr>
        <w:drawing>
          <wp:inline distT="0" distB="0" distL="0" distR="0" wp14:anchorId="75D00DEA" wp14:editId="49B2BD8C">
            <wp:extent cx="4162567" cy="2496876"/>
            <wp:effectExtent l="0" t="0" r="9525" b="0"/>
            <wp:docPr id="298" name="Picture 298" descr="C:\Users\esigler\AppData\Local\Temp\SNAGHTML42b6f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sigler\AppData\Local\Temp\SNAGHTML42b6fe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66825" cy="2499430"/>
                    </a:xfrm>
                    <a:prstGeom prst="rect">
                      <a:avLst/>
                    </a:prstGeom>
                    <a:noFill/>
                    <a:ln>
                      <a:noFill/>
                    </a:ln>
                  </pic:spPr>
                </pic:pic>
              </a:graphicData>
            </a:graphic>
          </wp:inline>
        </w:drawing>
      </w:r>
    </w:p>
    <w:p w:rsidR="00F82CA0" w:rsidRDefault="00182ACB" w:rsidP="00182ACB">
      <w:r>
        <w:tab/>
      </w:r>
    </w:p>
    <w:p w:rsidR="00182ACB" w:rsidRDefault="00F82CA0" w:rsidP="00F82CA0">
      <w:pPr>
        <w:ind w:firstLine="720"/>
      </w:pPr>
      <w:r>
        <w:t>In the case of a taxpayer registration the VIEW operation also works as an EDIT operation, so it is called VIEW/EDIT.</w:t>
      </w:r>
      <w:r w:rsidR="00910110">
        <w:t xml:space="preserve"> An EDIT operation is usually only available to officers responsible for the data entry. </w:t>
      </w:r>
    </w:p>
    <w:p w:rsidR="00261495" w:rsidRDefault="00261495" w:rsidP="00F82CA0">
      <w:pPr>
        <w:ind w:firstLine="720"/>
      </w:pPr>
    </w:p>
    <w:p w:rsidR="00F82CA0" w:rsidRDefault="00575F14" w:rsidP="00910110">
      <w:pPr>
        <w:ind w:left="720"/>
      </w:pPr>
      <w:r>
        <w:rPr>
          <w:noProof/>
        </w:rPr>
        <w:lastRenderedPageBreak/>
        <mc:AlternateContent>
          <mc:Choice Requires="wps">
            <w:drawing>
              <wp:anchor distT="0" distB="0" distL="114300" distR="114300" simplePos="0" relativeHeight="251665408" behindDoc="0" locked="0" layoutInCell="1" allowOverlap="1" wp14:anchorId="05306F76" wp14:editId="2E30C84D">
                <wp:simplePos x="0" y="0"/>
                <wp:positionH relativeFrom="column">
                  <wp:posOffset>1405890</wp:posOffset>
                </wp:positionH>
                <wp:positionV relativeFrom="paragraph">
                  <wp:posOffset>1440180</wp:posOffset>
                </wp:positionV>
                <wp:extent cx="312420" cy="797560"/>
                <wp:effectExtent l="133350" t="0" r="106680" b="0"/>
                <wp:wrapNone/>
                <wp:docPr id="12" name="Seta para baixo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448962">
                          <a:off x="0" y="0"/>
                          <a:ext cx="312420" cy="797560"/>
                        </a:xfrm>
                        <a:prstGeom prst="downArrow">
                          <a:avLst/>
                        </a:prstGeom>
                        <a:noFill/>
                        <a:ln w="952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eta para baixo 21" o:spid="_x0000_s1026" type="#_x0000_t67" style="position:absolute;margin-left:110.7pt;margin-top:113.4pt;width:24.6pt;height:62.8pt;rotation:2674920fd;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" adj="17369" filled="f" strokecolor="red">
                <v:path arrowok="t"/>
              </v:shape>
            </w:pict>
          </mc:Fallback>
        </mc:AlternateContent>
      </w:r>
      <w:r w:rsidR="00C86F37">
        <w:rPr>
          <w:noProof/>
        </w:rPr>
        <w:drawing>
          <wp:inline distT="0" distB="0" distL="0" distR="0" wp14:anchorId="4CD4548C" wp14:editId="08BC533B">
            <wp:extent cx="4575720" cy="2463421"/>
            <wp:effectExtent l="0" t="0" r="0" b="0"/>
            <wp:docPr id="300" name="Picture 300" descr="C:\Users\esigler\AppData\Local\Temp\SNAGHTML46726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esigler\AppData\Local\Temp\SNAGHTML467263c.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78107" cy="2464706"/>
                    </a:xfrm>
                    <a:prstGeom prst="rect">
                      <a:avLst/>
                    </a:prstGeom>
                    <a:noFill/>
                    <a:ln>
                      <a:noFill/>
                    </a:ln>
                  </pic:spPr>
                </pic:pic>
              </a:graphicData>
            </a:graphic>
          </wp:inline>
        </w:drawing>
      </w:r>
    </w:p>
    <w:p w:rsidR="00910110" w:rsidRPr="00182ACB" w:rsidRDefault="00910110" w:rsidP="00910110">
      <w:pPr>
        <w:ind w:left="720"/>
      </w:pPr>
    </w:p>
    <w:p w:rsidR="00D013A4" w:rsidRDefault="00575F14" w:rsidP="00910110">
      <w:pPr>
        <w:ind w:left="720"/>
      </w:pPr>
      <w:r>
        <w:rPr>
          <w:noProof/>
        </w:rPr>
        <mc:AlternateContent>
          <mc:Choice Requires="wps">
            <w:drawing>
              <wp:anchor distT="0" distB="0" distL="114300" distR="114300" simplePos="0" relativeHeight="251667456" behindDoc="0" locked="0" layoutInCell="1" allowOverlap="1" wp14:anchorId="24C0C99F" wp14:editId="13039BE7">
                <wp:simplePos x="0" y="0"/>
                <wp:positionH relativeFrom="column">
                  <wp:posOffset>1132840</wp:posOffset>
                </wp:positionH>
                <wp:positionV relativeFrom="paragraph">
                  <wp:posOffset>3571240</wp:posOffset>
                </wp:positionV>
                <wp:extent cx="312420" cy="796925"/>
                <wp:effectExtent l="133350" t="0" r="163830" b="0"/>
                <wp:wrapNone/>
                <wp:docPr id="23" name="Seta para baixo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8266646">
                          <a:off x="0" y="0"/>
                          <a:ext cx="312420" cy="796925"/>
                        </a:xfrm>
                        <a:prstGeom prst="downArrow">
                          <a:avLst/>
                        </a:prstGeom>
                        <a:noFill/>
                        <a:ln w="952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eta para baixo 23" o:spid="_x0000_s1026" type="#_x0000_t67" style="position:absolute;margin-left:89.2pt;margin-top:281.2pt;width:24.6pt;height:62.75pt;rotation:9029382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" adj="17366" filled="f" strokecolor="red">
                <v:path arrowok="t"/>
              </v:shape>
            </w:pict>
          </mc:Fallback>
        </mc:AlternateContent>
      </w:r>
      <w:r w:rsidR="00C86F37">
        <w:rPr>
          <w:noProof/>
        </w:rPr>
        <w:drawing>
          <wp:inline distT="0" distB="0" distL="0" distR="0" wp14:anchorId="5C61526B" wp14:editId="1CA3C058">
            <wp:extent cx="4316104" cy="3753134"/>
            <wp:effectExtent l="0" t="0" r="8255" b="0"/>
            <wp:docPr id="301" name="Picture 301" descr="C:\Users\esigler\AppData\Local\Temp\SNAGHTML467e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igler\AppData\Local\Temp\SNAGHTML467e269.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18739" cy="3755425"/>
                    </a:xfrm>
                    <a:prstGeom prst="rect">
                      <a:avLst/>
                    </a:prstGeom>
                    <a:noFill/>
                    <a:ln>
                      <a:noFill/>
                    </a:ln>
                  </pic:spPr>
                </pic:pic>
              </a:graphicData>
            </a:graphic>
          </wp:inline>
        </w:drawing>
      </w:r>
    </w:p>
    <w:p w:rsidR="00D013A4" w:rsidRDefault="00D013A4" w:rsidP="00910110">
      <w:pPr>
        <w:ind w:left="720"/>
      </w:pPr>
    </w:p>
    <w:p w:rsidR="009C4410" w:rsidRDefault="00D013A4" w:rsidP="00EE0777">
      <w:pPr>
        <w:ind w:left="720"/>
        <w:rPr>
          <w:rFonts w:cs="Arial"/>
          <w:b/>
          <w:color w:val="002A6C"/>
          <w:sz w:val="32"/>
          <w:szCs w:val="28"/>
        </w:rPr>
      </w:pPr>
      <w:r>
        <w:t>In this case, one must save the information that was modified.</w:t>
      </w:r>
      <w:r w:rsidR="009C4410">
        <w:br w:type="page"/>
      </w:r>
    </w:p>
    <w:p w:rsidR="00910110" w:rsidRDefault="00910110" w:rsidP="00910110">
      <w:pPr>
        <w:pStyle w:val="Ttulo3"/>
      </w:pPr>
      <w:bookmarkStart w:id="10" w:name="_Toc369700444"/>
      <w:r>
        <w:lastRenderedPageBreak/>
        <w:t>EDIT</w:t>
      </w:r>
      <w:bookmarkEnd w:id="10"/>
    </w:p>
    <w:p w:rsidR="00261495" w:rsidRDefault="00910110" w:rsidP="00261495">
      <w:pPr>
        <w:ind w:firstLine="720"/>
      </w:pPr>
      <w:r>
        <w:t>This operation enables us to modify preexisting information with</w:t>
      </w:r>
      <w:r w:rsidR="00261495">
        <w:t>in the database therefore the SAVE button is enabled.</w:t>
      </w:r>
      <w:r>
        <w:t xml:space="preserve"> This information</w:t>
      </w:r>
      <w:r w:rsidR="00261495">
        <w:t xml:space="preserve"> to be changed</w:t>
      </w:r>
      <w:r>
        <w:t xml:space="preserve"> can be of a taxpayer registration, a payment, a</w:t>
      </w:r>
      <w:r w:rsidR="00261495">
        <w:t xml:space="preserve"> return, a</w:t>
      </w:r>
      <w:r>
        <w:t xml:space="preserve">n </w:t>
      </w:r>
      <w:r w:rsidR="00261495">
        <w:t>account or</w:t>
      </w:r>
      <w:r>
        <w:t xml:space="preserve"> an audit. This operation </w:t>
      </w:r>
      <w:r w:rsidR="00261495">
        <w:t xml:space="preserve">is usually only available to officers responsible for the data entry. </w:t>
      </w:r>
    </w:p>
    <w:p w:rsidR="00910110" w:rsidRDefault="00EF41AE" w:rsidP="00261495">
      <w:pPr>
        <w:ind w:left="720"/>
      </w:pPr>
      <w:r>
        <w:rPr>
          <w:noProof/>
        </w:rPr>
        <w:drawing>
          <wp:inline distT="0" distB="0" distL="0" distR="0">
            <wp:extent cx="4334107" cy="3394253"/>
            <wp:effectExtent l="19050" t="19050" r="28575" b="1587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33978" cy="3394152"/>
                    </a:xfrm>
                    <a:prstGeom prst="rect">
                      <a:avLst/>
                    </a:prstGeom>
                    <a:noFill/>
                    <a:ln>
                      <a:solidFill>
                        <a:schemeClr val="accent1"/>
                      </a:solidFill>
                    </a:ln>
                  </pic:spPr>
                </pic:pic>
              </a:graphicData>
            </a:graphic>
          </wp:inline>
        </w:drawing>
      </w:r>
    </w:p>
    <w:p w:rsidR="00EA3A8D" w:rsidRDefault="00923ED9" w:rsidP="00EA3A8D">
      <w:pPr>
        <w:rPr>
          <w:b/>
        </w:rPr>
      </w:pPr>
      <w:r w:rsidRPr="00355DF4">
        <w:rPr>
          <w:b/>
        </w:rPr>
        <w:t xml:space="preserve">Note: In this specific example you must SAVE the </w:t>
      </w:r>
      <w:r w:rsidR="00355DF4" w:rsidRPr="00355DF4">
        <w:rPr>
          <w:b/>
        </w:rPr>
        <w:t>DETAILS (as below) screen and the screen that contains the list (as above).</w:t>
      </w:r>
    </w:p>
    <w:p w:rsidR="00355DF4" w:rsidRDefault="00EF41AE" w:rsidP="00EF41AE">
      <w:pPr>
        <w:ind w:left="720"/>
      </w:pPr>
      <w:r>
        <w:rPr>
          <w:noProof/>
        </w:rPr>
        <w:drawing>
          <wp:inline distT="0" distB="0" distL="0" distR="0">
            <wp:extent cx="4600939" cy="2800350"/>
            <wp:effectExtent l="19050" t="19050" r="28575" b="1905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03491" cy="2801903"/>
                    </a:xfrm>
                    <a:prstGeom prst="rect">
                      <a:avLst/>
                    </a:prstGeom>
                    <a:noFill/>
                    <a:ln>
                      <a:solidFill>
                        <a:schemeClr val="accent1"/>
                      </a:solidFill>
                    </a:ln>
                  </pic:spPr>
                </pic:pic>
              </a:graphicData>
            </a:graphic>
          </wp:inline>
        </w:drawing>
      </w:r>
    </w:p>
    <w:p w:rsidR="00261495" w:rsidRDefault="00261495" w:rsidP="00261495">
      <w:pPr>
        <w:pStyle w:val="Ttulo3"/>
      </w:pPr>
      <w:bookmarkStart w:id="11" w:name="_Toc369700445"/>
      <w:r>
        <w:lastRenderedPageBreak/>
        <w:t>PRINT</w:t>
      </w:r>
      <w:bookmarkEnd w:id="11"/>
    </w:p>
    <w:p w:rsidR="00261495" w:rsidRPr="00CE2C30" w:rsidRDefault="00C86F37" w:rsidP="00261495">
      <w:r>
        <w:rPr>
          <w:noProof/>
        </w:rPr>
        <mc:AlternateContent>
          <mc:Choice Requires="wps">
            <w:drawing>
              <wp:anchor distT="0" distB="0" distL="114300" distR="114300" simplePos="0" relativeHeight="251671552" behindDoc="0" locked="0" layoutInCell="1" allowOverlap="1" wp14:anchorId="6DFCBAED" wp14:editId="139C145B">
                <wp:simplePos x="0" y="0"/>
                <wp:positionH relativeFrom="column">
                  <wp:posOffset>5571490</wp:posOffset>
                </wp:positionH>
                <wp:positionV relativeFrom="paragraph">
                  <wp:posOffset>599440</wp:posOffset>
                </wp:positionV>
                <wp:extent cx="312420" cy="796925"/>
                <wp:effectExtent l="133350" t="0" r="87630" b="0"/>
                <wp:wrapNone/>
                <wp:docPr id="32" name="Seta para baixo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432370">
                          <a:off x="0" y="0"/>
                          <a:ext cx="312420" cy="796925"/>
                        </a:xfrm>
                        <a:prstGeom prst="downArrow">
                          <a:avLst/>
                        </a:prstGeom>
                        <a:noFill/>
                        <a:ln w="952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eta para baixo 32" o:spid="_x0000_s1026" type="#_x0000_t67" style="position:absolute;margin-left:438.7pt;margin-top:47.2pt;width:24.6pt;height:62.75pt;rotation:2656797fd;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" adj="17366" filled="f" strokecolor="red">
                <v:path arrowok="t"/>
              </v:shape>
            </w:pict>
          </mc:Fallback>
        </mc:AlternateContent>
      </w:r>
      <w:r w:rsidR="00261495">
        <w:tab/>
        <w:t>This operation enables the printing of a screen or a report both in paper or PDF</w:t>
      </w:r>
      <w:r w:rsidR="00261495">
        <w:rPr>
          <w:rStyle w:val="Refdenotaderodap"/>
        </w:rPr>
        <w:footnoteReference w:id="3"/>
      </w:r>
      <w:r w:rsidR="00261495">
        <w:t xml:space="preserve"> file.</w:t>
      </w:r>
      <w:r w:rsidR="00AB191B">
        <w:t xml:space="preserve"> By default the information will be displayed for visualization on the screen. If you wish to print it, you must select PRINT and then choose the printer or the PDF format. You may just close the visualization by pressing “CLOSE</w:t>
      </w:r>
      <w:r w:rsidR="00AB191B" w:rsidRPr="00CE2C30">
        <w:t xml:space="preserve">” </w:t>
      </w:r>
    </w:p>
    <w:p w:rsidR="00AB191B" w:rsidRDefault="00C86F37" w:rsidP="00AB191B">
      <w:pPr>
        <w:rPr>
          <w:highlight w:val="cyan"/>
        </w:rPr>
      </w:pPr>
      <w:r>
        <w:rPr>
          <w:noProof/>
        </w:rPr>
        <w:drawing>
          <wp:anchor distT="0" distB="0" distL="114300" distR="114300" simplePos="0" relativeHeight="251732992" behindDoc="1" locked="0" layoutInCell="1" allowOverlap="1" wp14:anchorId="461ABABA" wp14:editId="0A7A4246">
            <wp:simplePos x="0" y="0"/>
            <wp:positionH relativeFrom="column">
              <wp:posOffset>302895</wp:posOffset>
            </wp:positionH>
            <wp:positionV relativeFrom="paragraph">
              <wp:posOffset>218440</wp:posOffset>
            </wp:positionV>
            <wp:extent cx="5349875" cy="3571240"/>
            <wp:effectExtent l="0" t="0" r="3175" b="0"/>
            <wp:wrapThrough wrapText="bothSides">
              <wp:wrapPolygon edited="0">
                <wp:start x="0" y="0"/>
                <wp:lineTo x="0" y="21431"/>
                <wp:lineTo x="21536" y="21431"/>
                <wp:lineTo x="21536" y="0"/>
                <wp:lineTo x="0" y="0"/>
              </wp:wrapPolygon>
            </wp:wrapThrough>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349875" cy="3571240"/>
                    </a:xfrm>
                    <a:prstGeom prst="rect">
                      <a:avLst/>
                    </a:prstGeom>
                  </pic:spPr>
                </pic:pic>
              </a:graphicData>
            </a:graphic>
            <wp14:sizeRelH relativeFrom="page">
              <wp14:pctWidth>0</wp14:pctWidth>
            </wp14:sizeRelH>
            <wp14:sizeRelV relativeFrom="page">
              <wp14:pctHeight>0</wp14:pctHeight>
            </wp14:sizeRelV>
          </wp:anchor>
        </w:drawing>
      </w:r>
    </w:p>
    <w:p w:rsidR="00AB191B" w:rsidRPr="00AB191B" w:rsidRDefault="00C86F37" w:rsidP="00AB191B">
      <w:pPr>
        <w:rPr>
          <w:highlight w:val="cyan"/>
        </w:rPr>
      </w:pPr>
      <w:r>
        <w:rPr>
          <w:noProof/>
        </w:rPr>
        <mc:AlternateContent>
          <mc:Choice Requires="wps">
            <w:drawing>
              <wp:anchor distT="0" distB="0" distL="114300" distR="114300" simplePos="0" relativeHeight="251675648" behindDoc="0" locked="0" layoutInCell="1" allowOverlap="1" wp14:anchorId="6A0030DE" wp14:editId="245FA5F1">
                <wp:simplePos x="0" y="0"/>
                <wp:positionH relativeFrom="column">
                  <wp:posOffset>-64960</wp:posOffset>
                </wp:positionH>
                <wp:positionV relativeFrom="paragraph">
                  <wp:posOffset>81763</wp:posOffset>
                </wp:positionV>
                <wp:extent cx="312420" cy="428153"/>
                <wp:effectExtent l="0" t="19685" r="0" b="29845"/>
                <wp:wrapNone/>
                <wp:docPr id="34" name="Seta para baixo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12420" cy="428153"/>
                        </a:xfrm>
                        <a:prstGeom prst="downArrow">
                          <a:avLst/>
                        </a:prstGeom>
                        <a:noFill/>
                        <a:ln w="952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eta para baixo 34" o:spid="_x0000_s1026" type="#_x0000_t67" style="position:absolute;margin-left:-5.1pt;margin-top:6.45pt;width:24.6pt;height:33.7pt;rotation:-9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" adj="13719" filled="f" strokecolor="red">
                <v:path arrowok="t"/>
              </v:shape>
            </w:pict>
          </mc:Fallback>
        </mc:AlternateContent>
      </w:r>
    </w:p>
    <w:p w:rsidR="00AB191B" w:rsidRDefault="00575F14" w:rsidP="00AB191B">
      <w:pPr>
        <w:ind w:left="360"/>
      </w:pPr>
      <w:r>
        <w:rPr>
          <w:noProof/>
        </w:rPr>
        <mc:AlternateContent>
          <mc:Choice Requires="wps">
            <w:drawing>
              <wp:anchor distT="0" distB="0" distL="114300" distR="114300" simplePos="0" relativeHeight="251673600" behindDoc="0" locked="0" layoutInCell="1" allowOverlap="1" wp14:anchorId="1E215B76" wp14:editId="00BE83EE">
                <wp:simplePos x="0" y="0"/>
                <wp:positionH relativeFrom="column">
                  <wp:posOffset>4063995</wp:posOffset>
                </wp:positionH>
                <wp:positionV relativeFrom="paragraph">
                  <wp:posOffset>664413</wp:posOffset>
                </wp:positionV>
                <wp:extent cx="312420" cy="796925"/>
                <wp:effectExtent l="0" t="127953" r="0" b="150177"/>
                <wp:wrapNone/>
                <wp:docPr id="33" name="Seta para baixo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7412112">
                          <a:off x="0" y="0"/>
                          <a:ext cx="312420" cy="796925"/>
                        </a:xfrm>
                        <a:prstGeom prst="downArrow">
                          <a:avLst/>
                        </a:prstGeom>
                        <a:noFill/>
                        <a:ln w="952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eta para baixo 33" o:spid="_x0000_s1026" type="#_x0000_t67" style="position:absolute;margin-left:320pt;margin-top:52.3pt;width:24.6pt;height:62.75pt;rotation:8096003fd;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" adj="17366" filled="f" strokecolor="red">
                <v:path arrowok="t"/>
              </v:shape>
            </w:pict>
          </mc:Fallback>
        </mc:AlternateContent>
      </w:r>
    </w:p>
    <w:p w:rsidR="00AB191B" w:rsidRDefault="00553530" w:rsidP="00AB191B">
      <w:pPr>
        <w:ind w:left="360"/>
      </w:pPr>
      <w:r>
        <w:tab/>
        <w:t xml:space="preserve">In this example a PDF file will be generated and it can be printed later on as any other document. </w:t>
      </w:r>
    </w:p>
    <w:p w:rsidR="00553530" w:rsidRDefault="00553530" w:rsidP="00AB191B">
      <w:pPr>
        <w:ind w:left="360"/>
      </w:pPr>
      <w:r>
        <w:tab/>
        <w:t>On this screen you could choose (instead of PDF) a printer from the drop-down menu and the document would be immediately printed.</w:t>
      </w:r>
    </w:p>
    <w:p w:rsidR="00C034F0" w:rsidRDefault="00C034F0">
      <w:pPr>
        <w:rPr>
          <w:rFonts w:cs="Arial"/>
          <w:b/>
          <w:color w:val="002A6C"/>
          <w:sz w:val="32"/>
          <w:szCs w:val="28"/>
        </w:rPr>
      </w:pPr>
      <w:bookmarkStart w:id="12" w:name="_Toc340953910"/>
      <w:r>
        <w:rPr>
          <w:rFonts w:cs="Arial"/>
          <w:b/>
          <w:color w:val="002A6C"/>
          <w:sz w:val="32"/>
          <w:szCs w:val="28"/>
        </w:rPr>
        <w:br w:type="page"/>
      </w:r>
    </w:p>
    <w:p w:rsidR="00AB191B" w:rsidRDefault="00C034F0" w:rsidP="0059369F">
      <w:pPr>
        <w:pStyle w:val="Ttulo1"/>
      </w:pPr>
      <w:bookmarkStart w:id="13" w:name="_Toc369700446"/>
      <w:r>
        <w:lastRenderedPageBreak/>
        <w:t xml:space="preserve">Identification and </w:t>
      </w:r>
      <w:r w:rsidR="00AB191B" w:rsidRPr="00AB191B">
        <w:t>Password</w:t>
      </w:r>
      <w:bookmarkEnd w:id="12"/>
      <w:bookmarkEnd w:id="13"/>
    </w:p>
    <w:p w:rsidR="00C034F0" w:rsidRPr="00AB191B" w:rsidRDefault="00C034F0" w:rsidP="00C034F0">
      <w:pPr>
        <w:ind w:firstLine="720"/>
        <w:contextualSpacing/>
      </w:pPr>
      <w:r w:rsidRPr="00AB191B">
        <w:t xml:space="preserve">Make sure that these passwords are changed frequently (at least once a </w:t>
      </w:r>
      <w:r w:rsidR="0093170F">
        <w:t xml:space="preserve">month) and that you remember them </w:t>
      </w:r>
      <w:r w:rsidRPr="00AB191B">
        <w:t xml:space="preserve">by heart. </w:t>
      </w:r>
    </w:p>
    <w:p w:rsidR="00C034F0" w:rsidRDefault="00C034F0" w:rsidP="00C034F0">
      <w:pPr>
        <w:keepNext/>
        <w:keepLines/>
        <w:spacing w:line="100" w:lineRule="atLeast"/>
        <w:outlineLvl w:val="1"/>
      </w:pPr>
    </w:p>
    <w:p w:rsidR="00C034F0" w:rsidRPr="00AB191B" w:rsidRDefault="00C034F0" w:rsidP="0059369F">
      <w:pPr>
        <w:pStyle w:val="Ttulo2"/>
      </w:pPr>
      <w:bookmarkStart w:id="14" w:name="_Toc369700447"/>
      <w:r w:rsidRPr="00AB191B">
        <w:t>DTIS</w:t>
      </w:r>
      <w:bookmarkEnd w:id="14"/>
      <w:r w:rsidRPr="00AB191B">
        <w:t xml:space="preserve"> </w:t>
      </w:r>
    </w:p>
    <w:p w:rsidR="00C034F0" w:rsidRPr="00AB191B" w:rsidRDefault="00C034F0" w:rsidP="00C034F0">
      <w:pPr>
        <w:ind w:firstLine="720"/>
        <w:contextualSpacing/>
      </w:pPr>
      <w:bookmarkStart w:id="15" w:name="_Toc340953911"/>
      <w:r w:rsidRPr="00AB191B">
        <w:t>The user ID has to be the actual name of an individual in the Tax Directorate; it shall not be used generic names such as “Tax Officer”</w:t>
      </w:r>
      <w:r>
        <w:t xml:space="preserve"> to be</w:t>
      </w:r>
      <w:r w:rsidRPr="00AB191B">
        <w:t xml:space="preserve"> used by many different people. </w:t>
      </w:r>
      <w:r>
        <w:t xml:space="preserve">It will be provided to the end users by the System Administrator with a temporary </w:t>
      </w:r>
      <w:r w:rsidR="006C6001">
        <w:t>password that</w:t>
      </w:r>
      <w:r>
        <w:t xml:space="preserve"> you must change immediately.</w:t>
      </w:r>
    </w:p>
    <w:p w:rsidR="00C034F0" w:rsidRPr="00AB191B" w:rsidRDefault="00C034F0" w:rsidP="00C034F0">
      <w:pPr>
        <w:contextualSpacing/>
      </w:pPr>
    </w:p>
    <w:bookmarkEnd w:id="15"/>
    <w:p w:rsidR="00AB191B" w:rsidRPr="00AB191B" w:rsidRDefault="00C034F0" w:rsidP="00AB191B">
      <w:pPr>
        <w:ind w:firstLine="720"/>
        <w:contextualSpacing/>
      </w:pPr>
      <w:r>
        <w:t>Your ID and password are private, therefore it is very important that you keep your user</w:t>
      </w:r>
      <w:r w:rsidR="00AB191B" w:rsidRPr="00AB191B">
        <w:t xml:space="preserve"> ID and password secret.</w:t>
      </w:r>
      <w:r>
        <w:t xml:space="preserve"> </w:t>
      </w:r>
      <w:r w:rsidRPr="00C034F0">
        <w:rPr>
          <w:b/>
        </w:rPr>
        <w:t>You</w:t>
      </w:r>
      <w:r w:rsidR="00AB191B" w:rsidRPr="00C034F0">
        <w:rPr>
          <w:b/>
        </w:rPr>
        <w:t xml:space="preserve"> will be responsible for whatever happens in the system under the usage of </w:t>
      </w:r>
      <w:r w:rsidRPr="00C034F0">
        <w:rPr>
          <w:b/>
        </w:rPr>
        <w:t xml:space="preserve">your </w:t>
      </w:r>
      <w:r w:rsidR="00AB191B" w:rsidRPr="00C034F0">
        <w:rPr>
          <w:b/>
        </w:rPr>
        <w:t xml:space="preserve">user ID and password. </w:t>
      </w:r>
      <w:r w:rsidRPr="00C034F0">
        <w:rPr>
          <w:b/>
        </w:rPr>
        <w:t xml:space="preserve">You should </w:t>
      </w:r>
      <w:r w:rsidR="00AB191B" w:rsidRPr="00C034F0">
        <w:rPr>
          <w:b/>
        </w:rPr>
        <w:t xml:space="preserve">be as careful </w:t>
      </w:r>
      <w:r w:rsidRPr="00C034F0">
        <w:rPr>
          <w:b/>
        </w:rPr>
        <w:t>with this</w:t>
      </w:r>
      <w:r w:rsidR="00AB191B" w:rsidRPr="00C034F0">
        <w:rPr>
          <w:b/>
        </w:rPr>
        <w:t xml:space="preserve"> password as </w:t>
      </w:r>
      <w:r w:rsidRPr="00C034F0">
        <w:rPr>
          <w:b/>
        </w:rPr>
        <w:t>you are with your</w:t>
      </w:r>
      <w:r w:rsidR="00AB191B" w:rsidRPr="00C034F0">
        <w:rPr>
          <w:b/>
        </w:rPr>
        <w:t xml:space="preserve"> bank account or wallet</w:t>
      </w:r>
      <w:r w:rsidR="00AB191B" w:rsidRPr="00AB191B">
        <w:t>.</w:t>
      </w:r>
    </w:p>
    <w:p w:rsidR="00AB191B" w:rsidRDefault="00AB191B" w:rsidP="00AB191B">
      <w:pPr>
        <w:contextualSpacing/>
      </w:pPr>
    </w:p>
    <w:p w:rsidR="00C034F0" w:rsidRDefault="00C034F0" w:rsidP="00AB191B">
      <w:pPr>
        <w:contextualSpacing/>
      </w:pPr>
      <w:r>
        <w:tab/>
        <w:t>Remember that the System has audit log reports of every transaction performed by any user at any time in order to trace back any attempt of fraud. So whatever is done under your ID and password will be accountable solely to you.</w:t>
      </w:r>
    </w:p>
    <w:p w:rsidR="00C034F0" w:rsidRDefault="00C034F0" w:rsidP="00AB191B">
      <w:pPr>
        <w:contextualSpacing/>
      </w:pPr>
    </w:p>
    <w:p w:rsidR="00C034F0" w:rsidRPr="00AB191B" w:rsidRDefault="00C034F0" w:rsidP="00AB191B">
      <w:pPr>
        <w:contextualSpacing/>
      </w:pPr>
      <w:r>
        <w:tab/>
        <w:t>Keep in mind that the information stored in DTIS is highly confidential and sensitive as it deals with taxpayers, returns and payments, so all care should be exercised.</w:t>
      </w:r>
    </w:p>
    <w:p w:rsidR="00AB191B" w:rsidRPr="00AB191B" w:rsidRDefault="00AB191B" w:rsidP="00AB191B">
      <w:pPr>
        <w:contextualSpacing/>
      </w:pPr>
    </w:p>
    <w:p w:rsidR="00AB191B" w:rsidRPr="00AB191B" w:rsidRDefault="00C034F0" w:rsidP="00AB191B">
      <w:pPr>
        <w:numPr>
          <w:ilvl w:val="0"/>
          <w:numId w:val="4"/>
        </w:numPr>
        <w:ind w:left="90" w:firstLine="0"/>
        <w:contextualSpacing/>
      </w:pPr>
      <w:r>
        <w:t xml:space="preserve">The </w:t>
      </w:r>
      <w:r w:rsidR="00AB191B" w:rsidRPr="00AB191B">
        <w:t xml:space="preserve">user of the system can change </w:t>
      </w:r>
      <w:r w:rsidR="0093170F">
        <w:t>his/her password</w:t>
      </w:r>
      <w:r w:rsidR="00AB191B" w:rsidRPr="00AB191B">
        <w:t xml:space="preserve"> at any time. Just choose this option in the main menu as below:</w:t>
      </w:r>
    </w:p>
    <w:p w:rsidR="00AB191B" w:rsidRPr="00AB191B" w:rsidRDefault="00AB191B" w:rsidP="00AB191B">
      <w:pPr>
        <w:ind w:left="90"/>
        <w:contextualSpacing/>
      </w:pPr>
    </w:p>
    <w:p w:rsidR="00AB191B" w:rsidRPr="00AB191B" w:rsidRDefault="00AB191B" w:rsidP="00AB191B">
      <w:pPr>
        <w:contextualSpacing/>
      </w:pPr>
    </w:p>
    <w:p w:rsidR="00AB191B" w:rsidRPr="00AB191B" w:rsidRDefault="00AB191B" w:rsidP="00AB191B">
      <w:pPr>
        <w:contextualSpacing/>
      </w:pPr>
    </w:p>
    <w:p w:rsidR="00AB191B" w:rsidRPr="00AB191B" w:rsidRDefault="00AB191B" w:rsidP="00AB191B">
      <w:pPr>
        <w:ind w:left="720"/>
        <w:contextualSpacing/>
      </w:pPr>
      <w:r w:rsidRPr="00AB191B">
        <w:rPr>
          <w:noProof/>
        </w:rPr>
        <w:drawing>
          <wp:inline distT="0" distB="0" distL="0" distR="0" wp14:anchorId="0A878BC1" wp14:editId="0D0913E1">
            <wp:extent cx="2506347" cy="2062717"/>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email">
                      <a:extLst>
                        <a:ext uri="{28A0092B-C50C-407E-A947-70E740481C1C}">
                          <a14:useLocalDpi xmlns:a14="http://schemas.microsoft.com/office/drawing/2010/main"/>
                        </a:ext>
                      </a:extLst>
                    </a:blip>
                    <a:srcRect/>
                    <a:stretch>
                      <a:fillRect/>
                    </a:stretch>
                  </pic:blipFill>
                  <pic:spPr bwMode="auto">
                    <a:xfrm>
                      <a:off x="0" y="0"/>
                      <a:ext cx="2506339" cy="2062711"/>
                    </a:xfrm>
                    <a:prstGeom prst="rect">
                      <a:avLst/>
                    </a:prstGeom>
                    <a:noFill/>
                    <a:ln>
                      <a:noFill/>
                    </a:ln>
                  </pic:spPr>
                </pic:pic>
              </a:graphicData>
            </a:graphic>
          </wp:inline>
        </w:drawing>
      </w:r>
    </w:p>
    <w:p w:rsidR="00AB191B" w:rsidRDefault="00AB191B" w:rsidP="00AB191B">
      <w:pPr>
        <w:ind w:left="720"/>
        <w:contextualSpacing/>
      </w:pPr>
    </w:p>
    <w:p w:rsidR="0093170F" w:rsidRDefault="0093170F" w:rsidP="00AB191B">
      <w:pPr>
        <w:ind w:left="720"/>
        <w:contextualSpacing/>
      </w:pPr>
    </w:p>
    <w:p w:rsidR="0093170F" w:rsidRDefault="0093170F" w:rsidP="00AB191B">
      <w:pPr>
        <w:ind w:left="720"/>
        <w:contextualSpacing/>
      </w:pPr>
    </w:p>
    <w:p w:rsidR="0093170F" w:rsidRDefault="0093170F" w:rsidP="00AB191B">
      <w:pPr>
        <w:ind w:left="720"/>
        <w:contextualSpacing/>
      </w:pPr>
    </w:p>
    <w:p w:rsidR="0093170F" w:rsidRPr="00AB191B" w:rsidRDefault="0093170F" w:rsidP="00AB191B">
      <w:pPr>
        <w:ind w:left="720"/>
        <w:contextualSpacing/>
      </w:pPr>
    </w:p>
    <w:p w:rsidR="00AB191B" w:rsidRPr="00AB191B" w:rsidRDefault="00AB191B" w:rsidP="00AB191B">
      <w:pPr>
        <w:ind w:left="720"/>
        <w:contextualSpacing/>
      </w:pPr>
    </w:p>
    <w:p w:rsidR="00AB191B" w:rsidRPr="00AB191B" w:rsidRDefault="00AB191B" w:rsidP="00AB191B">
      <w:pPr>
        <w:numPr>
          <w:ilvl w:val="0"/>
          <w:numId w:val="4"/>
        </w:numPr>
        <w:ind w:left="90" w:firstLine="0"/>
        <w:contextualSpacing/>
      </w:pPr>
      <w:r w:rsidRPr="00AB191B">
        <w:lastRenderedPageBreak/>
        <w:t xml:space="preserve">And the CHANGE PASSWORD SCREEN will be displayed. Complete the fields accordingly and </w:t>
      </w:r>
      <w:proofErr w:type="gramStart"/>
      <w:r w:rsidRPr="00AB191B">
        <w:t>press SAVE</w:t>
      </w:r>
      <w:proofErr w:type="gramEnd"/>
      <w:r w:rsidRPr="00AB191B">
        <w:t>.</w:t>
      </w:r>
    </w:p>
    <w:p w:rsidR="00AB191B" w:rsidRPr="00AB191B" w:rsidRDefault="00AB191B" w:rsidP="00AB191B">
      <w:pPr>
        <w:contextualSpacing/>
      </w:pPr>
    </w:p>
    <w:p w:rsidR="00AB191B" w:rsidRPr="00AB191B" w:rsidRDefault="00AB191B" w:rsidP="00AB191B">
      <w:pPr>
        <w:contextualSpacing/>
      </w:pPr>
    </w:p>
    <w:p w:rsidR="00AB191B" w:rsidRPr="00AB191B" w:rsidRDefault="00AB191B" w:rsidP="00AB191B">
      <w:pPr>
        <w:ind w:left="720"/>
        <w:contextualSpacing/>
      </w:pPr>
      <w:r w:rsidRPr="00AB191B">
        <w:rPr>
          <w:noProof/>
        </w:rPr>
        <w:drawing>
          <wp:inline distT="0" distB="0" distL="0" distR="0" wp14:anchorId="304C4B06" wp14:editId="79E6E610">
            <wp:extent cx="2465136" cy="176500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email">
                      <a:extLst>
                        <a:ext uri="{28A0092B-C50C-407E-A947-70E740481C1C}">
                          <a14:useLocalDpi xmlns:a14="http://schemas.microsoft.com/office/drawing/2010/main"/>
                        </a:ext>
                      </a:extLst>
                    </a:blip>
                    <a:srcRect/>
                    <a:stretch>
                      <a:fillRect/>
                    </a:stretch>
                  </pic:blipFill>
                  <pic:spPr bwMode="auto">
                    <a:xfrm>
                      <a:off x="0" y="0"/>
                      <a:ext cx="2464991" cy="1764901"/>
                    </a:xfrm>
                    <a:prstGeom prst="rect">
                      <a:avLst/>
                    </a:prstGeom>
                    <a:noFill/>
                    <a:ln>
                      <a:noFill/>
                    </a:ln>
                  </pic:spPr>
                </pic:pic>
              </a:graphicData>
            </a:graphic>
          </wp:inline>
        </w:drawing>
      </w:r>
    </w:p>
    <w:p w:rsidR="00AB191B" w:rsidRDefault="00AB191B" w:rsidP="00AB191B">
      <w:pPr>
        <w:contextualSpacing/>
      </w:pPr>
    </w:p>
    <w:p w:rsidR="00AB191B" w:rsidRDefault="00AB191B" w:rsidP="0059369F">
      <w:pPr>
        <w:pStyle w:val="Ttulo2"/>
      </w:pPr>
      <w:bookmarkStart w:id="16" w:name="_Toc340953912"/>
      <w:bookmarkStart w:id="17" w:name="_Toc369700448"/>
      <w:r w:rsidRPr="00AB191B">
        <w:t>Windows</w:t>
      </w:r>
      <w:bookmarkEnd w:id="17"/>
      <w:r w:rsidRPr="00AB191B">
        <w:t xml:space="preserve"> </w:t>
      </w:r>
      <w:bookmarkEnd w:id="16"/>
    </w:p>
    <w:p w:rsidR="0093170F" w:rsidRPr="00AB191B" w:rsidRDefault="0093170F" w:rsidP="00AB191B">
      <w:pPr>
        <w:keepNext/>
        <w:keepLines/>
        <w:spacing w:line="100" w:lineRule="atLeast"/>
        <w:outlineLvl w:val="1"/>
        <w:rPr>
          <w:rFonts w:eastAsia="Times New Roman"/>
          <w:b/>
          <w:bCs/>
          <w:color w:val="002A6C"/>
          <w:sz w:val="28"/>
          <w:szCs w:val="26"/>
        </w:rPr>
      </w:pPr>
    </w:p>
    <w:p w:rsidR="00AB191B" w:rsidRPr="00AB191B" w:rsidRDefault="00AB191B" w:rsidP="00AB191B">
      <w:pPr>
        <w:ind w:firstLine="720"/>
      </w:pPr>
      <w:r w:rsidRPr="00AB191B">
        <w:t xml:space="preserve">A password should also be defined for Windows Operating System in </w:t>
      </w:r>
      <w:r w:rsidR="0093170F">
        <w:t xml:space="preserve">your notebook or desktop </w:t>
      </w:r>
      <w:r w:rsidRPr="00AB191B">
        <w:t>computer</w:t>
      </w:r>
      <w:r w:rsidR="0093170F">
        <w:t>. It is your first level of protection as it will prevent other people of accessing other data in your computer than DTIS as, for instance, a document or a spreadsheet.</w:t>
      </w:r>
    </w:p>
    <w:p w:rsidR="00AB191B" w:rsidRPr="00AB191B" w:rsidRDefault="00AB191B" w:rsidP="0093170F">
      <w:pPr>
        <w:ind w:firstLine="720"/>
      </w:pPr>
      <w:r w:rsidRPr="00AB191B">
        <w:t>Click on the WINDOWS icon at the very left bottom corner of the screen and select CONTROL PANEL as below:</w:t>
      </w:r>
    </w:p>
    <w:p w:rsidR="00AB191B" w:rsidRPr="00AB191B" w:rsidRDefault="00575F14" w:rsidP="00AB191B">
      <w:pPr>
        <w:ind w:left="2880"/>
      </w:pPr>
      <w:r>
        <w:rPr>
          <w:noProof/>
        </w:rPr>
        <mc:AlternateContent>
          <mc:Choice Requires="wps">
            <w:drawing>
              <wp:anchor distT="0" distB="0" distL="114300" distR="114300" simplePos="0" relativeHeight="251677696" behindDoc="0" locked="0" layoutInCell="1" allowOverlap="1" wp14:anchorId="2A14FF8E" wp14:editId="029CBB4A">
                <wp:simplePos x="0" y="0"/>
                <wp:positionH relativeFrom="column">
                  <wp:posOffset>1254760</wp:posOffset>
                </wp:positionH>
                <wp:positionV relativeFrom="paragraph">
                  <wp:posOffset>2298065</wp:posOffset>
                </wp:positionV>
                <wp:extent cx="304800" cy="763905"/>
                <wp:effectExtent l="0" t="20003" r="0" b="37147"/>
                <wp:wrapNone/>
                <wp:docPr id="95"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304800" cy="763905"/>
                        </a:xfrm>
                        <a:prstGeom prst="downArrow">
                          <a:avLst>
                            <a:gd name="adj1" fmla="val 50000"/>
                            <a:gd name="adj2" fmla="val 62656"/>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eaVert"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AutoShape 24" o:spid="_x0000_s1026" type="#_x0000_t67" style="position:absolute;margin-left:98.8pt;margin-top:180.95pt;width:24pt;height:60.15pt;rotation:-9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" filled="f" strokecolor="red" strokeweight="1pt">
                <v:textbox style="layout-flow:vertical-ideographic"/>
              </v:shape>
            </w:pict>
          </mc:Fallback>
        </mc:AlternateContent>
      </w:r>
      <w:r>
        <w:rPr>
          <w:noProof/>
        </w:rPr>
        <mc:AlternateContent>
          <mc:Choice Requires="wps">
            <w:drawing>
              <wp:anchor distT="0" distB="0" distL="114300" distR="114300" simplePos="0" relativeHeight="251678720" behindDoc="0" locked="0" layoutInCell="1" allowOverlap="1" wp14:anchorId="51C9AB0C" wp14:editId="40B3C8CC">
                <wp:simplePos x="0" y="0"/>
                <wp:positionH relativeFrom="column">
                  <wp:posOffset>3724910</wp:posOffset>
                </wp:positionH>
                <wp:positionV relativeFrom="paragraph">
                  <wp:posOffset>622935</wp:posOffset>
                </wp:positionV>
                <wp:extent cx="304800" cy="763905"/>
                <wp:effectExtent l="95250" t="0" r="76200" b="0"/>
                <wp:wrapNone/>
                <wp:docPr id="94" name="Auto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32260">
                          <a:off x="0" y="0"/>
                          <a:ext cx="304800" cy="763905"/>
                        </a:xfrm>
                        <a:prstGeom prst="downArrow">
                          <a:avLst>
                            <a:gd name="adj1" fmla="val 50000"/>
                            <a:gd name="adj2" fmla="val 62656"/>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eaVert"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AutoShape 25" o:spid="_x0000_s1026" type="#_x0000_t67" style="position:absolute;margin-left:293.3pt;margin-top:49.05pt;width:24pt;height:60.15pt;rotation:2328997fd;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" filled="f" strokecolor="red" strokeweight="1pt">
                <v:textbox style="layout-flow:vertical-ideographic"/>
              </v:shape>
            </w:pict>
          </mc:Fallback>
        </mc:AlternateContent>
      </w:r>
      <w:r w:rsidR="00AB191B" w:rsidRPr="00AB191B">
        <w:rPr>
          <w:noProof/>
        </w:rPr>
        <w:drawing>
          <wp:inline distT="0" distB="0" distL="0" distR="0" wp14:anchorId="4C2B17FE" wp14:editId="2C445BF8">
            <wp:extent cx="1839433" cy="2814679"/>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1843152" cy="2820370"/>
                    </a:xfrm>
                    <a:prstGeom prst="rect">
                      <a:avLst/>
                    </a:prstGeom>
                    <a:noFill/>
                    <a:ln w="9525">
                      <a:noFill/>
                      <a:miter lim="800000"/>
                      <a:headEnd/>
                      <a:tailEnd/>
                    </a:ln>
                  </pic:spPr>
                </pic:pic>
              </a:graphicData>
            </a:graphic>
          </wp:inline>
        </w:drawing>
      </w:r>
    </w:p>
    <w:p w:rsidR="00AB191B" w:rsidRPr="00AB191B" w:rsidRDefault="00AB191B" w:rsidP="00AB191B">
      <w:pPr>
        <w:ind w:left="2880"/>
      </w:pPr>
    </w:p>
    <w:p w:rsidR="00AB191B" w:rsidRDefault="00AB191B" w:rsidP="00AB191B">
      <w:pPr>
        <w:ind w:firstLine="720"/>
      </w:pPr>
      <w:r w:rsidRPr="00AB191B">
        <w:lastRenderedPageBreak/>
        <w:t>In the CONTROL PANEL select USERS AND ACCOUNTS</w:t>
      </w:r>
    </w:p>
    <w:p w:rsidR="0093170F" w:rsidRPr="00AB191B" w:rsidRDefault="0093170F" w:rsidP="00AB191B">
      <w:pPr>
        <w:ind w:firstLine="720"/>
      </w:pPr>
    </w:p>
    <w:p w:rsidR="00AB191B" w:rsidRDefault="00575F14" w:rsidP="00AB191B">
      <w:pPr>
        <w:ind w:left="1440"/>
      </w:pPr>
      <w:r>
        <w:rPr>
          <w:noProof/>
        </w:rPr>
        <mc:AlternateContent>
          <mc:Choice Requires="wps">
            <w:drawing>
              <wp:anchor distT="0" distB="0" distL="114300" distR="114300" simplePos="0" relativeHeight="251679744" behindDoc="0" locked="0" layoutInCell="1" allowOverlap="1" wp14:anchorId="5588F3C3" wp14:editId="01FC624D">
                <wp:simplePos x="0" y="0"/>
                <wp:positionH relativeFrom="column">
                  <wp:posOffset>3809365</wp:posOffset>
                </wp:positionH>
                <wp:positionV relativeFrom="paragraph">
                  <wp:posOffset>52070</wp:posOffset>
                </wp:positionV>
                <wp:extent cx="304800" cy="763905"/>
                <wp:effectExtent l="0" t="191453" r="0" b="132397"/>
                <wp:wrapNone/>
                <wp:docPr id="93" name="Auto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800963">
                          <a:off x="0" y="0"/>
                          <a:ext cx="304800" cy="763905"/>
                        </a:xfrm>
                        <a:prstGeom prst="downArrow">
                          <a:avLst>
                            <a:gd name="adj1" fmla="val 50000"/>
                            <a:gd name="adj2" fmla="val 62656"/>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eaVert"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AutoShape 26" o:spid="_x0000_s1026" type="#_x0000_t67" style="position:absolute;margin-left:299.95pt;margin-top:4.1pt;width:24pt;height:60.15pt;rotation:3059399fd;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" filled="f" strokecolor="red" strokeweight="1pt">
                <v:textbox style="layout-flow:vertical-ideographic"/>
              </v:shape>
            </w:pict>
          </mc:Fallback>
        </mc:AlternateContent>
      </w:r>
      <w:r w:rsidR="00AB191B" w:rsidRPr="00AB191B">
        <w:rPr>
          <w:noProof/>
        </w:rPr>
        <w:drawing>
          <wp:inline distT="0" distB="0" distL="0" distR="0" wp14:anchorId="4A53CB03" wp14:editId="0B9FFDEC">
            <wp:extent cx="3223545" cy="2200940"/>
            <wp:effectExtent l="19050" t="19050" r="0" b="8890"/>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email">
                      <a:extLst>
                        <a:ext uri="{28A0092B-C50C-407E-A947-70E740481C1C}">
                          <a14:useLocalDpi xmlns:a14="http://schemas.microsoft.com/office/drawing/2010/main"/>
                        </a:ext>
                      </a:extLst>
                    </a:blip>
                    <a:srcRect/>
                    <a:stretch>
                      <a:fillRect/>
                    </a:stretch>
                  </pic:blipFill>
                  <pic:spPr bwMode="auto">
                    <a:xfrm>
                      <a:off x="0" y="0"/>
                      <a:ext cx="3224043" cy="2201280"/>
                    </a:xfrm>
                    <a:prstGeom prst="rect">
                      <a:avLst/>
                    </a:prstGeom>
                    <a:noFill/>
                    <a:ln w="9525">
                      <a:solidFill>
                        <a:srgbClr val="4F81BD"/>
                      </a:solidFill>
                      <a:miter lim="800000"/>
                      <a:headEnd/>
                      <a:tailEnd/>
                    </a:ln>
                  </pic:spPr>
                </pic:pic>
              </a:graphicData>
            </a:graphic>
          </wp:inline>
        </w:drawing>
      </w:r>
    </w:p>
    <w:p w:rsidR="0093170F" w:rsidRPr="00AB191B" w:rsidRDefault="0093170F" w:rsidP="00AB191B">
      <w:pPr>
        <w:ind w:left="1440"/>
      </w:pPr>
    </w:p>
    <w:p w:rsidR="00AB191B" w:rsidRPr="00AB191B" w:rsidRDefault="00575F14" w:rsidP="0093170F">
      <w:pPr>
        <w:ind w:left="1440"/>
      </w:pPr>
      <w:r>
        <w:rPr>
          <w:noProof/>
        </w:rPr>
        <mc:AlternateContent>
          <mc:Choice Requires="wps">
            <w:drawing>
              <wp:anchor distT="0" distB="0" distL="114300" distR="114300" simplePos="0" relativeHeight="251683840" behindDoc="0" locked="0" layoutInCell="1" allowOverlap="1" wp14:anchorId="13DD0A53" wp14:editId="21E1BF7C">
                <wp:simplePos x="0" y="0"/>
                <wp:positionH relativeFrom="column">
                  <wp:posOffset>3186430</wp:posOffset>
                </wp:positionH>
                <wp:positionV relativeFrom="paragraph">
                  <wp:posOffset>1522730</wp:posOffset>
                </wp:positionV>
                <wp:extent cx="304800" cy="763905"/>
                <wp:effectExtent l="114300" t="0" r="152400" b="0"/>
                <wp:wrapNone/>
                <wp:docPr id="91"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8395560">
                          <a:off x="0" y="0"/>
                          <a:ext cx="304800" cy="763905"/>
                        </a:xfrm>
                        <a:prstGeom prst="downArrow">
                          <a:avLst>
                            <a:gd name="adj1" fmla="val 50000"/>
                            <a:gd name="adj2" fmla="val 62656"/>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eaVert"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AutoShape 30" o:spid="_x0000_s1026" type="#_x0000_t67" style="position:absolute;margin-left:250.9pt;margin-top:119.9pt;width:24pt;height:60.15pt;rotation:9170190fd;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" filled="f" strokecolor="red" strokeweight="1pt">
                <v:textbox style="layout-flow:vertical-ideographic"/>
              </v:shape>
            </w:pict>
          </mc:Fallback>
        </mc:AlternateContent>
      </w:r>
      <w:r w:rsidR="00AB191B" w:rsidRPr="00AB191B">
        <w:rPr>
          <w:noProof/>
        </w:rPr>
        <w:drawing>
          <wp:inline distT="0" distB="0" distL="0" distR="0" wp14:anchorId="6C7BCDC3" wp14:editId="6491AA3F">
            <wp:extent cx="3313461" cy="2352675"/>
            <wp:effectExtent l="19050" t="19050" r="20320" b="9525"/>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email">
                      <a:extLst>
                        <a:ext uri="{28A0092B-C50C-407E-A947-70E740481C1C}">
                          <a14:useLocalDpi xmlns:a14="http://schemas.microsoft.com/office/drawing/2010/main"/>
                        </a:ext>
                      </a:extLst>
                    </a:blip>
                    <a:srcRect/>
                    <a:stretch>
                      <a:fillRect/>
                    </a:stretch>
                  </pic:blipFill>
                  <pic:spPr bwMode="auto">
                    <a:xfrm>
                      <a:off x="0" y="0"/>
                      <a:ext cx="3322056" cy="2358778"/>
                    </a:xfrm>
                    <a:prstGeom prst="rect">
                      <a:avLst/>
                    </a:prstGeom>
                    <a:noFill/>
                    <a:ln w="9525">
                      <a:solidFill>
                        <a:srgbClr val="4F81BD"/>
                      </a:solidFill>
                      <a:miter lim="800000"/>
                      <a:headEnd/>
                      <a:tailEnd/>
                    </a:ln>
                  </pic:spPr>
                </pic:pic>
              </a:graphicData>
            </a:graphic>
          </wp:inline>
        </w:drawing>
      </w:r>
    </w:p>
    <w:p w:rsidR="0093170F" w:rsidRDefault="0093170F" w:rsidP="00AB191B">
      <w:pPr>
        <w:ind w:firstLine="720"/>
      </w:pPr>
    </w:p>
    <w:p w:rsidR="00AB191B" w:rsidRPr="00AB191B" w:rsidRDefault="00AB191B" w:rsidP="00AB191B">
      <w:pPr>
        <w:ind w:firstLine="720"/>
      </w:pPr>
      <w:r w:rsidRPr="00AB191B">
        <w:t>Make sure you have a strong password and</w:t>
      </w:r>
      <w:r w:rsidR="0093170F">
        <w:t xml:space="preserve"> fill in </w:t>
      </w:r>
      <w:r w:rsidRPr="00AB191B">
        <w:t>your password hint as explained in the screen.</w:t>
      </w:r>
    </w:p>
    <w:p w:rsidR="0093170F" w:rsidRDefault="0093170F">
      <w:pPr>
        <w:rPr>
          <w:rFonts w:cs="Arial"/>
          <w:b/>
          <w:color w:val="002A6C"/>
          <w:sz w:val="32"/>
          <w:szCs w:val="28"/>
        </w:rPr>
      </w:pPr>
      <w:bookmarkStart w:id="18" w:name="_Toc340953935"/>
      <w:r>
        <w:rPr>
          <w:rFonts w:cs="Arial"/>
          <w:b/>
          <w:color w:val="002A6C"/>
          <w:sz w:val="32"/>
          <w:szCs w:val="28"/>
        </w:rPr>
        <w:br w:type="page"/>
      </w:r>
    </w:p>
    <w:p w:rsidR="00C034F0" w:rsidRDefault="00C034F0" w:rsidP="0059369F">
      <w:pPr>
        <w:pStyle w:val="Ttulo1"/>
      </w:pPr>
      <w:bookmarkStart w:id="19" w:name="_Toc369700449"/>
      <w:r w:rsidRPr="00C034F0">
        <w:lastRenderedPageBreak/>
        <w:t>Use</w:t>
      </w:r>
      <w:r w:rsidR="0080169B">
        <w:t>r</w:t>
      </w:r>
      <w:r w:rsidRPr="00C034F0">
        <w:t>s</w:t>
      </w:r>
      <w:r w:rsidR="0093170F">
        <w:t>, P</w:t>
      </w:r>
      <w:r w:rsidRPr="00C034F0">
        <w:t>rofiles and Privileges</w:t>
      </w:r>
      <w:bookmarkEnd w:id="18"/>
      <w:bookmarkEnd w:id="19"/>
    </w:p>
    <w:p w:rsidR="00C034F0" w:rsidRPr="00C034F0" w:rsidRDefault="00C034F0" w:rsidP="00C034F0">
      <w:r w:rsidRPr="00C034F0">
        <w:tab/>
        <w:t>A USER is a specific and real person namely an employee within the Directorate of Taxation at the Ministry of Finance. Every user that is registered into DTIS has an USER NAME (birth name) and an USER</w:t>
      </w:r>
      <w:r w:rsidR="0080169B">
        <w:t xml:space="preserve"> </w:t>
      </w:r>
      <w:r w:rsidRPr="00C034F0">
        <w:t>ID (standing for Identification).</w:t>
      </w:r>
      <w:r w:rsidR="0080169B" w:rsidRPr="0080169B">
        <w:t xml:space="preserve"> </w:t>
      </w:r>
      <w:r w:rsidR="0080169B">
        <w:t xml:space="preserve">The USER ID </w:t>
      </w:r>
      <w:r w:rsidR="0080169B" w:rsidRPr="00C034F0">
        <w:t>is some sort of nickname that the person will have within the system.</w:t>
      </w:r>
    </w:p>
    <w:p w:rsidR="00C034F0" w:rsidRPr="00C034F0" w:rsidRDefault="00C034F0" w:rsidP="0080169B">
      <w:r w:rsidRPr="00C034F0">
        <w:tab/>
        <w:t>Every user is associated to one or more profiles and this will define the privileges that she or he will have in using the system. Privileges are often also referred as permissions to access the system.</w:t>
      </w:r>
      <w:r w:rsidR="0093170F">
        <w:t xml:space="preserve"> </w:t>
      </w:r>
      <w:r w:rsidRPr="00C034F0">
        <w:t>Only the System Administrator can</w:t>
      </w:r>
      <w:r w:rsidR="0093170F">
        <w:t xml:space="preserve"> create users and manage their privileges.</w:t>
      </w:r>
      <w:r w:rsidR="0059369F">
        <w:t xml:space="preserve"> </w:t>
      </w:r>
      <w:r w:rsidRPr="00C034F0">
        <w:t xml:space="preserve">There are a number of pre-defined profiles in the system and the administrator shall select among these options the privileges that will be assigned to that user.  </w:t>
      </w:r>
    </w:p>
    <w:p w:rsidR="00C034F0" w:rsidRPr="00F117C9" w:rsidRDefault="00C034F0" w:rsidP="00F117C9">
      <w:pPr>
        <w:pStyle w:val="Ttulo3"/>
        <w:rPr>
          <w:caps/>
        </w:rPr>
      </w:pPr>
      <w:bookmarkStart w:id="20" w:name="_Toc340953939"/>
      <w:bookmarkStart w:id="21" w:name="_Toc369700450"/>
      <w:r w:rsidRPr="00F117C9">
        <w:rPr>
          <w:caps/>
        </w:rPr>
        <w:t>Registration Viewer</w:t>
      </w:r>
      <w:bookmarkEnd w:id="20"/>
      <w:bookmarkEnd w:id="21"/>
      <w:r w:rsidRPr="00F117C9">
        <w:rPr>
          <w:caps/>
        </w:rPr>
        <w:t xml:space="preserve"> </w:t>
      </w:r>
    </w:p>
    <w:p w:rsidR="00C034F0" w:rsidRPr="00C034F0" w:rsidRDefault="00C034F0" w:rsidP="00C034F0">
      <w:pPr>
        <w:ind w:firstLine="720"/>
      </w:pPr>
      <w:r w:rsidRPr="00C034F0">
        <w:t xml:space="preserve">It is a tax officer that has permission to </w:t>
      </w:r>
      <w:r w:rsidRPr="00C034F0">
        <w:rPr>
          <w:b/>
        </w:rPr>
        <w:t xml:space="preserve">view </w:t>
      </w:r>
      <w:r w:rsidRPr="00C034F0">
        <w:t xml:space="preserve">registration data of </w:t>
      </w:r>
      <w:r w:rsidRPr="00C034F0">
        <w:rPr>
          <w:b/>
        </w:rPr>
        <w:t>all</w:t>
      </w:r>
      <w:r w:rsidRPr="00C034F0">
        <w:t xml:space="preserve"> taxpayers.</w:t>
      </w:r>
    </w:p>
    <w:p w:rsidR="00C034F0" w:rsidRPr="00F117C9" w:rsidRDefault="00C034F0" w:rsidP="00F117C9">
      <w:pPr>
        <w:pStyle w:val="Ttulo3"/>
        <w:rPr>
          <w:caps/>
        </w:rPr>
      </w:pPr>
      <w:bookmarkStart w:id="22" w:name="_Toc340953940"/>
      <w:bookmarkStart w:id="23" w:name="_Toc369700451"/>
      <w:r w:rsidRPr="00F117C9">
        <w:rPr>
          <w:caps/>
        </w:rPr>
        <w:t>Registration Data Entry</w:t>
      </w:r>
      <w:bookmarkEnd w:id="22"/>
      <w:bookmarkEnd w:id="23"/>
    </w:p>
    <w:p w:rsidR="00C034F0" w:rsidRPr="00C034F0" w:rsidRDefault="00C034F0" w:rsidP="00C034F0">
      <w:r w:rsidRPr="00C034F0">
        <w:tab/>
        <w:t>It is a tax officer that can update some registration data of taxpayers.  This operator can enter new taxpayers from any office, but can only edit taxpayers assigned to his/her office.</w:t>
      </w:r>
    </w:p>
    <w:p w:rsidR="00C034F0" w:rsidRPr="00F117C9" w:rsidRDefault="00C034F0" w:rsidP="00F117C9">
      <w:pPr>
        <w:pStyle w:val="Ttulo3"/>
        <w:rPr>
          <w:caps/>
        </w:rPr>
      </w:pPr>
      <w:r w:rsidRPr="00F117C9">
        <w:rPr>
          <w:caps/>
        </w:rPr>
        <w:t xml:space="preserve"> </w:t>
      </w:r>
      <w:bookmarkStart w:id="24" w:name="_Toc340953941"/>
      <w:bookmarkStart w:id="25" w:name="_Toc369700452"/>
      <w:r w:rsidRPr="00F117C9">
        <w:rPr>
          <w:caps/>
        </w:rPr>
        <w:t>Tax Accounts Viewer</w:t>
      </w:r>
      <w:bookmarkEnd w:id="24"/>
      <w:bookmarkEnd w:id="25"/>
      <w:r w:rsidRPr="00F117C9">
        <w:rPr>
          <w:caps/>
        </w:rPr>
        <w:t xml:space="preserve"> </w:t>
      </w:r>
    </w:p>
    <w:p w:rsidR="00C034F0" w:rsidRPr="00C034F0" w:rsidRDefault="00C034F0" w:rsidP="00C034F0">
      <w:pPr>
        <w:ind w:firstLine="720"/>
      </w:pPr>
      <w:r w:rsidRPr="00C034F0">
        <w:t xml:space="preserve">It is a tax officer that has permission to </w:t>
      </w:r>
      <w:r w:rsidRPr="00C034F0">
        <w:rPr>
          <w:b/>
        </w:rPr>
        <w:t>view</w:t>
      </w:r>
      <w:r w:rsidRPr="00C034F0">
        <w:t xml:space="preserve"> data of </w:t>
      </w:r>
      <w:r w:rsidRPr="00C034F0">
        <w:rPr>
          <w:b/>
        </w:rPr>
        <w:t>all</w:t>
      </w:r>
      <w:r w:rsidRPr="00C034F0">
        <w:t xml:space="preserve"> taxpayers´ accounts.</w:t>
      </w:r>
    </w:p>
    <w:p w:rsidR="00C034F0" w:rsidRPr="00F117C9" w:rsidRDefault="00C034F0" w:rsidP="00F117C9">
      <w:pPr>
        <w:pStyle w:val="Ttulo3"/>
        <w:rPr>
          <w:caps/>
        </w:rPr>
      </w:pPr>
      <w:bookmarkStart w:id="26" w:name="_Toc340953942"/>
      <w:bookmarkStart w:id="27" w:name="_Toc369700453"/>
      <w:r w:rsidRPr="00F117C9">
        <w:rPr>
          <w:caps/>
        </w:rPr>
        <w:t>Accounts Data Entry</w:t>
      </w:r>
      <w:bookmarkEnd w:id="26"/>
      <w:bookmarkEnd w:id="27"/>
    </w:p>
    <w:p w:rsidR="00C034F0" w:rsidRPr="00C034F0" w:rsidRDefault="00C034F0" w:rsidP="00C034F0">
      <w:r w:rsidRPr="00C034F0">
        <w:t xml:space="preserve"> </w:t>
      </w:r>
      <w:r w:rsidRPr="00C034F0">
        <w:tab/>
        <w:t>It is a tax officer that can update some taxpayers´ accounts data. This operator can enter new payments for all offices, but can only edit or enter new returns for his/her assigned office.</w:t>
      </w:r>
    </w:p>
    <w:p w:rsidR="00C034F0" w:rsidRPr="00F117C9" w:rsidRDefault="00C034F0" w:rsidP="00F117C9">
      <w:pPr>
        <w:pStyle w:val="Ttulo3"/>
        <w:rPr>
          <w:caps/>
        </w:rPr>
      </w:pPr>
      <w:bookmarkStart w:id="28" w:name="_Toc340953943"/>
      <w:bookmarkStart w:id="29" w:name="_Toc369700454"/>
      <w:r w:rsidRPr="00F117C9">
        <w:rPr>
          <w:caps/>
        </w:rPr>
        <w:t>Accounts Manager</w:t>
      </w:r>
      <w:bookmarkEnd w:id="28"/>
      <w:bookmarkEnd w:id="29"/>
    </w:p>
    <w:p w:rsidR="00C034F0" w:rsidRPr="00C034F0" w:rsidRDefault="00C034F0" w:rsidP="00C034F0">
      <w:r w:rsidRPr="00C034F0">
        <w:tab/>
        <w:t xml:space="preserve">It is a tax officer that has specific privileges such as reversing transactions, editing </w:t>
      </w:r>
      <w:r w:rsidR="00F117C9">
        <w:t>pa</w:t>
      </w:r>
      <w:r w:rsidRPr="00C034F0">
        <w:t xml:space="preserve">yments, etc. </w:t>
      </w:r>
    </w:p>
    <w:p w:rsidR="00C034F0" w:rsidRPr="00F117C9" w:rsidRDefault="00C034F0" w:rsidP="00F117C9">
      <w:pPr>
        <w:pStyle w:val="Ttulo3"/>
        <w:rPr>
          <w:caps/>
        </w:rPr>
      </w:pPr>
      <w:bookmarkStart w:id="30" w:name="_Toc340953944"/>
      <w:bookmarkStart w:id="31" w:name="_Toc369700455"/>
      <w:r w:rsidRPr="00F117C9">
        <w:rPr>
          <w:caps/>
        </w:rPr>
        <w:t>Branch Administration</w:t>
      </w:r>
      <w:bookmarkEnd w:id="30"/>
      <w:bookmarkEnd w:id="31"/>
      <w:r w:rsidRPr="00F117C9">
        <w:rPr>
          <w:caps/>
        </w:rPr>
        <w:t xml:space="preserve"> </w:t>
      </w:r>
    </w:p>
    <w:p w:rsidR="00C034F0" w:rsidRPr="00C034F0" w:rsidRDefault="00C034F0" w:rsidP="00C034F0">
      <w:pPr>
        <w:ind w:firstLine="720"/>
      </w:pPr>
      <w:r w:rsidRPr="00C034F0">
        <w:t>A tax officer with full power upon all taxpayers assigned to that branch.</w:t>
      </w:r>
    </w:p>
    <w:p w:rsidR="00C034F0" w:rsidRPr="00F117C9" w:rsidRDefault="00C034F0" w:rsidP="00F117C9">
      <w:pPr>
        <w:pStyle w:val="Ttulo3"/>
        <w:rPr>
          <w:caps/>
        </w:rPr>
      </w:pPr>
      <w:r w:rsidRPr="00C034F0">
        <w:t xml:space="preserve"> </w:t>
      </w:r>
      <w:bookmarkStart w:id="32" w:name="_Toc340953945"/>
      <w:bookmarkStart w:id="33" w:name="_Toc369700456"/>
      <w:r w:rsidRPr="00F117C9">
        <w:rPr>
          <w:caps/>
        </w:rPr>
        <w:t>Auditor</w:t>
      </w:r>
      <w:bookmarkEnd w:id="32"/>
      <w:bookmarkEnd w:id="33"/>
    </w:p>
    <w:p w:rsidR="00A14A58" w:rsidRDefault="00C034F0" w:rsidP="00497946">
      <w:pPr>
        <w:spacing w:line="240" w:lineRule="auto"/>
        <w:ind w:firstLine="720"/>
      </w:pPr>
      <w:r w:rsidRPr="00C034F0">
        <w:t xml:space="preserve">A tax officer </w:t>
      </w:r>
      <w:r w:rsidR="00355DF4">
        <w:t xml:space="preserve">assigned to </w:t>
      </w:r>
      <w:r w:rsidRPr="00C034F0">
        <w:t xml:space="preserve">enter audit </w:t>
      </w:r>
      <w:r w:rsidR="000F49EC">
        <w:t>reports for</w:t>
      </w:r>
      <w:r w:rsidRPr="00C034F0">
        <w:t xml:space="preserve"> all taxpayers.</w:t>
      </w:r>
      <w:r w:rsidR="00FB7D5E">
        <w:t xml:space="preserve"> </w:t>
      </w:r>
    </w:p>
    <w:p w:rsidR="00907033" w:rsidRDefault="00907033" w:rsidP="005D3669">
      <w:pPr>
        <w:pStyle w:val="Ttulo1"/>
      </w:pPr>
    </w:p>
    <w:p w:rsidR="00F117C9" w:rsidRDefault="00A14A58" w:rsidP="005D3669">
      <w:pPr>
        <w:pStyle w:val="Ttulo1"/>
      </w:pPr>
      <w:bookmarkStart w:id="34" w:name="_Toc369700457"/>
      <w:r>
        <w:lastRenderedPageBreak/>
        <w:t>Taxpayer Registration Module</w:t>
      </w:r>
      <w:bookmarkEnd w:id="34"/>
    </w:p>
    <w:p w:rsidR="009938A4" w:rsidRDefault="009938A4" w:rsidP="00E37469">
      <w:r>
        <w:tab/>
        <w:t>When registering a taxpayer it should be exercised great care in getting the correct information into the System.</w:t>
      </w:r>
      <w:r w:rsidR="002C7143">
        <w:t xml:space="preserve"> </w:t>
      </w:r>
    </w:p>
    <w:p w:rsidR="005D3669" w:rsidRDefault="005D3669" w:rsidP="005D3669">
      <w:pPr>
        <w:pStyle w:val="Ttulo2"/>
      </w:pPr>
      <w:bookmarkStart w:id="35" w:name="_Toc369700458"/>
      <w:r>
        <w:t>Main Features</w:t>
      </w:r>
      <w:bookmarkEnd w:id="35"/>
    </w:p>
    <w:p w:rsidR="00F117C9" w:rsidRDefault="00A14A58" w:rsidP="001A0ECD">
      <w:pPr>
        <w:pStyle w:val="PargrafodaLista"/>
        <w:numPr>
          <w:ilvl w:val="0"/>
          <w:numId w:val="7"/>
        </w:numPr>
        <w:ind w:left="90" w:firstLine="0"/>
      </w:pPr>
      <w:r>
        <w:t>After you successfully log into the Registration Module using your User ID and password, the MAIN MENU screen will be presented</w:t>
      </w:r>
    </w:p>
    <w:p w:rsidR="00A14A58" w:rsidRDefault="00A14A58" w:rsidP="003B498E">
      <w:pPr>
        <w:pStyle w:val="PargrafodaLista"/>
        <w:numPr>
          <w:ilvl w:val="0"/>
          <w:numId w:val="0"/>
        </w:numPr>
        <w:ind w:left="90"/>
      </w:pPr>
    </w:p>
    <w:p w:rsidR="002C7143" w:rsidRDefault="00A14A58" w:rsidP="003B498E">
      <w:pPr>
        <w:pStyle w:val="PargrafodaLista"/>
        <w:numPr>
          <w:ilvl w:val="0"/>
          <w:numId w:val="0"/>
        </w:numPr>
        <w:ind w:left="720"/>
      </w:pPr>
      <w:r>
        <w:rPr>
          <w:noProof/>
        </w:rPr>
        <w:drawing>
          <wp:inline distT="0" distB="0" distL="0" distR="0" wp14:anchorId="433D2F31" wp14:editId="1D4851C1">
            <wp:extent cx="2419350" cy="1986814"/>
            <wp:effectExtent l="19050" t="19050" r="19050" b="1397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email">
                      <a:extLst>
                        <a:ext uri="{28A0092B-C50C-407E-A947-70E740481C1C}">
                          <a14:useLocalDpi xmlns:a14="http://schemas.microsoft.com/office/drawing/2010/main"/>
                        </a:ext>
                      </a:extLst>
                    </a:blip>
                    <a:srcRect/>
                    <a:stretch>
                      <a:fillRect/>
                    </a:stretch>
                  </pic:blipFill>
                  <pic:spPr bwMode="auto">
                    <a:xfrm>
                      <a:off x="0" y="0"/>
                      <a:ext cx="2419350" cy="1986814"/>
                    </a:xfrm>
                    <a:prstGeom prst="rect">
                      <a:avLst/>
                    </a:prstGeom>
                    <a:noFill/>
                    <a:ln>
                      <a:solidFill>
                        <a:schemeClr val="tx2"/>
                      </a:solidFill>
                    </a:ln>
                  </pic:spPr>
                </pic:pic>
              </a:graphicData>
            </a:graphic>
          </wp:inline>
        </w:drawing>
      </w:r>
    </w:p>
    <w:p w:rsidR="00A14A58" w:rsidRDefault="00A14A58" w:rsidP="003B498E">
      <w:pPr>
        <w:pStyle w:val="PargrafodaLista"/>
        <w:numPr>
          <w:ilvl w:val="0"/>
          <w:numId w:val="0"/>
        </w:numPr>
        <w:ind w:left="90"/>
      </w:pPr>
    </w:p>
    <w:p w:rsidR="00F117C9" w:rsidRDefault="00575F14" w:rsidP="001A0ECD">
      <w:pPr>
        <w:pStyle w:val="PargrafodaLista"/>
        <w:numPr>
          <w:ilvl w:val="0"/>
          <w:numId w:val="7"/>
        </w:numPr>
        <w:ind w:left="90" w:firstLine="0"/>
      </w:pPr>
      <w:r>
        <w:rPr>
          <w:noProof/>
        </w:rPr>
        <mc:AlternateContent>
          <mc:Choice Requires="wps">
            <w:drawing>
              <wp:anchor distT="0" distB="0" distL="114300" distR="114300" simplePos="0" relativeHeight="251684864" behindDoc="0" locked="0" layoutInCell="1" allowOverlap="1" wp14:anchorId="7A75229D" wp14:editId="7ABDE881">
                <wp:simplePos x="0" y="0"/>
                <wp:positionH relativeFrom="column">
                  <wp:posOffset>4071620</wp:posOffset>
                </wp:positionH>
                <wp:positionV relativeFrom="paragraph">
                  <wp:posOffset>538216</wp:posOffset>
                </wp:positionV>
                <wp:extent cx="284480" cy="711200"/>
                <wp:effectExtent l="0" t="137160" r="0" b="111760"/>
                <wp:wrapNone/>
                <wp:docPr id="25" name="Seta para baixo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3279275">
                          <a:off x="0" y="0"/>
                          <a:ext cx="284480" cy="711200"/>
                        </a:xfrm>
                        <a:prstGeom prst="downArrow">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eta para baixo 25" o:spid="_x0000_s1026" type="#_x0000_t67" style="position:absolute;margin-left:320.6pt;margin-top:42.4pt;width:22.4pt;height:56pt;rotation:3581843fd;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" adj="17280" filled="f" strokecolor="red">
                <v:path arrowok="t"/>
              </v:shape>
            </w:pict>
          </mc:Fallback>
        </mc:AlternateContent>
      </w:r>
      <w:r w:rsidR="00A14A58">
        <w:t xml:space="preserve">Select the option TAXPAYER REGISTRATION. We are looking for the data of a taxpayer that we do not know the TIN number, but we know that has the text “CIVI” in its trading name. After pressing the SEARCH button, </w:t>
      </w:r>
      <w:r w:rsidR="00EF41AE">
        <w:t>a list of possibilities is</w:t>
      </w:r>
      <w:r w:rsidR="00A14A58">
        <w:t xml:space="preserve"> displayed.</w:t>
      </w:r>
    </w:p>
    <w:p w:rsidR="00EA3A8D" w:rsidRDefault="002C7143" w:rsidP="00EA3A8D">
      <w:pPr>
        <w:ind w:left="720"/>
      </w:pPr>
      <w:r>
        <w:rPr>
          <w:noProof/>
        </w:rPr>
        <mc:AlternateContent>
          <mc:Choice Requires="wps">
            <w:drawing>
              <wp:anchor distT="0" distB="0" distL="114300" distR="114300" simplePos="0" relativeHeight="251686912" behindDoc="0" locked="0" layoutInCell="1" allowOverlap="1" wp14:anchorId="408D45EA" wp14:editId="06BFE97E">
                <wp:simplePos x="0" y="0"/>
                <wp:positionH relativeFrom="column">
                  <wp:posOffset>4658360</wp:posOffset>
                </wp:positionH>
                <wp:positionV relativeFrom="paragraph">
                  <wp:posOffset>573034</wp:posOffset>
                </wp:positionV>
                <wp:extent cx="284480" cy="711200"/>
                <wp:effectExtent l="15240" t="22860" r="0" b="35560"/>
                <wp:wrapNone/>
                <wp:docPr id="29" name="Seta para baixo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84480" cy="711200"/>
                        </a:xfrm>
                        <a:prstGeom prst="downArrow">
                          <a:avLst/>
                        </a:prstGeom>
                        <a:noFill/>
                        <a:ln w="952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eta para baixo 29" o:spid="_x0000_s1026" type="#_x0000_t67" style="position:absolute;margin-left:366.8pt;margin-top:45.1pt;width:22.4pt;height:56pt;rotation:9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" adj="17280" filled="f" strokecolor="red">
                <v:path arrowok="t"/>
              </v:shape>
            </w:pict>
          </mc:Fallback>
        </mc:AlternateContent>
      </w:r>
      <w:r>
        <w:rPr>
          <w:noProof/>
        </w:rPr>
        <mc:AlternateContent>
          <mc:Choice Requires="wps">
            <w:drawing>
              <wp:anchor distT="0" distB="0" distL="114300" distR="114300" simplePos="0" relativeHeight="251726848" behindDoc="0" locked="0" layoutInCell="1" allowOverlap="1" wp14:anchorId="0B6D4531" wp14:editId="7A042809">
                <wp:simplePos x="0" y="0"/>
                <wp:positionH relativeFrom="column">
                  <wp:posOffset>423545</wp:posOffset>
                </wp:positionH>
                <wp:positionV relativeFrom="paragraph">
                  <wp:posOffset>1667774</wp:posOffset>
                </wp:positionV>
                <wp:extent cx="284480" cy="711200"/>
                <wp:effectExtent l="0" t="22860" r="0" b="35560"/>
                <wp:wrapNone/>
                <wp:docPr id="26" name="Seta para baixo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84480" cy="711200"/>
                        </a:xfrm>
                        <a:prstGeom prst="downArrow">
                          <a:avLst/>
                        </a:prstGeom>
                        <a:noFill/>
                        <a:ln w="952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eta para baixo 26" o:spid="_x0000_s1026" type="#_x0000_t67" style="position:absolute;margin-left:33.35pt;margin-top:131.3pt;width:22.4pt;height:56pt;rotation:-90;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" adj="17280" filled="f" strokecolor="red">
                <v:path arrowok="t"/>
              </v:shape>
            </w:pict>
          </mc:Fallback>
        </mc:AlternateContent>
      </w:r>
      <w:r>
        <w:rPr>
          <w:noProof/>
        </w:rPr>
        <mc:AlternateContent>
          <mc:Choice Requires="wps">
            <w:drawing>
              <wp:anchor distT="0" distB="0" distL="114300" distR="114300" simplePos="0" relativeHeight="251688960" behindDoc="0" locked="0" layoutInCell="1" allowOverlap="1" wp14:anchorId="0C80ED2A" wp14:editId="49171C87">
                <wp:simplePos x="0" y="0"/>
                <wp:positionH relativeFrom="column">
                  <wp:posOffset>29581</wp:posOffset>
                </wp:positionH>
                <wp:positionV relativeFrom="paragraph">
                  <wp:posOffset>881380</wp:posOffset>
                </wp:positionV>
                <wp:extent cx="284480" cy="711200"/>
                <wp:effectExtent l="0" t="22860" r="0" b="35560"/>
                <wp:wrapNone/>
                <wp:docPr id="39" name="Seta para baixo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84480" cy="711200"/>
                        </a:xfrm>
                        <a:prstGeom prst="downArrow">
                          <a:avLst/>
                        </a:prstGeom>
                        <a:noFill/>
                        <a:ln w="952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eta para baixo 39" o:spid="_x0000_s1026" type="#_x0000_t67" style="position:absolute;margin-left:2.35pt;margin-top:69.4pt;width:22.4pt;height:56pt;rotation:-9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" adj="17280" filled="f" strokecolor="red">
                <v:path arrowok="t"/>
              </v:shape>
            </w:pict>
          </mc:Fallback>
        </mc:AlternateContent>
      </w:r>
      <w:r w:rsidR="001221FE">
        <w:rPr>
          <w:noProof/>
        </w:rPr>
        <w:drawing>
          <wp:inline distT="0" distB="0" distL="0" distR="0" wp14:anchorId="06D04621" wp14:editId="7F1F0CF1">
            <wp:extent cx="4210334" cy="2266709"/>
            <wp:effectExtent l="0" t="0" r="0" b="635"/>
            <wp:docPr id="305" name="Picture 305" descr="C:\Users\esigler\AppData\Local\Temp\SNAGHTML4733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sigler\AppData\Local\Temp\SNAGHTML473318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12530" cy="2267891"/>
                    </a:xfrm>
                    <a:prstGeom prst="rect">
                      <a:avLst/>
                    </a:prstGeom>
                    <a:noFill/>
                    <a:ln>
                      <a:noFill/>
                    </a:ln>
                  </pic:spPr>
                </pic:pic>
              </a:graphicData>
            </a:graphic>
          </wp:inline>
        </w:drawing>
      </w:r>
    </w:p>
    <w:p w:rsidR="00F117C9" w:rsidRDefault="003B498E" w:rsidP="00EA3A8D">
      <w:pPr>
        <w:ind w:firstLine="720"/>
      </w:pPr>
      <w:r>
        <w:t xml:space="preserve">Click with the mouse on the line of the taxpayer you were looking for. In this case it is CIVICUS TECHNICAL SERVICES LIMITED. At this point you can perform any of the operations marked in </w:t>
      </w:r>
      <w:r w:rsidR="002C7143">
        <w:t>the box</w:t>
      </w:r>
      <w:r>
        <w:t xml:space="preserve"> (EDIT/VIEW, PRINT CERTIFICATE, PRINT REGISTRATION INFO and ACTIVATE/DEACTIVATE). Just press the button and the corresponding screen will be displayed.</w:t>
      </w:r>
    </w:p>
    <w:p w:rsidR="00907033" w:rsidRDefault="00907033" w:rsidP="00EA3A8D">
      <w:pPr>
        <w:ind w:firstLine="720"/>
      </w:pPr>
    </w:p>
    <w:p w:rsidR="003B498E" w:rsidRDefault="00907998" w:rsidP="001A0ECD">
      <w:pPr>
        <w:pStyle w:val="PargrafodaLista"/>
        <w:numPr>
          <w:ilvl w:val="0"/>
          <w:numId w:val="7"/>
        </w:numPr>
        <w:ind w:left="0" w:firstLine="0"/>
      </w:pPr>
      <w:r>
        <w:lastRenderedPageBreak/>
        <w:t>As for instance, i</w:t>
      </w:r>
      <w:r w:rsidR="003B498E">
        <w:t>f you click EDIT/VIEW you will see all registration information about that taxpayer. Please note, as marked in blue, that there are 3 folders of information: Business Information, Director/Partner and Official Use only.</w:t>
      </w:r>
    </w:p>
    <w:p w:rsidR="00907998" w:rsidRDefault="00907998" w:rsidP="00907998">
      <w:pPr>
        <w:pStyle w:val="PargrafodaLista"/>
        <w:numPr>
          <w:ilvl w:val="0"/>
          <w:numId w:val="0"/>
        </w:numPr>
      </w:pPr>
    </w:p>
    <w:p w:rsidR="003B498E" w:rsidRDefault="003B498E" w:rsidP="00907998">
      <w:pPr>
        <w:pStyle w:val="PargrafodaLista"/>
        <w:numPr>
          <w:ilvl w:val="0"/>
          <w:numId w:val="0"/>
        </w:numPr>
      </w:pPr>
    </w:p>
    <w:p w:rsidR="003B498E" w:rsidRDefault="001221FE" w:rsidP="00907998">
      <w:pPr>
        <w:pStyle w:val="PargrafodaLista"/>
        <w:numPr>
          <w:ilvl w:val="0"/>
          <w:numId w:val="0"/>
        </w:numPr>
        <w:ind w:left="720"/>
      </w:pPr>
      <w:r>
        <w:rPr>
          <w:noProof/>
        </w:rPr>
        <w:drawing>
          <wp:inline distT="0" distB="0" distL="0" distR="0" wp14:anchorId="39DFB142" wp14:editId="559FFC94">
            <wp:extent cx="4025749" cy="3500651"/>
            <wp:effectExtent l="0" t="0" r="0" b="5080"/>
            <wp:docPr id="306" name="Picture 306" descr="C:\Users\esigler\AppData\Local\Temp\SNAGHTML47810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sigler\AppData\Local\Temp\SNAGHTML47810d8.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31690" cy="3505817"/>
                    </a:xfrm>
                    <a:prstGeom prst="rect">
                      <a:avLst/>
                    </a:prstGeom>
                    <a:noFill/>
                    <a:ln>
                      <a:noFill/>
                    </a:ln>
                  </pic:spPr>
                </pic:pic>
              </a:graphicData>
            </a:graphic>
          </wp:inline>
        </w:drawing>
      </w:r>
    </w:p>
    <w:p w:rsidR="00617931" w:rsidRDefault="00617931" w:rsidP="00907998">
      <w:pPr>
        <w:pStyle w:val="PargrafodaLista"/>
        <w:numPr>
          <w:ilvl w:val="0"/>
          <w:numId w:val="0"/>
        </w:numPr>
        <w:ind w:left="720"/>
      </w:pPr>
    </w:p>
    <w:p w:rsidR="003B498E" w:rsidRDefault="003B498E" w:rsidP="00907998">
      <w:pPr>
        <w:ind w:firstLine="720"/>
      </w:pPr>
      <w:r>
        <w:t xml:space="preserve">If you want to change some information press SAVE before exiting the screen, otherwise </w:t>
      </w:r>
      <w:r w:rsidR="00907998">
        <w:t>press CANCEL (it will return to the previous screen with the search) or press RETURN TO MAIN MENU.</w:t>
      </w:r>
    </w:p>
    <w:p w:rsidR="0059369F" w:rsidRDefault="00907998" w:rsidP="001A0ECD">
      <w:pPr>
        <w:pStyle w:val="PargrafodaLista"/>
        <w:numPr>
          <w:ilvl w:val="0"/>
          <w:numId w:val="7"/>
        </w:numPr>
        <w:ind w:left="0" w:firstLine="0"/>
      </w:pPr>
      <w:r>
        <w:t>To include a new taxpayer just press the corresponding button and an empty screen, composed of 3 folders</w:t>
      </w:r>
      <w:r w:rsidR="00B3314D">
        <w:t>, will</w:t>
      </w:r>
      <w:r>
        <w:t xml:space="preserve"> be prompted to be filled.</w:t>
      </w:r>
      <w:r w:rsidR="00B3314D">
        <w:t xml:space="preserve"> Please note that at this point TIN is only zeros. When you are finished press the SAVE button, then an UNIQUE TIN NUMBER will be given to that NEW taxpayer.</w:t>
      </w:r>
    </w:p>
    <w:p w:rsidR="00B3314D" w:rsidRPr="0059369F" w:rsidRDefault="00575F14" w:rsidP="00B3314D">
      <w:pPr>
        <w:pStyle w:val="PargrafodaLista"/>
        <w:numPr>
          <w:ilvl w:val="0"/>
          <w:numId w:val="0"/>
        </w:numPr>
      </w:pPr>
      <w:r>
        <w:rPr>
          <w:noProof/>
        </w:rPr>
        <mc:AlternateContent>
          <mc:Choice Requires="wps">
            <w:drawing>
              <wp:anchor distT="0" distB="0" distL="114300" distR="114300" simplePos="0" relativeHeight="251691008" behindDoc="0" locked="0" layoutInCell="1" allowOverlap="1" wp14:anchorId="3B6ACBCA" wp14:editId="0B18C546">
                <wp:simplePos x="0" y="0"/>
                <wp:positionH relativeFrom="column">
                  <wp:posOffset>-71120</wp:posOffset>
                </wp:positionH>
                <wp:positionV relativeFrom="paragraph">
                  <wp:posOffset>310515</wp:posOffset>
                </wp:positionV>
                <wp:extent cx="284480" cy="711200"/>
                <wp:effectExtent l="0" t="22860" r="0" b="35560"/>
                <wp:wrapNone/>
                <wp:docPr id="44" name="Seta para baixo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84480" cy="711200"/>
                        </a:xfrm>
                        <a:prstGeom prst="downArrow">
                          <a:avLst/>
                        </a:prstGeom>
                        <a:noFill/>
                        <a:ln w="952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eta para baixo 44" o:spid="_x0000_s1026" type="#_x0000_t67" style="position:absolute;margin-left:-5.6pt;margin-top:24.45pt;width:22.4pt;height:56pt;rotation:-9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" adj="17280" filled="f" strokecolor="red">
                <v:path arrowok="t"/>
              </v:shape>
            </w:pict>
          </mc:Fallback>
        </mc:AlternateContent>
      </w:r>
    </w:p>
    <w:p w:rsidR="002C7143" w:rsidRDefault="00B3314D" w:rsidP="00B3314D">
      <w:pPr>
        <w:ind w:left="720"/>
      </w:pPr>
      <w:r>
        <w:rPr>
          <w:noProof/>
        </w:rPr>
        <w:drawing>
          <wp:inline distT="0" distB="0" distL="0" distR="0" wp14:anchorId="5054CD72" wp14:editId="605A5F09">
            <wp:extent cx="4152900" cy="1478737"/>
            <wp:effectExtent l="19050" t="19050" r="19050" b="2667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email">
                      <a:extLst>
                        <a:ext uri="{28A0092B-C50C-407E-A947-70E740481C1C}">
                          <a14:useLocalDpi xmlns:a14="http://schemas.microsoft.com/office/drawing/2010/main"/>
                        </a:ext>
                      </a:extLst>
                    </a:blip>
                    <a:srcRect/>
                    <a:stretch>
                      <a:fillRect/>
                    </a:stretch>
                  </pic:blipFill>
                  <pic:spPr bwMode="auto">
                    <a:xfrm>
                      <a:off x="0" y="0"/>
                      <a:ext cx="4153755" cy="1479041"/>
                    </a:xfrm>
                    <a:prstGeom prst="rect">
                      <a:avLst/>
                    </a:prstGeom>
                    <a:noFill/>
                    <a:ln>
                      <a:solidFill>
                        <a:schemeClr val="tx2"/>
                      </a:solidFill>
                    </a:ln>
                  </pic:spPr>
                </pic:pic>
              </a:graphicData>
            </a:graphic>
          </wp:inline>
        </w:drawing>
      </w:r>
    </w:p>
    <w:p w:rsidR="00907033" w:rsidRDefault="00907033" w:rsidP="00E37469">
      <w:pPr>
        <w:ind w:firstLine="720"/>
        <w:rPr>
          <w:b/>
        </w:rPr>
      </w:pPr>
    </w:p>
    <w:p w:rsidR="00F76C8D" w:rsidRPr="00E37469" w:rsidRDefault="00F76C8D" w:rsidP="00E37469">
      <w:pPr>
        <w:ind w:firstLine="720"/>
        <w:rPr>
          <w:b/>
        </w:rPr>
      </w:pPr>
      <w:r w:rsidRPr="00E37469">
        <w:rPr>
          <w:b/>
        </w:rPr>
        <w:lastRenderedPageBreak/>
        <w:t xml:space="preserve">Make </w:t>
      </w:r>
      <w:r w:rsidR="002C7143" w:rsidRPr="00E37469">
        <w:rPr>
          <w:b/>
        </w:rPr>
        <w:t>sure when register</w:t>
      </w:r>
      <w:r w:rsidRPr="00E37469">
        <w:rPr>
          <w:b/>
        </w:rPr>
        <w:t>ing a taxpayer that:</w:t>
      </w:r>
    </w:p>
    <w:p w:rsidR="00F76C8D" w:rsidRDefault="00F76C8D" w:rsidP="00E37469">
      <w:pPr>
        <w:ind w:firstLine="720"/>
      </w:pPr>
      <w:r>
        <w:t>On folder BUSINESS INFORMATION:</w:t>
      </w:r>
    </w:p>
    <w:p w:rsidR="00F76C8D" w:rsidRDefault="00F76C8D" w:rsidP="00E37469">
      <w:pPr>
        <w:ind w:firstLine="720"/>
      </w:pPr>
      <w:r>
        <w:rPr>
          <w:noProof/>
        </w:rPr>
        <w:drawing>
          <wp:inline distT="0" distB="0" distL="0" distR="0" wp14:anchorId="05FCC732" wp14:editId="4D72845B">
            <wp:extent cx="4635051" cy="1500996"/>
            <wp:effectExtent l="19050" t="19050" r="13335" b="2349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35441" cy="1501122"/>
                    </a:xfrm>
                    <a:prstGeom prst="rect">
                      <a:avLst/>
                    </a:prstGeom>
                    <a:noFill/>
                    <a:ln>
                      <a:solidFill>
                        <a:schemeClr val="accent1"/>
                      </a:solidFill>
                    </a:ln>
                  </pic:spPr>
                </pic:pic>
              </a:graphicData>
            </a:graphic>
          </wp:inline>
        </w:drawing>
      </w:r>
    </w:p>
    <w:p w:rsidR="00F76C8D" w:rsidRPr="00C730EC" w:rsidRDefault="00F76C8D" w:rsidP="001A0ECD">
      <w:pPr>
        <w:pStyle w:val="PargrafodaLista"/>
        <w:numPr>
          <w:ilvl w:val="0"/>
          <w:numId w:val="22"/>
        </w:numPr>
        <w:rPr>
          <w:b/>
        </w:rPr>
      </w:pPr>
      <w:r>
        <w:t xml:space="preserve">NAME - </w:t>
      </w:r>
      <w:r w:rsidR="002C7143" w:rsidRPr="00E37469">
        <w:t xml:space="preserve">is the name of the taxpayer </w:t>
      </w:r>
      <w:r w:rsidR="002C7143" w:rsidRPr="00E37469">
        <w:rPr>
          <w:b/>
        </w:rPr>
        <w:t>as registered with the Business Registry</w:t>
      </w:r>
      <w:r w:rsidR="002C7143" w:rsidRPr="00E37469">
        <w:t xml:space="preserve"> </w:t>
      </w:r>
      <w:r w:rsidR="00C730EC">
        <w:t xml:space="preserve">(Ministry of Justice) </w:t>
      </w:r>
      <w:r w:rsidR="002C7143" w:rsidRPr="00E37469">
        <w:t xml:space="preserve">and </w:t>
      </w:r>
      <w:r w:rsidR="00A56777">
        <w:rPr>
          <w:u w:val="single"/>
        </w:rPr>
        <w:t>NOT</w:t>
      </w:r>
      <w:r w:rsidR="002C7143" w:rsidRPr="00E37469">
        <w:rPr>
          <w:u w:val="single"/>
        </w:rPr>
        <w:t xml:space="preserve"> the name of the person that </w:t>
      </w:r>
      <w:r w:rsidR="00C730EC">
        <w:rPr>
          <w:u w:val="single"/>
        </w:rPr>
        <w:t xml:space="preserve">is </w:t>
      </w:r>
      <w:r w:rsidR="002C7143" w:rsidRPr="00E37469">
        <w:rPr>
          <w:u w:val="single"/>
        </w:rPr>
        <w:t>register</w:t>
      </w:r>
      <w:r w:rsidR="00C730EC">
        <w:rPr>
          <w:u w:val="single"/>
        </w:rPr>
        <w:t xml:space="preserve">ing </w:t>
      </w:r>
      <w:r w:rsidR="002C7143" w:rsidRPr="00E37469">
        <w:rPr>
          <w:u w:val="single"/>
        </w:rPr>
        <w:t xml:space="preserve">the business </w:t>
      </w:r>
      <w:r w:rsidR="00C730EC">
        <w:rPr>
          <w:u w:val="single"/>
        </w:rPr>
        <w:t xml:space="preserve">such as its </w:t>
      </w:r>
      <w:r w:rsidRPr="00E37469">
        <w:rPr>
          <w:u w:val="single"/>
        </w:rPr>
        <w:t>manager</w:t>
      </w:r>
      <w:r w:rsidR="00C730EC">
        <w:rPr>
          <w:u w:val="single"/>
        </w:rPr>
        <w:t xml:space="preserve">, accountant or </w:t>
      </w:r>
      <w:proofErr w:type="gramStart"/>
      <w:r w:rsidR="00C730EC">
        <w:rPr>
          <w:u w:val="single"/>
        </w:rPr>
        <w:t>lawyer</w:t>
      </w:r>
      <w:r w:rsidR="00355DF4">
        <w:t>.</w:t>
      </w:r>
      <w:proofErr w:type="gramEnd"/>
      <w:r w:rsidR="00355DF4">
        <w:t xml:space="preserve"> Example: </w:t>
      </w:r>
      <w:r w:rsidR="00355DF4">
        <w:rPr>
          <w:rStyle w:val="apple-converted-space"/>
          <w:rFonts w:cs="Arial"/>
          <w:color w:val="000000"/>
          <w:sz w:val="20"/>
          <w:szCs w:val="20"/>
          <w:shd w:val="clear" w:color="auto" w:fill="FFFFFF"/>
        </w:rPr>
        <w:t> </w:t>
      </w:r>
      <w:r w:rsidR="00355DF4" w:rsidRPr="00C730EC">
        <w:rPr>
          <w:b/>
        </w:rPr>
        <w:t>Royal Dutch Petroleum Company</w:t>
      </w:r>
    </w:p>
    <w:p w:rsidR="00F76C8D" w:rsidRPr="00C730EC" w:rsidRDefault="00F76C8D" w:rsidP="00E37469">
      <w:pPr>
        <w:pStyle w:val="PargrafodaLista"/>
        <w:numPr>
          <w:ilvl w:val="0"/>
          <w:numId w:val="0"/>
        </w:numPr>
        <w:ind w:left="1440"/>
        <w:rPr>
          <w:b/>
        </w:rPr>
      </w:pPr>
    </w:p>
    <w:p w:rsidR="00F76C8D" w:rsidRPr="00C730EC" w:rsidRDefault="00F76C8D" w:rsidP="001A0ECD">
      <w:pPr>
        <w:pStyle w:val="PargrafodaLista"/>
        <w:numPr>
          <w:ilvl w:val="0"/>
          <w:numId w:val="22"/>
        </w:numPr>
        <w:rPr>
          <w:b/>
        </w:rPr>
      </w:pPr>
      <w:r>
        <w:t xml:space="preserve">TRADING NAME - it </w:t>
      </w:r>
      <w:r w:rsidR="00C730EC">
        <w:t xml:space="preserve">is </w:t>
      </w:r>
      <w:r>
        <w:t>the name by which the business is mostly known in the market</w:t>
      </w:r>
      <w:r w:rsidR="00355DF4">
        <w:t xml:space="preserve">. Example: </w:t>
      </w:r>
      <w:r w:rsidR="00355DF4" w:rsidRPr="00C730EC">
        <w:rPr>
          <w:b/>
        </w:rPr>
        <w:t>Shell</w:t>
      </w:r>
    </w:p>
    <w:p w:rsidR="00A56777" w:rsidRDefault="00A56777" w:rsidP="00E37469">
      <w:pPr>
        <w:pStyle w:val="PargrafodaLista"/>
        <w:numPr>
          <w:ilvl w:val="0"/>
          <w:numId w:val="0"/>
        </w:numPr>
        <w:ind w:left="1440"/>
      </w:pPr>
    </w:p>
    <w:p w:rsidR="00A56777" w:rsidRDefault="00A56777" w:rsidP="001A0ECD">
      <w:pPr>
        <w:pStyle w:val="PargrafodaLista"/>
        <w:numPr>
          <w:ilvl w:val="0"/>
          <w:numId w:val="22"/>
        </w:numPr>
      </w:pPr>
      <w:r>
        <w:t>Please not</w:t>
      </w:r>
      <w:r w:rsidR="00C730EC">
        <w:t>e</w:t>
      </w:r>
      <w:r>
        <w:t xml:space="preserve"> that in many</w:t>
      </w:r>
      <w:r w:rsidRPr="004F07D0">
        <w:t xml:space="preserve"> cases involving a </w:t>
      </w:r>
      <w:r w:rsidRPr="00C730EC">
        <w:rPr>
          <w:b/>
        </w:rPr>
        <w:t>legal entity</w:t>
      </w:r>
      <w:r>
        <w:t xml:space="preserve">, the </w:t>
      </w:r>
      <w:r w:rsidR="00C730EC">
        <w:t xml:space="preserve">business </w:t>
      </w:r>
      <w:r>
        <w:t xml:space="preserve">name and trading name </w:t>
      </w:r>
      <w:r w:rsidR="00C730EC">
        <w:t>can</w:t>
      </w:r>
      <w:r>
        <w:t xml:space="preserve"> be the same;</w:t>
      </w:r>
    </w:p>
    <w:p w:rsidR="00A56777" w:rsidRDefault="00A56777" w:rsidP="00E37469">
      <w:pPr>
        <w:pStyle w:val="PargrafodaLista"/>
        <w:numPr>
          <w:ilvl w:val="0"/>
          <w:numId w:val="0"/>
        </w:numPr>
        <w:ind w:left="1440"/>
      </w:pPr>
    </w:p>
    <w:p w:rsidR="00A56777" w:rsidRDefault="00A56777" w:rsidP="001A0ECD">
      <w:pPr>
        <w:pStyle w:val="PargrafodaLista"/>
        <w:numPr>
          <w:ilvl w:val="0"/>
          <w:numId w:val="22"/>
        </w:numPr>
      </w:pPr>
      <w:r w:rsidRPr="004F07D0">
        <w:t xml:space="preserve">In cases involving </w:t>
      </w:r>
      <w:r w:rsidRPr="00C730EC">
        <w:rPr>
          <w:b/>
        </w:rPr>
        <w:t>sole entrepreneurs</w:t>
      </w:r>
      <w:r w:rsidRPr="004F07D0">
        <w:t>, the indivi</w:t>
      </w:r>
      <w:r w:rsidR="00C730EC">
        <w:t>dual owner’s name will appear as business name. T</w:t>
      </w:r>
      <w:r w:rsidRPr="004F07D0">
        <w:t>he trade name</w:t>
      </w:r>
      <w:r w:rsidR="00C730EC">
        <w:t xml:space="preserve"> can be the same or not.</w:t>
      </w:r>
      <w:r w:rsidRPr="004F07D0">
        <w:t xml:space="preserve"> </w:t>
      </w:r>
    </w:p>
    <w:p w:rsidR="00F76C8D" w:rsidRDefault="00F76C8D" w:rsidP="00E37469">
      <w:pPr>
        <w:pStyle w:val="PargrafodaLista"/>
        <w:numPr>
          <w:ilvl w:val="0"/>
          <w:numId w:val="0"/>
        </w:numPr>
        <w:ind w:left="1440"/>
      </w:pPr>
    </w:p>
    <w:p w:rsidR="00F76C8D" w:rsidRDefault="00F76C8D" w:rsidP="00F76C8D">
      <w:pPr>
        <w:ind w:firstLine="720"/>
      </w:pPr>
      <w:r>
        <w:t>On folder DIRECTOR/PARTNER:</w:t>
      </w:r>
    </w:p>
    <w:p w:rsidR="00F76C8D" w:rsidRDefault="00F76C8D" w:rsidP="00E37469">
      <w:pPr>
        <w:pStyle w:val="PargrafodaLista"/>
        <w:numPr>
          <w:ilvl w:val="0"/>
          <w:numId w:val="0"/>
        </w:numPr>
        <w:ind w:left="720"/>
      </w:pPr>
      <w:r>
        <w:rPr>
          <w:noProof/>
        </w:rPr>
        <w:drawing>
          <wp:inline distT="0" distB="0" distL="0" distR="0" wp14:anchorId="3D4C83EE" wp14:editId="3B6E1861">
            <wp:extent cx="4632385" cy="1681422"/>
            <wp:effectExtent l="19050" t="19050" r="15875" b="1460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32438" cy="1681441"/>
                    </a:xfrm>
                    <a:prstGeom prst="rect">
                      <a:avLst/>
                    </a:prstGeom>
                    <a:noFill/>
                    <a:ln>
                      <a:solidFill>
                        <a:schemeClr val="accent1"/>
                      </a:solidFill>
                    </a:ln>
                  </pic:spPr>
                </pic:pic>
              </a:graphicData>
            </a:graphic>
          </wp:inline>
        </w:drawing>
      </w:r>
    </w:p>
    <w:p w:rsidR="00F76C8D" w:rsidRDefault="00F76C8D" w:rsidP="00E37469">
      <w:pPr>
        <w:pStyle w:val="PargrafodaLista"/>
        <w:numPr>
          <w:ilvl w:val="0"/>
          <w:numId w:val="0"/>
        </w:numPr>
        <w:ind w:left="1440"/>
      </w:pPr>
    </w:p>
    <w:p w:rsidR="00A56777" w:rsidRDefault="00A56777" w:rsidP="00E37469">
      <w:pPr>
        <w:pStyle w:val="PargrafodaLista"/>
        <w:numPr>
          <w:ilvl w:val="0"/>
          <w:numId w:val="0"/>
        </w:numPr>
        <w:ind w:left="1440"/>
      </w:pPr>
    </w:p>
    <w:p w:rsidR="00A56777" w:rsidRDefault="00A56777" w:rsidP="001A0ECD">
      <w:pPr>
        <w:pStyle w:val="PargrafodaLista"/>
        <w:numPr>
          <w:ilvl w:val="0"/>
          <w:numId w:val="23"/>
        </w:numPr>
      </w:pPr>
      <w:r>
        <w:t>First, second, third and fourth Name - the corresponding pieces of the full name of the individual person that is the director, partner or sole owner of the business.</w:t>
      </w:r>
      <w:r>
        <w:br w:type="page"/>
      </w:r>
    </w:p>
    <w:p w:rsidR="00A56777" w:rsidRPr="00E37469" w:rsidRDefault="00A56777" w:rsidP="00E37469">
      <w:pPr>
        <w:rPr>
          <w:b/>
        </w:rPr>
      </w:pPr>
      <w:r w:rsidRPr="00E37469">
        <w:rPr>
          <w:b/>
        </w:rPr>
        <w:lastRenderedPageBreak/>
        <w:t>Example of correct registration of a legal entity:</w:t>
      </w:r>
    </w:p>
    <w:p w:rsidR="00C85982" w:rsidRDefault="007F5224" w:rsidP="00C85982">
      <w:pPr>
        <w:tabs>
          <w:tab w:val="left" w:pos="7920"/>
        </w:tabs>
        <w:ind w:left="720"/>
      </w:pPr>
      <w:r>
        <w:rPr>
          <w:noProof/>
        </w:rPr>
        <w:drawing>
          <wp:inline distT="0" distB="0" distL="0" distR="0" wp14:anchorId="47E63629" wp14:editId="65B89982">
            <wp:extent cx="4634691" cy="1487606"/>
            <wp:effectExtent l="19050" t="19050" r="13970" b="17780"/>
            <wp:docPr id="308" name="Picture 308" descr="C:\Users\esigler\AppData\Local\Temp\SNAGHTML47c9f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esigler\AppData\Local\Temp\SNAGHTML47c9fd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34761" cy="1487628"/>
                    </a:xfrm>
                    <a:prstGeom prst="rect">
                      <a:avLst/>
                    </a:prstGeom>
                    <a:noFill/>
                    <a:ln>
                      <a:solidFill>
                        <a:schemeClr val="accent1"/>
                      </a:solidFill>
                    </a:ln>
                  </pic:spPr>
                </pic:pic>
              </a:graphicData>
            </a:graphic>
          </wp:inline>
        </w:drawing>
      </w:r>
    </w:p>
    <w:p w:rsidR="00B3314D" w:rsidRDefault="007F5224" w:rsidP="00B3314D">
      <w:pPr>
        <w:ind w:left="720"/>
      </w:pPr>
      <w:r>
        <w:rPr>
          <w:noProof/>
        </w:rPr>
        <w:drawing>
          <wp:inline distT="0" distB="0" distL="0" distR="0" wp14:anchorId="1386B602" wp14:editId="32013030">
            <wp:extent cx="4671683" cy="1630907"/>
            <wp:effectExtent l="19050" t="19050" r="15240" b="26670"/>
            <wp:docPr id="309" name="Picture 309" descr="C:\Users\esigler\AppData\Local\Temp\SNAGHTML47dfd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esigler\AppData\Local\Temp\SNAGHTML47dfdf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75708" cy="1632312"/>
                    </a:xfrm>
                    <a:prstGeom prst="rect">
                      <a:avLst/>
                    </a:prstGeom>
                    <a:noFill/>
                    <a:ln>
                      <a:solidFill>
                        <a:schemeClr val="accent1"/>
                      </a:solidFill>
                    </a:ln>
                  </pic:spPr>
                </pic:pic>
              </a:graphicData>
            </a:graphic>
          </wp:inline>
        </w:drawing>
      </w:r>
    </w:p>
    <w:p w:rsidR="00510115" w:rsidRDefault="00510115" w:rsidP="00C85982">
      <w:pPr>
        <w:ind w:left="720"/>
        <w:rPr>
          <w:b/>
        </w:rPr>
      </w:pPr>
    </w:p>
    <w:p w:rsidR="00C85982" w:rsidRDefault="00C85982" w:rsidP="00E37469">
      <w:pPr>
        <w:rPr>
          <w:b/>
        </w:rPr>
      </w:pPr>
      <w:r w:rsidRPr="004F07D0">
        <w:rPr>
          <w:b/>
        </w:rPr>
        <w:t xml:space="preserve">Example of correct registration of a </w:t>
      </w:r>
      <w:r>
        <w:rPr>
          <w:b/>
        </w:rPr>
        <w:t xml:space="preserve">sole </w:t>
      </w:r>
      <w:r w:rsidR="00510115">
        <w:rPr>
          <w:b/>
        </w:rPr>
        <w:t>entrepreneur</w:t>
      </w:r>
      <w:r w:rsidRPr="004F07D0">
        <w:rPr>
          <w:b/>
        </w:rPr>
        <w:t>:</w:t>
      </w:r>
    </w:p>
    <w:p w:rsidR="00510115" w:rsidRPr="004F07D0" w:rsidRDefault="009F4876" w:rsidP="00C85982">
      <w:pPr>
        <w:ind w:left="720"/>
        <w:rPr>
          <w:b/>
        </w:rPr>
      </w:pPr>
      <w:r>
        <w:rPr>
          <w:b/>
          <w:noProof/>
        </w:rPr>
        <w:drawing>
          <wp:inline distT="0" distB="0" distL="0" distR="0">
            <wp:extent cx="4686300" cy="1512716"/>
            <wp:effectExtent l="19050" t="19050" r="19050" b="1143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86300" cy="1512716"/>
                    </a:xfrm>
                    <a:prstGeom prst="rect">
                      <a:avLst/>
                    </a:prstGeom>
                    <a:noFill/>
                    <a:ln>
                      <a:solidFill>
                        <a:schemeClr val="accent1"/>
                      </a:solidFill>
                    </a:ln>
                  </pic:spPr>
                </pic:pic>
              </a:graphicData>
            </a:graphic>
          </wp:inline>
        </w:drawing>
      </w:r>
    </w:p>
    <w:p w:rsidR="00C85982" w:rsidRPr="00B3314D" w:rsidRDefault="009F4876" w:rsidP="00B3314D">
      <w:pPr>
        <w:ind w:left="720"/>
        <w:rPr>
          <w:rFonts w:cs="Arial"/>
          <w:b/>
          <w:color w:val="002A6C"/>
          <w:sz w:val="32"/>
          <w:szCs w:val="28"/>
        </w:rPr>
      </w:pPr>
      <w:r>
        <w:rPr>
          <w:rFonts w:cs="Arial"/>
          <w:b/>
          <w:noProof/>
          <w:color w:val="002A6C"/>
          <w:sz w:val="32"/>
          <w:szCs w:val="28"/>
        </w:rPr>
        <w:drawing>
          <wp:inline distT="0" distB="0" distL="0" distR="0">
            <wp:extent cx="4705350" cy="1649217"/>
            <wp:effectExtent l="19050" t="19050" r="19050" b="27305"/>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05350" cy="1649217"/>
                    </a:xfrm>
                    <a:prstGeom prst="rect">
                      <a:avLst/>
                    </a:prstGeom>
                    <a:noFill/>
                    <a:ln>
                      <a:solidFill>
                        <a:schemeClr val="accent1"/>
                      </a:solidFill>
                    </a:ln>
                  </pic:spPr>
                </pic:pic>
              </a:graphicData>
            </a:graphic>
          </wp:inline>
        </w:drawing>
      </w:r>
    </w:p>
    <w:p w:rsidR="00B3314D" w:rsidRPr="00CE2C30" w:rsidRDefault="00B3314D" w:rsidP="001A0ECD">
      <w:pPr>
        <w:pStyle w:val="PargrafodaLista"/>
        <w:numPr>
          <w:ilvl w:val="0"/>
          <w:numId w:val="7"/>
        </w:numPr>
        <w:ind w:left="0" w:firstLine="0"/>
      </w:pPr>
      <w:r>
        <w:lastRenderedPageBreak/>
        <w:t xml:space="preserve">If you want to PRINT A CERTIFICATE or REGISTRATION INFO, just click the corresponding button and a </w:t>
      </w:r>
      <w:r w:rsidR="003943D3">
        <w:t xml:space="preserve">printing preview will be displayed. You now can print the document in </w:t>
      </w:r>
      <w:r>
        <w:tab/>
        <w:t>in paper or PDF</w:t>
      </w:r>
      <w:r>
        <w:rPr>
          <w:rStyle w:val="Refdenotaderodap"/>
        </w:rPr>
        <w:footnoteReference w:id="4"/>
      </w:r>
      <w:r>
        <w:t xml:space="preserve"> </w:t>
      </w:r>
      <w:r w:rsidR="003943D3">
        <w:t>file;</w:t>
      </w:r>
      <w:r>
        <w:t xml:space="preserve"> you must select PRINT and then choose the printer or the PDF format. </w:t>
      </w:r>
      <w:r w:rsidR="003943D3">
        <w:t xml:space="preserve"> If you don´t want to print you can exit the preview by pressing </w:t>
      </w:r>
      <w:r w:rsidR="003943D3" w:rsidRPr="00CE2C30">
        <w:t>the “Clo</w:t>
      </w:r>
      <w:r w:rsidR="00BE70A3">
        <w:t>se</w:t>
      </w:r>
      <w:r w:rsidR="003943D3" w:rsidRPr="00CE2C30">
        <w:t>”</w:t>
      </w:r>
    </w:p>
    <w:p w:rsidR="003943D3" w:rsidRDefault="007F5224" w:rsidP="005345DB">
      <w:pPr>
        <w:ind w:left="720"/>
      </w:pPr>
      <w:r>
        <w:rPr>
          <w:noProof/>
        </w:rPr>
        <w:drawing>
          <wp:anchor distT="0" distB="0" distL="114300" distR="114300" simplePos="0" relativeHeight="251735040" behindDoc="1" locked="0" layoutInCell="1" allowOverlap="1" wp14:anchorId="04103E96" wp14:editId="7E3DB098">
            <wp:simplePos x="0" y="0"/>
            <wp:positionH relativeFrom="column">
              <wp:posOffset>301625</wp:posOffset>
            </wp:positionH>
            <wp:positionV relativeFrom="paragraph">
              <wp:posOffset>123190</wp:posOffset>
            </wp:positionV>
            <wp:extent cx="5349875" cy="3571240"/>
            <wp:effectExtent l="19050" t="19050" r="22225" b="10160"/>
            <wp:wrapThrough wrapText="bothSides">
              <wp:wrapPolygon edited="0">
                <wp:start x="-77" y="-115"/>
                <wp:lineTo x="-77" y="21546"/>
                <wp:lineTo x="21613" y="21546"/>
                <wp:lineTo x="21613" y="-115"/>
                <wp:lineTo x="-77" y="-115"/>
              </wp:wrapPolygon>
            </wp:wrapThrough>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349875" cy="357124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CE2C30">
        <w:rPr>
          <w:noProof/>
        </w:rPr>
        <w:drawing>
          <wp:inline distT="0" distB="0" distL="0" distR="0" wp14:anchorId="19D2F2DF" wp14:editId="4CBC1706">
            <wp:extent cx="5278851" cy="3450566"/>
            <wp:effectExtent l="19050" t="19050" r="17145" b="1714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email">
                      <a:extLst>
                        <a:ext uri="{28A0092B-C50C-407E-A947-70E740481C1C}">
                          <a14:useLocalDpi xmlns:a14="http://schemas.microsoft.com/office/drawing/2010/main"/>
                        </a:ext>
                      </a:extLst>
                    </a:blip>
                    <a:srcRect/>
                    <a:stretch>
                      <a:fillRect/>
                    </a:stretch>
                  </pic:blipFill>
                  <pic:spPr bwMode="auto">
                    <a:xfrm>
                      <a:off x="0" y="0"/>
                      <a:ext cx="5278986" cy="3450654"/>
                    </a:xfrm>
                    <a:prstGeom prst="rect">
                      <a:avLst/>
                    </a:prstGeom>
                    <a:noFill/>
                    <a:ln>
                      <a:solidFill>
                        <a:schemeClr val="accent1"/>
                      </a:solidFill>
                    </a:ln>
                  </pic:spPr>
                </pic:pic>
              </a:graphicData>
            </a:graphic>
          </wp:inline>
        </w:drawing>
      </w:r>
    </w:p>
    <w:p w:rsidR="003943D3" w:rsidRDefault="003943D3" w:rsidP="003943D3"/>
    <w:p w:rsidR="003943D3" w:rsidRDefault="003943D3" w:rsidP="001A0ECD">
      <w:pPr>
        <w:pStyle w:val="PargrafodaLista"/>
        <w:numPr>
          <w:ilvl w:val="0"/>
          <w:numId w:val="7"/>
        </w:numPr>
        <w:ind w:left="0" w:firstLine="0"/>
      </w:pPr>
      <w:r>
        <w:t xml:space="preserve">Make sure you </w:t>
      </w:r>
      <w:r w:rsidRPr="003943D3">
        <w:rPr>
          <w:b/>
        </w:rPr>
        <w:t>do not close</w:t>
      </w:r>
      <w:r>
        <w:t xml:space="preserve"> the entire screen by pressing the X at the right upper corner as this will close the entire module in an unexpected way and data may be corrupted, since the proper way of leaving the module is through the QUIT option.</w:t>
      </w:r>
    </w:p>
    <w:p w:rsidR="003943D3" w:rsidRPr="003943D3" w:rsidRDefault="00575F14" w:rsidP="003943D3">
      <w:pPr>
        <w:pStyle w:val="PargrafodaLista"/>
        <w:numPr>
          <w:ilvl w:val="0"/>
          <w:numId w:val="0"/>
        </w:numPr>
      </w:pPr>
      <w:r>
        <w:rPr>
          <w:noProof/>
        </w:rPr>
        <mc:AlternateContent>
          <mc:Choice Requires="wps">
            <w:drawing>
              <wp:anchor distT="0" distB="0" distL="114300" distR="114300" simplePos="0" relativeHeight="251724800" behindDoc="0" locked="0" layoutInCell="1" allowOverlap="1" wp14:anchorId="647F891B" wp14:editId="0BBBB105">
                <wp:simplePos x="0" y="0"/>
                <wp:positionH relativeFrom="column">
                  <wp:posOffset>3947160</wp:posOffset>
                </wp:positionH>
                <wp:positionV relativeFrom="paragraph">
                  <wp:posOffset>144780</wp:posOffset>
                </wp:positionV>
                <wp:extent cx="346075" cy="692785"/>
                <wp:effectExtent l="17145" t="20955" r="0" b="33020"/>
                <wp:wrapNone/>
                <wp:docPr id="168" name="Seta para baixo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346075" cy="69278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eta para baixo 168" o:spid="_x0000_s1026" type="#_x0000_t67" style="position:absolute;margin-left:310.8pt;margin-top:11.4pt;width:27.25pt;height:54.55pt;rotation:90;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" adj="16205" fillcolor="#4f81bd [3204]" strokecolor="#243f60 [1604]" strokeweight="2pt">
                <v:path arrowok="t"/>
              </v:shape>
            </w:pict>
          </mc:Fallback>
        </mc:AlternateContent>
      </w:r>
    </w:p>
    <w:p w:rsidR="003943D3" w:rsidRDefault="003943D3" w:rsidP="003943D3">
      <w:pPr>
        <w:ind w:left="720"/>
        <w:rPr>
          <w:highlight w:val="yellow"/>
        </w:rPr>
      </w:pPr>
      <w:r>
        <w:rPr>
          <w:noProof/>
        </w:rPr>
        <w:drawing>
          <wp:inline distT="0" distB="0" distL="0" distR="0" wp14:anchorId="3A82C8FC" wp14:editId="46653FEB">
            <wp:extent cx="3234690" cy="1624330"/>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a:ext>
                      </a:extLst>
                    </a:blip>
                    <a:srcRect/>
                    <a:stretch>
                      <a:fillRect/>
                    </a:stretch>
                  </pic:blipFill>
                  <pic:spPr bwMode="auto">
                    <a:xfrm>
                      <a:off x="0" y="0"/>
                      <a:ext cx="3234690" cy="1624330"/>
                    </a:xfrm>
                    <a:prstGeom prst="rect">
                      <a:avLst/>
                    </a:prstGeom>
                    <a:noFill/>
                    <a:ln>
                      <a:noFill/>
                    </a:ln>
                  </pic:spPr>
                </pic:pic>
              </a:graphicData>
            </a:graphic>
          </wp:inline>
        </w:drawing>
      </w:r>
    </w:p>
    <w:p w:rsidR="003943D3" w:rsidRDefault="005345DB" w:rsidP="001A0ECD">
      <w:pPr>
        <w:pStyle w:val="PargrafodaLista"/>
        <w:numPr>
          <w:ilvl w:val="0"/>
          <w:numId w:val="7"/>
        </w:numPr>
        <w:ind w:left="0" w:firstLine="0"/>
      </w:pPr>
      <w:r>
        <w:lastRenderedPageBreak/>
        <w:t>To ACTIVATE/DEACTIVATE a taxpayer more privileges maybe required, therefore this option would be disabled in most cases. If your profile permits the following screen will be displayed</w:t>
      </w:r>
    </w:p>
    <w:p w:rsidR="00617931" w:rsidRDefault="00617931" w:rsidP="00617931">
      <w:pPr>
        <w:pStyle w:val="PargrafodaLista"/>
        <w:numPr>
          <w:ilvl w:val="0"/>
          <w:numId w:val="0"/>
        </w:numPr>
      </w:pPr>
    </w:p>
    <w:p w:rsidR="003943D3" w:rsidRDefault="007F5224" w:rsidP="005345DB">
      <w:pPr>
        <w:ind w:left="720"/>
      </w:pPr>
      <w:r>
        <w:rPr>
          <w:noProof/>
        </w:rPr>
        <w:drawing>
          <wp:inline distT="0" distB="0" distL="0" distR="0" wp14:anchorId="3DCC5597" wp14:editId="62FC4630">
            <wp:extent cx="4038164" cy="2511188"/>
            <wp:effectExtent l="0" t="0" r="635" b="3810"/>
            <wp:docPr id="311" name="Picture 311" descr="C:\Users\esigler\AppData\Local\Temp\SNAGHTML480c7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esigler\AppData\Local\Temp\SNAGHTML480c7f7.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37517" cy="2510785"/>
                    </a:xfrm>
                    <a:prstGeom prst="rect">
                      <a:avLst/>
                    </a:prstGeom>
                    <a:noFill/>
                    <a:ln>
                      <a:noFill/>
                    </a:ln>
                  </pic:spPr>
                </pic:pic>
              </a:graphicData>
            </a:graphic>
          </wp:inline>
        </w:drawing>
      </w:r>
    </w:p>
    <w:p w:rsidR="00617931" w:rsidRDefault="00617931" w:rsidP="005345DB">
      <w:pPr>
        <w:ind w:left="720"/>
      </w:pPr>
    </w:p>
    <w:p w:rsidR="005345DB" w:rsidRDefault="005345DB" w:rsidP="005345DB">
      <w:pPr>
        <w:ind w:firstLine="720"/>
      </w:pPr>
      <w:r>
        <w:t>The tax officer must select the reason for the activation or deactivation; inform the date and the related TIN, would that be the case.</w:t>
      </w:r>
    </w:p>
    <w:p w:rsidR="005345DB" w:rsidRDefault="005345DB" w:rsidP="005345DB">
      <w:pPr>
        <w:ind w:firstLine="720"/>
      </w:pPr>
    </w:p>
    <w:p w:rsidR="003943D3" w:rsidRDefault="005345DB" w:rsidP="001A0ECD">
      <w:pPr>
        <w:pStyle w:val="PargrafodaLista"/>
        <w:numPr>
          <w:ilvl w:val="0"/>
          <w:numId w:val="7"/>
        </w:numPr>
        <w:ind w:left="0" w:hanging="90"/>
      </w:pPr>
      <w:r>
        <w:t>If we go back to the MAIN MENU, we can select REPORTS.</w:t>
      </w:r>
    </w:p>
    <w:p w:rsidR="005345DB" w:rsidRDefault="005345DB" w:rsidP="005345DB">
      <w:pPr>
        <w:pStyle w:val="PargrafodaLista"/>
        <w:numPr>
          <w:ilvl w:val="0"/>
          <w:numId w:val="0"/>
        </w:numPr>
        <w:ind w:left="720"/>
      </w:pPr>
    </w:p>
    <w:p w:rsidR="00B3314D" w:rsidRDefault="005345DB" w:rsidP="005345DB">
      <w:pPr>
        <w:ind w:left="720"/>
        <w:rPr>
          <w:rFonts w:cs="Arial"/>
          <w:b/>
          <w:color w:val="002A6C"/>
          <w:sz w:val="32"/>
          <w:szCs w:val="28"/>
        </w:rPr>
      </w:pPr>
      <w:r>
        <w:rPr>
          <w:noProof/>
        </w:rPr>
        <w:drawing>
          <wp:inline distT="0" distB="0" distL="0" distR="0" wp14:anchorId="38330FBC" wp14:editId="19EF5F97">
            <wp:extent cx="2705100" cy="2241825"/>
            <wp:effectExtent l="19050" t="19050" r="19050" b="2540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email">
                      <a:extLst>
                        <a:ext uri="{28A0092B-C50C-407E-A947-70E740481C1C}">
                          <a14:useLocalDpi xmlns:a14="http://schemas.microsoft.com/office/drawing/2010/main"/>
                        </a:ext>
                      </a:extLst>
                    </a:blip>
                    <a:srcRect/>
                    <a:stretch>
                      <a:fillRect/>
                    </a:stretch>
                  </pic:blipFill>
                  <pic:spPr bwMode="auto">
                    <a:xfrm>
                      <a:off x="0" y="0"/>
                      <a:ext cx="2705100" cy="2241825"/>
                    </a:xfrm>
                    <a:prstGeom prst="rect">
                      <a:avLst/>
                    </a:prstGeom>
                    <a:noFill/>
                    <a:ln>
                      <a:solidFill>
                        <a:schemeClr val="tx2"/>
                      </a:solidFill>
                    </a:ln>
                  </pic:spPr>
                </pic:pic>
              </a:graphicData>
            </a:graphic>
          </wp:inline>
        </w:drawing>
      </w:r>
      <w:r w:rsidR="00B3314D">
        <w:br w:type="page"/>
      </w:r>
    </w:p>
    <w:p w:rsidR="00796193" w:rsidRDefault="00796193" w:rsidP="001A0ECD">
      <w:pPr>
        <w:pStyle w:val="PargrafodaLista"/>
        <w:numPr>
          <w:ilvl w:val="0"/>
          <w:numId w:val="7"/>
        </w:numPr>
        <w:ind w:left="0" w:firstLine="0"/>
      </w:pPr>
      <w:r>
        <w:lastRenderedPageBreak/>
        <w:t>At present there is only one report that we can select: Taxpayer Register, but it is a very dynamic report with several options for you to configure it as needed.</w:t>
      </w:r>
    </w:p>
    <w:p w:rsidR="00617931" w:rsidRDefault="00617931" w:rsidP="00617931">
      <w:pPr>
        <w:pStyle w:val="PargrafodaLista"/>
        <w:numPr>
          <w:ilvl w:val="0"/>
          <w:numId w:val="0"/>
        </w:numPr>
      </w:pPr>
    </w:p>
    <w:p w:rsidR="005345DB" w:rsidRDefault="005345DB" w:rsidP="005345DB">
      <w:pPr>
        <w:pStyle w:val="PargrafodaLista"/>
        <w:numPr>
          <w:ilvl w:val="0"/>
          <w:numId w:val="0"/>
        </w:numPr>
        <w:ind w:left="720"/>
      </w:pPr>
    </w:p>
    <w:p w:rsidR="00796193" w:rsidRDefault="005345DB" w:rsidP="005345DB">
      <w:pPr>
        <w:pStyle w:val="PargrafodaLista"/>
        <w:numPr>
          <w:ilvl w:val="0"/>
          <w:numId w:val="0"/>
        </w:numPr>
        <w:ind w:left="720"/>
      </w:pPr>
      <w:r>
        <w:rPr>
          <w:noProof/>
        </w:rPr>
        <w:drawing>
          <wp:inline distT="0" distB="0" distL="0" distR="0" wp14:anchorId="0F32D17D" wp14:editId="2B9B73A4">
            <wp:extent cx="2790825" cy="2328440"/>
            <wp:effectExtent l="19050" t="19050" r="9525" b="1524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email">
                      <a:extLst>
                        <a:ext uri="{28A0092B-C50C-407E-A947-70E740481C1C}">
                          <a14:useLocalDpi xmlns:a14="http://schemas.microsoft.com/office/drawing/2010/main"/>
                        </a:ext>
                      </a:extLst>
                    </a:blip>
                    <a:srcRect/>
                    <a:stretch>
                      <a:fillRect/>
                    </a:stretch>
                  </pic:blipFill>
                  <pic:spPr bwMode="auto">
                    <a:xfrm>
                      <a:off x="0" y="0"/>
                      <a:ext cx="2790825" cy="2328440"/>
                    </a:xfrm>
                    <a:prstGeom prst="rect">
                      <a:avLst/>
                    </a:prstGeom>
                    <a:noFill/>
                    <a:ln>
                      <a:solidFill>
                        <a:schemeClr val="tx2"/>
                      </a:solidFill>
                    </a:ln>
                  </pic:spPr>
                </pic:pic>
              </a:graphicData>
            </a:graphic>
          </wp:inline>
        </w:drawing>
      </w:r>
    </w:p>
    <w:p w:rsidR="00796193" w:rsidRDefault="00796193" w:rsidP="005345DB">
      <w:pPr>
        <w:pStyle w:val="PargrafodaLista"/>
        <w:numPr>
          <w:ilvl w:val="0"/>
          <w:numId w:val="0"/>
        </w:numPr>
        <w:ind w:left="720"/>
      </w:pPr>
    </w:p>
    <w:p w:rsidR="00617931" w:rsidRDefault="00617931" w:rsidP="005345DB">
      <w:pPr>
        <w:pStyle w:val="PargrafodaLista"/>
        <w:numPr>
          <w:ilvl w:val="0"/>
          <w:numId w:val="0"/>
        </w:numPr>
        <w:ind w:left="720"/>
      </w:pPr>
    </w:p>
    <w:p w:rsidR="00796193" w:rsidRDefault="00796193" w:rsidP="001A0ECD">
      <w:pPr>
        <w:pStyle w:val="PargrafodaLista"/>
        <w:numPr>
          <w:ilvl w:val="0"/>
          <w:numId w:val="7"/>
        </w:numPr>
        <w:ind w:hanging="720"/>
      </w:pPr>
      <w:r>
        <w:t>The following screen would be displayed for configuration of the report</w:t>
      </w:r>
    </w:p>
    <w:p w:rsidR="00540BEF" w:rsidRDefault="00540BEF" w:rsidP="00540BEF">
      <w:pPr>
        <w:pStyle w:val="PargrafodaLista"/>
        <w:numPr>
          <w:ilvl w:val="0"/>
          <w:numId w:val="0"/>
        </w:numPr>
        <w:ind w:left="720"/>
      </w:pPr>
    </w:p>
    <w:p w:rsidR="00796193" w:rsidRDefault="00796193" w:rsidP="00796193">
      <w:pPr>
        <w:pStyle w:val="PargrafodaLista"/>
        <w:numPr>
          <w:ilvl w:val="0"/>
          <w:numId w:val="0"/>
        </w:numPr>
        <w:ind w:left="720"/>
      </w:pPr>
    </w:p>
    <w:p w:rsidR="00540BEF" w:rsidRDefault="00540BEF" w:rsidP="00796193">
      <w:pPr>
        <w:pStyle w:val="PargrafodaLista"/>
        <w:numPr>
          <w:ilvl w:val="0"/>
          <w:numId w:val="0"/>
        </w:numPr>
        <w:ind w:left="720"/>
      </w:pPr>
      <w:r>
        <w:rPr>
          <w:noProof/>
        </w:rPr>
        <w:drawing>
          <wp:inline distT="0" distB="0" distL="0" distR="0">
            <wp:extent cx="4086225" cy="3505200"/>
            <wp:effectExtent l="19050" t="19050" r="28575" b="1905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86225" cy="3505200"/>
                    </a:xfrm>
                    <a:prstGeom prst="rect">
                      <a:avLst/>
                    </a:prstGeom>
                    <a:noFill/>
                    <a:ln>
                      <a:solidFill>
                        <a:schemeClr val="accent1"/>
                      </a:solidFill>
                    </a:ln>
                  </pic:spPr>
                </pic:pic>
              </a:graphicData>
            </a:graphic>
          </wp:inline>
        </w:drawing>
      </w:r>
    </w:p>
    <w:p w:rsidR="00796193" w:rsidRDefault="00796193" w:rsidP="00EA3A8D">
      <w:r>
        <w:tab/>
        <w:t>Before we configure the options we must understand these basic concepts in producing reports</w:t>
      </w:r>
      <w:r w:rsidR="00BC5639">
        <w:t xml:space="preserve"> and see same examples.</w:t>
      </w:r>
    </w:p>
    <w:p w:rsidR="00835A61" w:rsidRDefault="00835A61" w:rsidP="00835A61">
      <w:pPr>
        <w:pStyle w:val="Ttulo2"/>
      </w:pPr>
      <w:bookmarkStart w:id="36" w:name="_Toc369700459"/>
      <w:r>
        <w:lastRenderedPageBreak/>
        <w:t>Basic Concepts in Producing Reports</w:t>
      </w:r>
      <w:bookmarkEnd w:id="36"/>
      <w:r>
        <w:t xml:space="preserve"> </w:t>
      </w:r>
    </w:p>
    <w:p w:rsidR="00835A61" w:rsidRDefault="00835A61" w:rsidP="00CB3088">
      <w:pPr>
        <w:rPr>
          <w:b/>
        </w:rPr>
      </w:pPr>
    </w:p>
    <w:p w:rsidR="00835A61" w:rsidRDefault="00CB3088" w:rsidP="00835A61">
      <w:pPr>
        <w:pStyle w:val="Ttulo3"/>
      </w:pPr>
      <w:bookmarkStart w:id="37" w:name="_Toc369700460"/>
      <w:r>
        <w:t>GROUP</w:t>
      </w:r>
      <w:bookmarkEnd w:id="37"/>
      <w:r>
        <w:t xml:space="preserve"> </w:t>
      </w:r>
    </w:p>
    <w:p w:rsidR="006E02F5" w:rsidRDefault="00CC668D" w:rsidP="00835A61">
      <w:pPr>
        <w:ind w:firstLine="720"/>
      </w:pPr>
      <w:r>
        <w:t>It</w:t>
      </w:r>
      <w:r>
        <w:rPr>
          <w:b/>
        </w:rPr>
        <w:t xml:space="preserve"> </w:t>
      </w:r>
      <w:r>
        <w:t xml:space="preserve">defines how we want the information to be grouped at </w:t>
      </w:r>
      <w:r w:rsidR="006E02F5">
        <w:t>its</w:t>
      </w:r>
      <w:r>
        <w:t xml:space="preserve"> highest level.  In this example the report can be grouped by </w:t>
      </w:r>
      <w:r w:rsidRPr="006E02F5">
        <w:rPr>
          <w:b/>
        </w:rPr>
        <w:t>State</w:t>
      </w:r>
      <w:r>
        <w:t xml:space="preserve">, by </w:t>
      </w:r>
      <w:r w:rsidRPr="006E02F5">
        <w:rPr>
          <w:b/>
        </w:rPr>
        <w:t>Operation Type</w:t>
      </w:r>
      <w:r w:rsidR="005B081E">
        <w:rPr>
          <w:rStyle w:val="Refdenotaderodap"/>
          <w:b/>
        </w:rPr>
        <w:footnoteReference w:id="5"/>
      </w:r>
      <w:r>
        <w:t xml:space="preserve"> and by </w:t>
      </w:r>
      <w:r w:rsidRPr="006E02F5">
        <w:rPr>
          <w:b/>
        </w:rPr>
        <w:t>Registration Date.</w:t>
      </w:r>
      <w:r>
        <w:t xml:space="preserve"> </w:t>
      </w:r>
      <w:r w:rsidR="006E02F5">
        <w:t>We may decide not to group the information and in this case only the sort classifier will be used.</w:t>
      </w:r>
    </w:p>
    <w:p w:rsidR="00835A61" w:rsidRDefault="00796193" w:rsidP="00CB3088">
      <w:pPr>
        <w:rPr>
          <w:b/>
        </w:rPr>
      </w:pPr>
      <w:bookmarkStart w:id="38" w:name="_Toc369700461"/>
      <w:r w:rsidRPr="00835A61">
        <w:rPr>
          <w:rStyle w:val="Ttulo3Char"/>
          <w:rFonts w:eastAsia="Calibri"/>
        </w:rPr>
        <w:t>SORT</w:t>
      </w:r>
      <w:bookmarkEnd w:id="38"/>
      <w:r w:rsidR="00CC668D">
        <w:rPr>
          <w:b/>
        </w:rPr>
        <w:t xml:space="preserve"> </w:t>
      </w:r>
    </w:p>
    <w:p w:rsidR="00796193" w:rsidRPr="00CC668D" w:rsidRDefault="00CB3088" w:rsidP="00835A61">
      <w:pPr>
        <w:ind w:firstLine="720"/>
      </w:pPr>
      <w:r>
        <w:t>It</w:t>
      </w:r>
      <w:r w:rsidR="00CC668D">
        <w:t xml:space="preserve"> defines how we want the information to be </w:t>
      </w:r>
      <w:r w:rsidR="005F6891">
        <w:t>sorted or ordered</w:t>
      </w:r>
      <w:r w:rsidR="00CC668D">
        <w:t xml:space="preserve"> within the group.</w:t>
      </w:r>
      <w:r w:rsidR="006E02F5">
        <w:t xml:space="preserve"> If no grouping is selected, the sort criteria will apply the same way. The information classified by </w:t>
      </w:r>
      <w:r w:rsidR="006E02F5" w:rsidRPr="006E02F5">
        <w:rPr>
          <w:b/>
        </w:rPr>
        <w:t>Trading Name</w:t>
      </w:r>
      <w:r w:rsidR="006E02F5">
        <w:t xml:space="preserve">, </w:t>
      </w:r>
      <w:r w:rsidR="006E02F5" w:rsidRPr="006E02F5">
        <w:rPr>
          <w:b/>
        </w:rPr>
        <w:t>TIN</w:t>
      </w:r>
      <w:r w:rsidR="006E02F5">
        <w:t xml:space="preserve"> and </w:t>
      </w:r>
      <w:r w:rsidR="006E02F5" w:rsidRPr="006E02F5">
        <w:rPr>
          <w:b/>
        </w:rPr>
        <w:t>Registration Date</w:t>
      </w:r>
      <w:r w:rsidR="006E02F5">
        <w:t xml:space="preserve">, always in </w:t>
      </w:r>
      <w:r w:rsidR="006E02F5" w:rsidRPr="006E02F5">
        <w:rPr>
          <w:b/>
        </w:rPr>
        <w:t>ascending order</w:t>
      </w:r>
      <w:r w:rsidR="006E02F5">
        <w:t>. One classifier must be selected.</w:t>
      </w:r>
    </w:p>
    <w:p w:rsidR="00835A61" w:rsidRDefault="00796193" w:rsidP="00835A61">
      <w:pPr>
        <w:pStyle w:val="Ttulo3"/>
      </w:pPr>
      <w:bookmarkStart w:id="39" w:name="_Toc369700462"/>
      <w:r w:rsidRPr="00CC668D">
        <w:t>FILTER</w:t>
      </w:r>
      <w:bookmarkEnd w:id="39"/>
    </w:p>
    <w:p w:rsidR="00796193" w:rsidRDefault="006E02F5" w:rsidP="00835A61">
      <w:pPr>
        <w:ind w:firstLine="720"/>
      </w:pPr>
      <w:r>
        <w:t xml:space="preserve">It </w:t>
      </w:r>
      <w:r w:rsidR="00CC668D">
        <w:t xml:space="preserve">establishes </w:t>
      </w:r>
      <w:r>
        <w:t>a criterion</w:t>
      </w:r>
      <w:r w:rsidR="00CC668D">
        <w:t xml:space="preserve"> to select </w:t>
      </w:r>
      <w:r w:rsidR="005B081E">
        <w:t xml:space="preserve">SOME (not all) </w:t>
      </w:r>
      <w:r w:rsidR="00CC668D">
        <w:t>specific records within the data base</w:t>
      </w:r>
      <w:r>
        <w:t xml:space="preserve">. In other words, we filter the information that will be printed. In this example we can filter the report by </w:t>
      </w:r>
      <w:r>
        <w:rPr>
          <w:b/>
        </w:rPr>
        <w:t>Da</w:t>
      </w:r>
      <w:r w:rsidRPr="006E02F5">
        <w:rPr>
          <w:b/>
        </w:rPr>
        <w:t>te</w:t>
      </w:r>
      <w:r>
        <w:t xml:space="preserve"> and by </w:t>
      </w:r>
      <w:r w:rsidRPr="006E02F5">
        <w:rPr>
          <w:b/>
        </w:rPr>
        <w:t>Tax Office</w:t>
      </w:r>
      <w:r>
        <w:t>.</w:t>
      </w:r>
    </w:p>
    <w:p w:rsidR="00EF3AAB" w:rsidRDefault="00EF3AAB" w:rsidP="00EF3AAB">
      <w:pPr>
        <w:pStyle w:val="Ttulo3"/>
      </w:pPr>
      <w:bookmarkStart w:id="40" w:name="_Toc369700463"/>
      <w:r>
        <w:t>ORDER OF CHARACTERS</w:t>
      </w:r>
      <w:bookmarkEnd w:id="40"/>
    </w:p>
    <w:p w:rsidR="00EF3AAB" w:rsidRPr="00EF3AAB" w:rsidRDefault="00EF3AAB" w:rsidP="00EF3AAB">
      <w:r>
        <w:tab/>
        <w:t>The basic order of characters should be in the following sequence:</w:t>
      </w:r>
    </w:p>
    <w:p w:rsidR="00374734" w:rsidRDefault="00374734" w:rsidP="001A0ECD">
      <w:pPr>
        <w:pStyle w:val="PargrafodaLista"/>
        <w:numPr>
          <w:ilvl w:val="0"/>
          <w:numId w:val="23"/>
        </w:numPr>
      </w:pPr>
      <w:r>
        <w:t>spaces</w:t>
      </w:r>
    </w:p>
    <w:p w:rsidR="00374734" w:rsidRDefault="00374734" w:rsidP="001A0ECD">
      <w:pPr>
        <w:pStyle w:val="PargrafodaLista"/>
        <w:numPr>
          <w:ilvl w:val="0"/>
          <w:numId w:val="23"/>
        </w:numPr>
      </w:pPr>
      <w:r>
        <w:t>symbols other than numerals, letters, and punctuation marks</w:t>
      </w:r>
    </w:p>
    <w:p w:rsidR="00374734" w:rsidRDefault="00374734" w:rsidP="001A0ECD">
      <w:pPr>
        <w:pStyle w:val="PargrafodaLista"/>
        <w:numPr>
          <w:ilvl w:val="0"/>
          <w:numId w:val="23"/>
        </w:numPr>
      </w:pPr>
      <w:r>
        <w:t>numerals (0 through 9)</w:t>
      </w:r>
    </w:p>
    <w:p w:rsidR="00835A61" w:rsidRPr="00EE0777" w:rsidRDefault="00374734" w:rsidP="001A0ECD">
      <w:pPr>
        <w:pStyle w:val="PargrafodaLista"/>
        <w:numPr>
          <w:ilvl w:val="0"/>
          <w:numId w:val="23"/>
        </w:numPr>
      </w:pPr>
      <w:r>
        <w:t>letters (A through Z)</w:t>
      </w:r>
    </w:p>
    <w:p w:rsidR="00EF3AAB" w:rsidRDefault="00EF3AAB">
      <w:pPr>
        <w:rPr>
          <w:rFonts w:eastAsia="Times New Roman"/>
          <w:b/>
          <w:bCs/>
          <w:color w:val="002A6C"/>
          <w:sz w:val="28"/>
          <w:szCs w:val="26"/>
        </w:rPr>
      </w:pPr>
      <w:r>
        <w:br w:type="page"/>
      </w:r>
    </w:p>
    <w:p w:rsidR="00BC5639" w:rsidRDefault="00BC5639" w:rsidP="00835A61">
      <w:pPr>
        <w:pStyle w:val="Ttulo2"/>
      </w:pPr>
      <w:bookmarkStart w:id="41" w:name="_Toc369700464"/>
      <w:r>
        <w:lastRenderedPageBreak/>
        <w:t>E</w:t>
      </w:r>
      <w:r w:rsidR="00835A61">
        <w:t>xamples of Reports</w:t>
      </w:r>
      <w:bookmarkEnd w:id="41"/>
    </w:p>
    <w:p w:rsidR="00CB3088" w:rsidRDefault="00CB3088" w:rsidP="001A0ECD">
      <w:pPr>
        <w:pStyle w:val="PargrafodaLista"/>
        <w:numPr>
          <w:ilvl w:val="0"/>
          <w:numId w:val="8"/>
        </w:numPr>
        <w:rPr>
          <w:b/>
        </w:rPr>
      </w:pPr>
      <w:r w:rsidRPr="00BC5639">
        <w:rPr>
          <w:b/>
        </w:rPr>
        <w:t>REPORT GROUPED BY STATE, CLASSIFIED BY TRADING NAME, NO FILTER</w:t>
      </w:r>
    </w:p>
    <w:p w:rsidR="00540BEF" w:rsidRDefault="00540BEF" w:rsidP="00540BEF">
      <w:pPr>
        <w:pStyle w:val="PargrafodaLista"/>
        <w:numPr>
          <w:ilvl w:val="0"/>
          <w:numId w:val="0"/>
        </w:numPr>
        <w:ind w:left="720"/>
        <w:rPr>
          <w:b/>
        </w:rPr>
      </w:pPr>
    </w:p>
    <w:p w:rsidR="00540BEF" w:rsidRDefault="00540BEF" w:rsidP="00867F75">
      <w:pPr>
        <w:ind w:left="720"/>
      </w:pPr>
      <w:r>
        <w:rPr>
          <w:noProof/>
        </w:rPr>
        <mc:AlternateContent>
          <mc:Choice Requires="wps">
            <w:drawing>
              <wp:anchor distT="0" distB="0" distL="114300" distR="114300" simplePos="0" relativeHeight="251699200" behindDoc="0" locked="0" layoutInCell="1" allowOverlap="1" wp14:anchorId="697A15BC" wp14:editId="0BA0C569">
                <wp:simplePos x="0" y="0"/>
                <wp:positionH relativeFrom="column">
                  <wp:posOffset>2312670</wp:posOffset>
                </wp:positionH>
                <wp:positionV relativeFrom="paragraph">
                  <wp:posOffset>1296670</wp:posOffset>
                </wp:positionV>
                <wp:extent cx="284480" cy="711200"/>
                <wp:effectExtent l="15240" t="22860" r="0" b="35560"/>
                <wp:wrapNone/>
                <wp:docPr id="67" name="Seta para baixo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84480" cy="711200"/>
                        </a:xfrm>
                        <a:prstGeom prst="downArrow">
                          <a:avLst/>
                        </a:prstGeom>
                        <a:noFill/>
                        <a:ln w="952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eta para baixo 67" o:spid="_x0000_s1026" type="#_x0000_t67" style="position:absolute;margin-left:182.1pt;margin-top:102.1pt;width:22.4pt;height:56pt;rotation:90;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" adj="17280" filled="f" strokecolor="red">
                <v:path arrowok="t"/>
              </v:shape>
            </w:pict>
          </mc:Fallback>
        </mc:AlternateContent>
      </w:r>
      <w:r>
        <w:rPr>
          <w:noProof/>
        </w:rPr>
        <w:drawing>
          <wp:inline distT="0" distB="0" distL="0" distR="0" wp14:anchorId="31C20724" wp14:editId="7B98BA2E">
            <wp:extent cx="2154151" cy="1847850"/>
            <wp:effectExtent l="19050" t="19050" r="17780" b="1905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54151" cy="1847850"/>
                    </a:xfrm>
                    <a:prstGeom prst="rect">
                      <a:avLst/>
                    </a:prstGeom>
                    <a:noFill/>
                    <a:ln>
                      <a:solidFill>
                        <a:schemeClr val="accent1"/>
                      </a:solidFill>
                    </a:ln>
                  </pic:spPr>
                </pic:pic>
              </a:graphicData>
            </a:graphic>
          </wp:inline>
        </w:drawing>
      </w:r>
    </w:p>
    <w:p w:rsidR="00CB3088" w:rsidRDefault="00575F14" w:rsidP="00BC5639">
      <w:pPr>
        <w:ind w:left="720"/>
      </w:pPr>
      <w:r>
        <w:rPr>
          <w:noProof/>
        </w:rPr>
        <mc:AlternateContent>
          <mc:Choice Requires="wps">
            <w:drawing>
              <wp:anchor distT="0" distB="0" distL="114300" distR="114300" simplePos="0" relativeHeight="251695104" behindDoc="0" locked="0" layoutInCell="1" allowOverlap="1" wp14:anchorId="1DF2E4A7" wp14:editId="0A3AA41A">
                <wp:simplePos x="0" y="0"/>
                <wp:positionH relativeFrom="column">
                  <wp:posOffset>145377</wp:posOffset>
                </wp:positionH>
                <wp:positionV relativeFrom="paragraph">
                  <wp:posOffset>902050</wp:posOffset>
                </wp:positionV>
                <wp:extent cx="284480" cy="711200"/>
                <wp:effectExtent l="0" t="22860" r="0" b="35560"/>
                <wp:wrapNone/>
                <wp:docPr id="54" name="Seta para baixo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84480" cy="711200"/>
                        </a:xfrm>
                        <a:prstGeom prst="downArrow">
                          <a:avLst/>
                        </a:prstGeom>
                        <a:noFill/>
                        <a:ln w="952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eta para baixo 54" o:spid="_x0000_s1026" type="#_x0000_t67" style="position:absolute;margin-left:11.45pt;margin-top:71.05pt;width:22.4pt;height:56pt;rotation:-9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" adj="17280" filled="f" strokecolor="red">
                <v:path arrowok="t"/>
              </v:shape>
            </w:pict>
          </mc:Fallback>
        </mc:AlternateContent>
      </w:r>
      <w:r>
        <w:rPr>
          <w:noProof/>
        </w:rPr>
        <mc:AlternateContent>
          <mc:Choice Requires="wps">
            <w:drawing>
              <wp:anchor distT="0" distB="0" distL="114300" distR="114300" simplePos="0" relativeHeight="251697152" behindDoc="0" locked="0" layoutInCell="1" allowOverlap="1" wp14:anchorId="06B62D39" wp14:editId="15F1AAE4">
                <wp:simplePos x="0" y="0"/>
                <wp:positionH relativeFrom="column">
                  <wp:posOffset>5654040</wp:posOffset>
                </wp:positionH>
                <wp:positionV relativeFrom="paragraph">
                  <wp:posOffset>2972435</wp:posOffset>
                </wp:positionV>
                <wp:extent cx="284480" cy="711200"/>
                <wp:effectExtent l="0" t="137160" r="0" b="111760"/>
                <wp:wrapNone/>
                <wp:docPr id="59" name="Seta para baixo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3275040">
                          <a:off x="0" y="0"/>
                          <a:ext cx="284480" cy="711200"/>
                        </a:xfrm>
                        <a:prstGeom prst="downArrow">
                          <a:avLst/>
                        </a:prstGeom>
                        <a:noFill/>
                        <a:ln w="952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eta para baixo 59" o:spid="_x0000_s1026" type="#_x0000_t67" style="position:absolute;margin-left:445.2pt;margin-top:234.05pt;width:22.4pt;height:56pt;rotation:3577217fd;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" adj="17280" filled="f" strokecolor="red">
                <v:path arrowok="t"/>
              </v:shape>
            </w:pict>
          </mc:Fallback>
        </mc:AlternateContent>
      </w:r>
      <w:r w:rsidR="008C26DD">
        <w:rPr>
          <w:noProof/>
        </w:rPr>
        <w:drawing>
          <wp:inline distT="0" distB="0" distL="0" distR="0" wp14:anchorId="01E0F255" wp14:editId="2DBD45AD">
            <wp:extent cx="5192973" cy="3673917"/>
            <wp:effectExtent l="0" t="0" r="8255" b="317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193050" cy="3673971"/>
                    </a:xfrm>
                    <a:prstGeom prst="rect">
                      <a:avLst/>
                    </a:prstGeom>
                  </pic:spPr>
                </pic:pic>
              </a:graphicData>
            </a:graphic>
          </wp:inline>
        </w:drawing>
      </w:r>
    </w:p>
    <w:p w:rsidR="00374734" w:rsidRDefault="00CB3088" w:rsidP="00374734">
      <w:r>
        <w:tab/>
        <w:t xml:space="preserve">This is </w:t>
      </w:r>
      <w:r w:rsidR="008C26DD">
        <w:t>page 324</w:t>
      </w:r>
      <w:r>
        <w:t xml:space="preserve"> of the report. We see the last Taxpayer of W</w:t>
      </w:r>
      <w:r w:rsidR="00374734">
        <w:t xml:space="preserve">estern Bahr el Ghazal </w:t>
      </w:r>
      <w:r>
        <w:t xml:space="preserve">and the beginning of the taxpayers´ list of Western Equatoria (letter A). </w:t>
      </w:r>
      <w:r w:rsidR="00374734">
        <w:t>S</w:t>
      </w:r>
      <w:r>
        <w:t>ubtotals are provided at the end of each group as well as a grand total</w:t>
      </w:r>
      <w:r w:rsidR="00374734">
        <w:t xml:space="preserve"> at the end of the report</w:t>
      </w:r>
      <w:r>
        <w:t xml:space="preserve">. </w:t>
      </w:r>
    </w:p>
    <w:p w:rsidR="00BC5639" w:rsidRDefault="00374734" w:rsidP="00374734">
      <w:pPr>
        <w:ind w:firstLine="360"/>
      </w:pPr>
      <w:r>
        <w:t>The first 26 pages of the report (814 taxpayers) are grouped at State “BLANK SPACES” in the sense that they were registered with no state; therefore all taxpayers with no state informed are listed together. On the alphabetical order Blan</w:t>
      </w:r>
      <w:r w:rsidR="00EF3AAB">
        <w:t xml:space="preserve">k Spaces come before the letters. </w:t>
      </w:r>
      <w:r>
        <w:t xml:space="preserve">Numbers come before letters. Special characters </w:t>
      </w:r>
      <w:r w:rsidR="00EF3AAB">
        <w:t>(#</w:t>
      </w:r>
      <w:r>
        <w:t xml:space="preserve"> </w:t>
      </w:r>
      <w:proofErr w:type="gramStart"/>
      <w:r w:rsidR="00EF3AAB">
        <w:t>“ “</w:t>
      </w:r>
      <w:proofErr w:type="gramEnd"/>
      <w:r w:rsidR="00EF3AAB">
        <w:t xml:space="preserve"> </w:t>
      </w:r>
      <w:r>
        <w:t xml:space="preserve">$ &amp;, etc.) come </w:t>
      </w:r>
      <w:r w:rsidR="00EF3AAB">
        <w:t>before numbers.</w:t>
      </w:r>
    </w:p>
    <w:p w:rsidR="00BC5639" w:rsidRDefault="00BC5639" w:rsidP="00BC5639"/>
    <w:p w:rsidR="00BC5639" w:rsidRDefault="00BC5639" w:rsidP="001A0ECD">
      <w:pPr>
        <w:pStyle w:val="PargrafodaLista"/>
        <w:numPr>
          <w:ilvl w:val="0"/>
          <w:numId w:val="8"/>
        </w:numPr>
        <w:rPr>
          <w:b/>
        </w:rPr>
      </w:pPr>
      <w:r w:rsidRPr="00BC5639">
        <w:rPr>
          <w:b/>
        </w:rPr>
        <w:t xml:space="preserve">REPORT GROUPED BY STATE, CLASSIFIED BY TRADING NAME, </w:t>
      </w:r>
      <w:r w:rsidR="00AC7386">
        <w:rPr>
          <w:b/>
        </w:rPr>
        <w:t>FILTERED BY</w:t>
      </w:r>
      <w:r>
        <w:rPr>
          <w:b/>
        </w:rPr>
        <w:t xml:space="preserve"> LARGE TAXPAYERS UNIT</w:t>
      </w:r>
    </w:p>
    <w:p w:rsidR="00835A61" w:rsidRDefault="00835A61" w:rsidP="00835A61">
      <w:pPr>
        <w:pStyle w:val="PargrafodaLista"/>
        <w:numPr>
          <w:ilvl w:val="0"/>
          <w:numId w:val="0"/>
        </w:numPr>
        <w:ind w:left="720"/>
        <w:rPr>
          <w:b/>
        </w:rPr>
      </w:pPr>
    </w:p>
    <w:p w:rsidR="00540BEF" w:rsidRDefault="00540BEF" w:rsidP="00835A61">
      <w:pPr>
        <w:pStyle w:val="PargrafodaLista"/>
        <w:numPr>
          <w:ilvl w:val="0"/>
          <w:numId w:val="0"/>
        </w:numPr>
        <w:ind w:left="720"/>
        <w:rPr>
          <w:b/>
        </w:rPr>
      </w:pPr>
      <w:r>
        <w:rPr>
          <w:b/>
          <w:noProof/>
        </w:rPr>
        <w:drawing>
          <wp:inline distT="0" distB="0" distL="0" distR="0">
            <wp:extent cx="2038350" cy="1761478"/>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38350" cy="1761478"/>
                    </a:xfrm>
                    <a:prstGeom prst="rect">
                      <a:avLst/>
                    </a:prstGeom>
                    <a:noFill/>
                    <a:ln>
                      <a:noFill/>
                    </a:ln>
                  </pic:spPr>
                </pic:pic>
              </a:graphicData>
            </a:graphic>
          </wp:inline>
        </w:drawing>
      </w:r>
    </w:p>
    <w:p w:rsidR="00540BEF" w:rsidRDefault="00540BEF" w:rsidP="00835A61">
      <w:pPr>
        <w:pStyle w:val="PargrafodaLista"/>
        <w:numPr>
          <w:ilvl w:val="0"/>
          <w:numId w:val="0"/>
        </w:numPr>
        <w:ind w:left="720"/>
        <w:rPr>
          <w:b/>
        </w:rPr>
      </w:pPr>
    </w:p>
    <w:p w:rsidR="00835A61" w:rsidRDefault="00835A61" w:rsidP="00835A61">
      <w:pPr>
        <w:pStyle w:val="PargrafodaLista"/>
        <w:numPr>
          <w:ilvl w:val="0"/>
          <w:numId w:val="0"/>
        </w:numPr>
        <w:ind w:left="720"/>
        <w:rPr>
          <w:b/>
        </w:rPr>
      </w:pPr>
    </w:p>
    <w:p w:rsidR="0000260A" w:rsidRDefault="0000260A" w:rsidP="00835A61">
      <w:pPr>
        <w:pStyle w:val="PargrafodaLista"/>
        <w:numPr>
          <w:ilvl w:val="0"/>
          <w:numId w:val="0"/>
        </w:numPr>
        <w:ind w:left="720"/>
        <w:rPr>
          <w:b/>
        </w:rPr>
      </w:pPr>
    </w:p>
    <w:p w:rsidR="00BC5639" w:rsidRDefault="00BC5639" w:rsidP="00BC5639">
      <w:pPr>
        <w:pStyle w:val="PargrafodaLista"/>
        <w:numPr>
          <w:ilvl w:val="0"/>
          <w:numId w:val="0"/>
        </w:numPr>
        <w:ind w:left="720"/>
        <w:rPr>
          <w:b/>
        </w:rPr>
      </w:pPr>
    </w:p>
    <w:p w:rsidR="00BC5639" w:rsidRDefault="00974A10" w:rsidP="00BC5639">
      <w:pPr>
        <w:pStyle w:val="PargrafodaLista"/>
        <w:numPr>
          <w:ilvl w:val="0"/>
          <w:numId w:val="0"/>
        </w:numPr>
        <w:ind w:left="720"/>
        <w:rPr>
          <w:b/>
        </w:rPr>
      </w:pPr>
      <w:r>
        <w:rPr>
          <w:noProof/>
        </w:rPr>
        <w:drawing>
          <wp:inline distT="0" distB="0" distL="0" distR="0" wp14:anchorId="2F96795F" wp14:editId="3ABB0EDF">
            <wp:extent cx="5063809" cy="3582537"/>
            <wp:effectExtent l="0" t="0" r="381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63884" cy="3582590"/>
                    </a:xfrm>
                    <a:prstGeom prst="rect">
                      <a:avLst/>
                    </a:prstGeom>
                  </pic:spPr>
                </pic:pic>
              </a:graphicData>
            </a:graphic>
          </wp:inline>
        </w:drawing>
      </w:r>
    </w:p>
    <w:p w:rsidR="00BC5639" w:rsidRDefault="00BC5639" w:rsidP="00BC5639">
      <w:pPr>
        <w:pStyle w:val="PargrafodaLista"/>
        <w:numPr>
          <w:ilvl w:val="0"/>
          <w:numId w:val="0"/>
        </w:numPr>
        <w:ind w:left="720"/>
        <w:rPr>
          <w:b/>
        </w:rPr>
      </w:pPr>
    </w:p>
    <w:p w:rsidR="00835A61" w:rsidRDefault="00835A61" w:rsidP="00BC5639">
      <w:pPr>
        <w:pStyle w:val="PargrafodaLista"/>
        <w:numPr>
          <w:ilvl w:val="0"/>
          <w:numId w:val="0"/>
        </w:numPr>
        <w:ind w:left="720"/>
      </w:pPr>
    </w:p>
    <w:p w:rsidR="00BC5639" w:rsidRDefault="00835A61" w:rsidP="00835A61">
      <w:pPr>
        <w:pStyle w:val="PargrafodaLista"/>
        <w:numPr>
          <w:ilvl w:val="0"/>
          <w:numId w:val="0"/>
        </w:numPr>
        <w:ind w:firstLine="720"/>
      </w:pPr>
      <w:r>
        <w:t xml:space="preserve">This report only has 4 pages as it was filtered by Assigned Office equal to Large Taxpayers Unit. It has in total 107 large taxpayers: 78 in Central Equatoria, 2 in Western Bahr el Ghazal and 27 with no State. </w:t>
      </w:r>
    </w:p>
    <w:p w:rsidR="00835A61" w:rsidRDefault="00835A61" w:rsidP="00BC5639">
      <w:pPr>
        <w:pStyle w:val="PargrafodaLista"/>
        <w:numPr>
          <w:ilvl w:val="0"/>
          <w:numId w:val="0"/>
        </w:numPr>
        <w:ind w:left="720"/>
      </w:pPr>
    </w:p>
    <w:p w:rsidR="00835A61" w:rsidRDefault="00835A61" w:rsidP="00BC5639">
      <w:pPr>
        <w:pStyle w:val="PargrafodaLista"/>
        <w:numPr>
          <w:ilvl w:val="0"/>
          <w:numId w:val="0"/>
        </w:numPr>
        <w:ind w:left="720"/>
      </w:pPr>
    </w:p>
    <w:p w:rsidR="00AC7386" w:rsidRDefault="00AC7386" w:rsidP="00BC5639">
      <w:pPr>
        <w:pStyle w:val="PargrafodaLista"/>
        <w:numPr>
          <w:ilvl w:val="0"/>
          <w:numId w:val="0"/>
        </w:numPr>
        <w:ind w:left="720"/>
      </w:pPr>
    </w:p>
    <w:p w:rsidR="00AC7386" w:rsidRDefault="00AC7386" w:rsidP="00BC5639">
      <w:pPr>
        <w:pStyle w:val="PargrafodaLista"/>
        <w:numPr>
          <w:ilvl w:val="0"/>
          <w:numId w:val="0"/>
        </w:numPr>
        <w:ind w:left="720"/>
      </w:pPr>
    </w:p>
    <w:p w:rsidR="00AC7386" w:rsidRDefault="00AC7386" w:rsidP="00BC5639">
      <w:pPr>
        <w:pStyle w:val="PargrafodaLista"/>
        <w:numPr>
          <w:ilvl w:val="0"/>
          <w:numId w:val="0"/>
        </w:numPr>
        <w:ind w:left="720"/>
      </w:pPr>
    </w:p>
    <w:p w:rsidR="00AC7386" w:rsidRDefault="00AC7386" w:rsidP="0000260A">
      <w:pPr>
        <w:pStyle w:val="PargrafodaLista"/>
        <w:numPr>
          <w:ilvl w:val="0"/>
          <w:numId w:val="0"/>
        </w:numPr>
        <w:ind w:left="90" w:firstLine="630"/>
      </w:pPr>
      <w:r>
        <w:t xml:space="preserve">This is first page of the report. It has 27 taxpayers without </w:t>
      </w:r>
      <w:r w:rsidR="0000260A">
        <w:t xml:space="preserve">the information of the </w:t>
      </w:r>
      <w:r>
        <w:t xml:space="preserve">state as you can see marked in blue. </w:t>
      </w:r>
      <w:r w:rsidRPr="00AC7386">
        <w:rPr>
          <w:b/>
        </w:rPr>
        <w:t>This is to emphasize that the input of incorrect or incomplete information will result in poor reports as this one</w:t>
      </w:r>
      <w:r w:rsidR="00AC41F9">
        <w:rPr>
          <w:b/>
        </w:rPr>
        <w:t>.</w:t>
      </w:r>
    </w:p>
    <w:p w:rsidR="00AC7386" w:rsidRDefault="00AC7386" w:rsidP="0000260A">
      <w:pPr>
        <w:pStyle w:val="PargrafodaLista"/>
        <w:numPr>
          <w:ilvl w:val="0"/>
          <w:numId w:val="0"/>
        </w:numPr>
        <w:ind w:left="90"/>
      </w:pPr>
    </w:p>
    <w:p w:rsidR="00AC7386" w:rsidRDefault="00AC7386" w:rsidP="00BC5639">
      <w:pPr>
        <w:pStyle w:val="PargrafodaLista"/>
        <w:numPr>
          <w:ilvl w:val="0"/>
          <w:numId w:val="0"/>
        </w:numPr>
        <w:ind w:left="720"/>
      </w:pPr>
    </w:p>
    <w:p w:rsidR="00835A61" w:rsidRPr="00835A61" w:rsidRDefault="00397D61" w:rsidP="00BC5639">
      <w:pPr>
        <w:pStyle w:val="PargrafodaLista"/>
        <w:numPr>
          <w:ilvl w:val="0"/>
          <w:numId w:val="0"/>
        </w:numPr>
        <w:ind w:left="720"/>
      </w:pPr>
      <w:r>
        <w:rPr>
          <w:noProof/>
        </w:rPr>
        <w:drawing>
          <wp:inline distT="0" distB="0" distL="0" distR="0" wp14:anchorId="74CDEEEE" wp14:editId="1B540398">
            <wp:extent cx="5208489" cy="368489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08566" cy="3684950"/>
                    </a:xfrm>
                    <a:prstGeom prst="rect">
                      <a:avLst/>
                    </a:prstGeom>
                  </pic:spPr>
                </pic:pic>
              </a:graphicData>
            </a:graphic>
          </wp:inline>
        </w:drawing>
      </w:r>
    </w:p>
    <w:p w:rsidR="0000260A" w:rsidRDefault="0000260A" w:rsidP="00BC5639"/>
    <w:p w:rsidR="0000260A" w:rsidRPr="0000260A" w:rsidRDefault="0000260A" w:rsidP="00BC5639">
      <w:pPr>
        <w:rPr>
          <w:b/>
        </w:rPr>
      </w:pPr>
      <w:r>
        <w:tab/>
        <w:t xml:space="preserve">This is just another report. </w:t>
      </w:r>
      <w:r w:rsidRPr="0000260A">
        <w:rPr>
          <w:b/>
        </w:rPr>
        <w:t>Note that numbers would come before letters when sorted in ascending order.</w:t>
      </w:r>
    </w:p>
    <w:p w:rsidR="0000260A" w:rsidRDefault="0052294E" w:rsidP="005C1E76">
      <w:pPr>
        <w:ind w:left="630"/>
      </w:pPr>
      <w:r>
        <w:rPr>
          <w:noProof/>
        </w:rPr>
        <w:drawing>
          <wp:inline distT="0" distB="0" distL="0" distR="0" wp14:anchorId="1D280617" wp14:editId="237E5CC0">
            <wp:extent cx="5229225" cy="650301"/>
            <wp:effectExtent l="19050" t="19050" r="9525" b="1651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27488" cy="650085"/>
                    </a:xfrm>
                    <a:prstGeom prst="rect">
                      <a:avLst/>
                    </a:prstGeom>
                    <a:ln>
                      <a:solidFill>
                        <a:schemeClr val="accent1"/>
                      </a:solidFill>
                    </a:ln>
                  </pic:spPr>
                </pic:pic>
              </a:graphicData>
            </a:graphic>
          </wp:inline>
        </w:drawing>
      </w:r>
    </w:p>
    <w:p w:rsidR="0000260A" w:rsidRDefault="0000260A" w:rsidP="0000260A">
      <w:pPr>
        <w:ind w:left="720"/>
      </w:pPr>
    </w:p>
    <w:p w:rsidR="005C1E76" w:rsidRDefault="005C1E76" w:rsidP="0000260A">
      <w:pPr>
        <w:ind w:left="720"/>
      </w:pPr>
    </w:p>
    <w:p w:rsidR="0000260A" w:rsidRDefault="0000260A" w:rsidP="0000260A">
      <w:pPr>
        <w:ind w:left="720"/>
      </w:pPr>
    </w:p>
    <w:p w:rsidR="0000260A" w:rsidRDefault="0000260A" w:rsidP="0000260A">
      <w:pPr>
        <w:ind w:left="720"/>
      </w:pPr>
    </w:p>
    <w:p w:rsidR="0000260A" w:rsidRDefault="0000260A" w:rsidP="0000260A">
      <w:pPr>
        <w:ind w:left="720"/>
      </w:pPr>
    </w:p>
    <w:p w:rsidR="0000260A" w:rsidRDefault="0000260A" w:rsidP="001A0ECD">
      <w:pPr>
        <w:pStyle w:val="PargrafodaLista"/>
        <w:numPr>
          <w:ilvl w:val="0"/>
          <w:numId w:val="8"/>
        </w:numPr>
        <w:rPr>
          <w:b/>
        </w:rPr>
      </w:pPr>
      <w:r w:rsidRPr="00BC5639">
        <w:rPr>
          <w:b/>
        </w:rPr>
        <w:lastRenderedPageBreak/>
        <w:t xml:space="preserve">REPORT GROUPED BY </w:t>
      </w:r>
      <w:r>
        <w:rPr>
          <w:b/>
        </w:rPr>
        <w:t>OPERATION TYPE, CLAS</w:t>
      </w:r>
      <w:r w:rsidRPr="00BC5639">
        <w:rPr>
          <w:b/>
        </w:rPr>
        <w:t>SIFIED BY T</w:t>
      </w:r>
      <w:r>
        <w:rPr>
          <w:b/>
        </w:rPr>
        <w:t>IN</w:t>
      </w:r>
      <w:r w:rsidRPr="00BC5639">
        <w:rPr>
          <w:b/>
        </w:rPr>
        <w:t xml:space="preserve">, </w:t>
      </w:r>
      <w:r>
        <w:rPr>
          <w:b/>
        </w:rPr>
        <w:t>FILTERED BY LARGE TAXPAYERS UNIT</w:t>
      </w:r>
    </w:p>
    <w:p w:rsidR="00540BEF" w:rsidRDefault="00540BEF" w:rsidP="00540BEF">
      <w:pPr>
        <w:pStyle w:val="PargrafodaLista"/>
        <w:numPr>
          <w:ilvl w:val="0"/>
          <w:numId w:val="0"/>
        </w:numPr>
        <w:ind w:left="720"/>
        <w:rPr>
          <w:b/>
        </w:rPr>
      </w:pPr>
    </w:p>
    <w:p w:rsidR="00540BEF" w:rsidRDefault="00540BEF" w:rsidP="00540BEF">
      <w:pPr>
        <w:pStyle w:val="PargrafodaLista"/>
        <w:numPr>
          <w:ilvl w:val="0"/>
          <w:numId w:val="0"/>
        </w:numPr>
        <w:ind w:left="720"/>
        <w:rPr>
          <w:b/>
        </w:rPr>
      </w:pPr>
      <w:r>
        <w:rPr>
          <w:b/>
          <w:noProof/>
        </w:rPr>
        <w:drawing>
          <wp:inline distT="0" distB="0" distL="0" distR="0">
            <wp:extent cx="2243254" cy="1943100"/>
            <wp:effectExtent l="0" t="0" r="508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43254" cy="1943100"/>
                    </a:xfrm>
                    <a:prstGeom prst="rect">
                      <a:avLst/>
                    </a:prstGeom>
                    <a:noFill/>
                    <a:ln>
                      <a:noFill/>
                    </a:ln>
                  </pic:spPr>
                </pic:pic>
              </a:graphicData>
            </a:graphic>
          </wp:inline>
        </w:drawing>
      </w:r>
    </w:p>
    <w:p w:rsidR="005D3669" w:rsidRDefault="005D3669" w:rsidP="005D3669">
      <w:pPr>
        <w:ind w:firstLine="720"/>
      </w:pPr>
      <w:r>
        <w:t xml:space="preserve">The report has 5 pages. Note that no date was used to filter the information; therefore it has information registered since the very start of the database up to this day. It is grouped by type of business operation (accommodation and food, construction, financial services, etc.) and classified (sorted) by TIN, not by trading name. </w:t>
      </w:r>
    </w:p>
    <w:p w:rsidR="0000260A" w:rsidRPr="00796193" w:rsidRDefault="00575F14" w:rsidP="005D3669">
      <w:pPr>
        <w:rPr>
          <w:rFonts w:cs="Arial"/>
          <w:color w:val="002A6C"/>
          <w:sz w:val="32"/>
          <w:szCs w:val="28"/>
        </w:rPr>
      </w:pPr>
      <w:r>
        <w:rPr>
          <w:noProof/>
        </w:rPr>
        <mc:AlternateContent>
          <mc:Choice Requires="wps">
            <w:drawing>
              <wp:anchor distT="0" distB="0" distL="114300" distR="114300" simplePos="0" relativeHeight="251701248" behindDoc="0" locked="0" layoutInCell="1" allowOverlap="1" wp14:anchorId="57A0E615" wp14:editId="52A78899">
                <wp:simplePos x="0" y="0"/>
                <wp:positionH relativeFrom="column">
                  <wp:posOffset>5805805</wp:posOffset>
                </wp:positionH>
                <wp:positionV relativeFrom="paragraph">
                  <wp:posOffset>3279140</wp:posOffset>
                </wp:positionV>
                <wp:extent cx="284480" cy="711200"/>
                <wp:effectExtent l="0" t="137160" r="0" b="111760"/>
                <wp:wrapNone/>
                <wp:docPr id="73" name="Seta para baixo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3275040">
                          <a:off x="0" y="0"/>
                          <a:ext cx="284480" cy="711200"/>
                        </a:xfrm>
                        <a:prstGeom prst="downArrow">
                          <a:avLst/>
                        </a:prstGeom>
                        <a:noFill/>
                        <a:ln w="952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eta para baixo 73" o:spid="_x0000_s1026" type="#_x0000_t67" style="position:absolute;margin-left:457.15pt;margin-top:258.2pt;width:22.4pt;height:56pt;rotation:3577217fd;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" adj="17280" filled="f" strokecolor="red">
                <v:path arrowok="t"/>
              </v:shape>
            </w:pict>
          </mc:Fallback>
        </mc:AlternateContent>
      </w:r>
      <w:r w:rsidR="0052294E">
        <w:rPr>
          <w:noProof/>
        </w:rPr>
        <w:drawing>
          <wp:inline distT="0" distB="0" distL="0" distR="0" wp14:anchorId="2115DEB2" wp14:editId="5F0D0B29">
            <wp:extent cx="5732145" cy="4055370"/>
            <wp:effectExtent l="0" t="0" r="1905" b="254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2145" cy="4055370"/>
                    </a:xfrm>
                    <a:prstGeom prst="rect">
                      <a:avLst/>
                    </a:prstGeom>
                  </pic:spPr>
                </pic:pic>
              </a:graphicData>
            </a:graphic>
          </wp:inline>
        </w:drawing>
      </w:r>
    </w:p>
    <w:p w:rsidR="00540BEF" w:rsidRDefault="00540BEF">
      <w:pPr>
        <w:rPr>
          <w:rFonts w:cs="Arial"/>
          <w:b/>
          <w:color w:val="002A6C"/>
          <w:sz w:val="32"/>
          <w:szCs w:val="28"/>
        </w:rPr>
      </w:pPr>
      <w:r>
        <w:br w:type="page"/>
      </w:r>
    </w:p>
    <w:p w:rsidR="00540BEF" w:rsidRDefault="00540BEF" w:rsidP="001A0ECD">
      <w:pPr>
        <w:pStyle w:val="PargrafodaLista"/>
        <w:numPr>
          <w:ilvl w:val="0"/>
          <w:numId w:val="8"/>
        </w:numPr>
        <w:rPr>
          <w:b/>
        </w:rPr>
      </w:pPr>
      <w:r w:rsidRPr="00BC5639">
        <w:rPr>
          <w:b/>
        </w:rPr>
        <w:lastRenderedPageBreak/>
        <w:t xml:space="preserve">REPORT GROUPED BY </w:t>
      </w:r>
      <w:r>
        <w:rPr>
          <w:b/>
        </w:rPr>
        <w:t>OPERATION TYPE, CLAS</w:t>
      </w:r>
      <w:r w:rsidRPr="00BC5639">
        <w:rPr>
          <w:b/>
        </w:rPr>
        <w:t xml:space="preserve">SIFIED BY </w:t>
      </w:r>
      <w:r>
        <w:rPr>
          <w:b/>
        </w:rPr>
        <w:t>TRADING NAME AND</w:t>
      </w:r>
      <w:r w:rsidRPr="00BC5639">
        <w:rPr>
          <w:b/>
        </w:rPr>
        <w:t xml:space="preserve"> </w:t>
      </w:r>
      <w:r>
        <w:rPr>
          <w:b/>
        </w:rPr>
        <w:t>FILTERED BY KEYWORD “PETRO” WITHIN TRADING NAME</w:t>
      </w:r>
    </w:p>
    <w:p w:rsidR="002B5C74" w:rsidRDefault="00540BEF" w:rsidP="00867F75">
      <w:pPr>
        <w:ind w:left="720"/>
      </w:pPr>
      <w:r>
        <w:rPr>
          <w:noProof/>
        </w:rPr>
        <w:drawing>
          <wp:inline distT="0" distB="0" distL="0" distR="0" wp14:anchorId="6786012F" wp14:editId="1AE86608">
            <wp:extent cx="2133600" cy="1862507"/>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33600" cy="1862507"/>
                    </a:xfrm>
                    <a:prstGeom prst="rect">
                      <a:avLst/>
                    </a:prstGeom>
                    <a:noFill/>
                    <a:ln>
                      <a:noFill/>
                    </a:ln>
                  </pic:spPr>
                </pic:pic>
              </a:graphicData>
            </a:graphic>
          </wp:inline>
        </w:drawing>
      </w:r>
    </w:p>
    <w:p w:rsidR="002A5E75" w:rsidRPr="002A5E75" w:rsidRDefault="002A5E75" w:rsidP="002A5E75">
      <w:pPr>
        <w:ind w:firstLine="720"/>
      </w:pPr>
      <w:r>
        <w:t>A nine page report would be generated listing all taxpayers that have the text string “petro” within their trading name grouped by operation type. As we can see many business were originally wrongly classified therefore and gradually must be corrected.</w:t>
      </w:r>
    </w:p>
    <w:p w:rsidR="00540BEF" w:rsidRPr="00540BEF" w:rsidRDefault="00FE139D" w:rsidP="00540BEF">
      <w:r>
        <w:rPr>
          <w:noProof/>
        </w:rPr>
        <w:drawing>
          <wp:inline distT="0" distB="0" distL="0" distR="0" wp14:anchorId="39E0A9D1" wp14:editId="7ADF77E3">
            <wp:extent cx="5732145" cy="4055370"/>
            <wp:effectExtent l="0" t="0" r="1905" b="254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32145" cy="4055370"/>
                    </a:xfrm>
                    <a:prstGeom prst="rect">
                      <a:avLst/>
                    </a:prstGeom>
                  </pic:spPr>
                </pic:pic>
              </a:graphicData>
            </a:graphic>
          </wp:inline>
        </w:drawing>
      </w:r>
    </w:p>
    <w:p w:rsidR="00907033" w:rsidRDefault="00907033" w:rsidP="00AC5C5D">
      <w:pPr>
        <w:pStyle w:val="Ttulo1"/>
      </w:pPr>
    </w:p>
    <w:p w:rsidR="00540BEF" w:rsidRDefault="00540BEF">
      <w:pPr>
        <w:rPr>
          <w:rFonts w:cs="Arial"/>
          <w:b/>
          <w:color w:val="002A6C"/>
          <w:sz w:val="32"/>
          <w:szCs w:val="28"/>
        </w:rPr>
      </w:pPr>
      <w:r>
        <w:br w:type="page"/>
      </w:r>
    </w:p>
    <w:p w:rsidR="00AC5C5D" w:rsidRDefault="00AC5C5D" w:rsidP="00AC5C5D">
      <w:pPr>
        <w:pStyle w:val="Ttulo1"/>
      </w:pPr>
      <w:bookmarkStart w:id="42" w:name="_Toc369700465"/>
      <w:r>
        <w:lastRenderedPageBreak/>
        <w:t>Taxpayers Accounts Module</w:t>
      </w:r>
      <w:bookmarkEnd w:id="42"/>
    </w:p>
    <w:p w:rsidR="00AC5C5D" w:rsidRDefault="007B237F" w:rsidP="00B16485">
      <w:pPr>
        <w:ind w:firstLine="720"/>
      </w:pPr>
      <w:r>
        <w:t xml:space="preserve">This module has the following </w:t>
      </w:r>
      <w:r w:rsidR="00B16485">
        <w:t>main functionalities</w:t>
      </w:r>
      <w:r>
        <w:t xml:space="preserve"> for regular users (not administrators)</w:t>
      </w:r>
      <w:r w:rsidR="00B16485">
        <w:t>: PROCESS RETURN, PAYMENTS, ACCOUNTS, AUDIT and REPORTS.</w:t>
      </w:r>
      <w:r w:rsidR="00EA3A8D">
        <w:t xml:space="preserve"> </w:t>
      </w:r>
      <w:r w:rsidR="00AC5C5D">
        <w:t xml:space="preserve">After you successfully log into the </w:t>
      </w:r>
      <w:r w:rsidR="00B16485">
        <w:t xml:space="preserve">Accounts </w:t>
      </w:r>
      <w:r w:rsidR="00AC5C5D">
        <w:t>Module using your User ID and password, the MAIN MENU screen will be presented</w:t>
      </w:r>
      <w:r w:rsidR="00B16485">
        <w:t>:</w:t>
      </w:r>
    </w:p>
    <w:p w:rsidR="00AC5C5D" w:rsidRDefault="007B237F" w:rsidP="00B16485">
      <w:pPr>
        <w:pStyle w:val="PargrafodaLista"/>
        <w:numPr>
          <w:ilvl w:val="0"/>
          <w:numId w:val="0"/>
        </w:numPr>
        <w:ind w:left="720"/>
      </w:pPr>
      <w:r>
        <w:rPr>
          <w:noProof/>
        </w:rPr>
        <w:drawing>
          <wp:inline distT="0" distB="0" distL="0" distR="0" wp14:anchorId="5BCD4230" wp14:editId="6C7124E5">
            <wp:extent cx="2600325" cy="2395977"/>
            <wp:effectExtent l="0" t="0" r="0" b="444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03358" cy="2398771"/>
                    </a:xfrm>
                    <a:prstGeom prst="rect">
                      <a:avLst/>
                    </a:prstGeom>
                    <a:noFill/>
                    <a:ln>
                      <a:noFill/>
                    </a:ln>
                  </pic:spPr>
                </pic:pic>
              </a:graphicData>
            </a:graphic>
          </wp:inline>
        </w:drawing>
      </w:r>
    </w:p>
    <w:p w:rsidR="00AC5C5D" w:rsidRDefault="00AC5C5D" w:rsidP="00AC5C5D">
      <w:pPr>
        <w:pStyle w:val="PargrafodaLista"/>
        <w:numPr>
          <w:ilvl w:val="0"/>
          <w:numId w:val="0"/>
        </w:numPr>
        <w:ind w:left="720"/>
      </w:pPr>
    </w:p>
    <w:p w:rsidR="00AC5C5D" w:rsidRDefault="00B16485" w:rsidP="00B16485">
      <w:pPr>
        <w:pStyle w:val="Ttulo2"/>
      </w:pPr>
      <w:bookmarkStart w:id="43" w:name="_Toc369700466"/>
      <w:r>
        <w:t>Process Return</w:t>
      </w:r>
      <w:bookmarkEnd w:id="43"/>
    </w:p>
    <w:p w:rsidR="00B16485" w:rsidRPr="00B16485" w:rsidRDefault="00B16485" w:rsidP="00B16485">
      <w:r>
        <w:tab/>
        <w:t>Through this option all returns (declarations, statements) are included into the System.  It is an ADD NEW feature for PIT-Withholding, Excise Tax</w:t>
      </w:r>
      <w:r w:rsidR="008E6813">
        <w:t>, Annual</w:t>
      </w:r>
      <w:r>
        <w:t xml:space="preserve"> BPT - Business Profit Tax</w:t>
      </w:r>
      <w:r w:rsidR="00102D6C">
        <w:t xml:space="preserve"> and Sales Tax</w:t>
      </w:r>
      <w:r>
        <w:t>.</w:t>
      </w:r>
      <w:r w:rsidR="00A84F3F">
        <w:t xml:space="preserve"> Please note that the old forms are still available, but will be discontinued later.</w:t>
      </w:r>
    </w:p>
    <w:p w:rsidR="00B16485" w:rsidRPr="00B16485" w:rsidRDefault="00102D6C" w:rsidP="00102D6C">
      <w:pPr>
        <w:tabs>
          <w:tab w:val="left" w:pos="4820"/>
        </w:tabs>
        <w:ind w:left="720"/>
      </w:pPr>
      <w:r>
        <w:rPr>
          <w:noProof/>
        </w:rPr>
        <w:drawing>
          <wp:inline distT="0" distB="0" distL="0" distR="0">
            <wp:extent cx="2584174" cy="2156382"/>
            <wp:effectExtent l="19050" t="19050" r="26035" b="1587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84192" cy="2156397"/>
                    </a:xfrm>
                    <a:prstGeom prst="rect">
                      <a:avLst/>
                    </a:prstGeom>
                    <a:solidFill>
                      <a:schemeClr val="accent1"/>
                    </a:solidFill>
                    <a:ln>
                      <a:solidFill>
                        <a:schemeClr val="accent1"/>
                      </a:solidFill>
                    </a:ln>
                  </pic:spPr>
                </pic:pic>
              </a:graphicData>
            </a:graphic>
          </wp:inline>
        </w:drawing>
      </w:r>
    </w:p>
    <w:p w:rsidR="00960D5D" w:rsidRDefault="00960D5D" w:rsidP="00AC5C5D">
      <w:r>
        <w:tab/>
        <w:t xml:space="preserve">This feature is only used by the Data Entry Section and requires a lot of attention to be typed in as most returns have a lot of detailed information. It is basically a mirror of the paper form and once all information is typed it must be SAVED. Since this is a specialized </w:t>
      </w:r>
      <w:r>
        <w:lastRenderedPageBreak/>
        <w:t>work it will not be</w:t>
      </w:r>
      <w:r w:rsidR="00DB00FF">
        <w:t xml:space="preserve"> covered in detail on this Guide and specific training is provided for the few authorized users that perform the data entry.</w:t>
      </w:r>
    </w:p>
    <w:p w:rsidR="00960D5D" w:rsidRDefault="00C96DA8" w:rsidP="001A0ECD">
      <w:pPr>
        <w:pStyle w:val="PargrafodaLista"/>
        <w:numPr>
          <w:ilvl w:val="0"/>
          <w:numId w:val="11"/>
        </w:numPr>
        <w:ind w:left="0" w:firstLine="0"/>
      </w:pPr>
      <w:r>
        <w:t xml:space="preserve">Below an example of ADD NEW of Annual Business Profit Tax. </w:t>
      </w:r>
      <w:r w:rsidR="00960D5D">
        <w:t xml:space="preserve">Please note the great amount of information that is included in the database through this form: it has the </w:t>
      </w:r>
      <w:r w:rsidR="005F6891">
        <w:t xml:space="preserve">main tab </w:t>
      </w:r>
      <w:r w:rsidR="00960D5D">
        <w:t xml:space="preserve">(section 1) and 6 other </w:t>
      </w:r>
      <w:r w:rsidR="005F6891">
        <w:t>tabs</w:t>
      </w:r>
      <w:r w:rsidR="00960D5D">
        <w:t>.</w:t>
      </w:r>
    </w:p>
    <w:p w:rsidR="00960D5D" w:rsidRDefault="00960D5D" w:rsidP="00DB00FF">
      <w:pPr>
        <w:ind w:left="720"/>
      </w:pPr>
      <w:r>
        <w:rPr>
          <w:noProof/>
        </w:rPr>
        <w:drawing>
          <wp:inline distT="0" distB="0" distL="0" distR="0" wp14:anchorId="34981AAE" wp14:editId="4A446724">
            <wp:extent cx="4089928" cy="2867025"/>
            <wp:effectExtent l="19050" t="19050" r="25400" b="952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email">
                      <a:extLst>
                        <a:ext uri="{28A0092B-C50C-407E-A947-70E740481C1C}">
                          <a14:useLocalDpi xmlns:a14="http://schemas.microsoft.com/office/drawing/2010/main"/>
                        </a:ext>
                      </a:extLst>
                    </a:blip>
                    <a:srcRect/>
                    <a:stretch>
                      <a:fillRect/>
                    </a:stretch>
                  </pic:blipFill>
                  <pic:spPr bwMode="auto">
                    <a:xfrm>
                      <a:off x="0" y="0"/>
                      <a:ext cx="4093717" cy="2869681"/>
                    </a:xfrm>
                    <a:prstGeom prst="rect">
                      <a:avLst/>
                    </a:prstGeom>
                    <a:noFill/>
                    <a:ln>
                      <a:solidFill>
                        <a:schemeClr val="accent1"/>
                      </a:solidFill>
                    </a:ln>
                  </pic:spPr>
                </pic:pic>
              </a:graphicData>
            </a:graphic>
          </wp:inline>
        </w:drawing>
      </w:r>
    </w:p>
    <w:p w:rsidR="00C96DA8" w:rsidRDefault="00DF45D8" w:rsidP="001A0ECD">
      <w:pPr>
        <w:pStyle w:val="PargrafodaLista"/>
        <w:numPr>
          <w:ilvl w:val="0"/>
          <w:numId w:val="11"/>
        </w:numPr>
        <w:ind w:left="0" w:firstLine="0"/>
      </w:pPr>
      <w:r>
        <w:t xml:space="preserve">If you want to see the already existing returns for a taxpayer, you may select in the main menu REPORTS </w:t>
      </w:r>
      <w:r w:rsidR="00E12370">
        <w:t xml:space="preserve">and </w:t>
      </w:r>
      <w:r>
        <w:t>then DASHBOARD, inform or search for the TIN</w:t>
      </w:r>
      <w:r w:rsidR="00C96DA8">
        <w:t xml:space="preserve"> and you will get the following screen:</w:t>
      </w:r>
    </w:p>
    <w:p w:rsidR="00DF45D8" w:rsidRDefault="00DF45D8" w:rsidP="00C96DA8">
      <w:pPr>
        <w:ind w:firstLine="720"/>
      </w:pPr>
      <w:r>
        <w:t xml:space="preserve"> </w:t>
      </w:r>
      <w:r w:rsidR="00FE139D">
        <w:rPr>
          <w:noProof/>
        </w:rPr>
        <w:drawing>
          <wp:inline distT="0" distB="0" distL="0" distR="0" wp14:anchorId="2E2B8CD3" wp14:editId="57C64308">
            <wp:extent cx="4382071" cy="2750024"/>
            <wp:effectExtent l="0" t="0" r="0" b="0"/>
            <wp:docPr id="319" name="Picture 319" descr="C:\Users\esigler\AppData\Local\Temp\SNAGHTML4bdf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esigler\AppData\Local\Temp\SNAGHTML4bdf178.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82136" cy="2750065"/>
                    </a:xfrm>
                    <a:prstGeom prst="rect">
                      <a:avLst/>
                    </a:prstGeom>
                    <a:noFill/>
                    <a:ln>
                      <a:noFill/>
                    </a:ln>
                  </pic:spPr>
                </pic:pic>
              </a:graphicData>
            </a:graphic>
          </wp:inline>
        </w:drawing>
      </w:r>
    </w:p>
    <w:p w:rsidR="00EA3A8D" w:rsidRDefault="00EA3A8D" w:rsidP="00C96DA8">
      <w:pPr>
        <w:ind w:firstLine="720"/>
      </w:pPr>
    </w:p>
    <w:p w:rsidR="00EA3A8D" w:rsidRDefault="00EA3A8D" w:rsidP="00C96DA8">
      <w:pPr>
        <w:ind w:firstLine="720"/>
      </w:pPr>
    </w:p>
    <w:p w:rsidR="00C96DA8" w:rsidRDefault="00C96DA8" w:rsidP="001A0ECD">
      <w:pPr>
        <w:pStyle w:val="PargrafodaLista"/>
        <w:numPr>
          <w:ilvl w:val="0"/>
          <w:numId w:val="11"/>
        </w:numPr>
        <w:ind w:left="0" w:firstLine="0"/>
      </w:pPr>
      <w:r>
        <w:t>Press DETAILS of SUBMITTED RETURNS, both marked in the previous screen, and the following list would be displayed</w:t>
      </w:r>
    </w:p>
    <w:p w:rsidR="00C96DA8" w:rsidRDefault="00FE139D" w:rsidP="00C96DA8">
      <w:pPr>
        <w:ind w:firstLine="720"/>
      </w:pPr>
      <w:r>
        <w:rPr>
          <w:noProof/>
        </w:rPr>
        <w:drawing>
          <wp:inline distT="0" distB="0" distL="0" distR="0" wp14:anchorId="4C95D074" wp14:editId="2A6AC490">
            <wp:extent cx="4340108" cy="3254991"/>
            <wp:effectExtent l="0" t="0" r="3810" b="3175"/>
            <wp:docPr id="99" name="Picture 99" descr="C:\Users\esigler\AppData\Local\Temp\SNAGHTML4c012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esigler\AppData\Local\Temp\SNAGHTML4c012fc.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40172" cy="3255039"/>
                    </a:xfrm>
                    <a:prstGeom prst="rect">
                      <a:avLst/>
                    </a:prstGeom>
                    <a:noFill/>
                    <a:ln>
                      <a:noFill/>
                    </a:ln>
                  </pic:spPr>
                </pic:pic>
              </a:graphicData>
            </a:graphic>
          </wp:inline>
        </w:drawing>
      </w:r>
    </w:p>
    <w:p w:rsidR="00F67C24" w:rsidRDefault="009003E1" w:rsidP="001A0ECD">
      <w:pPr>
        <w:pStyle w:val="PargrafodaLista"/>
        <w:numPr>
          <w:ilvl w:val="0"/>
          <w:numId w:val="13"/>
        </w:numPr>
      </w:pPr>
      <w:r>
        <w:t xml:space="preserve">Click on the TAX Period and the corresponding return will be presented </w:t>
      </w:r>
    </w:p>
    <w:p w:rsidR="009003E1" w:rsidRDefault="009003E1" w:rsidP="009003E1">
      <w:pPr>
        <w:pStyle w:val="PargrafodaLista"/>
        <w:numPr>
          <w:ilvl w:val="0"/>
          <w:numId w:val="0"/>
        </w:numPr>
        <w:ind w:left="720"/>
      </w:pPr>
    </w:p>
    <w:p w:rsidR="00F67C24" w:rsidRDefault="004A0EE5" w:rsidP="00C96DA8">
      <w:pPr>
        <w:ind w:firstLine="720"/>
      </w:pPr>
      <w:r>
        <w:rPr>
          <w:noProof/>
        </w:rPr>
        <w:drawing>
          <wp:inline distT="0" distB="0" distL="0" distR="0" wp14:anchorId="70182082" wp14:editId="68A3FE5B">
            <wp:extent cx="4380931" cy="3070845"/>
            <wp:effectExtent l="0" t="0" r="635" b="0"/>
            <wp:docPr id="114" name="Picture 114" descr="C:\Users\esigler\AppData\Local\Temp\SNAGHTML4c15b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esigler\AppData\Local\Temp\SNAGHTML4c15b80.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82096" cy="3071662"/>
                    </a:xfrm>
                    <a:prstGeom prst="rect">
                      <a:avLst/>
                    </a:prstGeom>
                    <a:noFill/>
                    <a:ln>
                      <a:noFill/>
                    </a:ln>
                  </pic:spPr>
                </pic:pic>
              </a:graphicData>
            </a:graphic>
          </wp:inline>
        </w:drawing>
      </w:r>
    </w:p>
    <w:p w:rsidR="00C96DA8" w:rsidRDefault="00C96DA8" w:rsidP="001A0ECD">
      <w:pPr>
        <w:pStyle w:val="PargrafodaLista"/>
        <w:numPr>
          <w:ilvl w:val="0"/>
          <w:numId w:val="14"/>
        </w:numPr>
        <w:ind w:left="0" w:firstLine="0"/>
      </w:pPr>
      <w:r>
        <w:lastRenderedPageBreak/>
        <w:t xml:space="preserve">Another way of </w:t>
      </w:r>
      <w:r w:rsidR="00DE23CC">
        <w:t xml:space="preserve">researching </w:t>
      </w:r>
      <w:r>
        <w:t xml:space="preserve">the declarations (statements, returns) included for a taxpayer is through its ACCOUNT </w:t>
      </w:r>
      <w:r w:rsidR="00734711">
        <w:t>DETAILS</w:t>
      </w:r>
      <w:r>
        <w:t>. In the MAIN MENU</w:t>
      </w:r>
      <w:r w:rsidR="00DE23CC">
        <w:t xml:space="preserve"> </w:t>
      </w:r>
      <w:r>
        <w:t xml:space="preserve">select TAX ACCOUNTS, </w:t>
      </w:r>
      <w:r w:rsidR="002373AC">
        <w:t xml:space="preserve">enter </w:t>
      </w:r>
      <w:r w:rsidR="00734711">
        <w:t>or search for the TIN, and a list with the balance of each tax the taxpayer is liable for will be displayed:</w:t>
      </w:r>
    </w:p>
    <w:p w:rsidR="00734711" w:rsidRDefault="00734711" w:rsidP="00734711">
      <w:pPr>
        <w:pStyle w:val="PargrafodaLista"/>
        <w:numPr>
          <w:ilvl w:val="0"/>
          <w:numId w:val="0"/>
        </w:numPr>
      </w:pPr>
    </w:p>
    <w:p w:rsidR="00C96DA8" w:rsidRDefault="00575F14" w:rsidP="00734711">
      <w:pPr>
        <w:ind w:left="720"/>
        <w:rPr>
          <w:rFonts w:eastAsia="Times New Roman"/>
          <w:b/>
          <w:bCs/>
          <w:color w:val="002A6C"/>
          <w:sz w:val="28"/>
          <w:szCs w:val="26"/>
        </w:rPr>
      </w:pPr>
      <w:r>
        <w:rPr>
          <w:noProof/>
        </w:rPr>
        <mc:AlternateContent>
          <mc:Choice Requires="wps">
            <w:drawing>
              <wp:anchor distT="0" distB="0" distL="114300" distR="114300" simplePos="0" relativeHeight="251706368" behindDoc="0" locked="0" layoutInCell="1" allowOverlap="1" wp14:anchorId="50FDF02B" wp14:editId="38F375C4">
                <wp:simplePos x="0" y="0"/>
                <wp:positionH relativeFrom="column">
                  <wp:posOffset>-80645</wp:posOffset>
                </wp:positionH>
                <wp:positionV relativeFrom="paragraph">
                  <wp:posOffset>744220</wp:posOffset>
                </wp:positionV>
                <wp:extent cx="332105" cy="625475"/>
                <wp:effectExtent l="5715" t="13335" r="0" b="35560"/>
                <wp:wrapNone/>
                <wp:docPr id="82" name="Seta para baixo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32105" cy="625475"/>
                        </a:xfrm>
                        <a:prstGeom prst="downArrow">
                          <a:avLst/>
                        </a:prstGeom>
                        <a:noFill/>
                        <a:ln w="952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eta para baixo 82" o:spid="_x0000_s1026" type="#_x0000_t67" style="position:absolute;margin-left:-6.35pt;margin-top:58.6pt;width:26.15pt;height:49.25pt;rotation:-90;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" adj="15866" filled="f" strokecolor="red">
                <v:path arrowok="t"/>
              </v:shape>
            </w:pict>
          </mc:Fallback>
        </mc:AlternateContent>
      </w:r>
      <w:r w:rsidR="004A0EE5">
        <w:rPr>
          <w:noProof/>
        </w:rPr>
        <w:drawing>
          <wp:inline distT="0" distB="0" distL="0" distR="0" wp14:anchorId="7C62654A" wp14:editId="65D4BD5F">
            <wp:extent cx="4553934" cy="2190465"/>
            <wp:effectExtent l="0" t="0" r="0" b="635"/>
            <wp:docPr id="115" name="Picture 115" descr="C:\Users\esigler\AppData\Local\Temp\SNAGHTML4c469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esigler\AppData\Local\Temp\SNAGHTML4c4698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54572" cy="2190772"/>
                    </a:xfrm>
                    <a:prstGeom prst="rect">
                      <a:avLst/>
                    </a:prstGeom>
                    <a:noFill/>
                    <a:ln>
                      <a:noFill/>
                    </a:ln>
                  </pic:spPr>
                </pic:pic>
              </a:graphicData>
            </a:graphic>
          </wp:inline>
        </w:drawing>
      </w:r>
    </w:p>
    <w:p w:rsidR="00734711" w:rsidRDefault="00734711" w:rsidP="00734711">
      <w:pPr>
        <w:ind w:left="720"/>
        <w:rPr>
          <w:rFonts w:eastAsia="Times New Roman"/>
          <w:b/>
          <w:bCs/>
          <w:color w:val="002A6C"/>
          <w:sz w:val="28"/>
          <w:szCs w:val="26"/>
        </w:rPr>
      </w:pPr>
    </w:p>
    <w:p w:rsidR="00734711" w:rsidRDefault="00734711" w:rsidP="001A0ECD">
      <w:pPr>
        <w:pStyle w:val="PargrafodaLista"/>
        <w:numPr>
          <w:ilvl w:val="0"/>
          <w:numId w:val="14"/>
        </w:numPr>
        <w:ind w:left="0" w:firstLine="0"/>
      </w:pPr>
      <w:r>
        <w:t xml:space="preserve">Select the tax you want to see the submitted returns by clicking the mouse on the corresponding line, which will </w:t>
      </w:r>
      <w:r w:rsidR="005F6891">
        <w:t xml:space="preserve">be highlighted in </w:t>
      </w:r>
      <w:r>
        <w:t>black and then press the VIEW ACCOUNT DETAILS button as below</w:t>
      </w:r>
    </w:p>
    <w:p w:rsidR="00734711" w:rsidRDefault="00734711" w:rsidP="00734711">
      <w:pPr>
        <w:pStyle w:val="PargrafodaLista"/>
        <w:numPr>
          <w:ilvl w:val="0"/>
          <w:numId w:val="0"/>
        </w:numPr>
        <w:ind w:left="1080"/>
      </w:pPr>
    </w:p>
    <w:p w:rsidR="00E534D8" w:rsidRDefault="00E534D8" w:rsidP="00734711">
      <w:pPr>
        <w:pStyle w:val="PargrafodaLista"/>
        <w:numPr>
          <w:ilvl w:val="0"/>
          <w:numId w:val="0"/>
        </w:numPr>
        <w:ind w:left="1080"/>
      </w:pPr>
    </w:p>
    <w:p w:rsidR="00734711" w:rsidRDefault="00510115" w:rsidP="00734711">
      <w:pPr>
        <w:pStyle w:val="PargrafodaLista"/>
        <w:numPr>
          <w:ilvl w:val="0"/>
          <w:numId w:val="0"/>
        </w:numPr>
        <w:ind w:left="720"/>
      </w:pPr>
      <w:r>
        <w:rPr>
          <w:noProof/>
        </w:rPr>
        <mc:AlternateContent>
          <mc:Choice Requires="wps">
            <w:drawing>
              <wp:anchor distT="0" distB="0" distL="114300" distR="114300" simplePos="0" relativeHeight="251708416" behindDoc="0" locked="0" layoutInCell="1" allowOverlap="1" wp14:anchorId="7AFD0591" wp14:editId="57CB83EF">
                <wp:simplePos x="0" y="0"/>
                <wp:positionH relativeFrom="column">
                  <wp:posOffset>40640</wp:posOffset>
                </wp:positionH>
                <wp:positionV relativeFrom="paragraph">
                  <wp:posOffset>1805041</wp:posOffset>
                </wp:positionV>
                <wp:extent cx="332105" cy="625475"/>
                <wp:effectExtent l="5715" t="13335" r="0" b="35560"/>
                <wp:wrapNone/>
                <wp:docPr id="84" name="Seta para baixo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32105" cy="625475"/>
                        </a:xfrm>
                        <a:prstGeom prst="downArrow">
                          <a:avLst/>
                        </a:prstGeom>
                        <a:noFill/>
                        <a:ln w="952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eta para baixo 84" o:spid="_x0000_s1026" type="#_x0000_t67" style="position:absolute;margin-left:3.2pt;margin-top:142.15pt;width:26.15pt;height:49.25pt;rotation:-90;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" adj="15866" filled="f" strokecolor="red">
                <v:path arrowok="t"/>
              </v:shape>
            </w:pict>
          </mc:Fallback>
        </mc:AlternateContent>
      </w:r>
      <w:r>
        <w:rPr>
          <w:noProof/>
        </w:rPr>
        <mc:AlternateContent>
          <mc:Choice Requires="wps">
            <w:drawing>
              <wp:anchor distT="0" distB="0" distL="114300" distR="114300" simplePos="0" relativeHeight="251710464" behindDoc="0" locked="0" layoutInCell="1" allowOverlap="1" wp14:anchorId="35915632" wp14:editId="23A484FF">
                <wp:simplePos x="0" y="0"/>
                <wp:positionH relativeFrom="column">
                  <wp:posOffset>31115</wp:posOffset>
                </wp:positionH>
                <wp:positionV relativeFrom="paragraph">
                  <wp:posOffset>985891</wp:posOffset>
                </wp:positionV>
                <wp:extent cx="332105" cy="625475"/>
                <wp:effectExtent l="5715" t="13335" r="0" b="35560"/>
                <wp:wrapNone/>
                <wp:docPr id="85" name="Seta para baixo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32105" cy="625475"/>
                        </a:xfrm>
                        <a:prstGeom prst="downArrow">
                          <a:avLst/>
                        </a:prstGeom>
                        <a:noFill/>
                        <a:ln w="952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eta para baixo 85" o:spid="_x0000_s1026" type="#_x0000_t67" style="position:absolute;margin-left:2.45pt;margin-top:77.65pt;width:26.15pt;height:49.25pt;rotation:-90;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" adj="15866" filled="f" strokecolor="red">
                <v:path arrowok="t"/>
              </v:shape>
            </w:pict>
          </mc:Fallback>
        </mc:AlternateContent>
      </w:r>
      <w:r w:rsidR="004A0EE5">
        <w:rPr>
          <w:noProof/>
        </w:rPr>
        <w:drawing>
          <wp:inline distT="0" distB="0" distL="0" distR="0" wp14:anchorId="27A4D6DA" wp14:editId="79D322F6">
            <wp:extent cx="4756778" cy="2287119"/>
            <wp:effectExtent l="0" t="0" r="6350" b="0"/>
            <wp:docPr id="136" name="Picture 136" descr="C:\Users\esigler\AppData\Local\Temp\SNAGHTML4c5cb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esigler\AppData\Local\Temp\SNAGHTML4c5cbdf.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56849" cy="2287153"/>
                    </a:xfrm>
                    <a:prstGeom prst="rect">
                      <a:avLst/>
                    </a:prstGeom>
                    <a:noFill/>
                    <a:ln>
                      <a:noFill/>
                    </a:ln>
                  </pic:spPr>
                </pic:pic>
              </a:graphicData>
            </a:graphic>
          </wp:inline>
        </w:drawing>
      </w:r>
    </w:p>
    <w:p w:rsidR="00E534D8" w:rsidRDefault="00E534D8" w:rsidP="00734711">
      <w:pPr>
        <w:pStyle w:val="PargrafodaLista"/>
        <w:numPr>
          <w:ilvl w:val="0"/>
          <w:numId w:val="0"/>
        </w:numPr>
        <w:ind w:left="720"/>
      </w:pPr>
    </w:p>
    <w:p w:rsidR="00E534D8" w:rsidRDefault="00E534D8" w:rsidP="00734711">
      <w:pPr>
        <w:pStyle w:val="PargrafodaLista"/>
        <w:numPr>
          <w:ilvl w:val="0"/>
          <w:numId w:val="0"/>
        </w:numPr>
        <w:ind w:left="720"/>
      </w:pPr>
    </w:p>
    <w:p w:rsidR="00E534D8" w:rsidRDefault="00E534D8" w:rsidP="00734711">
      <w:pPr>
        <w:pStyle w:val="PargrafodaLista"/>
        <w:numPr>
          <w:ilvl w:val="0"/>
          <w:numId w:val="0"/>
        </w:numPr>
        <w:ind w:left="720"/>
      </w:pPr>
    </w:p>
    <w:p w:rsidR="009003E1" w:rsidRDefault="009003E1" w:rsidP="00734711">
      <w:pPr>
        <w:pStyle w:val="PargrafodaLista"/>
        <w:numPr>
          <w:ilvl w:val="0"/>
          <w:numId w:val="0"/>
        </w:numPr>
        <w:ind w:left="720"/>
      </w:pPr>
    </w:p>
    <w:p w:rsidR="009003E1" w:rsidRDefault="009003E1" w:rsidP="00734711">
      <w:pPr>
        <w:pStyle w:val="PargrafodaLista"/>
        <w:numPr>
          <w:ilvl w:val="0"/>
          <w:numId w:val="0"/>
        </w:numPr>
        <w:ind w:left="720"/>
      </w:pPr>
    </w:p>
    <w:p w:rsidR="009003E1" w:rsidRDefault="009003E1" w:rsidP="00734711">
      <w:pPr>
        <w:pStyle w:val="PargrafodaLista"/>
        <w:numPr>
          <w:ilvl w:val="0"/>
          <w:numId w:val="0"/>
        </w:numPr>
        <w:ind w:left="720"/>
      </w:pPr>
    </w:p>
    <w:p w:rsidR="009003E1" w:rsidRDefault="009003E1" w:rsidP="00734711">
      <w:pPr>
        <w:pStyle w:val="PargrafodaLista"/>
        <w:numPr>
          <w:ilvl w:val="0"/>
          <w:numId w:val="0"/>
        </w:numPr>
        <w:ind w:left="720"/>
      </w:pPr>
    </w:p>
    <w:p w:rsidR="00E534D8" w:rsidRDefault="00E534D8" w:rsidP="00734711">
      <w:pPr>
        <w:pStyle w:val="PargrafodaLista"/>
        <w:numPr>
          <w:ilvl w:val="0"/>
          <w:numId w:val="0"/>
        </w:numPr>
        <w:ind w:left="720"/>
      </w:pPr>
    </w:p>
    <w:p w:rsidR="00E534D8" w:rsidRDefault="00E534D8" w:rsidP="001A0ECD">
      <w:pPr>
        <w:pStyle w:val="PargrafodaLista"/>
        <w:numPr>
          <w:ilvl w:val="0"/>
          <w:numId w:val="14"/>
        </w:numPr>
        <w:ind w:left="0" w:firstLine="90"/>
      </w:pPr>
      <w:r>
        <w:lastRenderedPageBreak/>
        <w:t>The following will be displayed on the screen. Note the scroll bar in the right side, there is a long list of information.</w:t>
      </w:r>
    </w:p>
    <w:p w:rsidR="00E534D8" w:rsidRDefault="00E534D8" w:rsidP="00E534D8">
      <w:pPr>
        <w:pStyle w:val="PargrafodaLista"/>
        <w:numPr>
          <w:ilvl w:val="0"/>
          <w:numId w:val="0"/>
        </w:numPr>
        <w:ind w:left="90"/>
      </w:pPr>
    </w:p>
    <w:p w:rsidR="00E534D8" w:rsidRDefault="004A0EE5" w:rsidP="00E534D8">
      <w:pPr>
        <w:ind w:left="720"/>
      </w:pPr>
      <w:r>
        <w:rPr>
          <w:noProof/>
        </w:rPr>
        <w:drawing>
          <wp:inline distT="0" distB="0" distL="0" distR="0" wp14:anchorId="1FEA64DD" wp14:editId="7E2C309F">
            <wp:extent cx="5124999" cy="1712794"/>
            <wp:effectExtent l="19050" t="19050" r="19050" b="20955"/>
            <wp:docPr id="173" name="Picture 173" descr="C:\Users\esigler\AppData\Local\Temp\SNAGHTML4c94f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esigler\AppData\Local\Temp\SNAGHTML4c94f50.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25075" cy="1712819"/>
                    </a:xfrm>
                    <a:prstGeom prst="rect">
                      <a:avLst/>
                    </a:prstGeom>
                    <a:noFill/>
                    <a:ln>
                      <a:solidFill>
                        <a:schemeClr val="accent1"/>
                      </a:solidFill>
                    </a:ln>
                  </pic:spPr>
                </pic:pic>
              </a:graphicData>
            </a:graphic>
          </wp:inline>
        </w:drawing>
      </w:r>
    </w:p>
    <w:p w:rsidR="00E534D8" w:rsidRDefault="00E534D8" w:rsidP="00734711">
      <w:pPr>
        <w:pStyle w:val="PargrafodaLista"/>
        <w:numPr>
          <w:ilvl w:val="0"/>
          <w:numId w:val="0"/>
        </w:numPr>
        <w:ind w:left="720"/>
      </w:pPr>
    </w:p>
    <w:p w:rsidR="00E534D8" w:rsidRDefault="00E534D8" w:rsidP="001A0ECD">
      <w:pPr>
        <w:pStyle w:val="PargrafodaLista"/>
        <w:numPr>
          <w:ilvl w:val="0"/>
          <w:numId w:val="14"/>
        </w:numPr>
        <w:ind w:left="0" w:firstLine="0"/>
      </w:pPr>
      <w:r>
        <w:t>The same information can be also printed by clicking PRINT ACCOUNT DETAILS</w:t>
      </w:r>
    </w:p>
    <w:p w:rsidR="00E534D8" w:rsidRDefault="00E534D8" w:rsidP="00E534D8">
      <w:pPr>
        <w:pStyle w:val="PargrafodaLista"/>
        <w:numPr>
          <w:ilvl w:val="0"/>
          <w:numId w:val="0"/>
        </w:numPr>
        <w:ind w:left="1080"/>
      </w:pPr>
    </w:p>
    <w:p w:rsidR="00E534D8" w:rsidRDefault="00EF45B2" w:rsidP="00E534D8">
      <w:pPr>
        <w:pStyle w:val="PargrafodaLista"/>
        <w:numPr>
          <w:ilvl w:val="0"/>
          <w:numId w:val="0"/>
        </w:numPr>
        <w:ind w:left="720"/>
      </w:pPr>
      <w:r>
        <w:rPr>
          <w:noProof/>
        </w:rPr>
        <w:drawing>
          <wp:inline distT="0" distB="0" distL="0" distR="0" wp14:anchorId="4CE03B6A" wp14:editId="51542102">
            <wp:extent cx="5314589" cy="3759958"/>
            <wp:effectExtent l="0" t="0" r="63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314668" cy="3760014"/>
                    </a:xfrm>
                    <a:prstGeom prst="rect">
                      <a:avLst/>
                    </a:prstGeom>
                  </pic:spPr>
                </pic:pic>
              </a:graphicData>
            </a:graphic>
          </wp:inline>
        </w:drawing>
      </w:r>
    </w:p>
    <w:p w:rsidR="00E534D8" w:rsidRDefault="00E534D8" w:rsidP="00734711">
      <w:pPr>
        <w:pStyle w:val="PargrafodaLista"/>
        <w:numPr>
          <w:ilvl w:val="0"/>
          <w:numId w:val="0"/>
        </w:numPr>
        <w:ind w:left="720"/>
      </w:pPr>
    </w:p>
    <w:p w:rsidR="00734711" w:rsidRDefault="00E534D8" w:rsidP="00EB383C">
      <w:pPr>
        <w:pStyle w:val="PargrafodaLista"/>
        <w:numPr>
          <w:ilvl w:val="0"/>
          <w:numId w:val="0"/>
        </w:numPr>
        <w:ind w:firstLine="720"/>
      </w:pPr>
      <w:r>
        <w:t xml:space="preserve">Please note that the printed version includes all types of taxes that the taxpayer is liable for.  For every tax, it is listed period by period the payments made, the declarations processed as </w:t>
      </w:r>
      <w:r w:rsidR="00B30BA6">
        <w:t>well as penalties and interest.</w:t>
      </w:r>
      <w:r w:rsidR="00734711">
        <w:br w:type="page"/>
      </w:r>
    </w:p>
    <w:p w:rsidR="00DB00FF" w:rsidRDefault="005D5ACB" w:rsidP="00DB00FF">
      <w:pPr>
        <w:pStyle w:val="Ttulo2"/>
      </w:pPr>
      <w:r>
        <w:lastRenderedPageBreak/>
        <w:t xml:space="preserve"> </w:t>
      </w:r>
      <w:bookmarkStart w:id="44" w:name="_Toc369700467"/>
      <w:r w:rsidR="00DB00FF">
        <w:t>Payments</w:t>
      </w:r>
      <w:bookmarkEnd w:id="44"/>
    </w:p>
    <w:p w:rsidR="00D34A1E" w:rsidRDefault="00D34A1E" w:rsidP="00D34A1E">
      <w:r>
        <w:tab/>
        <w:t>On this option there are two main functions: Manage Payments and Reconcile Bank Deposits.</w:t>
      </w:r>
    </w:p>
    <w:p w:rsidR="00D34A1E" w:rsidRDefault="00D34A1E" w:rsidP="00D34A1E">
      <w:pPr>
        <w:tabs>
          <w:tab w:val="left" w:pos="720"/>
          <w:tab w:val="left" w:pos="1440"/>
          <w:tab w:val="left" w:pos="2160"/>
          <w:tab w:val="left" w:pos="2880"/>
          <w:tab w:val="left" w:pos="3600"/>
          <w:tab w:val="left" w:pos="4320"/>
          <w:tab w:val="left" w:pos="5625"/>
        </w:tabs>
      </w:pPr>
      <w:r>
        <w:tab/>
      </w:r>
      <w:r>
        <w:rPr>
          <w:noProof/>
        </w:rPr>
        <w:drawing>
          <wp:inline distT="0" distB="0" distL="0" distR="0" wp14:anchorId="076B2C04" wp14:editId="35844795">
            <wp:extent cx="2661963" cy="2438400"/>
            <wp:effectExtent l="0" t="0" r="508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61963" cy="2438400"/>
                    </a:xfrm>
                    <a:prstGeom prst="rect">
                      <a:avLst/>
                    </a:prstGeom>
                    <a:noFill/>
                    <a:ln>
                      <a:noFill/>
                    </a:ln>
                  </pic:spPr>
                </pic:pic>
              </a:graphicData>
            </a:graphic>
          </wp:inline>
        </w:drawing>
      </w:r>
    </w:p>
    <w:p w:rsidR="00D34A1E" w:rsidRDefault="00D34A1E" w:rsidP="00D34A1E">
      <w:pPr>
        <w:tabs>
          <w:tab w:val="left" w:pos="720"/>
          <w:tab w:val="left" w:pos="1440"/>
          <w:tab w:val="left" w:pos="2160"/>
          <w:tab w:val="left" w:pos="2880"/>
          <w:tab w:val="left" w:pos="3600"/>
          <w:tab w:val="left" w:pos="4320"/>
          <w:tab w:val="left" w:pos="5625"/>
        </w:tabs>
      </w:pPr>
      <w:r>
        <w:tab/>
      </w:r>
    </w:p>
    <w:p w:rsidR="00D34A1E" w:rsidRPr="00D34A1E" w:rsidRDefault="00D34A1E" w:rsidP="00D34A1E">
      <w:pPr>
        <w:pStyle w:val="Ttulo3"/>
      </w:pPr>
      <w:bookmarkStart w:id="45" w:name="_Toc369700468"/>
      <w:r>
        <w:t>MANAGE PAYMENTS</w:t>
      </w:r>
      <w:bookmarkEnd w:id="45"/>
    </w:p>
    <w:p w:rsidR="00DB00FF" w:rsidRDefault="00DB00FF" w:rsidP="00DB00FF">
      <w:r>
        <w:tab/>
        <w:t xml:space="preserve">On this feature you search, add, view and edit PAYMENTS. The REVERSE option </w:t>
      </w:r>
      <w:r w:rsidR="00D34A1E">
        <w:t>is available</w:t>
      </w:r>
      <w:r w:rsidR="00404199">
        <w:t xml:space="preserve"> only for some users</w:t>
      </w:r>
      <w:r>
        <w:t>. Just select PAYMENTS in the Main Menu and the following screen will be prompted:</w:t>
      </w:r>
    </w:p>
    <w:p w:rsidR="008C3CA9" w:rsidRDefault="00EF45B2" w:rsidP="00DB00FF">
      <w:pPr>
        <w:ind w:left="720"/>
      </w:pPr>
      <w:r>
        <w:rPr>
          <w:noProof/>
        </w:rPr>
        <w:drawing>
          <wp:inline distT="0" distB="0" distL="0" distR="0" wp14:anchorId="0081210E" wp14:editId="74DDD266">
            <wp:extent cx="4139522" cy="2286000"/>
            <wp:effectExtent l="0" t="0" r="0" b="0"/>
            <wp:docPr id="200" name="Picture 200" descr="C:\Users\esigler\AppData\Local\Temp\SNAGHTML4cf99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esigler\AppData\Local\Temp\SNAGHTML4cf9999.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39584" cy="2286034"/>
                    </a:xfrm>
                    <a:prstGeom prst="rect">
                      <a:avLst/>
                    </a:prstGeom>
                    <a:noFill/>
                    <a:ln>
                      <a:noFill/>
                    </a:ln>
                  </pic:spPr>
                </pic:pic>
              </a:graphicData>
            </a:graphic>
          </wp:inline>
        </w:drawing>
      </w:r>
    </w:p>
    <w:p w:rsidR="008C3CA9" w:rsidRDefault="008C3CA9" w:rsidP="008C3CA9">
      <w:pPr>
        <w:ind w:left="-90" w:firstLine="810"/>
      </w:pPr>
      <w:r>
        <w:t>Note that this screen enables you to ADD NEW PAYMENT or to VIEW/EDIT an existing payment.  It displays the SEARCH option to be filled and it lists, by default, the Taxpayers classified by TIN.</w:t>
      </w:r>
    </w:p>
    <w:p w:rsidR="008C3CA9" w:rsidRDefault="008C3CA9" w:rsidP="008C3CA9">
      <w:pPr>
        <w:ind w:left="-90" w:firstLine="810"/>
      </w:pPr>
    </w:p>
    <w:p w:rsidR="009F0BB3" w:rsidRDefault="00A84F3F" w:rsidP="001A0ECD">
      <w:pPr>
        <w:pStyle w:val="PargrafodaLista"/>
        <w:numPr>
          <w:ilvl w:val="0"/>
          <w:numId w:val="9"/>
        </w:numPr>
        <w:ind w:left="0" w:firstLine="0"/>
      </w:pPr>
      <w:r>
        <w:lastRenderedPageBreak/>
        <w:t xml:space="preserve">Just press </w:t>
      </w:r>
      <w:r w:rsidR="008C3CA9" w:rsidRPr="00E77E53">
        <w:rPr>
          <w:b/>
        </w:rPr>
        <w:t>ADD NEW PAYMENT</w:t>
      </w:r>
      <w:r w:rsidR="007B391B">
        <w:t xml:space="preserve"> and you will be prompted with this question that enables you to</w:t>
      </w:r>
      <w:r>
        <w:t xml:space="preserve"> choose to use</w:t>
      </w:r>
      <w:r w:rsidR="007B391B">
        <w:t xml:space="preserve"> Pay Slip 2 or the </w:t>
      </w:r>
      <w:r w:rsidR="00E12370">
        <w:t>Form-15</w:t>
      </w:r>
      <w:r>
        <w:rPr>
          <w:rStyle w:val="Refdenotaderodap"/>
        </w:rPr>
        <w:footnoteReference w:id="6"/>
      </w:r>
      <w:r>
        <w:t>.</w:t>
      </w:r>
    </w:p>
    <w:p w:rsidR="007B391B" w:rsidRDefault="007B391B" w:rsidP="007B391B">
      <w:pPr>
        <w:pStyle w:val="PargrafodaLista"/>
        <w:numPr>
          <w:ilvl w:val="0"/>
          <w:numId w:val="0"/>
        </w:numPr>
        <w:ind w:left="720"/>
      </w:pPr>
    </w:p>
    <w:p w:rsidR="009F0BB3" w:rsidRDefault="00C671E6" w:rsidP="009F0BB3">
      <w:pPr>
        <w:ind w:left="720"/>
      </w:pPr>
      <w:r>
        <w:rPr>
          <w:noProof/>
        </w:rPr>
        <w:drawing>
          <wp:inline distT="0" distB="0" distL="0" distR="0" wp14:anchorId="6D009E75" wp14:editId="4BCBF201">
            <wp:extent cx="3044825" cy="1518285"/>
            <wp:effectExtent l="19050" t="19050" r="22225" b="2476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cstate="print">
                      <a:extLst>
                        <a:ext uri="{28A0092B-C50C-407E-A947-70E740481C1C}">
                          <a14:useLocalDpi xmlns:a14="http://schemas.microsoft.com/office/drawing/2010/main"/>
                        </a:ext>
                      </a:extLst>
                    </a:blip>
                    <a:srcRect/>
                    <a:stretch>
                      <a:fillRect/>
                    </a:stretch>
                  </pic:blipFill>
                  <pic:spPr bwMode="auto">
                    <a:xfrm>
                      <a:off x="0" y="0"/>
                      <a:ext cx="3044825" cy="1518285"/>
                    </a:xfrm>
                    <a:prstGeom prst="rect">
                      <a:avLst/>
                    </a:prstGeom>
                    <a:noFill/>
                    <a:ln>
                      <a:solidFill>
                        <a:schemeClr val="accent1"/>
                      </a:solidFill>
                    </a:ln>
                  </pic:spPr>
                </pic:pic>
              </a:graphicData>
            </a:graphic>
          </wp:inline>
        </w:drawing>
      </w:r>
    </w:p>
    <w:p w:rsidR="008C3CA9" w:rsidRDefault="008C3CA9" w:rsidP="001A0ECD">
      <w:pPr>
        <w:pStyle w:val="PargrafodaLista"/>
        <w:numPr>
          <w:ilvl w:val="0"/>
          <w:numId w:val="9"/>
        </w:numPr>
        <w:ind w:left="0" w:firstLine="0"/>
      </w:pPr>
      <w:r>
        <w:t xml:space="preserve"> </w:t>
      </w:r>
      <w:r w:rsidR="00A84F3F">
        <w:t>Assuming you say “yes”, you will be prompted with the following form</w:t>
      </w:r>
      <w:r>
        <w:t xml:space="preserve">: </w:t>
      </w:r>
    </w:p>
    <w:p w:rsidR="00A84F3F" w:rsidRDefault="00B5547E" w:rsidP="00B5547E">
      <w:pPr>
        <w:ind w:left="720"/>
      </w:pPr>
      <w:r>
        <w:rPr>
          <w:noProof/>
        </w:rPr>
        <w:drawing>
          <wp:inline distT="0" distB="0" distL="0" distR="0">
            <wp:extent cx="4681220" cy="3357245"/>
            <wp:effectExtent l="19050" t="19050" r="24130" b="1460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81220" cy="3357245"/>
                    </a:xfrm>
                    <a:prstGeom prst="rect">
                      <a:avLst/>
                    </a:prstGeom>
                    <a:noFill/>
                    <a:ln>
                      <a:solidFill>
                        <a:schemeClr val="accent1"/>
                      </a:solidFill>
                    </a:ln>
                  </pic:spPr>
                </pic:pic>
              </a:graphicData>
            </a:graphic>
          </wp:inline>
        </w:drawing>
      </w:r>
    </w:p>
    <w:p w:rsidR="008C3CA9" w:rsidRPr="00B5547E" w:rsidRDefault="00E77E53" w:rsidP="008C3CA9">
      <w:pPr>
        <w:rPr>
          <w:u w:val="single"/>
        </w:rPr>
      </w:pPr>
      <w:r>
        <w:tab/>
        <w:t>Please note that all fields marked above must be filled with one of the options provided as shown in “Payment Method”.</w:t>
      </w:r>
      <w:r w:rsidR="00B5547E">
        <w:t xml:space="preserve"> </w:t>
      </w:r>
      <w:r w:rsidR="00B5547E" w:rsidRPr="00B5547E">
        <w:rPr>
          <w:u w:val="single"/>
        </w:rPr>
        <w:t xml:space="preserve">MAKE SURE </w:t>
      </w:r>
      <w:r w:rsidR="003D0AE3">
        <w:rPr>
          <w:u w:val="single"/>
        </w:rPr>
        <w:t>you verify that the TIN and trading name displayed on the screen matches what is shown on the payment document and</w:t>
      </w:r>
      <w:r w:rsidR="00B5547E" w:rsidRPr="00B5547E">
        <w:rPr>
          <w:u w:val="single"/>
        </w:rPr>
        <w:t xml:space="preserve"> CHECK THE BOX “TIN and Trading Name matches”</w:t>
      </w:r>
      <w:proofErr w:type="gramStart"/>
      <w:r w:rsidR="00B5547E">
        <w:rPr>
          <w:u w:val="single"/>
        </w:rPr>
        <w:t>,</w:t>
      </w:r>
      <w:proofErr w:type="gramEnd"/>
      <w:r w:rsidR="00B5547E">
        <w:rPr>
          <w:u w:val="single"/>
        </w:rPr>
        <w:t xml:space="preserve"> otherwise the payment will go to the SUSPENDED FILE.</w:t>
      </w:r>
    </w:p>
    <w:p w:rsidR="008C3CA9" w:rsidRDefault="00E77E53" w:rsidP="007B08EE">
      <w:pPr>
        <w:pStyle w:val="PargrafodaLista"/>
        <w:numPr>
          <w:ilvl w:val="0"/>
          <w:numId w:val="9"/>
        </w:numPr>
        <w:ind w:left="0" w:firstLine="0"/>
      </w:pPr>
      <w:r>
        <w:lastRenderedPageBreak/>
        <w:t xml:space="preserve">Let´s say you want to look for a specific payment made by </w:t>
      </w:r>
      <w:r w:rsidR="00EF45B2">
        <w:t>a specific taxpayer</w:t>
      </w:r>
      <w:r>
        <w:t xml:space="preserve"> in 2012, but we do not have the exact receipt number. You could make a </w:t>
      </w:r>
      <w:r w:rsidRPr="00E77E53">
        <w:rPr>
          <w:b/>
        </w:rPr>
        <w:t>SE</w:t>
      </w:r>
      <w:r>
        <w:rPr>
          <w:b/>
        </w:rPr>
        <w:t>A</w:t>
      </w:r>
      <w:r w:rsidRPr="00E77E53">
        <w:rPr>
          <w:b/>
        </w:rPr>
        <w:t>RCH</w:t>
      </w:r>
      <w:r>
        <w:t xml:space="preserve"> as below</w:t>
      </w:r>
      <w:r w:rsidR="0022413A">
        <w:t xml:space="preserve"> that returned </w:t>
      </w:r>
      <w:r w:rsidR="00072B1A">
        <w:t xml:space="preserve">15 </w:t>
      </w:r>
      <w:r w:rsidR="0022413A">
        <w:t>records</w:t>
      </w:r>
      <w:r>
        <w:t>:</w:t>
      </w:r>
    </w:p>
    <w:p w:rsidR="00E77E53" w:rsidRDefault="00575F14" w:rsidP="00E77E53">
      <w:pPr>
        <w:ind w:left="720"/>
      </w:pPr>
      <w:r>
        <w:rPr>
          <w:noProof/>
        </w:rPr>
        <mc:AlternateContent>
          <mc:Choice Requires="wps">
            <w:drawing>
              <wp:anchor distT="0" distB="0" distL="114300" distR="114300" simplePos="0" relativeHeight="251702272" behindDoc="0" locked="0" layoutInCell="1" allowOverlap="1" wp14:anchorId="3D3444F9" wp14:editId="1946D7A1">
                <wp:simplePos x="0" y="0"/>
                <wp:positionH relativeFrom="column">
                  <wp:posOffset>4872355</wp:posOffset>
                </wp:positionH>
                <wp:positionV relativeFrom="paragraph">
                  <wp:posOffset>402590</wp:posOffset>
                </wp:positionV>
                <wp:extent cx="332105" cy="625475"/>
                <wp:effectExtent l="76200" t="0" r="67945" b="0"/>
                <wp:wrapNone/>
                <wp:docPr id="75" name="Seta para baixo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344512">
                          <a:off x="0" y="0"/>
                          <a:ext cx="332105" cy="625475"/>
                        </a:xfrm>
                        <a:prstGeom prst="downArrow">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eta para baixo 75" o:spid="_x0000_s1026" type="#_x0000_t67" style="position:absolute;margin-left:383.65pt;margin-top:31.7pt;width:26.15pt;height:49.25pt;rotation:2560832fd;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" adj="15866" filled="f" strokecolor="red">
                <v:path arrowok="t"/>
              </v:shape>
            </w:pict>
          </mc:Fallback>
        </mc:AlternateContent>
      </w:r>
      <w:r w:rsidR="00072B1A">
        <w:rPr>
          <w:noProof/>
        </w:rPr>
        <w:drawing>
          <wp:inline distT="0" distB="0" distL="0" distR="0" wp14:anchorId="4DCB06CA" wp14:editId="00D06248">
            <wp:extent cx="4653887" cy="2569333"/>
            <wp:effectExtent l="0" t="0" r="0" b="2540"/>
            <wp:docPr id="202" name="Picture 202" descr="C:\Users\esigler\AppData\Local\Temp\SNAGHTML4d66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esigler\AppData\Local\Temp\SNAGHTML4d66659.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55445" cy="2570193"/>
                    </a:xfrm>
                    <a:prstGeom prst="rect">
                      <a:avLst/>
                    </a:prstGeom>
                    <a:noFill/>
                    <a:ln>
                      <a:noFill/>
                    </a:ln>
                  </pic:spPr>
                </pic:pic>
              </a:graphicData>
            </a:graphic>
          </wp:inline>
        </w:drawing>
      </w:r>
    </w:p>
    <w:p w:rsidR="00404199" w:rsidRDefault="00404199" w:rsidP="007B08EE">
      <w:pPr>
        <w:ind w:firstLine="720"/>
      </w:pPr>
    </w:p>
    <w:p w:rsidR="00E77E53" w:rsidRDefault="0022413A" w:rsidP="007B08EE">
      <w:pPr>
        <w:pStyle w:val="PargrafodaLista"/>
        <w:numPr>
          <w:ilvl w:val="0"/>
          <w:numId w:val="9"/>
        </w:numPr>
        <w:ind w:left="0" w:firstLine="0"/>
      </w:pPr>
      <w:r>
        <w:t xml:space="preserve">In order to VIEW or EDIT any of these payments, just click the mouse on the corresponding line, which will be </w:t>
      </w:r>
      <w:r w:rsidR="003D0AE3">
        <w:t xml:space="preserve">highlighted </w:t>
      </w:r>
      <w:r>
        <w:t>in black and press the corresponding button.</w:t>
      </w:r>
    </w:p>
    <w:p w:rsidR="0022413A" w:rsidRPr="0022413A" w:rsidRDefault="0022413A" w:rsidP="0022413A">
      <w:pPr>
        <w:pStyle w:val="PargrafodaLista"/>
        <w:numPr>
          <w:ilvl w:val="0"/>
          <w:numId w:val="0"/>
        </w:numPr>
        <w:ind w:left="720"/>
        <w:rPr>
          <w:b/>
        </w:rPr>
      </w:pPr>
    </w:p>
    <w:p w:rsidR="00E77E53" w:rsidRPr="00E77E53" w:rsidRDefault="00575F14" w:rsidP="0022413A">
      <w:pPr>
        <w:ind w:left="720"/>
      </w:pPr>
      <w:r>
        <w:rPr>
          <w:noProof/>
        </w:rPr>
        <mc:AlternateContent>
          <mc:Choice Requires="wps">
            <w:drawing>
              <wp:anchor distT="0" distB="0" distL="114300" distR="114300" simplePos="0" relativeHeight="251704320" behindDoc="0" locked="0" layoutInCell="1" allowOverlap="1" wp14:anchorId="4AB0A101" wp14:editId="751D8704">
                <wp:simplePos x="0" y="0"/>
                <wp:positionH relativeFrom="column">
                  <wp:posOffset>1370842</wp:posOffset>
                </wp:positionH>
                <wp:positionV relativeFrom="paragraph">
                  <wp:posOffset>2373630</wp:posOffset>
                </wp:positionV>
                <wp:extent cx="265430" cy="545465"/>
                <wp:effectExtent l="114300" t="0" r="77470" b="6985"/>
                <wp:wrapNone/>
                <wp:docPr id="77" name="Seta para baixo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299768">
                          <a:off x="0" y="0"/>
                          <a:ext cx="265430" cy="545465"/>
                        </a:xfrm>
                        <a:prstGeom prst="downArrow">
                          <a:avLst/>
                        </a:prstGeom>
                        <a:noFill/>
                        <a:ln w="952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eta para baixo 77" o:spid="_x0000_s1026" type="#_x0000_t67" style="position:absolute;margin-left:107.95pt;margin-top:186.9pt;width:20.9pt;height:42.95pt;rotation:-9066067fd;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" adj="16345" filled="f" strokecolor="red">
                <v:path arrowok="t"/>
              </v:shape>
            </w:pict>
          </mc:Fallback>
        </mc:AlternateContent>
      </w:r>
      <w:r w:rsidR="00072B1A">
        <w:rPr>
          <w:noProof/>
        </w:rPr>
        <w:drawing>
          <wp:inline distT="0" distB="0" distL="0" distR="0" wp14:anchorId="08D194A0" wp14:editId="6B3F6E74">
            <wp:extent cx="4670865" cy="2579427"/>
            <wp:effectExtent l="0" t="0" r="0" b="0"/>
            <wp:docPr id="203" name="Picture 203" descr="C:\Users\esigler\AppData\Local\Temp\SNAGHTML4d98b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esigler\AppData\Local\Temp\SNAGHTML4d98bc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70934" cy="2579465"/>
                    </a:xfrm>
                    <a:prstGeom prst="rect">
                      <a:avLst/>
                    </a:prstGeom>
                    <a:noFill/>
                    <a:ln>
                      <a:noFill/>
                    </a:ln>
                  </pic:spPr>
                </pic:pic>
              </a:graphicData>
            </a:graphic>
          </wp:inline>
        </w:drawing>
      </w:r>
    </w:p>
    <w:p w:rsidR="00E77E53" w:rsidRDefault="00E77E53" w:rsidP="00E77E53"/>
    <w:p w:rsidR="00D34A1E" w:rsidRDefault="00D34A1E" w:rsidP="00E77E53"/>
    <w:p w:rsidR="00D34A1E" w:rsidRPr="00E77E53" w:rsidRDefault="00D34A1E" w:rsidP="00E77E53"/>
    <w:p w:rsidR="0022413A" w:rsidRDefault="0022413A" w:rsidP="007B08EE">
      <w:pPr>
        <w:pStyle w:val="PargrafodaLista"/>
        <w:numPr>
          <w:ilvl w:val="0"/>
          <w:numId w:val="9"/>
        </w:numPr>
        <w:ind w:hanging="720"/>
      </w:pPr>
      <w:r>
        <w:lastRenderedPageBreak/>
        <w:t>The following screen with all details of the payment # 004704 will be displayed:</w:t>
      </w:r>
    </w:p>
    <w:p w:rsidR="00C96DA8" w:rsidRDefault="00C96DA8" w:rsidP="00C96DA8">
      <w:pPr>
        <w:pStyle w:val="PargrafodaLista"/>
        <w:numPr>
          <w:ilvl w:val="0"/>
          <w:numId w:val="0"/>
        </w:numPr>
        <w:ind w:left="720"/>
      </w:pPr>
    </w:p>
    <w:p w:rsidR="0022413A" w:rsidRDefault="00072B1A" w:rsidP="0022413A">
      <w:pPr>
        <w:ind w:left="720"/>
      </w:pPr>
      <w:r>
        <w:rPr>
          <w:noProof/>
        </w:rPr>
        <w:drawing>
          <wp:inline distT="0" distB="0" distL="0" distR="0" wp14:anchorId="6F2F7520" wp14:editId="0AAD3993">
            <wp:extent cx="4755235" cy="2852382"/>
            <wp:effectExtent l="0" t="0" r="7620" b="5715"/>
            <wp:docPr id="204" name="Picture 204" descr="C:\Users\esigler\AppData\Local\Temp\SNAGHTML4dab1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esigler\AppData\Local\Temp\SNAGHTML4dab16d.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55306" cy="2852424"/>
                    </a:xfrm>
                    <a:prstGeom prst="rect">
                      <a:avLst/>
                    </a:prstGeom>
                    <a:noFill/>
                    <a:ln>
                      <a:noFill/>
                    </a:ln>
                  </pic:spPr>
                </pic:pic>
              </a:graphicData>
            </a:graphic>
          </wp:inline>
        </w:drawing>
      </w:r>
    </w:p>
    <w:p w:rsidR="004959D7" w:rsidRDefault="004959D7" w:rsidP="00D34A1E">
      <w:pPr>
        <w:pStyle w:val="Ttulo3"/>
      </w:pPr>
    </w:p>
    <w:p w:rsidR="00265EE0" w:rsidRDefault="00D34A1E" w:rsidP="00D34A1E">
      <w:pPr>
        <w:pStyle w:val="Ttulo3"/>
      </w:pPr>
      <w:bookmarkStart w:id="46" w:name="_Toc369700469"/>
      <w:r>
        <w:t>RECONCILE BANK PAYMENTS</w:t>
      </w:r>
      <w:bookmarkEnd w:id="46"/>
    </w:p>
    <w:p w:rsidR="00BA03C3" w:rsidRPr="007F2052" w:rsidRDefault="00BA03C3" w:rsidP="007F2052">
      <w:pPr>
        <w:pStyle w:val="PargrafodaLista"/>
        <w:rPr>
          <w:b/>
          <w:color w:val="C2113A"/>
        </w:rPr>
      </w:pPr>
      <w:r w:rsidRPr="007F2052">
        <w:rPr>
          <w:b/>
          <w:color w:val="C2113A"/>
        </w:rPr>
        <w:t>SEARCH</w:t>
      </w:r>
    </w:p>
    <w:p w:rsidR="004959D7" w:rsidRDefault="00DB231C" w:rsidP="004959D7">
      <w:r>
        <w:tab/>
        <w:t xml:space="preserve">This option is only used by specific users which are responsible to work upon the bank reconciliation. </w:t>
      </w:r>
      <w:r w:rsidR="00D34A1E" w:rsidRPr="005D5ACB">
        <w:t xml:space="preserve">At first you should specify </w:t>
      </w:r>
      <w:r w:rsidR="005A4152" w:rsidRPr="005D5ACB">
        <w:t>a search criterion</w:t>
      </w:r>
      <w:r w:rsidR="00D34A1E" w:rsidRPr="005D5ACB">
        <w:t xml:space="preserve"> to locate the </w:t>
      </w:r>
      <w:r w:rsidR="00EE6959">
        <w:t>bank deposits</w:t>
      </w:r>
      <w:r w:rsidR="00EE6959" w:rsidRPr="005D5ACB">
        <w:t xml:space="preserve"> </w:t>
      </w:r>
      <w:r w:rsidR="00D34A1E" w:rsidRPr="005D5ACB">
        <w:t xml:space="preserve">you want to </w:t>
      </w:r>
      <w:r w:rsidR="003B58BC">
        <w:t>have further details.</w:t>
      </w:r>
      <w:r w:rsidR="00D34A1E" w:rsidRPr="005D5ACB">
        <w:t xml:space="preserve"> Select the collecting entity</w:t>
      </w:r>
      <w:r w:rsidR="005A4152" w:rsidRPr="005D5ACB">
        <w:t xml:space="preserve"> </w:t>
      </w:r>
      <w:r w:rsidR="005D5ACB" w:rsidRPr="005D5ACB">
        <w:t>and/or deposit date as appropriate</w:t>
      </w:r>
      <w:r w:rsidR="005D5ACB">
        <w:t>, press search button</w:t>
      </w:r>
      <w:r w:rsidR="005D5ACB" w:rsidRPr="005D5ACB">
        <w:t xml:space="preserve"> and the result will be displayed as follows:</w:t>
      </w:r>
    </w:p>
    <w:p w:rsidR="00D34A1E" w:rsidRDefault="007B08EE" w:rsidP="004959D7">
      <w:r>
        <w:tab/>
      </w:r>
      <w:r w:rsidR="003B58BC">
        <w:rPr>
          <w:noProof/>
        </w:rPr>
        <w:drawing>
          <wp:inline distT="0" distB="0" distL="0" distR="0" wp14:anchorId="41E90971" wp14:editId="241C04FA">
            <wp:extent cx="4648200" cy="2498117"/>
            <wp:effectExtent l="19050" t="19050" r="19050" b="1651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56267" cy="2502452"/>
                    </a:xfrm>
                    <a:prstGeom prst="rect">
                      <a:avLst/>
                    </a:prstGeom>
                    <a:noFill/>
                    <a:ln>
                      <a:solidFill>
                        <a:schemeClr val="accent1"/>
                      </a:solidFill>
                    </a:ln>
                  </pic:spPr>
                </pic:pic>
              </a:graphicData>
            </a:graphic>
          </wp:inline>
        </w:drawing>
      </w:r>
    </w:p>
    <w:p w:rsidR="0039695E" w:rsidRDefault="0039695E" w:rsidP="0039695E">
      <w:pPr>
        <w:pStyle w:val="PargrafodaLista"/>
        <w:rPr>
          <w:b/>
          <w:color w:val="C2113A"/>
        </w:rPr>
      </w:pPr>
      <w:r w:rsidRPr="007F2052">
        <w:rPr>
          <w:b/>
          <w:color w:val="C2113A"/>
        </w:rPr>
        <w:lastRenderedPageBreak/>
        <w:t>RECONCILE</w:t>
      </w:r>
    </w:p>
    <w:p w:rsidR="0039695E" w:rsidRDefault="0039695E" w:rsidP="0039695E">
      <w:pPr>
        <w:ind w:left="90" w:firstLine="630"/>
      </w:pPr>
      <w:r>
        <w:t>This option enables the authorized user to reconcile the commercial bank deposits to the Bank of South Sudan with the individual payments. Start the reconciliation process by pressing the RECONCILE button.</w:t>
      </w:r>
    </w:p>
    <w:p w:rsidR="005A3756" w:rsidRDefault="0039695E" w:rsidP="005A3756">
      <w:pPr>
        <w:ind w:firstLine="630"/>
      </w:pPr>
      <w:r>
        <w:rPr>
          <w:noProof/>
        </w:rPr>
        <w:drawing>
          <wp:inline distT="0" distB="0" distL="0" distR="0" wp14:anchorId="5F78B7C7" wp14:editId="352F35E5">
            <wp:extent cx="4857750" cy="2654186"/>
            <wp:effectExtent l="0" t="0" r="0" b="0"/>
            <wp:docPr id="323" name="Picture 323" descr="C:\Users\esigler\AppData\Local\Temp\SNAGHTML57bfb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esigler\AppData\Local\Temp\SNAGHTML57bfb8a.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56136" cy="2653304"/>
                    </a:xfrm>
                    <a:prstGeom prst="rect">
                      <a:avLst/>
                    </a:prstGeom>
                    <a:noFill/>
                    <a:ln>
                      <a:noFill/>
                    </a:ln>
                  </pic:spPr>
                </pic:pic>
              </a:graphicData>
            </a:graphic>
          </wp:inline>
        </w:drawing>
      </w:r>
    </w:p>
    <w:p w:rsidR="0039695E" w:rsidRDefault="0039695E" w:rsidP="005A3756">
      <w:pPr>
        <w:ind w:firstLine="630"/>
      </w:pPr>
      <w:r w:rsidRPr="004959D7">
        <w:t>Select the collecting entity that made the deposit and the currency of the deposit.  A list of unreconciled transactions that were collected by the collecting entity will be displayed.  Enter the date when the deposit was made and the amount of the deposit.  Click on all the transactions that were included in the deposit.  As you check each transaction, the total amount is calculated and displayed.  If the bank charges a transfer fee (normally SSP 10), enter it.</w:t>
      </w:r>
    </w:p>
    <w:p w:rsidR="0039695E" w:rsidRDefault="0039695E" w:rsidP="004959D7">
      <w:pPr>
        <w:ind w:left="630"/>
        <w:jc w:val="left"/>
        <w:rPr>
          <w:b/>
          <w:color w:val="C2113A"/>
        </w:rPr>
      </w:pPr>
      <w:r>
        <w:rPr>
          <w:noProof/>
        </w:rPr>
        <w:drawing>
          <wp:inline distT="0" distB="0" distL="0" distR="0" wp14:anchorId="2A7539D6" wp14:editId="6E388947">
            <wp:extent cx="4924425" cy="2939645"/>
            <wp:effectExtent l="0" t="0" r="0" b="0"/>
            <wp:docPr id="325" name="Picture 325" descr="C:\Users\esigler\AppData\Local\Temp\SNAGHTML5848c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esigler\AppData\Local\Temp\SNAGHTML5848c63.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27794" cy="2941656"/>
                    </a:xfrm>
                    <a:prstGeom prst="rect">
                      <a:avLst/>
                    </a:prstGeom>
                    <a:noFill/>
                    <a:ln>
                      <a:noFill/>
                    </a:ln>
                  </pic:spPr>
                </pic:pic>
              </a:graphicData>
            </a:graphic>
          </wp:inline>
        </w:drawing>
      </w:r>
    </w:p>
    <w:p w:rsidR="0039695E" w:rsidRPr="00ED59E2" w:rsidRDefault="0039695E" w:rsidP="004959D7">
      <w:pPr>
        <w:ind w:firstLine="630"/>
        <w:jc w:val="left"/>
      </w:pPr>
      <w:r>
        <w:t xml:space="preserve">Once all the transactions have been checked, press the SAVE button. </w:t>
      </w:r>
    </w:p>
    <w:p w:rsidR="00BA03C3" w:rsidRPr="007F2052" w:rsidRDefault="00BA03C3" w:rsidP="007F2052">
      <w:pPr>
        <w:pStyle w:val="PargrafodaLista"/>
        <w:rPr>
          <w:b/>
          <w:color w:val="C2113A"/>
        </w:rPr>
      </w:pPr>
      <w:r w:rsidRPr="007F2052">
        <w:rPr>
          <w:b/>
          <w:color w:val="C2113A"/>
        </w:rPr>
        <w:lastRenderedPageBreak/>
        <w:t>VIEW RECONCILIATION</w:t>
      </w:r>
    </w:p>
    <w:p w:rsidR="003B58BC" w:rsidRDefault="005D5ACB" w:rsidP="005D5ACB">
      <w:pPr>
        <w:ind w:firstLine="720"/>
      </w:pPr>
      <w:r w:rsidRPr="005D5ACB">
        <w:t xml:space="preserve">Mark </w:t>
      </w:r>
      <w:r w:rsidR="003D0AE3">
        <w:t>th</w:t>
      </w:r>
      <w:r w:rsidRPr="005D5ACB">
        <w:t xml:space="preserve">e Reconciled Deposit you want </w:t>
      </w:r>
      <w:r>
        <w:t xml:space="preserve">and press the </w:t>
      </w:r>
      <w:r w:rsidRPr="00DB231C">
        <w:rPr>
          <w:u w:val="single"/>
        </w:rPr>
        <w:t>View Reconciliation</w:t>
      </w:r>
      <w:r w:rsidR="00C94230">
        <w:t xml:space="preserve"> Button</w:t>
      </w:r>
    </w:p>
    <w:p w:rsidR="003B58BC" w:rsidRDefault="003B58BC" w:rsidP="003B58BC">
      <w:pPr>
        <w:ind w:firstLine="90"/>
      </w:pPr>
      <w:r>
        <w:rPr>
          <w:noProof/>
        </w:rPr>
        <w:drawing>
          <wp:inline distT="0" distB="0" distL="0" distR="0" wp14:anchorId="41BAD517" wp14:editId="378DB0B8">
            <wp:extent cx="5724525" cy="3124200"/>
            <wp:effectExtent l="19050" t="19050" r="28575" b="1905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4525" cy="3124200"/>
                    </a:xfrm>
                    <a:prstGeom prst="rect">
                      <a:avLst/>
                    </a:prstGeom>
                    <a:noFill/>
                    <a:ln>
                      <a:solidFill>
                        <a:schemeClr val="accent1"/>
                      </a:solidFill>
                    </a:ln>
                  </pic:spPr>
                </pic:pic>
              </a:graphicData>
            </a:graphic>
          </wp:inline>
        </w:drawing>
      </w:r>
    </w:p>
    <w:p w:rsidR="005D5ACB" w:rsidRDefault="00072B1A" w:rsidP="007F2052">
      <w:pPr>
        <w:ind w:left="90"/>
      </w:pPr>
      <w:r>
        <w:rPr>
          <w:noProof/>
        </w:rPr>
        <w:drawing>
          <wp:inline distT="0" distB="0" distL="0" distR="0" wp14:anchorId="249724DB" wp14:editId="556DBDE6">
            <wp:extent cx="5732145" cy="3422746"/>
            <wp:effectExtent l="0" t="0" r="1905" b="6350"/>
            <wp:docPr id="205" name="Picture 205" descr="C:\Users\esigler\AppData\Local\Temp\SNAGHTML4dd97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esigler\AppData\Local\Temp\SNAGHTML4dd97e4.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2145" cy="3422746"/>
                    </a:xfrm>
                    <a:prstGeom prst="rect">
                      <a:avLst/>
                    </a:prstGeom>
                    <a:noFill/>
                    <a:ln>
                      <a:noFill/>
                    </a:ln>
                  </pic:spPr>
                </pic:pic>
              </a:graphicData>
            </a:graphic>
          </wp:inline>
        </w:drawing>
      </w:r>
    </w:p>
    <w:p w:rsidR="003B58BC" w:rsidRDefault="003B58BC" w:rsidP="005D5ACB">
      <w:r>
        <w:tab/>
        <w:t>Please note (see first left column) that all transactions were posted (P) into the taxpayer account, otherwise status would be Suspended (S). You can see the taxpayer number and trading name, date of payment, receipt number, amount and currency.</w:t>
      </w:r>
    </w:p>
    <w:p w:rsidR="003B58BC" w:rsidRPr="007F2052" w:rsidRDefault="00BA03C3" w:rsidP="007F2052">
      <w:pPr>
        <w:pStyle w:val="PargrafodaLista"/>
        <w:rPr>
          <w:b/>
          <w:color w:val="C2113A"/>
        </w:rPr>
      </w:pPr>
      <w:r w:rsidRPr="007F2052">
        <w:rPr>
          <w:b/>
          <w:color w:val="C2113A"/>
        </w:rPr>
        <w:lastRenderedPageBreak/>
        <w:t>RECONCILIATION REPORT</w:t>
      </w:r>
    </w:p>
    <w:p w:rsidR="00BA03C3" w:rsidRDefault="00BA03C3" w:rsidP="005D5ACB">
      <w:r>
        <w:tab/>
      </w:r>
      <w:r w:rsidR="00681767">
        <w:t>You can generate a reconciliation report for all reconciled payments matching the search criteria specified by</w:t>
      </w:r>
      <w:r>
        <w:t xml:space="preserve"> press</w:t>
      </w:r>
      <w:r w:rsidR="00681767">
        <w:t>ing</w:t>
      </w:r>
      <w:r>
        <w:t xml:space="preserve"> the Reconciliation Report Button to get the following report:</w:t>
      </w:r>
    </w:p>
    <w:p w:rsidR="005D5ACB" w:rsidRDefault="00BA03C3" w:rsidP="005D5ACB">
      <w:r>
        <w:rPr>
          <w:noProof/>
        </w:rPr>
        <w:drawing>
          <wp:inline distT="0" distB="0" distL="0" distR="0">
            <wp:extent cx="5724525" cy="4991100"/>
            <wp:effectExtent l="19050" t="19050" r="28575" b="1905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4525" cy="4991100"/>
                    </a:xfrm>
                    <a:prstGeom prst="rect">
                      <a:avLst/>
                    </a:prstGeom>
                    <a:noFill/>
                    <a:ln>
                      <a:solidFill>
                        <a:schemeClr val="accent1"/>
                      </a:solidFill>
                    </a:ln>
                  </pic:spPr>
                </pic:pic>
              </a:graphicData>
            </a:graphic>
          </wp:inline>
        </w:drawing>
      </w:r>
    </w:p>
    <w:p w:rsidR="007F2052" w:rsidRDefault="00BA03C3" w:rsidP="00BA03C3">
      <w:pPr>
        <w:ind w:firstLine="720"/>
      </w:pPr>
      <w:r>
        <w:t>Please note that</w:t>
      </w:r>
      <w:r w:rsidR="00EF6DCF">
        <w:t xml:space="preserve"> in this report you can see the same</w:t>
      </w:r>
      <w:r>
        <w:t xml:space="preserve"> deposit </w:t>
      </w:r>
      <w:r w:rsidR="00EF6DCF">
        <w:t>classified by type of taxes (and not by taxpayer) and it is very useful for finances in the process of classifying tax revenues for the budget.</w:t>
      </w:r>
      <w:r w:rsidR="00681767">
        <w:t xml:space="preserve">  This report will need to be sent to the Directorate of Accounts on a regular basis.</w:t>
      </w:r>
    </w:p>
    <w:p w:rsidR="0039695E" w:rsidRPr="0034099A" w:rsidRDefault="0039695E" w:rsidP="007B08EE">
      <w:pPr>
        <w:jc w:val="left"/>
        <w:rPr>
          <w:b/>
          <w:color w:val="C2113A"/>
        </w:rPr>
      </w:pPr>
    </w:p>
    <w:p w:rsidR="004959D7" w:rsidRDefault="004959D7" w:rsidP="0022413A">
      <w:pPr>
        <w:pStyle w:val="Ttulo2"/>
      </w:pPr>
    </w:p>
    <w:p w:rsidR="0022413A" w:rsidRDefault="00B91B19" w:rsidP="0022413A">
      <w:pPr>
        <w:pStyle w:val="Ttulo2"/>
      </w:pPr>
      <w:bookmarkStart w:id="47" w:name="_Toc369700470"/>
      <w:r>
        <w:t xml:space="preserve">Taxpayers </w:t>
      </w:r>
      <w:r w:rsidR="0022413A">
        <w:t>Accounts</w:t>
      </w:r>
      <w:bookmarkEnd w:id="47"/>
    </w:p>
    <w:p w:rsidR="00F175E2" w:rsidRPr="00F175E2" w:rsidRDefault="00F175E2" w:rsidP="00F175E2"/>
    <w:p w:rsidR="00E77E53" w:rsidRDefault="0022413A" w:rsidP="00E77E53">
      <w:r>
        <w:tab/>
      </w:r>
      <w:r w:rsidR="00265EE0">
        <w:t>This feature offers an overview of the taxpayer situation as it combines the information of the returns and pay</w:t>
      </w:r>
      <w:r w:rsidR="00F225F5">
        <w:t>ments. All returns processed and</w:t>
      </w:r>
      <w:r w:rsidR="00265EE0">
        <w:t xml:space="preserve"> payments posted are attached to the corresponding taxpayer in order to </w:t>
      </w:r>
      <w:r w:rsidR="00F225F5">
        <w:t>compose</w:t>
      </w:r>
      <w:r w:rsidR="00265EE0">
        <w:t xml:space="preserve"> his situation with the Tax Administration.</w:t>
      </w:r>
    </w:p>
    <w:p w:rsidR="00F175E2" w:rsidRPr="00E77E53" w:rsidRDefault="00F175E2" w:rsidP="00E77E53"/>
    <w:p w:rsidR="00E77E53" w:rsidRPr="00E77E53" w:rsidRDefault="00844FE1" w:rsidP="00E77E53">
      <w:r>
        <w:rPr>
          <w:noProof/>
        </w:rPr>
        <w:drawing>
          <wp:inline distT="0" distB="0" distL="0" distR="0" wp14:anchorId="382FE672" wp14:editId="20A881D3">
            <wp:extent cx="5734050" cy="4295775"/>
            <wp:effectExtent l="19050" t="19050" r="19050" b="2857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cstate="email">
                      <a:extLst>
                        <a:ext uri="{28A0092B-C50C-407E-A947-70E740481C1C}">
                          <a14:useLocalDpi xmlns:a14="http://schemas.microsoft.com/office/drawing/2010/main"/>
                        </a:ext>
                      </a:extLst>
                    </a:blip>
                    <a:srcRect/>
                    <a:stretch>
                      <a:fillRect/>
                    </a:stretch>
                  </pic:blipFill>
                  <pic:spPr bwMode="auto">
                    <a:xfrm>
                      <a:off x="0" y="0"/>
                      <a:ext cx="5734050" cy="4295775"/>
                    </a:xfrm>
                    <a:prstGeom prst="rect">
                      <a:avLst/>
                    </a:prstGeom>
                    <a:noFill/>
                    <a:ln>
                      <a:solidFill>
                        <a:schemeClr val="tx2"/>
                      </a:solidFill>
                    </a:ln>
                  </pic:spPr>
                </pic:pic>
              </a:graphicData>
            </a:graphic>
          </wp:inline>
        </w:drawing>
      </w:r>
    </w:p>
    <w:p w:rsidR="009003E1" w:rsidRDefault="00265EE0" w:rsidP="00265EE0">
      <w:r>
        <w:tab/>
      </w:r>
    </w:p>
    <w:p w:rsidR="00E77E53" w:rsidRDefault="00265EE0" w:rsidP="009003E1">
      <w:pPr>
        <w:ind w:firstLine="720"/>
      </w:pPr>
      <w:r>
        <w:t>Generally speaking through this feature we can SEARCH the taxpayer, VIEW ACCOUNT DETAILS, PRINT ACCOUNT SUMMARY and CALCULATE CHARGES.</w:t>
      </w:r>
    </w:p>
    <w:p w:rsidR="00265EE0" w:rsidRDefault="00265EE0" w:rsidP="00265EE0">
      <w:r>
        <w:tab/>
        <w:t>Nevertheless it is possible to use it also to ADD NEW returns and payments, transfer credits and calcu</w:t>
      </w:r>
      <w:r w:rsidR="002B5C74">
        <w:t>late charges, as outlined:</w:t>
      </w:r>
    </w:p>
    <w:p w:rsidR="00265EE0" w:rsidRDefault="00F175E2" w:rsidP="00265EE0">
      <w:r>
        <w:rPr>
          <w:noProof/>
        </w:rPr>
        <w:lastRenderedPageBreak/>
        <w:drawing>
          <wp:inline distT="0" distB="0" distL="0" distR="0" wp14:anchorId="7B895065" wp14:editId="5DDE1D3D">
            <wp:extent cx="5732145" cy="3669646"/>
            <wp:effectExtent l="76200" t="0" r="97155" b="0"/>
            <wp:docPr id="89" name="Diagrama 8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7" r:lo="rId98" r:qs="rId99" r:cs="rId100"/>
              </a:graphicData>
            </a:graphic>
          </wp:inline>
        </w:drawing>
      </w:r>
    </w:p>
    <w:p w:rsidR="00265EE0" w:rsidRDefault="00B91B19" w:rsidP="001A0ECD">
      <w:pPr>
        <w:pStyle w:val="PargrafodaLista"/>
        <w:numPr>
          <w:ilvl w:val="0"/>
          <w:numId w:val="12"/>
        </w:numPr>
      </w:pPr>
      <w:r>
        <w:t>In the MAIN MENU select TAX</w:t>
      </w:r>
      <w:r>
        <w:rPr>
          <w:rStyle w:val="Refdenotaderodap"/>
        </w:rPr>
        <w:footnoteReference w:id="7"/>
      </w:r>
      <w:r>
        <w:t xml:space="preserve"> ACCOUNTS option as below</w:t>
      </w:r>
    </w:p>
    <w:p w:rsidR="00B91B19" w:rsidRDefault="00B91B19" w:rsidP="00B91B19"/>
    <w:p w:rsidR="00B91B19" w:rsidRPr="00E77E53" w:rsidRDefault="00404199" w:rsidP="00B91B19">
      <w:pPr>
        <w:ind w:left="720"/>
      </w:pPr>
      <w:r>
        <w:rPr>
          <w:noProof/>
        </w:rPr>
        <w:drawing>
          <wp:inline distT="0" distB="0" distL="0" distR="0">
            <wp:extent cx="2657475" cy="2434289"/>
            <wp:effectExtent l="0" t="0" r="0" b="444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57475" cy="2434289"/>
                    </a:xfrm>
                    <a:prstGeom prst="rect">
                      <a:avLst/>
                    </a:prstGeom>
                    <a:noFill/>
                    <a:ln>
                      <a:noFill/>
                    </a:ln>
                  </pic:spPr>
                </pic:pic>
              </a:graphicData>
            </a:graphic>
          </wp:inline>
        </w:drawing>
      </w:r>
    </w:p>
    <w:p w:rsidR="00F175E2" w:rsidRDefault="00F175E2">
      <w:r>
        <w:br w:type="page"/>
      </w:r>
    </w:p>
    <w:p w:rsidR="00B91B19" w:rsidRDefault="00B91B19" w:rsidP="001A0ECD">
      <w:pPr>
        <w:pStyle w:val="PargrafodaLista"/>
        <w:numPr>
          <w:ilvl w:val="0"/>
          <w:numId w:val="12"/>
        </w:numPr>
        <w:ind w:left="0" w:firstLine="0"/>
      </w:pPr>
      <w:r>
        <w:lastRenderedPageBreak/>
        <w:t xml:space="preserve">The SEARCH feature will be displayed. </w:t>
      </w:r>
      <w:r w:rsidR="00DB7A6E">
        <w:t xml:space="preserve">Enter </w:t>
      </w:r>
      <w:r>
        <w:t>or search for the desired TIN. A list of the taxpayer´s liabilities is presented</w:t>
      </w:r>
    </w:p>
    <w:p w:rsidR="008D1B9A" w:rsidRPr="00B91B19" w:rsidRDefault="008D1B9A" w:rsidP="008D1B9A">
      <w:pPr>
        <w:pStyle w:val="PargrafodaLista"/>
        <w:numPr>
          <w:ilvl w:val="0"/>
          <w:numId w:val="0"/>
        </w:numPr>
      </w:pPr>
    </w:p>
    <w:p w:rsidR="00B91B19" w:rsidRDefault="00CF11D8" w:rsidP="00B91B19">
      <w:pPr>
        <w:ind w:left="720"/>
      </w:pPr>
      <w:r>
        <w:rPr>
          <w:noProof/>
        </w:rPr>
        <w:drawing>
          <wp:inline distT="0" distB="0" distL="0" distR="0" wp14:anchorId="12B8AA0B" wp14:editId="51601D92">
            <wp:extent cx="5151838" cy="2477069"/>
            <wp:effectExtent l="0" t="0" r="0" b="0"/>
            <wp:docPr id="206" name="Picture 206" descr="C:\Users\esigler\AppData\Local\Temp\SNAGHTML4df04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esigler\AppData\Local\Temp\SNAGHTML4df04e9.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51914" cy="2477106"/>
                    </a:xfrm>
                    <a:prstGeom prst="rect">
                      <a:avLst/>
                    </a:prstGeom>
                    <a:noFill/>
                    <a:ln>
                      <a:noFill/>
                    </a:ln>
                  </pic:spPr>
                </pic:pic>
              </a:graphicData>
            </a:graphic>
          </wp:inline>
        </w:drawing>
      </w:r>
    </w:p>
    <w:p w:rsidR="008D1B9A" w:rsidRDefault="008D1B9A" w:rsidP="00B91B19">
      <w:pPr>
        <w:ind w:firstLine="720"/>
      </w:pPr>
    </w:p>
    <w:p w:rsidR="008D1B9A" w:rsidRPr="00E37469" w:rsidRDefault="00B91B19" w:rsidP="001A0ECD">
      <w:pPr>
        <w:pStyle w:val="PargrafodaLista"/>
        <w:numPr>
          <w:ilvl w:val="0"/>
          <w:numId w:val="12"/>
        </w:numPr>
        <w:ind w:left="0" w:firstLine="0"/>
      </w:pPr>
      <w:r w:rsidRPr="002B258B">
        <w:t>The functionalities VIEW ACCOUNT DETAILS and PRINT SUMMARY were already explained under the s</w:t>
      </w:r>
      <w:r w:rsidR="006C6001" w:rsidRPr="002B258B">
        <w:t>ection “Process Return”, steps 5 to 8</w:t>
      </w:r>
      <w:r w:rsidRPr="002B258B">
        <w:t>.</w:t>
      </w:r>
      <w:r w:rsidR="008D1B9A" w:rsidRPr="002B258B">
        <w:t xml:space="preserve"> The new functionality that appears on this screen is CALCULATE CHARGES. If you press its button, charges will be </w:t>
      </w:r>
      <w:r w:rsidR="008D1B9A" w:rsidRPr="00E37469">
        <w:rPr>
          <w:b/>
        </w:rPr>
        <w:t xml:space="preserve">calculated </w:t>
      </w:r>
      <w:r w:rsidR="008F4A04" w:rsidRPr="00E37469">
        <w:rPr>
          <w:b/>
        </w:rPr>
        <w:t>for all the taxpayers</w:t>
      </w:r>
      <w:r w:rsidR="008F4A04" w:rsidRPr="00E37469">
        <w:t xml:space="preserve"> </w:t>
      </w:r>
      <w:r w:rsidR="008D1B9A" w:rsidRPr="00E37469">
        <w:t>and the following message will be displayed:</w:t>
      </w:r>
    </w:p>
    <w:p w:rsidR="008D1B9A" w:rsidRDefault="008D1B9A" w:rsidP="00B91B19">
      <w:pPr>
        <w:ind w:firstLine="720"/>
      </w:pPr>
    </w:p>
    <w:p w:rsidR="008D1B9A" w:rsidRDefault="009C39B9">
      <w:pPr>
        <w:ind w:firstLine="720"/>
      </w:pPr>
      <w:r>
        <w:rPr>
          <w:noProof/>
        </w:rPr>
        <mc:AlternateContent>
          <mc:Choice Requires="wps">
            <w:drawing>
              <wp:anchor distT="0" distB="0" distL="114300" distR="114300" simplePos="0" relativeHeight="251727872" behindDoc="0" locked="0" layoutInCell="1" allowOverlap="1" wp14:anchorId="7FE765C8" wp14:editId="6B38A9DB">
                <wp:simplePos x="0" y="0"/>
                <wp:positionH relativeFrom="column">
                  <wp:posOffset>3404858</wp:posOffset>
                </wp:positionH>
                <wp:positionV relativeFrom="paragraph">
                  <wp:posOffset>629918</wp:posOffset>
                </wp:positionV>
                <wp:extent cx="346482" cy="537953"/>
                <wp:effectExtent l="18415" t="76835" r="0" b="53340"/>
                <wp:wrapNone/>
                <wp:docPr id="184" name="Seta para baixo 184"/>
                <wp:cNvGraphicFramePr/>
                <a:graphic xmlns:a="http://schemas.openxmlformats.org/drawingml/2006/main">
                  <a:graphicData uri="http://schemas.microsoft.com/office/word/2010/wordprocessingShape">
                    <wps:wsp>
                      <wps:cNvSpPr/>
                      <wps:spPr>
                        <a:xfrm rot="18367593">
                          <a:off x="0" y="0"/>
                          <a:ext cx="346482" cy="537953"/>
                        </a:xfrm>
                        <a:prstGeom prst="down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eta para baixo 184" o:spid="_x0000_s1026" type="#_x0000_t67" style="position:absolute;margin-left:268.1pt;margin-top:49.6pt;width:27.3pt;height:42.35pt;rotation:-3530650fd;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" adj="14644" filled="f" strokecolor="#243f60 [1604]" strokeweight="2pt"/>
            </w:pict>
          </mc:Fallback>
        </mc:AlternateContent>
      </w:r>
      <w:r w:rsidR="008D1B9A">
        <w:rPr>
          <w:noProof/>
        </w:rPr>
        <w:drawing>
          <wp:inline distT="0" distB="0" distL="0" distR="0" wp14:anchorId="77D92EAA" wp14:editId="61E0368D">
            <wp:extent cx="2028825" cy="1571625"/>
            <wp:effectExtent l="19050" t="19050" r="28575" b="2857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a:ext>
                      </a:extLst>
                    </a:blip>
                    <a:srcRect/>
                    <a:stretch>
                      <a:fillRect/>
                    </a:stretch>
                  </pic:blipFill>
                  <pic:spPr bwMode="auto">
                    <a:xfrm>
                      <a:off x="0" y="0"/>
                      <a:ext cx="2028825" cy="1571625"/>
                    </a:xfrm>
                    <a:prstGeom prst="rect">
                      <a:avLst/>
                    </a:prstGeom>
                    <a:noFill/>
                    <a:ln>
                      <a:solidFill>
                        <a:schemeClr val="accent1"/>
                      </a:solidFill>
                    </a:ln>
                  </pic:spPr>
                </pic:pic>
              </a:graphicData>
            </a:graphic>
          </wp:inline>
        </w:drawing>
      </w:r>
      <w:r>
        <w:t xml:space="preserve">                          </w:t>
      </w:r>
      <w:r>
        <w:rPr>
          <w:noProof/>
        </w:rPr>
        <w:drawing>
          <wp:inline distT="0" distB="0" distL="0" distR="0" wp14:anchorId="7199B6BB" wp14:editId="31041946">
            <wp:extent cx="1640217" cy="1578440"/>
            <wp:effectExtent l="19050" t="19050" r="17145" b="2222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640453" cy="1578667"/>
                    </a:xfrm>
                    <a:prstGeom prst="rect">
                      <a:avLst/>
                    </a:prstGeom>
                    <a:noFill/>
                    <a:ln>
                      <a:solidFill>
                        <a:schemeClr val="tx2"/>
                      </a:solidFill>
                    </a:ln>
                  </pic:spPr>
                </pic:pic>
              </a:graphicData>
            </a:graphic>
          </wp:inline>
        </w:drawing>
      </w:r>
    </w:p>
    <w:p w:rsidR="002B258B" w:rsidRDefault="002B258B" w:rsidP="008D1B9A">
      <w:pPr>
        <w:ind w:firstLine="720"/>
      </w:pPr>
      <w:r>
        <w:rPr>
          <w:noProof/>
        </w:rPr>
        <mc:AlternateContent>
          <mc:Choice Requires="wps">
            <w:drawing>
              <wp:anchor distT="0" distB="0" distL="114300" distR="114300" simplePos="0" relativeHeight="251652095" behindDoc="0" locked="0" layoutInCell="1" allowOverlap="1" wp14:anchorId="054A574B" wp14:editId="100388F4">
                <wp:simplePos x="0" y="0"/>
                <wp:positionH relativeFrom="column">
                  <wp:posOffset>86264</wp:posOffset>
                </wp:positionH>
                <wp:positionV relativeFrom="paragraph">
                  <wp:posOffset>48774</wp:posOffset>
                </wp:positionV>
                <wp:extent cx="5606415" cy="931653"/>
                <wp:effectExtent l="0" t="0" r="13335" b="20955"/>
                <wp:wrapNone/>
                <wp:docPr id="180" name="Retângulo 180"/>
                <wp:cNvGraphicFramePr/>
                <a:graphic xmlns:a="http://schemas.openxmlformats.org/drawingml/2006/main">
                  <a:graphicData uri="http://schemas.microsoft.com/office/word/2010/wordprocessingShape">
                    <wps:wsp>
                      <wps:cNvSpPr/>
                      <wps:spPr>
                        <a:xfrm>
                          <a:off x="0" y="0"/>
                          <a:ext cx="5606415" cy="931653"/>
                        </a:xfrm>
                        <a:prstGeom prst="rect">
                          <a:avLst/>
                        </a:prstGeom>
                        <a:no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6FF0" w:rsidRPr="00E37469" w:rsidRDefault="00796FF0" w:rsidP="00E37469">
                            <w:pPr>
                              <w:spacing w:before="120" w:beforeAutospacing="0" w:after="120" w:afterAutospacing="0"/>
                              <w:rPr>
                                <w:b/>
                                <w:caps/>
                                <w:color w:val="FF000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sidRPr="00E37469">
                              <w:rPr>
                                <w:b/>
                                <w:caps/>
                                <w:color w:val="FF000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This option should be selected at least once a month, after the 15</w:t>
                            </w:r>
                            <w:r w:rsidRPr="00E37469">
                              <w:rPr>
                                <w:b/>
                                <w:caps/>
                                <w:color w:val="FF0000"/>
                                <w:vertAlign w:val="superscript"/>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th</w:t>
                            </w:r>
                            <w:r w:rsidRPr="00E37469">
                              <w:rPr>
                                <w:b/>
                                <w:caps/>
                                <w:color w:val="FF000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 xml:space="preserve"> of each month. When selected, the system calculates additional penalties and interests for ALL taxpayers who have debts.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180" o:spid="_x0000_s1026" style="position:absolute;left:0;text-align:left;margin-left:6.8pt;margin-top:3.85pt;width:441.45pt;height:73.35pt;z-index:2516520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" filled="f" strokecolor="#1f497d [3215]" strokeweight="2pt">
                <v:textbox>
                  <w:txbxContent>
                    <w:p w:rsidR="00796FF0" w:rsidRPr="00E37469" w:rsidRDefault="00796FF0" w:rsidP="00E37469">
                      <w:pPr>
                        <w:spacing w:before="120" w:beforeAutospacing="0" w:after="120" w:afterAutospacing="0"/>
                        <w:rPr>
                          <w:b/>
                          <w:caps/>
                          <w:color w:val="FF000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sidRPr="00E37469">
                        <w:rPr>
                          <w:b/>
                          <w:caps/>
                          <w:color w:val="FF000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This option should be selected at least once a month, after the 15</w:t>
                      </w:r>
                      <w:r w:rsidRPr="00E37469">
                        <w:rPr>
                          <w:b/>
                          <w:caps/>
                          <w:color w:val="FF0000"/>
                          <w:vertAlign w:val="superscript"/>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th</w:t>
                      </w:r>
                      <w:r w:rsidRPr="00E37469">
                        <w:rPr>
                          <w:b/>
                          <w:caps/>
                          <w:color w:val="FF000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 xml:space="preserve"> of each month. When selected, the system calculates additional penalties and interests for ALL taxpayers who have debts.</w:t>
                      </w:r>
                    </w:p>
                  </w:txbxContent>
                </v:textbox>
              </v:rect>
            </w:pict>
          </mc:Fallback>
        </mc:AlternateContent>
      </w:r>
    </w:p>
    <w:p w:rsidR="008D1B9A" w:rsidRDefault="008D1B9A" w:rsidP="008D1B9A"/>
    <w:p w:rsidR="002B258B" w:rsidRDefault="002B258B" w:rsidP="008D1B9A"/>
    <w:p w:rsidR="0054141F" w:rsidRDefault="0054141F">
      <w:r>
        <w:br w:type="page"/>
      </w:r>
    </w:p>
    <w:p w:rsidR="00EB383C" w:rsidRDefault="00EB383C" w:rsidP="00DC141B">
      <w:pPr>
        <w:pStyle w:val="Ttulo3"/>
        <w:jc w:val="left"/>
      </w:pPr>
      <w:bookmarkStart w:id="48" w:name="_Toc369700471"/>
      <w:r>
        <w:lastRenderedPageBreak/>
        <w:t>CALCULATE CHARGES</w:t>
      </w:r>
      <w:r w:rsidR="00DC141B">
        <w:t xml:space="preserve"> FOR ALL TAXPAYERS</w:t>
      </w:r>
      <w:bookmarkEnd w:id="48"/>
    </w:p>
    <w:p w:rsidR="00EB383C" w:rsidRDefault="00EB383C" w:rsidP="008D1B9A">
      <w:r>
        <w:tab/>
        <w:t>Special attention mu</w:t>
      </w:r>
      <w:r w:rsidR="00C54725">
        <w:t>st be given to the “CALCULATE C</w:t>
      </w:r>
      <w:r>
        <w:t>H</w:t>
      </w:r>
      <w:r w:rsidR="00C54725">
        <w:t>A</w:t>
      </w:r>
      <w:r>
        <w:t>RGES” feature.</w:t>
      </w:r>
    </w:p>
    <w:p w:rsidR="00791578" w:rsidRDefault="00C54725" w:rsidP="008D1B9A">
      <w:r>
        <w:tab/>
        <w:t>As you know, the tax liabilities</w:t>
      </w:r>
      <w:r w:rsidR="00791578">
        <w:t xml:space="preserve"> (statements and payments) are </w:t>
      </w:r>
      <w:r w:rsidR="00681767">
        <w:t xml:space="preserve">mostly </w:t>
      </w:r>
      <w:r w:rsidR="00791578">
        <w:t xml:space="preserve">due </w:t>
      </w:r>
      <w:r w:rsidR="00681767">
        <w:t xml:space="preserve">on </w:t>
      </w:r>
      <w:r w:rsidR="00791578">
        <w:t>the 15</w:t>
      </w:r>
      <w:r w:rsidR="00791578" w:rsidRPr="00791578">
        <w:rPr>
          <w:vertAlign w:val="superscript"/>
        </w:rPr>
        <w:t>th</w:t>
      </w:r>
      <w:r w:rsidR="00791578">
        <w:t xml:space="preserve"> day of the following month. </w:t>
      </w:r>
      <w:r w:rsidR="000F2188">
        <w:t xml:space="preserve">For instance, the PIT-Withholding of March, 2012 (03-2012) must have its return processed and paid </w:t>
      </w:r>
      <w:r w:rsidR="00681767">
        <w:t xml:space="preserve">by </w:t>
      </w:r>
      <w:r w:rsidR="000F2188">
        <w:t>April 15, 2012.</w:t>
      </w:r>
    </w:p>
    <w:p w:rsidR="00791578" w:rsidRDefault="00791578" w:rsidP="008D1B9A">
      <w:r>
        <w:rPr>
          <w:noProof/>
        </w:rPr>
        <w:drawing>
          <wp:anchor distT="0" distB="0" distL="114300" distR="114300" simplePos="0" relativeHeight="251730944" behindDoc="0" locked="0" layoutInCell="1" allowOverlap="1">
            <wp:simplePos x="0" y="0"/>
            <wp:positionH relativeFrom="column">
              <wp:posOffset>23495</wp:posOffset>
            </wp:positionH>
            <wp:positionV relativeFrom="paragraph">
              <wp:posOffset>27940</wp:posOffset>
            </wp:positionV>
            <wp:extent cx="1757680" cy="1377315"/>
            <wp:effectExtent l="19050" t="19050" r="13970" b="13335"/>
            <wp:wrapSquare wrapText="bothSides"/>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757680" cy="137731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t xml:space="preserve">As marked in the calendar, it was a Sunday; therefore the </w:t>
      </w:r>
      <w:r w:rsidR="00C72289">
        <w:t xml:space="preserve">due date for </w:t>
      </w:r>
      <w:r w:rsidR="00C54725">
        <w:t xml:space="preserve">payments </w:t>
      </w:r>
      <w:r w:rsidR="00C72289">
        <w:t>and returns is</w:t>
      </w:r>
      <w:r>
        <w:t xml:space="preserve"> </w:t>
      </w:r>
      <w:r w:rsidR="00C72289">
        <w:t>postponed to the next working day (Monday</w:t>
      </w:r>
      <w:r>
        <w:t xml:space="preserve">). </w:t>
      </w:r>
    </w:p>
    <w:p w:rsidR="00791578" w:rsidRDefault="00791578" w:rsidP="008D1B9A">
      <w:r>
        <w:t>If the taxpayer has not paid and/or declared the taxes until the 15</w:t>
      </w:r>
      <w:r w:rsidRPr="00791578">
        <w:rPr>
          <w:vertAlign w:val="superscript"/>
        </w:rPr>
        <w:t>th</w:t>
      </w:r>
      <w:r w:rsidR="00C72289">
        <w:t xml:space="preserve"> (in this case 16</w:t>
      </w:r>
      <w:r>
        <w:t xml:space="preserve">) and comes to pay </w:t>
      </w:r>
      <w:r w:rsidR="00C72289">
        <w:t>one or many days after</w:t>
      </w:r>
      <w:r w:rsidR="00AA7B09">
        <w:t>, penalties</w:t>
      </w:r>
      <w:r>
        <w:t xml:space="preserve"> and interest will apply. </w:t>
      </w:r>
      <w:r w:rsidR="00772AC5">
        <w:t>In this case it should be recalculated on the 17</w:t>
      </w:r>
      <w:r w:rsidR="00772AC5" w:rsidRPr="00772AC5">
        <w:rPr>
          <w:vertAlign w:val="superscript"/>
        </w:rPr>
        <w:t>th</w:t>
      </w:r>
      <w:r w:rsidR="00772AC5">
        <w:t>.</w:t>
      </w:r>
    </w:p>
    <w:p w:rsidR="00791578" w:rsidRDefault="00791578" w:rsidP="008D1B9A">
      <w:r w:rsidRPr="00791578">
        <w:rPr>
          <w:b/>
        </w:rPr>
        <w:t>For this reason it is necessary to calculate the charges every month, in the first working day after the 15</w:t>
      </w:r>
      <w:r w:rsidRPr="00791578">
        <w:rPr>
          <w:b/>
          <w:vertAlign w:val="superscript"/>
        </w:rPr>
        <w:t>th</w:t>
      </w:r>
      <w:r w:rsidRPr="00791578">
        <w:rPr>
          <w:b/>
        </w:rPr>
        <w:t>. This function will recalculate all values to the present date and will include one more month of penalties and interes</w:t>
      </w:r>
      <w:r>
        <w:rPr>
          <w:b/>
        </w:rPr>
        <w:t>t when applicable.</w:t>
      </w:r>
    </w:p>
    <w:p w:rsidR="007B3D48" w:rsidRDefault="007B3D48" w:rsidP="00791578">
      <w:pPr>
        <w:ind w:firstLine="720"/>
      </w:pPr>
      <w:r>
        <w:t xml:space="preserve">To better illustrate the functionality of CALCULATE CHARGES we present a report that shows in its last column when the taxes and penalties where last </w:t>
      </w:r>
      <w:r w:rsidR="00F2387C">
        <w:t>updated (</w:t>
      </w:r>
      <w:r>
        <w:t xml:space="preserve">CALCULATE Button) classified by </w:t>
      </w:r>
      <w:r w:rsidR="00F2387C">
        <w:t>highest amount</w:t>
      </w:r>
      <w:r>
        <w:t xml:space="preserve"> due.</w:t>
      </w:r>
    </w:p>
    <w:p w:rsidR="0054141F" w:rsidRDefault="007B3D48" w:rsidP="008D1B9A">
      <w:r>
        <w:tab/>
        <w:t xml:space="preserve">You can get this report </w:t>
      </w:r>
      <w:r w:rsidR="00E43E4A">
        <w:t xml:space="preserve">by </w:t>
      </w:r>
      <w:r>
        <w:t xml:space="preserve">taking the following steps MAIN MENU </w:t>
      </w:r>
      <w:r>
        <w:sym w:font="Wingdings" w:char="F0E8"/>
      </w:r>
      <w:r>
        <w:t xml:space="preserve"> TAX ACCOUNTS </w:t>
      </w:r>
      <w:r>
        <w:sym w:font="Wingdings" w:char="F0E8"/>
      </w:r>
      <w:r>
        <w:t>PRINT ACCOUNT SUMMARY (do not select any taxpayer, just press the button and it will generate a report for all taxpayers).</w:t>
      </w:r>
    </w:p>
    <w:p w:rsidR="007B3D48" w:rsidRDefault="00404199" w:rsidP="00F2387C">
      <w:pPr>
        <w:ind w:left="720"/>
      </w:pPr>
      <w:r>
        <w:rPr>
          <w:noProof/>
        </w:rPr>
        <w:drawing>
          <wp:inline distT="0" distB="0" distL="0" distR="0">
            <wp:extent cx="2705100" cy="2477914"/>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05100" cy="2477914"/>
                    </a:xfrm>
                    <a:prstGeom prst="rect">
                      <a:avLst/>
                    </a:prstGeom>
                    <a:noFill/>
                    <a:ln>
                      <a:noFill/>
                    </a:ln>
                  </pic:spPr>
                </pic:pic>
              </a:graphicData>
            </a:graphic>
          </wp:inline>
        </w:drawing>
      </w:r>
    </w:p>
    <w:p w:rsidR="00F2387C" w:rsidRDefault="00F2387C" w:rsidP="00DC141B">
      <w:pPr>
        <w:ind w:firstLine="720"/>
      </w:pPr>
      <w:r>
        <w:t>Press PRI</w:t>
      </w:r>
      <w:r w:rsidR="00DC141B">
        <w:t>NT ACCOUNT SUMMARY as indicated. Note that no taxpayer is selected, so it applies to all.</w:t>
      </w:r>
    </w:p>
    <w:p w:rsidR="00F2387C" w:rsidRDefault="00CF11D8" w:rsidP="00F2387C">
      <w:pPr>
        <w:ind w:left="720"/>
      </w:pPr>
      <w:r>
        <w:rPr>
          <w:noProof/>
        </w:rPr>
        <w:lastRenderedPageBreak/>
        <w:drawing>
          <wp:inline distT="0" distB="0" distL="0" distR="0" wp14:anchorId="6148AAEE" wp14:editId="3BD2446D">
            <wp:extent cx="4981529" cy="2395182"/>
            <wp:effectExtent l="0" t="0" r="0" b="5715"/>
            <wp:docPr id="207" name="Picture 207" descr="C:\Users\esigler\AppData\Local\Temp\SNAGHTML4e186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esigler\AppData\Local\Temp\SNAGHTML4e186d4.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81603" cy="2395218"/>
                    </a:xfrm>
                    <a:prstGeom prst="rect">
                      <a:avLst/>
                    </a:prstGeom>
                    <a:noFill/>
                    <a:ln>
                      <a:noFill/>
                    </a:ln>
                  </pic:spPr>
                </pic:pic>
              </a:graphicData>
            </a:graphic>
          </wp:inline>
        </w:drawing>
      </w:r>
    </w:p>
    <w:p w:rsidR="00F2387C" w:rsidRDefault="00F2387C" w:rsidP="00DC141B">
      <w:pPr>
        <w:ind w:firstLine="720"/>
      </w:pPr>
      <w:r>
        <w:t xml:space="preserve">The following report will be displayed, please note the last column to the right </w:t>
      </w:r>
      <w:r w:rsidR="00D41D7F">
        <w:t>(</w:t>
      </w:r>
      <w:r>
        <w:t xml:space="preserve">Calculated Through). </w:t>
      </w:r>
      <w:r w:rsidR="00C87AD7">
        <w:t>It i</w:t>
      </w:r>
      <w:r>
        <w:t>nforms the date when the charges were last calculated for every taxpayer.</w:t>
      </w:r>
      <w:r w:rsidR="00C87AD7">
        <w:t xml:space="preserve"> Please note that today is </w:t>
      </w:r>
      <w:r w:rsidR="00E43E4A">
        <w:t xml:space="preserve">supposed to be </w:t>
      </w:r>
      <w:r w:rsidR="002501EE">
        <w:t>October 16</w:t>
      </w:r>
      <w:r w:rsidR="00C87AD7">
        <w:t>, 201</w:t>
      </w:r>
      <w:r w:rsidR="002501EE">
        <w:t>3</w:t>
      </w:r>
      <w:r w:rsidR="00C87AD7">
        <w:t xml:space="preserve">; therefore it should be calculated until </w:t>
      </w:r>
      <w:r w:rsidR="002501EE">
        <w:t xml:space="preserve">October </w:t>
      </w:r>
      <w:r w:rsidR="00C87AD7">
        <w:t>15, 201</w:t>
      </w:r>
      <w:r w:rsidR="002501EE">
        <w:t>3</w:t>
      </w:r>
      <w:r w:rsidR="00C87AD7">
        <w:t xml:space="preserve"> (the </w:t>
      </w:r>
      <w:r w:rsidR="00E43E4A">
        <w:t xml:space="preserve">corresponding </w:t>
      </w:r>
      <w:r w:rsidR="00C87AD7">
        <w:t>due date).</w:t>
      </w:r>
    </w:p>
    <w:p w:rsidR="007B3D48" w:rsidRDefault="002501EE" w:rsidP="00E37469">
      <w:pPr>
        <w:ind w:left="720"/>
      </w:pPr>
      <w:r>
        <w:rPr>
          <w:noProof/>
        </w:rPr>
        <w:drawing>
          <wp:inline distT="0" distB="0" distL="0" distR="0" wp14:anchorId="3947B4E5" wp14:editId="0EF37A5B">
            <wp:extent cx="5034874" cy="3562066"/>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034949" cy="3562119"/>
                    </a:xfrm>
                    <a:prstGeom prst="rect">
                      <a:avLst/>
                    </a:prstGeom>
                  </pic:spPr>
                </pic:pic>
              </a:graphicData>
            </a:graphic>
          </wp:inline>
        </w:drawing>
      </w:r>
    </w:p>
    <w:p w:rsidR="00404199" w:rsidRDefault="00404199" w:rsidP="00E37469">
      <w:pPr>
        <w:ind w:firstLine="720"/>
      </w:pPr>
    </w:p>
    <w:p w:rsidR="00F2387C" w:rsidRDefault="00C87AD7" w:rsidP="00E37469">
      <w:pPr>
        <w:ind w:firstLine="720"/>
      </w:pPr>
      <w:r>
        <w:t xml:space="preserve">Assuming that </w:t>
      </w:r>
      <w:r w:rsidR="00B85784">
        <w:t>today is October</w:t>
      </w:r>
      <w:r w:rsidR="007B3D48" w:rsidRPr="00C87AD7">
        <w:t xml:space="preserve"> </w:t>
      </w:r>
      <w:r w:rsidR="002501EE">
        <w:t>16</w:t>
      </w:r>
      <w:r w:rsidR="007B3D48" w:rsidRPr="00C87AD7">
        <w:t>, 201</w:t>
      </w:r>
      <w:r w:rsidR="002501EE">
        <w:t>3</w:t>
      </w:r>
      <w:r w:rsidR="00F2387C">
        <w:t xml:space="preserve"> </w:t>
      </w:r>
      <w:r w:rsidR="004024D8">
        <w:t>we need to calculate charges as indicated:</w:t>
      </w:r>
    </w:p>
    <w:p w:rsidR="004024D8" w:rsidRDefault="002501EE" w:rsidP="00E37469">
      <w:pPr>
        <w:ind w:firstLine="720"/>
      </w:pPr>
      <w:r>
        <w:rPr>
          <w:noProof/>
        </w:rPr>
        <w:lastRenderedPageBreak/>
        <w:drawing>
          <wp:inline distT="0" distB="0" distL="0" distR="0" wp14:anchorId="029B5567" wp14:editId="1C27F24A">
            <wp:extent cx="4768643" cy="2292824"/>
            <wp:effectExtent l="0" t="0" r="0" b="0"/>
            <wp:docPr id="211" name="Picture 211" descr="C:\Users\esigler\AppData\Local\Temp\SNAGHTML53314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esigler\AppData\Local\Temp\SNAGHTML53314f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68714" cy="2292858"/>
                    </a:xfrm>
                    <a:prstGeom prst="rect">
                      <a:avLst/>
                    </a:prstGeom>
                    <a:noFill/>
                    <a:ln>
                      <a:noFill/>
                    </a:ln>
                  </pic:spPr>
                </pic:pic>
              </a:graphicData>
            </a:graphic>
          </wp:inline>
        </w:drawing>
      </w:r>
    </w:p>
    <w:p w:rsidR="00404199" w:rsidRDefault="00404199" w:rsidP="00E37469">
      <w:pPr>
        <w:ind w:firstLine="720"/>
      </w:pPr>
    </w:p>
    <w:p w:rsidR="004024D8" w:rsidRDefault="004024D8" w:rsidP="004024D8">
      <w:pPr>
        <w:ind w:firstLine="720"/>
      </w:pPr>
      <w:r>
        <w:t>All applicable penalties and interest would be calculated. It might take some time, please be patient. When done</w:t>
      </w:r>
      <w:r w:rsidR="00E43E4A">
        <w:t>, the</w:t>
      </w:r>
      <w:r>
        <w:t xml:space="preserve"> following would be displayed. Press the OK button.</w:t>
      </w:r>
    </w:p>
    <w:p w:rsidR="00404199" w:rsidRDefault="00404199" w:rsidP="004024D8">
      <w:pPr>
        <w:ind w:firstLine="720"/>
      </w:pPr>
    </w:p>
    <w:p w:rsidR="004024D8" w:rsidRDefault="004024D8" w:rsidP="00E37469">
      <w:pPr>
        <w:ind w:firstLine="720"/>
      </w:pPr>
      <w:r>
        <w:rPr>
          <w:noProof/>
        </w:rPr>
        <w:drawing>
          <wp:inline distT="0" distB="0" distL="0" distR="0" wp14:anchorId="6818F2A7" wp14:editId="2021E6AF">
            <wp:extent cx="1755648" cy="1060704"/>
            <wp:effectExtent l="19050" t="19050" r="16510" b="2540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0">
                      <a:extLst>
                        <a:ext uri="{28A0092B-C50C-407E-A947-70E740481C1C}">
                          <a14:useLocalDpi xmlns:a14="http://schemas.microsoft.com/office/drawing/2010/main" val="0"/>
                        </a:ext>
                      </a:extLst>
                    </a:blip>
                    <a:srcRect l="33188" t="44836" r="31662" b="11455"/>
                    <a:stretch/>
                  </pic:blipFill>
                  <pic:spPr bwMode="auto">
                    <a:xfrm>
                      <a:off x="0" y="0"/>
                      <a:ext cx="1761079" cy="1063985"/>
                    </a:xfrm>
                    <a:prstGeom prst="rect">
                      <a:avLst/>
                    </a:prstGeom>
                    <a:noFill/>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024D8" w:rsidRDefault="004024D8" w:rsidP="00E37469">
      <w:pPr>
        <w:ind w:firstLine="720"/>
      </w:pPr>
      <w:r>
        <w:t>Now print a new account summary, just pressing the corresponding button.</w:t>
      </w:r>
    </w:p>
    <w:p w:rsidR="004024D8" w:rsidRDefault="009053C3" w:rsidP="00E37469">
      <w:pPr>
        <w:ind w:firstLine="720"/>
      </w:pPr>
      <w:r>
        <w:rPr>
          <w:noProof/>
        </w:rPr>
        <w:drawing>
          <wp:inline distT="0" distB="0" distL="0" distR="0" wp14:anchorId="22FC2241" wp14:editId="3DBAE2D7">
            <wp:extent cx="4981529" cy="2395182"/>
            <wp:effectExtent l="0" t="0" r="0" b="5715"/>
            <wp:docPr id="213" name="Picture 213" descr="C:\Users\esigler\AppData\Local\Temp\SNAGHTML4e186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esigler\AppData\Local\Temp\SNAGHTML4e186d4.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81603" cy="2395218"/>
                    </a:xfrm>
                    <a:prstGeom prst="rect">
                      <a:avLst/>
                    </a:prstGeom>
                    <a:noFill/>
                    <a:ln>
                      <a:noFill/>
                    </a:ln>
                  </pic:spPr>
                </pic:pic>
              </a:graphicData>
            </a:graphic>
          </wp:inline>
        </w:drawing>
      </w:r>
    </w:p>
    <w:p w:rsidR="004024D8" w:rsidRDefault="004024D8" w:rsidP="004024D8">
      <w:pPr>
        <w:ind w:firstLine="720"/>
      </w:pPr>
      <w:r>
        <w:t>The report shows that all figures a</w:t>
      </w:r>
      <w:r w:rsidR="00AA7B09">
        <w:t>re</w:t>
      </w:r>
      <w:r>
        <w:t xml:space="preserve"> calculated up to the present date. Note that the column “</w:t>
      </w:r>
      <w:r w:rsidRPr="004024D8">
        <w:rPr>
          <w:u w:val="single"/>
        </w:rPr>
        <w:t>Calculated Through</w:t>
      </w:r>
      <w:r>
        <w:t xml:space="preserve">” now has the date of </w:t>
      </w:r>
      <w:r w:rsidR="009053C3">
        <w:t xml:space="preserve">October </w:t>
      </w:r>
      <w:r>
        <w:t>15, 201</w:t>
      </w:r>
      <w:r w:rsidR="009053C3">
        <w:t>3</w:t>
      </w:r>
    </w:p>
    <w:p w:rsidR="006A36F4" w:rsidRDefault="009053C3" w:rsidP="00E37469">
      <w:pPr>
        <w:ind w:firstLine="720"/>
      </w:pPr>
      <w:r>
        <w:rPr>
          <w:noProof/>
        </w:rPr>
        <w:lastRenderedPageBreak/>
        <w:drawing>
          <wp:inline distT="0" distB="0" distL="0" distR="0" wp14:anchorId="4F9EA9D0" wp14:editId="14E57A97">
            <wp:extent cx="5073455" cy="3589361"/>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073530" cy="3589414"/>
                    </a:xfrm>
                    <a:prstGeom prst="rect">
                      <a:avLst/>
                    </a:prstGeom>
                  </pic:spPr>
                </pic:pic>
              </a:graphicData>
            </a:graphic>
          </wp:inline>
        </w:drawing>
      </w:r>
    </w:p>
    <w:p w:rsidR="00DC141B" w:rsidRDefault="006A36F4" w:rsidP="00E37469">
      <w:pPr>
        <w:ind w:firstLine="720"/>
      </w:pPr>
      <w:r>
        <w:t xml:space="preserve">The debt of the first taxpayer in the list changed from </w:t>
      </w:r>
      <w:r w:rsidR="009053C3">
        <w:t>37</w:t>
      </w:r>
      <w:r>
        <w:t>,</w:t>
      </w:r>
      <w:r w:rsidR="009053C3">
        <w:t>407</w:t>
      </w:r>
      <w:r>
        <w:t>,</w:t>
      </w:r>
      <w:r w:rsidR="009053C3">
        <w:t>46</w:t>
      </w:r>
      <w:r>
        <w:t>6.</w:t>
      </w:r>
      <w:r w:rsidR="009053C3">
        <w:t>5</w:t>
      </w:r>
      <w:r>
        <w:t xml:space="preserve">0 SSP to </w:t>
      </w:r>
      <w:r w:rsidR="009053C3">
        <w:t>38</w:t>
      </w:r>
      <w:r>
        <w:t>,</w:t>
      </w:r>
      <w:r w:rsidR="009053C3">
        <w:t>461</w:t>
      </w:r>
      <w:r>
        <w:t>,3</w:t>
      </w:r>
      <w:r w:rsidR="009053C3">
        <w:t>17</w:t>
      </w:r>
      <w:r>
        <w:t>.</w:t>
      </w:r>
      <w:r w:rsidR="009053C3">
        <w:t>53</w:t>
      </w:r>
      <w:r>
        <w:t xml:space="preserve">, a difference of </w:t>
      </w:r>
      <w:r w:rsidR="009053C3">
        <w:t>1</w:t>
      </w:r>
      <w:r>
        <w:t>,</w:t>
      </w:r>
      <w:r w:rsidRPr="006A36F4">
        <w:t>0</w:t>
      </w:r>
      <w:r w:rsidR="009053C3">
        <w:t>53</w:t>
      </w:r>
      <w:r>
        <w:t>,</w:t>
      </w:r>
      <w:r w:rsidR="009053C3">
        <w:t>851</w:t>
      </w:r>
      <w:r>
        <w:t>.0</w:t>
      </w:r>
      <w:r w:rsidR="009053C3">
        <w:t>3</w:t>
      </w:r>
      <w:r w:rsidR="00AC730D">
        <w:t xml:space="preserve"> in just one taxpayer</w:t>
      </w:r>
      <w:r>
        <w:t>!! So it is very important that you make sure that the CALCULATE is done after the 15</w:t>
      </w:r>
      <w:r w:rsidRPr="00E37469">
        <w:rPr>
          <w:vertAlign w:val="superscript"/>
        </w:rPr>
        <w:t>th</w:t>
      </w:r>
      <w:r>
        <w:t xml:space="preserve"> of every month.</w:t>
      </w:r>
    </w:p>
    <w:p w:rsidR="00B85784" w:rsidRDefault="00B85784">
      <w:pPr>
        <w:rPr>
          <w:rFonts w:eastAsia="Times New Roman"/>
          <w:b/>
          <w:bCs/>
          <w:color w:val="C2113A"/>
          <w:sz w:val="24"/>
        </w:rPr>
      </w:pPr>
      <w:r>
        <w:br w:type="page"/>
      </w:r>
    </w:p>
    <w:p w:rsidR="00DC141B" w:rsidRDefault="00DC141B" w:rsidP="00DC141B">
      <w:pPr>
        <w:pStyle w:val="Ttulo3"/>
        <w:jc w:val="left"/>
      </w:pPr>
      <w:bookmarkStart w:id="49" w:name="_Toc369700472"/>
      <w:r>
        <w:lastRenderedPageBreak/>
        <w:t>CALCULATE CHARGES FOR ONE SINGLE TAXPAYER</w:t>
      </w:r>
      <w:bookmarkEnd w:id="49"/>
    </w:p>
    <w:p w:rsidR="00486EF1" w:rsidRPr="00486EF1" w:rsidRDefault="00486EF1" w:rsidP="00486EF1">
      <w:r>
        <w:tab/>
        <w:t xml:space="preserve">Let´s suppose that penalties and interests were NOT calculated yet for all taxpayers. We can calculate them for the specific taxpayer that we are working at the moment. Just go to MAIN MENU and select TAX ACCOUNTS. </w:t>
      </w:r>
      <w:r w:rsidR="007D39D4">
        <w:t xml:space="preserve">Enter </w:t>
      </w:r>
      <w:r>
        <w:t>the TIN or select</w:t>
      </w:r>
      <w:r w:rsidR="007D39D4">
        <w:t xml:space="preserve"> the taxpayer</w:t>
      </w:r>
      <w:r>
        <w:t xml:space="preserve"> from the list.</w:t>
      </w:r>
      <w:r w:rsidR="00B80C16">
        <w:t xml:space="preserve"> Press the button VIEW ACCOUNT DETAILS as indicated. Note his total debt of 99,212.02 SSP.</w:t>
      </w:r>
    </w:p>
    <w:p w:rsidR="00B80C16" w:rsidRDefault="00FE1F4A" w:rsidP="008D1B9A">
      <w:r>
        <w:rPr>
          <w:noProof/>
        </w:rPr>
        <w:drawing>
          <wp:inline distT="0" distB="0" distL="0" distR="0" wp14:anchorId="731EECA4" wp14:editId="04694C56">
            <wp:extent cx="5530291" cy="2662100"/>
            <wp:effectExtent l="0" t="0" r="0" b="5080"/>
            <wp:docPr id="215" name="Picture 215" descr="C:\Users\esigler\AppData\Local\Temp\SNAGHTML5602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esigler\AppData\Local\Temp\SNAGHTML5602853.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27425" cy="2660720"/>
                    </a:xfrm>
                    <a:prstGeom prst="rect">
                      <a:avLst/>
                    </a:prstGeom>
                    <a:noFill/>
                    <a:ln>
                      <a:noFill/>
                    </a:ln>
                  </pic:spPr>
                </pic:pic>
              </a:graphicData>
            </a:graphic>
          </wp:inline>
        </w:drawing>
      </w:r>
    </w:p>
    <w:p w:rsidR="00486EF1" w:rsidRDefault="00B80C16" w:rsidP="00B80C16">
      <w:pPr>
        <w:ind w:firstLine="720"/>
      </w:pPr>
      <w:r>
        <w:t>The following screen will be displayed.</w:t>
      </w:r>
      <w:r w:rsidRPr="00B80C16">
        <w:t xml:space="preserve"> </w:t>
      </w:r>
      <w:r>
        <w:t xml:space="preserve">Note that penalties and interest are calculated until </w:t>
      </w:r>
      <w:r w:rsidR="00FE1F4A">
        <w:t xml:space="preserve">September </w:t>
      </w:r>
      <w:r>
        <w:t>1</w:t>
      </w:r>
      <w:r w:rsidR="00FE1F4A">
        <w:t>6</w:t>
      </w:r>
      <w:r>
        <w:t>, 201</w:t>
      </w:r>
      <w:r w:rsidR="00FE1F4A">
        <w:t>3</w:t>
      </w:r>
      <w:r>
        <w:t>. Press CALCULATE CHARGES as indicated.</w:t>
      </w:r>
    </w:p>
    <w:p w:rsidR="00DC141B" w:rsidRDefault="00FE1F4A" w:rsidP="008D1B9A">
      <w:r>
        <w:rPr>
          <w:noProof/>
        </w:rPr>
        <w:drawing>
          <wp:inline distT="0" distB="0" distL="0" distR="0" wp14:anchorId="75DEBE44" wp14:editId="7D362E83">
            <wp:extent cx="5558017" cy="3065069"/>
            <wp:effectExtent l="0" t="0" r="5080" b="2540"/>
            <wp:docPr id="217" name="Picture 217" descr="C:\Users\esigler\AppData\Local\Temp\SNAGHTML5647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esigler\AppData\Local\Temp\SNAGHTML5647367.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59649" cy="3065969"/>
                    </a:xfrm>
                    <a:prstGeom prst="rect">
                      <a:avLst/>
                    </a:prstGeom>
                    <a:noFill/>
                    <a:ln>
                      <a:noFill/>
                    </a:ln>
                  </pic:spPr>
                </pic:pic>
              </a:graphicData>
            </a:graphic>
          </wp:inline>
        </w:drawing>
      </w:r>
    </w:p>
    <w:p w:rsidR="00D41D7F" w:rsidRDefault="00B80C16" w:rsidP="00EA3A8D">
      <w:r>
        <w:tab/>
      </w:r>
    </w:p>
    <w:p w:rsidR="00DC141B" w:rsidRDefault="00B80C16" w:rsidP="00EA3A8D">
      <w:r>
        <w:lastRenderedPageBreak/>
        <w:t>The following message would be displayed. Press OK.</w:t>
      </w:r>
    </w:p>
    <w:p w:rsidR="00DC141B" w:rsidRDefault="00FE1F4A" w:rsidP="008D1B9A">
      <w:r>
        <w:rPr>
          <w:noProof/>
        </w:rPr>
        <w:drawing>
          <wp:inline distT="0" distB="0" distL="0" distR="0" wp14:anchorId="44E09ECA" wp14:editId="7838873E">
            <wp:extent cx="2123810" cy="1628572"/>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123810" cy="1628572"/>
                    </a:xfrm>
                    <a:prstGeom prst="rect">
                      <a:avLst/>
                    </a:prstGeom>
                  </pic:spPr>
                </pic:pic>
              </a:graphicData>
            </a:graphic>
          </wp:inline>
        </w:drawing>
      </w:r>
    </w:p>
    <w:p w:rsidR="00486EF1" w:rsidRDefault="00B80C16" w:rsidP="00B80C16">
      <w:pPr>
        <w:ind w:firstLine="720"/>
      </w:pPr>
      <w:r>
        <w:t xml:space="preserve">Today is </w:t>
      </w:r>
      <w:r w:rsidR="00FE1F4A">
        <w:t xml:space="preserve">October </w:t>
      </w:r>
      <w:r>
        <w:t>1</w:t>
      </w:r>
      <w:r w:rsidR="00FE1F4A">
        <w:t>6</w:t>
      </w:r>
      <w:r>
        <w:t>, 201</w:t>
      </w:r>
      <w:r w:rsidR="00FE1F4A">
        <w:t>3</w:t>
      </w:r>
      <w:r>
        <w:t xml:space="preserve">. Note that charges are calculated until </w:t>
      </w:r>
      <w:r w:rsidR="00FE1F4A">
        <w:t>October 15</w:t>
      </w:r>
      <w:r>
        <w:t>, 201</w:t>
      </w:r>
      <w:r w:rsidR="00FE1F4A">
        <w:t>3</w:t>
      </w:r>
      <w:r>
        <w:t xml:space="preserve"> and are valid until </w:t>
      </w:r>
      <w:r w:rsidR="00FE1F4A">
        <w:t>November</w:t>
      </w:r>
      <w:r>
        <w:t xml:space="preserve"> 15, 2013. On </w:t>
      </w:r>
      <w:r w:rsidR="00FE1F4A">
        <w:t xml:space="preserve">November </w:t>
      </w:r>
      <w:r>
        <w:t>16, 201</w:t>
      </w:r>
      <w:r w:rsidR="00D41D7F">
        <w:t>3</w:t>
      </w:r>
      <w:r>
        <w:t xml:space="preserve"> charges for ALL taxpayers should be calculated</w:t>
      </w:r>
      <w:r w:rsidR="00D41D7F">
        <w:t xml:space="preserve"> again</w:t>
      </w:r>
      <w:r>
        <w:t>. The updated debt is 1</w:t>
      </w:r>
      <w:r w:rsidR="00FE1F4A">
        <w:t>79,722</w:t>
      </w:r>
      <w:r>
        <w:t>.</w:t>
      </w:r>
      <w:r w:rsidR="00FE1F4A">
        <w:t>95</w:t>
      </w:r>
      <w:r>
        <w:t xml:space="preserve"> SSP.</w:t>
      </w:r>
    </w:p>
    <w:p w:rsidR="00486EF1" w:rsidRDefault="00FE1F4A" w:rsidP="008D1B9A">
      <w:r>
        <w:rPr>
          <w:noProof/>
        </w:rPr>
        <w:drawing>
          <wp:inline distT="0" distB="0" distL="0" distR="0" wp14:anchorId="58EEFDE2" wp14:editId="638EB3F8">
            <wp:extent cx="5531488" cy="3050439"/>
            <wp:effectExtent l="0" t="0" r="0" b="0"/>
            <wp:docPr id="219" name="Picture 219" descr="C:\Users\esigler\AppData\Local\Temp\SNAGHTML56a88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esigler\AppData\Local\Temp\SNAGHTML56a889b.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33112" cy="3051335"/>
                    </a:xfrm>
                    <a:prstGeom prst="rect">
                      <a:avLst/>
                    </a:prstGeom>
                    <a:noFill/>
                    <a:ln>
                      <a:noFill/>
                    </a:ln>
                  </pic:spPr>
                </pic:pic>
              </a:graphicData>
            </a:graphic>
          </wp:inline>
        </w:drawing>
      </w:r>
    </w:p>
    <w:p w:rsidR="00486EF1" w:rsidRDefault="00486EF1" w:rsidP="008D1B9A"/>
    <w:p w:rsidR="00B80C16" w:rsidRDefault="00B80C16" w:rsidP="008D1B9A"/>
    <w:p w:rsidR="002B5C74" w:rsidRDefault="002B5C74" w:rsidP="00B80C16">
      <w:pPr>
        <w:pStyle w:val="Ttulo3"/>
      </w:pPr>
    </w:p>
    <w:p w:rsidR="00B85784" w:rsidRDefault="00B85784">
      <w:pPr>
        <w:rPr>
          <w:rFonts w:eastAsia="Times New Roman"/>
          <w:b/>
          <w:bCs/>
          <w:color w:val="C2113A"/>
          <w:sz w:val="24"/>
        </w:rPr>
      </w:pPr>
      <w:r>
        <w:br w:type="page"/>
      </w:r>
    </w:p>
    <w:p w:rsidR="00B80C16" w:rsidRDefault="00B80C16" w:rsidP="00B80C16">
      <w:pPr>
        <w:pStyle w:val="Ttulo3"/>
      </w:pPr>
      <w:bookmarkStart w:id="50" w:name="_Toc369700473"/>
      <w:r>
        <w:lastRenderedPageBreak/>
        <w:t>TRANSFER CREDIT</w:t>
      </w:r>
      <w:bookmarkEnd w:id="50"/>
    </w:p>
    <w:p w:rsidR="004110F3" w:rsidRDefault="008D1B9A" w:rsidP="004110F3">
      <w:pPr>
        <w:spacing w:line="360" w:lineRule="auto"/>
      </w:pPr>
      <w:r>
        <w:rPr>
          <w:noProof/>
        </w:rPr>
        <w:drawing>
          <wp:anchor distT="0" distB="0" distL="114300" distR="114300" simplePos="0" relativeHeight="251711488" behindDoc="0" locked="0" layoutInCell="1" allowOverlap="1" wp14:anchorId="45395F9B" wp14:editId="4515A17D">
            <wp:simplePos x="0" y="0"/>
            <wp:positionH relativeFrom="column">
              <wp:posOffset>0</wp:posOffset>
            </wp:positionH>
            <wp:positionV relativeFrom="paragraph">
              <wp:posOffset>635</wp:posOffset>
            </wp:positionV>
            <wp:extent cx="2540635" cy="1409700"/>
            <wp:effectExtent l="0" t="0" r="0" b="0"/>
            <wp:wrapSquare wrapText="bothSides"/>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cstate="email">
                      <a:extLst>
                        <a:ext uri="{28A0092B-C50C-407E-A947-70E740481C1C}">
                          <a14:useLocalDpi xmlns:a14="http://schemas.microsoft.com/office/drawing/2010/main"/>
                        </a:ext>
                      </a:extLst>
                    </a:blip>
                    <a:srcRect/>
                    <a:stretch>
                      <a:fillRect/>
                    </a:stretch>
                  </pic:blipFill>
                  <pic:spPr bwMode="auto">
                    <a:xfrm>
                      <a:off x="0" y="0"/>
                      <a:ext cx="2540635" cy="1409700"/>
                    </a:xfrm>
                    <a:prstGeom prst="rect">
                      <a:avLst/>
                    </a:prstGeom>
                    <a:noFill/>
                    <a:ln>
                      <a:noFill/>
                    </a:ln>
                  </pic:spPr>
                </pic:pic>
              </a:graphicData>
            </a:graphic>
          </wp:anchor>
        </w:drawing>
      </w:r>
      <w:r>
        <w:t>As mentioned before the option VIEW ACCOUNT DETAILS can lead you to ADD a NEW RETURN, ADD a NEW PAYMENT, TRANSFER CREDIT, CALCULATE CHARGES</w:t>
      </w:r>
      <w:r w:rsidR="004110F3">
        <w:t>, VIEW</w:t>
      </w:r>
      <w:r>
        <w:t xml:space="preserve">/EDIT TRANSACTION </w:t>
      </w:r>
      <w:r w:rsidR="004110F3">
        <w:t xml:space="preserve">DETAILS </w:t>
      </w:r>
      <w:r>
        <w:t>and PRINT</w:t>
      </w:r>
      <w:r w:rsidR="004110F3">
        <w:t xml:space="preserve"> ACCOUNT DETAILS.</w:t>
      </w:r>
      <w:r>
        <w:t xml:space="preserve"> </w:t>
      </w:r>
    </w:p>
    <w:p w:rsidR="00344CC6" w:rsidRDefault="004110F3" w:rsidP="004110F3">
      <w:r>
        <w:tab/>
      </w:r>
    </w:p>
    <w:p w:rsidR="004110F3" w:rsidRDefault="004110F3" w:rsidP="00344CC6">
      <w:pPr>
        <w:ind w:firstLine="360"/>
        <w:rPr>
          <w:b/>
        </w:rPr>
      </w:pPr>
      <w:r>
        <w:t xml:space="preserve">All these functionalities have been already explained in the previous sections apart from </w:t>
      </w:r>
      <w:r w:rsidRPr="004110F3">
        <w:rPr>
          <w:b/>
        </w:rPr>
        <w:t>TRANSFER CREDIT</w:t>
      </w:r>
      <w:r>
        <w:rPr>
          <w:b/>
        </w:rPr>
        <w:t xml:space="preserve">. </w:t>
      </w:r>
      <w:r w:rsidR="009A73B8" w:rsidRPr="009A73B8">
        <w:t>It enables</w:t>
      </w:r>
      <w:r w:rsidR="009A73B8">
        <w:t xml:space="preserve"> t</w:t>
      </w:r>
      <w:r w:rsidR="00F52963">
        <w:t>he</w:t>
      </w:r>
      <w:r w:rsidR="009A73B8">
        <w:t xml:space="preserve"> transfer</w:t>
      </w:r>
      <w:r w:rsidR="00F52963">
        <w:t xml:space="preserve"> of</w:t>
      </w:r>
      <w:r w:rsidR="009A73B8">
        <w:t xml:space="preserve"> credits among t</w:t>
      </w:r>
      <w:r w:rsidR="00CA7B6D">
        <w:t>w</w:t>
      </w:r>
      <w:r w:rsidR="009A73B8">
        <w:t>o taxpayers</w:t>
      </w:r>
      <w:r w:rsidR="00B80C16">
        <w:t xml:space="preserve"> or within the same taxpayer</w:t>
      </w:r>
      <w:r w:rsidR="009A73B8">
        <w:t xml:space="preserve">. </w:t>
      </w:r>
    </w:p>
    <w:p w:rsidR="00B96F11" w:rsidRDefault="00B96F11" w:rsidP="00E37469">
      <w:pPr>
        <w:ind w:firstLine="360"/>
      </w:pPr>
      <w:r w:rsidRPr="00E37469">
        <w:t xml:space="preserve">It could be </w:t>
      </w:r>
      <w:r w:rsidR="009C39B9">
        <w:t xml:space="preserve">used </w:t>
      </w:r>
      <w:r w:rsidRPr="00E37469">
        <w:t>to correctly post a payment to the right tax period, the right tax, the right taxpayer, or to transfer an overpayment from one period or tax to another.</w:t>
      </w:r>
      <w:r>
        <w:t xml:space="preserve"> </w:t>
      </w:r>
      <w:r w:rsidR="00B80C16">
        <w:t>It can also be used to transfer credit to another taxpayer in case the payment was posted to the wrong one.</w:t>
      </w:r>
    </w:p>
    <w:p w:rsidR="00344CC6" w:rsidRDefault="00344CC6" w:rsidP="00344CC6">
      <w:pPr>
        <w:ind w:firstLine="360"/>
        <w:rPr>
          <w:b/>
        </w:rPr>
      </w:pPr>
    </w:p>
    <w:p w:rsidR="004110F3" w:rsidRDefault="004110F3" w:rsidP="001A0ECD">
      <w:pPr>
        <w:pStyle w:val="PargrafodaLista"/>
        <w:numPr>
          <w:ilvl w:val="0"/>
          <w:numId w:val="25"/>
        </w:numPr>
      </w:pPr>
      <w:r>
        <w:t>Select VIEW ACCOUNT DETAILS as indicated below</w:t>
      </w:r>
    </w:p>
    <w:p w:rsidR="00344CC6" w:rsidRDefault="00344CC6" w:rsidP="00344CC6">
      <w:pPr>
        <w:pStyle w:val="PargrafodaLista"/>
        <w:numPr>
          <w:ilvl w:val="0"/>
          <w:numId w:val="0"/>
        </w:numPr>
        <w:ind w:left="720"/>
      </w:pPr>
    </w:p>
    <w:p w:rsidR="004110F3" w:rsidRDefault="00607C3F" w:rsidP="004110F3">
      <w:pPr>
        <w:ind w:left="360"/>
      </w:pPr>
      <w:r>
        <w:rPr>
          <w:noProof/>
        </w:rPr>
        <w:drawing>
          <wp:inline distT="0" distB="0" distL="0" distR="0" wp14:anchorId="1F22CAA2" wp14:editId="14C46E63">
            <wp:extent cx="5273262" cy="2538375"/>
            <wp:effectExtent l="0" t="0" r="3810" b="0"/>
            <wp:docPr id="220" name="Picture 220" descr="C:\Users\esigler\AppData\Local\Temp\SNAGHTML56d59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esigler\AppData\Local\Temp\SNAGHTML56d59bf.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0529" cy="2537060"/>
                    </a:xfrm>
                    <a:prstGeom prst="rect">
                      <a:avLst/>
                    </a:prstGeom>
                    <a:noFill/>
                    <a:ln>
                      <a:noFill/>
                    </a:ln>
                  </pic:spPr>
                </pic:pic>
              </a:graphicData>
            </a:graphic>
          </wp:inline>
        </w:drawing>
      </w:r>
    </w:p>
    <w:p w:rsidR="00344CC6" w:rsidRDefault="00344CC6">
      <w:r>
        <w:br w:type="page"/>
      </w:r>
    </w:p>
    <w:p w:rsidR="004110F3" w:rsidRDefault="00344CC6" w:rsidP="001A0ECD">
      <w:pPr>
        <w:pStyle w:val="PargrafodaLista"/>
        <w:numPr>
          <w:ilvl w:val="0"/>
          <w:numId w:val="25"/>
        </w:numPr>
      </w:pPr>
      <w:r>
        <w:lastRenderedPageBreak/>
        <w:t>Then select TRANSFER CREDIT as shown below</w:t>
      </w:r>
    </w:p>
    <w:p w:rsidR="009A73B8" w:rsidRDefault="009A73B8" w:rsidP="009A73B8">
      <w:pPr>
        <w:pStyle w:val="PargrafodaLista"/>
        <w:numPr>
          <w:ilvl w:val="0"/>
          <w:numId w:val="0"/>
        </w:numPr>
        <w:ind w:left="720"/>
      </w:pPr>
    </w:p>
    <w:p w:rsidR="004110F3" w:rsidRPr="00ED33A0" w:rsidRDefault="00607C3F" w:rsidP="009A73B8">
      <w:pPr>
        <w:ind w:left="720"/>
        <w:rPr>
          <w:sz w:val="18"/>
        </w:rPr>
      </w:pPr>
      <w:r>
        <w:rPr>
          <w:noProof/>
        </w:rPr>
        <w:drawing>
          <wp:inline distT="0" distB="0" distL="0" distR="0" wp14:anchorId="66B8E20C" wp14:editId="5DC4CAFD">
            <wp:extent cx="5266187" cy="2904134"/>
            <wp:effectExtent l="0" t="0" r="0" b="0"/>
            <wp:docPr id="221" name="Picture 221" descr="C:\Users\esigler\AppData\Local\Temp\SNAGHTML56e88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esigler\AppData\Local\Temp\SNAGHTML56e882e.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7735" cy="2904988"/>
                    </a:xfrm>
                    <a:prstGeom prst="rect">
                      <a:avLst/>
                    </a:prstGeom>
                    <a:noFill/>
                    <a:ln>
                      <a:noFill/>
                    </a:ln>
                  </pic:spPr>
                </pic:pic>
              </a:graphicData>
            </a:graphic>
          </wp:inline>
        </w:drawing>
      </w:r>
    </w:p>
    <w:p w:rsidR="009A73B8" w:rsidRPr="00ED33A0" w:rsidRDefault="009A73B8" w:rsidP="009A73B8">
      <w:pPr>
        <w:ind w:left="720"/>
        <w:rPr>
          <w:sz w:val="18"/>
        </w:rPr>
      </w:pPr>
    </w:p>
    <w:p w:rsidR="009A73B8" w:rsidRPr="00ED33A0" w:rsidRDefault="009A73B8" w:rsidP="001A0ECD">
      <w:pPr>
        <w:pStyle w:val="PargrafodaLista"/>
        <w:numPr>
          <w:ilvl w:val="0"/>
          <w:numId w:val="25"/>
        </w:numPr>
        <w:rPr>
          <w:sz w:val="18"/>
        </w:rPr>
      </w:pPr>
      <w:r w:rsidRPr="00ED33A0">
        <w:rPr>
          <w:sz w:val="18"/>
        </w:rPr>
        <w:t xml:space="preserve">Select TAX type and period and the system will </w:t>
      </w:r>
      <w:r w:rsidR="00607C3F" w:rsidRPr="00ED33A0">
        <w:rPr>
          <w:sz w:val="18"/>
        </w:rPr>
        <w:t xml:space="preserve">display </w:t>
      </w:r>
      <w:r w:rsidRPr="00ED33A0">
        <w:rPr>
          <w:sz w:val="18"/>
        </w:rPr>
        <w:t>the available credit</w:t>
      </w:r>
    </w:p>
    <w:p w:rsidR="004110F3" w:rsidRPr="00ED33A0" w:rsidRDefault="004110F3" w:rsidP="004110F3">
      <w:pPr>
        <w:rPr>
          <w:sz w:val="18"/>
        </w:rPr>
      </w:pPr>
    </w:p>
    <w:p w:rsidR="004110F3" w:rsidRPr="00ED33A0" w:rsidRDefault="00607C3F" w:rsidP="009A73B8">
      <w:pPr>
        <w:ind w:left="720"/>
        <w:rPr>
          <w:sz w:val="18"/>
        </w:rPr>
      </w:pPr>
      <w:r w:rsidRPr="00ED33A0">
        <w:rPr>
          <w:noProof/>
          <w:sz w:val="18"/>
        </w:rPr>
        <w:drawing>
          <wp:inline distT="0" distB="0" distL="0" distR="0" wp14:anchorId="4210E061" wp14:editId="1C7CBBE3">
            <wp:extent cx="5144016" cy="2457907"/>
            <wp:effectExtent l="0" t="0" r="0" b="0"/>
            <wp:docPr id="222" name="Picture 222" descr="C:\Users\esigler\AppData\Local\Temp\SNAGHTML56fd0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esigler\AppData\Local\Temp\SNAGHTML56fd093.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49734" cy="2460639"/>
                    </a:xfrm>
                    <a:prstGeom prst="rect">
                      <a:avLst/>
                    </a:prstGeom>
                    <a:noFill/>
                    <a:ln>
                      <a:noFill/>
                    </a:ln>
                  </pic:spPr>
                </pic:pic>
              </a:graphicData>
            </a:graphic>
          </wp:inline>
        </w:drawing>
      </w:r>
    </w:p>
    <w:p w:rsidR="00CD525B" w:rsidRDefault="00CD525B" w:rsidP="009A73B8">
      <w:pPr>
        <w:ind w:left="720"/>
      </w:pPr>
    </w:p>
    <w:p w:rsidR="00CD525B" w:rsidRDefault="00CD525B" w:rsidP="009A73B8">
      <w:pPr>
        <w:ind w:left="720"/>
      </w:pPr>
    </w:p>
    <w:p w:rsidR="00CD525B" w:rsidRDefault="00CD525B" w:rsidP="00F54744">
      <w:pPr>
        <w:ind w:left="720"/>
      </w:pPr>
      <w:bookmarkStart w:id="51" w:name="_GoBack"/>
      <w:bookmarkEnd w:id="51"/>
    </w:p>
    <w:p w:rsidR="00344CC6" w:rsidRDefault="00DB7A6E" w:rsidP="001A0ECD">
      <w:pPr>
        <w:pStyle w:val="PargrafodaLista"/>
        <w:numPr>
          <w:ilvl w:val="0"/>
          <w:numId w:val="25"/>
        </w:numPr>
        <w:ind w:left="0" w:firstLine="0"/>
      </w:pPr>
      <w:r>
        <w:lastRenderedPageBreak/>
        <w:t xml:space="preserve">Enter </w:t>
      </w:r>
      <w:r w:rsidR="009A73B8">
        <w:t>the TIN of the taxpayer that the amount would be transferred</w:t>
      </w:r>
      <w:r w:rsidR="001E567C">
        <w:t xml:space="preserve"> to</w:t>
      </w:r>
      <w:r w:rsidR="009A73B8">
        <w:t xml:space="preserve">; the system will </w:t>
      </w:r>
      <w:r w:rsidR="008F4A04">
        <w:t xml:space="preserve">display </w:t>
      </w:r>
      <w:r w:rsidR="009A73B8">
        <w:t xml:space="preserve">its Business Name. </w:t>
      </w:r>
      <w:r w:rsidR="00CD525B">
        <w:t xml:space="preserve">Make sure </w:t>
      </w:r>
      <w:r w:rsidR="009A73B8">
        <w:t xml:space="preserve">it </w:t>
      </w:r>
      <w:r w:rsidR="00CD525B">
        <w:t xml:space="preserve">is the correct taxpayer. Type in TAX type and period; the system will </w:t>
      </w:r>
      <w:r w:rsidR="00607C3F">
        <w:t xml:space="preserve">display </w:t>
      </w:r>
      <w:r w:rsidR="00CD525B">
        <w:t>the amount due. Just key in the amount to be transferred.</w:t>
      </w:r>
      <w:r w:rsidR="009A73B8">
        <w:t xml:space="preserve"> </w:t>
      </w:r>
    </w:p>
    <w:p w:rsidR="00344CC6" w:rsidRDefault="00607C3F" w:rsidP="00CD525B">
      <w:pPr>
        <w:ind w:left="720"/>
      </w:pPr>
      <w:r>
        <w:rPr>
          <w:noProof/>
        </w:rPr>
        <w:drawing>
          <wp:inline distT="0" distB="0" distL="0" distR="0" wp14:anchorId="090A3F02" wp14:editId="691FF6E8">
            <wp:extent cx="4960302" cy="2370125"/>
            <wp:effectExtent l="0" t="0" r="0" b="0"/>
            <wp:docPr id="223" name="Picture 223" descr="C:\Users\esigler\AppData\Local\Temp\SNAGHTML571d5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esigler\AppData\Local\Temp\SNAGHTML571d593.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965815" cy="2372759"/>
                    </a:xfrm>
                    <a:prstGeom prst="rect">
                      <a:avLst/>
                    </a:prstGeom>
                    <a:noFill/>
                    <a:ln>
                      <a:noFill/>
                    </a:ln>
                  </pic:spPr>
                </pic:pic>
              </a:graphicData>
            </a:graphic>
          </wp:inline>
        </w:drawing>
      </w:r>
    </w:p>
    <w:p w:rsidR="001E567C" w:rsidRDefault="001E567C" w:rsidP="001A0ECD">
      <w:pPr>
        <w:pStyle w:val="PargrafodaLista"/>
        <w:numPr>
          <w:ilvl w:val="0"/>
          <w:numId w:val="25"/>
        </w:numPr>
        <w:ind w:left="0" w:firstLine="0"/>
      </w:pPr>
      <w:r>
        <w:t>The transfer transaction will appear in the Account Details of both taxpayers: origin and destin</w:t>
      </w:r>
      <w:r w:rsidR="008F4A04">
        <w:t>ation</w:t>
      </w:r>
      <w:r>
        <w:t xml:space="preserve"> as below</w:t>
      </w:r>
    </w:p>
    <w:p w:rsidR="001E567C" w:rsidRDefault="001E567C" w:rsidP="001E567C">
      <w:pPr>
        <w:pStyle w:val="PargrafodaLista"/>
        <w:numPr>
          <w:ilvl w:val="0"/>
          <w:numId w:val="0"/>
        </w:numPr>
        <w:ind w:left="720"/>
      </w:pPr>
    </w:p>
    <w:p w:rsidR="009A73B8" w:rsidRDefault="00607C3F" w:rsidP="001E567C">
      <w:pPr>
        <w:ind w:left="720"/>
      </w:pPr>
      <w:r>
        <w:rPr>
          <w:noProof/>
        </w:rPr>
        <w:drawing>
          <wp:inline distT="0" distB="0" distL="0" distR="0" wp14:anchorId="1D22388B" wp14:editId="44DFE105">
            <wp:extent cx="4608576" cy="2541483"/>
            <wp:effectExtent l="0" t="0" r="1905" b="0"/>
            <wp:docPr id="320" name="Picture 320" descr="C:\Users\esigler\AppData\Local\Temp\SNAGHTML573e9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esigler\AppData\Local\Temp\SNAGHTML573e9be.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609929" cy="2542229"/>
                    </a:xfrm>
                    <a:prstGeom prst="rect">
                      <a:avLst/>
                    </a:prstGeom>
                    <a:noFill/>
                    <a:ln>
                      <a:noFill/>
                    </a:ln>
                  </pic:spPr>
                </pic:pic>
              </a:graphicData>
            </a:graphic>
          </wp:inline>
        </w:drawing>
      </w:r>
    </w:p>
    <w:p w:rsidR="009A73B8" w:rsidRDefault="00EE6959" w:rsidP="001E567C">
      <w:pPr>
        <w:ind w:left="720"/>
      </w:pPr>
      <w:r>
        <w:rPr>
          <w:noProof/>
        </w:rPr>
        <w:lastRenderedPageBreak/>
        <w:drawing>
          <wp:inline distT="0" distB="0" distL="0" distR="0" wp14:anchorId="72EED336" wp14:editId="4F29B9B9">
            <wp:extent cx="4629470" cy="2553005"/>
            <wp:effectExtent l="0" t="0" r="0" b="0"/>
            <wp:docPr id="322" name="Picture 322" descr="C:\Users\esigler\AppData\Local\Temp\SNAGHTML5760c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esigler\AppData\Local\Temp\SNAGHTML5760c3c.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630829" cy="2553755"/>
                    </a:xfrm>
                    <a:prstGeom prst="rect">
                      <a:avLst/>
                    </a:prstGeom>
                    <a:noFill/>
                    <a:ln>
                      <a:noFill/>
                    </a:ln>
                  </pic:spPr>
                </pic:pic>
              </a:graphicData>
            </a:graphic>
          </wp:inline>
        </w:drawing>
      </w:r>
    </w:p>
    <w:p w:rsidR="00B85784" w:rsidRDefault="00B85784">
      <w:pPr>
        <w:rPr>
          <w:rFonts w:eastAsia="Times New Roman"/>
          <w:b/>
          <w:bCs/>
          <w:color w:val="002A6C"/>
          <w:sz w:val="28"/>
          <w:szCs w:val="26"/>
        </w:rPr>
      </w:pPr>
      <w:r>
        <w:br w:type="page"/>
      </w:r>
    </w:p>
    <w:p w:rsidR="009003E1" w:rsidRDefault="009003E1" w:rsidP="009003E1">
      <w:pPr>
        <w:pStyle w:val="Ttulo2"/>
      </w:pPr>
      <w:bookmarkStart w:id="52" w:name="_Toc369700474"/>
      <w:r>
        <w:lastRenderedPageBreak/>
        <w:t>Audit</w:t>
      </w:r>
      <w:bookmarkEnd w:id="52"/>
      <w:r>
        <w:t xml:space="preserve"> </w:t>
      </w:r>
    </w:p>
    <w:p w:rsidR="003943B9" w:rsidRPr="003943B9" w:rsidRDefault="00D41D7F" w:rsidP="003943B9">
      <w:pPr>
        <w:pStyle w:val="NormalWeb"/>
        <w:ind w:firstLine="720"/>
        <w:jc w:val="both"/>
        <w:rPr>
          <w:rFonts w:ascii="Arial" w:hAnsi="Arial" w:cs="Arial"/>
          <w:sz w:val="22"/>
          <w:szCs w:val="22"/>
        </w:rPr>
      </w:pPr>
      <w:r>
        <w:rPr>
          <w:rFonts w:ascii="Arial" w:hAnsi="Arial" w:cs="Arial"/>
          <w:sz w:val="22"/>
          <w:szCs w:val="22"/>
        </w:rPr>
        <w:t>The Directorate of T</w:t>
      </w:r>
      <w:r w:rsidR="003943B9" w:rsidRPr="003943B9">
        <w:rPr>
          <w:rFonts w:ascii="Arial" w:hAnsi="Arial" w:cs="Arial"/>
          <w:sz w:val="22"/>
          <w:szCs w:val="22"/>
        </w:rPr>
        <w:t>axation and Audit Unit in particular are working towards achieving maximum voluntary compliance.  Taxpayers operate</w:t>
      </w:r>
      <w:r w:rsidR="007449FC">
        <w:rPr>
          <w:rFonts w:ascii="Arial" w:hAnsi="Arial" w:cs="Arial"/>
          <w:sz w:val="22"/>
          <w:szCs w:val="22"/>
        </w:rPr>
        <w:t xml:space="preserve"> on</w:t>
      </w:r>
      <w:r w:rsidR="003943B9" w:rsidRPr="003943B9">
        <w:rPr>
          <w:rFonts w:ascii="Arial" w:hAnsi="Arial" w:cs="Arial"/>
          <w:sz w:val="22"/>
          <w:szCs w:val="22"/>
        </w:rPr>
        <w:t xml:space="preserve"> self-assessment of their tax obligations. </w:t>
      </w:r>
    </w:p>
    <w:p w:rsidR="003943B9" w:rsidRPr="003943B9" w:rsidRDefault="003943B9" w:rsidP="003943B9">
      <w:pPr>
        <w:pStyle w:val="NormalWeb"/>
        <w:ind w:firstLine="720"/>
        <w:jc w:val="both"/>
        <w:rPr>
          <w:rFonts w:ascii="Arial" w:hAnsi="Arial" w:cs="Arial"/>
          <w:sz w:val="22"/>
          <w:szCs w:val="22"/>
        </w:rPr>
      </w:pPr>
      <w:r w:rsidRPr="003943B9">
        <w:rPr>
          <w:rStyle w:val="google-src-text1"/>
          <w:rFonts w:ascii="Arial" w:hAnsi="Arial" w:cs="Arial"/>
          <w:sz w:val="22"/>
          <w:szCs w:val="22"/>
        </w:rPr>
        <w:t>Aktiviteti efektive i kontrollit eshte nje vegel shume e rendeishme ne zhvillimin e nje  sistemit te përmbushjes vullnetare tatimore, menaxhimin e jopermbushjes (jo deklruesve) dhe rujtjen apo kolektimin e te hyrave, por kjo eshte etem nje vegel.</w:t>
      </w:r>
      <w:r w:rsidRPr="003943B9">
        <w:rPr>
          <w:rFonts w:ascii="Arial" w:hAnsi="Arial" w:cs="Arial"/>
          <w:sz w:val="22"/>
          <w:szCs w:val="22"/>
        </w:rPr>
        <w:t>Effective audit activity is a very important tool in developing this system of voluntary tax compliance. Under-declaration of liabilities may be a result of an innocent error or deliberate action.</w:t>
      </w:r>
    </w:p>
    <w:p w:rsidR="003943B9" w:rsidRDefault="003943B9" w:rsidP="003943B9">
      <w:r>
        <w:tab/>
        <w:t xml:space="preserve">Therefore after the Audit is completed it is necessary to include its results in the System. We can understand an Audit as an assessment made by the Tax Administration </w:t>
      </w:r>
      <w:r w:rsidR="007D39D4">
        <w:t>as</w:t>
      </w:r>
      <w:r>
        <w:t xml:space="preserve"> oppos</w:t>
      </w:r>
      <w:r w:rsidR="007D39D4">
        <w:t>ed</w:t>
      </w:r>
      <w:r>
        <w:t xml:space="preserve"> to the self-assessment made by the taxpayer. As a consequence of the Audit an Audit Return is produced.</w:t>
      </w:r>
    </w:p>
    <w:p w:rsidR="009C3B83" w:rsidRDefault="009C3B83" w:rsidP="001A0ECD">
      <w:pPr>
        <w:pStyle w:val="PargrafodaLista"/>
        <w:numPr>
          <w:ilvl w:val="0"/>
          <w:numId w:val="15"/>
        </w:numPr>
      </w:pPr>
      <w:r>
        <w:t>Select AUDIT from the MAIN MENU</w:t>
      </w:r>
    </w:p>
    <w:p w:rsidR="009C3B83" w:rsidRDefault="009C3B83" w:rsidP="009C3B83">
      <w:pPr>
        <w:ind w:left="720"/>
      </w:pPr>
      <w:r>
        <w:rPr>
          <w:noProof/>
        </w:rPr>
        <w:drawing>
          <wp:inline distT="0" distB="0" distL="0" distR="0" wp14:anchorId="54629B63" wp14:editId="65F013EF">
            <wp:extent cx="2324100" cy="1914767"/>
            <wp:effectExtent l="19050" t="19050" r="19050" b="2857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email">
                      <a:extLst>
                        <a:ext uri="{28A0092B-C50C-407E-A947-70E740481C1C}">
                          <a14:useLocalDpi xmlns:a14="http://schemas.microsoft.com/office/drawing/2010/main"/>
                        </a:ext>
                      </a:extLst>
                    </a:blip>
                    <a:srcRect/>
                    <a:stretch>
                      <a:fillRect/>
                    </a:stretch>
                  </pic:blipFill>
                  <pic:spPr bwMode="auto">
                    <a:xfrm>
                      <a:off x="0" y="0"/>
                      <a:ext cx="2329219" cy="1918984"/>
                    </a:xfrm>
                    <a:prstGeom prst="rect">
                      <a:avLst/>
                    </a:prstGeom>
                    <a:noFill/>
                    <a:ln>
                      <a:solidFill>
                        <a:schemeClr val="accent1"/>
                      </a:solidFill>
                    </a:ln>
                  </pic:spPr>
                </pic:pic>
              </a:graphicData>
            </a:graphic>
          </wp:inline>
        </w:drawing>
      </w:r>
    </w:p>
    <w:p w:rsidR="009C3B83" w:rsidRDefault="007D39D4" w:rsidP="001A0ECD">
      <w:pPr>
        <w:pStyle w:val="PargrafodaLista"/>
        <w:numPr>
          <w:ilvl w:val="0"/>
          <w:numId w:val="15"/>
        </w:numPr>
      </w:pPr>
      <w:r>
        <w:t>P</w:t>
      </w:r>
      <w:r w:rsidR="000D4420">
        <w:t>ress NEW AUDIT</w:t>
      </w:r>
    </w:p>
    <w:p w:rsidR="009C3B83" w:rsidRDefault="000D4420" w:rsidP="009C3B83">
      <w:pPr>
        <w:ind w:left="720"/>
      </w:pPr>
      <w:r>
        <w:rPr>
          <w:noProof/>
        </w:rPr>
        <w:drawing>
          <wp:inline distT="0" distB="0" distL="0" distR="0" wp14:anchorId="4639920A" wp14:editId="29A457C9">
            <wp:extent cx="4219575" cy="2485407"/>
            <wp:effectExtent l="19050" t="19050" r="9525" b="1016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cstate="email">
                      <a:extLst>
                        <a:ext uri="{28A0092B-C50C-407E-A947-70E740481C1C}">
                          <a14:useLocalDpi xmlns:a14="http://schemas.microsoft.com/office/drawing/2010/main"/>
                        </a:ext>
                      </a:extLst>
                    </a:blip>
                    <a:srcRect/>
                    <a:stretch>
                      <a:fillRect/>
                    </a:stretch>
                  </pic:blipFill>
                  <pic:spPr bwMode="auto">
                    <a:xfrm>
                      <a:off x="0" y="0"/>
                      <a:ext cx="4219575" cy="2485407"/>
                    </a:xfrm>
                    <a:prstGeom prst="rect">
                      <a:avLst/>
                    </a:prstGeom>
                    <a:noFill/>
                    <a:ln>
                      <a:solidFill>
                        <a:schemeClr val="accent1"/>
                      </a:solidFill>
                    </a:ln>
                  </pic:spPr>
                </pic:pic>
              </a:graphicData>
            </a:graphic>
          </wp:inline>
        </w:drawing>
      </w:r>
    </w:p>
    <w:p w:rsidR="000D4420" w:rsidRDefault="000D4420" w:rsidP="001A0ECD">
      <w:pPr>
        <w:pStyle w:val="PargrafodaLista"/>
        <w:numPr>
          <w:ilvl w:val="0"/>
          <w:numId w:val="15"/>
        </w:numPr>
        <w:ind w:left="0" w:firstLine="0"/>
      </w:pPr>
      <w:r>
        <w:lastRenderedPageBreak/>
        <w:t>Fill in the information of the Audit concerning start and end date, office and auditors. Then choose the type of tax from the options displayed. Presently only PIT-Withholding</w:t>
      </w:r>
      <w:r w:rsidR="007D39D4">
        <w:t xml:space="preserve"> and Excise</w:t>
      </w:r>
      <w:r>
        <w:t xml:space="preserve"> is available.</w:t>
      </w:r>
    </w:p>
    <w:p w:rsidR="000D4420" w:rsidRDefault="000D4420" w:rsidP="000D4420">
      <w:pPr>
        <w:pStyle w:val="PargrafodaLista"/>
        <w:numPr>
          <w:ilvl w:val="0"/>
          <w:numId w:val="0"/>
        </w:numPr>
        <w:ind w:left="1080"/>
      </w:pPr>
    </w:p>
    <w:p w:rsidR="000D4420" w:rsidRDefault="000D4420" w:rsidP="009C3B83">
      <w:pPr>
        <w:ind w:left="720"/>
      </w:pPr>
      <w:r>
        <w:rPr>
          <w:noProof/>
        </w:rPr>
        <w:drawing>
          <wp:inline distT="0" distB="0" distL="0" distR="0" wp14:anchorId="20C87ECE" wp14:editId="46B574EF">
            <wp:extent cx="4124325" cy="3192584"/>
            <wp:effectExtent l="19050" t="19050" r="9525" b="2730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cstate="email">
                      <a:extLst>
                        <a:ext uri="{28A0092B-C50C-407E-A947-70E740481C1C}">
                          <a14:useLocalDpi xmlns:a14="http://schemas.microsoft.com/office/drawing/2010/main"/>
                        </a:ext>
                      </a:extLst>
                    </a:blip>
                    <a:srcRect/>
                    <a:stretch>
                      <a:fillRect/>
                    </a:stretch>
                  </pic:blipFill>
                  <pic:spPr bwMode="auto">
                    <a:xfrm>
                      <a:off x="0" y="0"/>
                      <a:ext cx="4122955" cy="3191523"/>
                    </a:xfrm>
                    <a:prstGeom prst="rect">
                      <a:avLst/>
                    </a:prstGeom>
                    <a:noFill/>
                    <a:ln>
                      <a:solidFill>
                        <a:schemeClr val="accent1"/>
                      </a:solidFill>
                    </a:ln>
                  </pic:spPr>
                </pic:pic>
              </a:graphicData>
            </a:graphic>
          </wp:inline>
        </w:drawing>
      </w:r>
    </w:p>
    <w:p w:rsidR="000D4420" w:rsidRDefault="007D39D4" w:rsidP="001A0ECD">
      <w:pPr>
        <w:pStyle w:val="PargrafodaLista"/>
        <w:numPr>
          <w:ilvl w:val="0"/>
          <w:numId w:val="15"/>
        </w:numPr>
        <w:ind w:left="0" w:firstLine="0"/>
      </w:pPr>
      <w:r>
        <w:t xml:space="preserve">Enter </w:t>
      </w:r>
      <w:r w:rsidR="000D4420">
        <w:t xml:space="preserve">the period (month and year)  </w:t>
      </w:r>
      <w:r w:rsidR="006C5CFD">
        <w:t xml:space="preserve">for which </w:t>
      </w:r>
      <w:r w:rsidR="000D4420">
        <w:t>the audit was done and click DETAILS</w:t>
      </w:r>
    </w:p>
    <w:p w:rsidR="000D4420" w:rsidRDefault="000D4420" w:rsidP="009C3B83">
      <w:pPr>
        <w:ind w:left="720"/>
      </w:pPr>
      <w:r>
        <w:rPr>
          <w:noProof/>
        </w:rPr>
        <w:drawing>
          <wp:inline distT="0" distB="0" distL="0" distR="0" wp14:anchorId="3A53D555" wp14:editId="3D2BF5EC">
            <wp:extent cx="4162425" cy="3268993"/>
            <wp:effectExtent l="19050" t="19050" r="9525" b="2667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cstate="email">
                      <a:extLst>
                        <a:ext uri="{28A0092B-C50C-407E-A947-70E740481C1C}">
                          <a14:useLocalDpi xmlns:a14="http://schemas.microsoft.com/office/drawing/2010/main"/>
                        </a:ext>
                      </a:extLst>
                    </a:blip>
                    <a:srcRect/>
                    <a:stretch>
                      <a:fillRect/>
                    </a:stretch>
                  </pic:blipFill>
                  <pic:spPr bwMode="auto">
                    <a:xfrm>
                      <a:off x="0" y="0"/>
                      <a:ext cx="4162425" cy="3268993"/>
                    </a:xfrm>
                    <a:prstGeom prst="rect">
                      <a:avLst/>
                    </a:prstGeom>
                    <a:noFill/>
                    <a:ln>
                      <a:solidFill>
                        <a:schemeClr val="accent1"/>
                      </a:solidFill>
                    </a:ln>
                  </pic:spPr>
                </pic:pic>
              </a:graphicData>
            </a:graphic>
          </wp:inline>
        </w:drawing>
      </w:r>
    </w:p>
    <w:p w:rsidR="003943B9" w:rsidRDefault="000D4420" w:rsidP="00B85784">
      <w:pPr>
        <w:pStyle w:val="PargrafodaLista"/>
        <w:numPr>
          <w:ilvl w:val="0"/>
          <w:numId w:val="15"/>
        </w:numPr>
        <w:ind w:left="810" w:firstLine="0"/>
      </w:pPr>
      <w:r>
        <w:lastRenderedPageBreak/>
        <w:t>Then the Auditor will input the required information according to his audit pape</w:t>
      </w:r>
      <w:r w:rsidR="00B40855">
        <w:t>rs and documents and press SAVE. Please note that the “declared” information is colored gray and disabled for editing: this happens because the taxpayer has not submitted the corresponding tax return.</w:t>
      </w:r>
    </w:p>
    <w:p w:rsidR="000D4420" w:rsidRDefault="00B40855" w:rsidP="000D4420">
      <w:pPr>
        <w:ind w:left="720"/>
      </w:pPr>
      <w:r>
        <w:rPr>
          <w:noProof/>
        </w:rPr>
        <mc:AlternateContent>
          <mc:Choice Requires="wps">
            <w:drawing>
              <wp:anchor distT="0" distB="0" distL="114300" distR="114300" simplePos="0" relativeHeight="251736064" behindDoc="0" locked="0" layoutInCell="1" allowOverlap="1">
                <wp:simplePos x="0" y="0"/>
                <wp:positionH relativeFrom="column">
                  <wp:posOffset>1385380</wp:posOffset>
                </wp:positionH>
                <wp:positionV relativeFrom="paragraph">
                  <wp:posOffset>869950</wp:posOffset>
                </wp:positionV>
                <wp:extent cx="546265" cy="1425263"/>
                <wp:effectExtent l="0" t="0" r="25400" b="22860"/>
                <wp:wrapNone/>
                <wp:docPr id="16" name="Elipse 16"/>
                <wp:cNvGraphicFramePr/>
                <a:graphic xmlns:a="http://schemas.openxmlformats.org/drawingml/2006/main">
                  <a:graphicData uri="http://schemas.microsoft.com/office/word/2010/wordprocessingShape">
                    <wps:wsp>
                      <wps:cNvSpPr/>
                      <wps:spPr>
                        <a:xfrm>
                          <a:off x="0" y="0"/>
                          <a:ext cx="546265" cy="1425263"/>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ipse 16" o:spid="_x0000_s1026" style="position:absolute;margin-left:109.1pt;margin-top:68.5pt;width:43pt;height:112.2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" filled="f" strokecolor="#243f60 [1604]" strokeweight="2pt"/>
            </w:pict>
          </mc:Fallback>
        </mc:AlternateContent>
      </w:r>
      <w:r w:rsidR="00575F14">
        <w:rPr>
          <w:noProof/>
        </w:rPr>
        <mc:AlternateContent>
          <mc:Choice Requires="wps">
            <w:drawing>
              <wp:anchor distT="0" distB="0" distL="114300" distR="114300" simplePos="0" relativeHeight="251714560" behindDoc="0" locked="0" layoutInCell="1" allowOverlap="1" wp14:anchorId="5A86229E" wp14:editId="66EAF6F7">
                <wp:simplePos x="0" y="0"/>
                <wp:positionH relativeFrom="column">
                  <wp:posOffset>1900555</wp:posOffset>
                </wp:positionH>
                <wp:positionV relativeFrom="paragraph">
                  <wp:posOffset>2302510</wp:posOffset>
                </wp:positionV>
                <wp:extent cx="233680" cy="505460"/>
                <wp:effectExtent l="0" t="116840" r="0" b="87630"/>
                <wp:wrapNone/>
                <wp:docPr id="128" name="Seta para baixo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800777">
                          <a:off x="0" y="0"/>
                          <a:ext cx="233680" cy="505460"/>
                        </a:xfrm>
                        <a:prstGeom prst="downArrow">
                          <a:avLst/>
                        </a:prstGeom>
                        <a:noFill/>
                        <a:ln w="952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eta para baixo 128" o:spid="_x0000_s1026" type="#_x0000_t67" style="position:absolute;margin-left:149.65pt;margin-top:181.3pt;width:18.4pt;height:39.8pt;rotation:-3057498fd;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" adj="16607" filled="f" strokecolor="red">
                <v:path arrowok="t"/>
              </v:shape>
            </w:pict>
          </mc:Fallback>
        </mc:AlternateContent>
      </w:r>
      <w:r w:rsidR="000D4420">
        <w:rPr>
          <w:noProof/>
        </w:rPr>
        <w:drawing>
          <wp:inline distT="0" distB="0" distL="0" distR="0" wp14:anchorId="5F114D53" wp14:editId="35D06310">
            <wp:extent cx="4886325" cy="2943178"/>
            <wp:effectExtent l="19050" t="19050" r="9525" b="1016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cstate="email">
                      <a:extLst>
                        <a:ext uri="{28A0092B-C50C-407E-A947-70E740481C1C}">
                          <a14:useLocalDpi xmlns:a14="http://schemas.microsoft.com/office/drawing/2010/main"/>
                        </a:ext>
                      </a:extLst>
                    </a:blip>
                    <a:srcRect/>
                    <a:stretch>
                      <a:fillRect/>
                    </a:stretch>
                  </pic:blipFill>
                  <pic:spPr bwMode="auto">
                    <a:xfrm>
                      <a:off x="0" y="0"/>
                      <a:ext cx="4886325" cy="2943178"/>
                    </a:xfrm>
                    <a:prstGeom prst="rect">
                      <a:avLst/>
                    </a:prstGeom>
                    <a:noFill/>
                    <a:ln>
                      <a:solidFill>
                        <a:schemeClr val="accent1"/>
                      </a:solidFill>
                    </a:ln>
                  </pic:spPr>
                </pic:pic>
              </a:graphicData>
            </a:graphic>
          </wp:inline>
        </w:drawing>
      </w:r>
    </w:p>
    <w:p w:rsidR="000D4420" w:rsidRDefault="000D4420" w:rsidP="001A0ECD">
      <w:pPr>
        <w:pStyle w:val="PargrafodaLista"/>
        <w:numPr>
          <w:ilvl w:val="0"/>
          <w:numId w:val="15"/>
        </w:numPr>
      </w:pPr>
      <w:r>
        <w:t>Type all periods that were audited  and when completed press SAVE</w:t>
      </w:r>
    </w:p>
    <w:p w:rsidR="000D4420" w:rsidRDefault="00575F14" w:rsidP="000D4420">
      <w:pPr>
        <w:ind w:left="720"/>
      </w:pPr>
      <w:r>
        <w:rPr>
          <w:noProof/>
        </w:rPr>
        <mc:AlternateContent>
          <mc:Choice Requires="wps">
            <w:drawing>
              <wp:anchor distT="0" distB="0" distL="114300" distR="114300" simplePos="0" relativeHeight="251712512" behindDoc="0" locked="0" layoutInCell="1" allowOverlap="1" wp14:anchorId="16752499" wp14:editId="2709B582">
                <wp:simplePos x="0" y="0"/>
                <wp:positionH relativeFrom="column">
                  <wp:posOffset>2072005</wp:posOffset>
                </wp:positionH>
                <wp:positionV relativeFrom="paragraph">
                  <wp:posOffset>3126105</wp:posOffset>
                </wp:positionV>
                <wp:extent cx="224790" cy="431800"/>
                <wp:effectExtent l="10795" t="103505" r="0" b="52705"/>
                <wp:wrapNone/>
                <wp:docPr id="126" name="Seta para baixo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800777">
                          <a:off x="0" y="0"/>
                          <a:ext cx="224790" cy="431800"/>
                        </a:xfrm>
                        <a:prstGeom prst="downArrow">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eta para baixo 126" o:spid="_x0000_s1026" type="#_x0000_t67" style="position:absolute;margin-left:163.15pt;margin-top:246.15pt;width:17.7pt;height:34pt;rotation:-3057498fd;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" adj="15978" filled="f" strokecolor="red">
                <v:path arrowok="t"/>
              </v:shape>
            </w:pict>
          </mc:Fallback>
        </mc:AlternateContent>
      </w:r>
      <w:r w:rsidR="000D4420">
        <w:rPr>
          <w:noProof/>
        </w:rPr>
        <w:drawing>
          <wp:inline distT="0" distB="0" distL="0" distR="0" wp14:anchorId="3A851159" wp14:editId="1DF743FF">
            <wp:extent cx="4905375" cy="3780887"/>
            <wp:effectExtent l="19050" t="19050" r="9525" b="1016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cstate="email">
                      <a:extLst>
                        <a:ext uri="{28A0092B-C50C-407E-A947-70E740481C1C}">
                          <a14:useLocalDpi xmlns:a14="http://schemas.microsoft.com/office/drawing/2010/main"/>
                        </a:ext>
                      </a:extLst>
                    </a:blip>
                    <a:srcRect/>
                    <a:stretch>
                      <a:fillRect/>
                    </a:stretch>
                  </pic:blipFill>
                  <pic:spPr bwMode="auto">
                    <a:xfrm>
                      <a:off x="0" y="0"/>
                      <a:ext cx="4911619" cy="3785700"/>
                    </a:xfrm>
                    <a:prstGeom prst="rect">
                      <a:avLst/>
                    </a:prstGeom>
                    <a:noFill/>
                    <a:ln>
                      <a:solidFill>
                        <a:schemeClr val="tx2"/>
                      </a:solidFill>
                    </a:ln>
                  </pic:spPr>
                </pic:pic>
              </a:graphicData>
            </a:graphic>
          </wp:inline>
        </w:drawing>
      </w:r>
    </w:p>
    <w:p w:rsidR="00B40855" w:rsidRDefault="00B40855" w:rsidP="00B40855">
      <w:pPr>
        <w:pStyle w:val="PargrafodaLista"/>
        <w:numPr>
          <w:ilvl w:val="0"/>
          <w:numId w:val="15"/>
        </w:numPr>
      </w:pPr>
      <w:r>
        <w:lastRenderedPageBreak/>
        <w:t xml:space="preserve">In the example below the “declared” information is automatically displayed by the system according to a corresponding tax return previously submitted by taxpayer. </w:t>
      </w:r>
    </w:p>
    <w:p w:rsidR="00B40855" w:rsidRDefault="00B40855" w:rsidP="00B40855">
      <w:pPr>
        <w:ind w:left="720"/>
      </w:pPr>
      <w:r>
        <w:rPr>
          <w:noProof/>
        </w:rPr>
        <w:drawing>
          <wp:inline distT="0" distB="0" distL="0" distR="0" wp14:anchorId="428F5A2C" wp14:editId="108333C9">
            <wp:extent cx="5284519" cy="3212102"/>
            <wp:effectExtent l="19050" t="19050" r="11430" b="266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84044" cy="3211813"/>
                    </a:xfrm>
                    <a:prstGeom prst="rect">
                      <a:avLst/>
                    </a:prstGeom>
                    <a:noFill/>
                    <a:ln>
                      <a:solidFill>
                        <a:schemeClr val="accent1">
                          <a:shade val="50000"/>
                        </a:schemeClr>
                      </a:solidFill>
                    </a:ln>
                  </pic:spPr>
                </pic:pic>
              </a:graphicData>
            </a:graphic>
          </wp:inline>
        </w:drawing>
      </w:r>
    </w:p>
    <w:p w:rsidR="00B40855" w:rsidRDefault="00B40855" w:rsidP="00B40855">
      <w:pPr>
        <w:ind w:left="720"/>
      </w:pPr>
    </w:p>
    <w:p w:rsidR="009C3B83" w:rsidRDefault="000D4420" w:rsidP="001A0ECD">
      <w:pPr>
        <w:pStyle w:val="PargrafodaLista"/>
        <w:numPr>
          <w:ilvl w:val="0"/>
          <w:numId w:val="15"/>
        </w:numPr>
      </w:pPr>
      <w:r>
        <w:t>The audit is now included in the system as indicated below</w:t>
      </w:r>
    </w:p>
    <w:p w:rsidR="000D4420" w:rsidRDefault="000D4420" w:rsidP="000D4420">
      <w:pPr>
        <w:pStyle w:val="PargrafodaLista"/>
        <w:numPr>
          <w:ilvl w:val="0"/>
          <w:numId w:val="0"/>
        </w:numPr>
        <w:ind w:left="1080"/>
      </w:pPr>
    </w:p>
    <w:p w:rsidR="009C3B83" w:rsidRDefault="00575F14" w:rsidP="000D4420">
      <w:pPr>
        <w:ind w:left="720"/>
      </w:pPr>
      <w:r>
        <w:rPr>
          <w:noProof/>
        </w:rPr>
        <mc:AlternateContent>
          <mc:Choice Requires="wps">
            <w:drawing>
              <wp:anchor distT="0" distB="0" distL="114300" distR="114300" simplePos="0" relativeHeight="251718656" behindDoc="0" locked="0" layoutInCell="1" allowOverlap="1" wp14:anchorId="31F85E1C" wp14:editId="203F3529">
                <wp:simplePos x="0" y="0"/>
                <wp:positionH relativeFrom="column">
                  <wp:posOffset>3081655</wp:posOffset>
                </wp:positionH>
                <wp:positionV relativeFrom="paragraph">
                  <wp:posOffset>2054225</wp:posOffset>
                </wp:positionV>
                <wp:extent cx="224790" cy="431800"/>
                <wp:effectExtent l="10795" t="103505" r="0" b="52705"/>
                <wp:wrapNone/>
                <wp:docPr id="131" name="Seta para baixo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800777">
                          <a:off x="0" y="0"/>
                          <a:ext cx="224790" cy="431800"/>
                        </a:xfrm>
                        <a:prstGeom prst="downArrow">
                          <a:avLst/>
                        </a:prstGeom>
                        <a:noFill/>
                        <a:ln w="952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eta para baixo 131" o:spid="_x0000_s1026" type="#_x0000_t67" style="position:absolute;margin-left:242.65pt;margin-top:161.75pt;width:17.7pt;height:34pt;rotation:-3057498fd;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" adj="15978" filled="f" strokecolor="red">
                <v:path arrowok="t"/>
              </v:shape>
            </w:pict>
          </mc:Fallback>
        </mc:AlternateContent>
      </w:r>
      <w:r>
        <w:rPr>
          <w:noProof/>
        </w:rPr>
        <mc:AlternateContent>
          <mc:Choice Requires="wps">
            <w:drawing>
              <wp:anchor distT="0" distB="0" distL="114300" distR="114300" simplePos="0" relativeHeight="251716608" behindDoc="0" locked="0" layoutInCell="1" allowOverlap="1" wp14:anchorId="33E72955" wp14:editId="462967A3">
                <wp:simplePos x="0" y="0"/>
                <wp:positionH relativeFrom="column">
                  <wp:posOffset>2385695</wp:posOffset>
                </wp:positionH>
                <wp:positionV relativeFrom="paragraph">
                  <wp:posOffset>2054860</wp:posOffset>
                </wp:positionV>
                <wp:extent cx="224790" cy="431800"/>
                <wp:effectExtent l="10795" t="103505" r="0" b="52705"/>
                <wp:wrapNone/>
                <wp:docPr id="130" name="Seta para baixo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800777">
                          <a:off x="0" y="0"/>
                          <a:ext cx="224790" cy="431800"/>
                        </a:xfrm>
                        <a:prstGeom prst="downArrow">
                          <a:avLst/>
                        </a:prstGeom>
                        <a:noFill/>
                        <a:ln w="952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eta para baixo 130" o:spid="_x0000_s1026" type="#_x0000_t67" style="position:absolute;margin-left:187.85pt;margin-top:161.8pt;width:17.7pt;height:34pt;rotation:-3057498fd;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" adj="15978" filled="f" strokecolor="red">
                <v:path arrowok="t"/>
              </v:shape>
            </w:pict>
          </mc:Fallback>
        </mc:AlternateContent>
      </w:r>
      <w:r w:rsidR="00E51969">
        <w:rPr>
          <w:noProof/>
        </w:rPr>
        <w:drawing>
          <wp:inline distT="0" distB="0" distL="0" distR="0" wp14:anchorId="3D79B62D" wp14:editId="014EADA6">
            <wp:extent cx="5308270" cy="3117837"/>
            <wp:effectExtent l="0" t="0" r="6985" b="6985"/>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cstate="email">
                      <a:extLst>
                        <a:ext uri="{28A0092B-C50C-407E-A947-70E740481C1C}">
                          <a14:useLocalDpi xmlns:a14="http://schemas.microsoft.com/office/drawing/2010/main"/>
                        </a:ext>
                      </a:extLst>
                    </a:blip>
                    <a:srcRect/>
                    <a:stretch>
                      <a:fillRect/>
                    </a:stretch>
                  </pic:blipFill>
                  <pic:spPr bwMode="auto">
                    <a:xfrm>
                      <a:off x="0" y="0"/>
                      <a:ext cx="5311357" cy="3119650"/>
                    </a:xfrm>
                    <a:prstGeom prst="rect">
                      <a:avLst/>
                    </a:prstGeom>
                    <a:noFill/>
                    <a:ln>
                      <a:noFill/>
                    </a:ln>
                  </pic:spPr>
                </pic:pic>
              </a:graphicData>
            </a:graphic>
          </wp:inline>
        </w:drawing>
      </w:r>
    </w:p>
    <w:p w:rsidR="00B40855" w:rsidRDefault="00B40855" w:rsidP="000D4420">
      <w:pPr>
        <w:ind w:left="720"/>
      </w:pPr>
    </w:p>
    <w:p w:rsidR="000D4420" w:rsidRDefault="00E51969" w:rsidP="001A0ECD">
      <w:pPr>
        <w:pStyle w:val="PargrafodaLista"/>
        <w:numPr>
          <w:ilvl w:val="0"/>
          <w:numId w:val="15"/>
        </w:numPr>
      </w:pPr>
      <w:r>
        <w:lastRenderedPageBreak/>
        <w:t xml:space="preserve">Press PRINT SUMMARY to obtain the summary of the audit </w:t>
      </w:r>
    </w:p>
    <w:p w:rsidR="00E51969" w:rsidRDefault="00E51969" w:rsidP="00E51969">
      <w:pPr>
        <w:pStyle w:val="PargrafodaLista"/>
        <w:numPr>
          <w:ilvl w:val="0"/>
          <w:numId w:val="0"/>
        </w:numPr>
        <w:ind w:left="1080"/>
      </w:pPr>
    </w:p>
    <w:p w:rsidR="009C3B83" w:rsidRDefault="009C3B83" w:rsidP="00E51969">
      <w:pPr>
        <w:ind w:left="720"/>
      </w:pPr>
      <w:r>
        <w:rPr>
          <w:noProof/>
        </w:rPr>
        <w:drawing>
          <wp:inline distT="0" distB="0" distL="0" distR="0" wp14:anchorId="42686FDA" wp14:editId="3B97E107">
            <wp:extent cx="5237018" cy="3677241"/>
            <wp:effectExtent l="19050" t="19050" r="20955" b="1905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cstate="email">
                      <a:extLst>
                        <a:ext uri="{28A0092B-C50C-407E-A947-70E740481C1C}">
                          <a14:useLocalDpi xmlns:a14="http://schemas.microsoft.com/office/drawing/2010/main"/>
                        </a:ext>
                      </a:extLst>
                    </a:blip>
                    <a:srcRect/>
                    <a:stretch>
                      <a:fillRect/>
                    </a:stretch>
                  </pic:blipFill>
                  <pic:spPr bwMode="auto">
                    <a:xfrm>
                      <a:off x="0" y="0"/>
                      <a:ext cx="5250656" cy="3686817"/>
                    </a:xfrm>
                    <a:prstGeom prst="rect">
                      <a:avLst/>
                    </a:prstGeom>
                    <a:noFill/>
                    <a:ln>
                      <a:solidFill>
                        <a:schemeClr val="tx2"/>
                      </a:solidFill>
                    </a:ln>
                  </pic:spPr>
                </pic:pic>
              </a:graphicData>
            </a:graphic>
          </wp:inline>
        </w:drawing>
      </w:r>
    </w:p>
    <w:p w:rsidR="00B40855" w:rsidRPr="009C3B83" w:rsidRDefault="00B40855" w:rsidP="00E51969">
      <w:pPr>
        <w:ind w:left="720"/>
      </w:pPr>
    </w:p>
    <w:p w:rsidR="00E51969" w:rsidRDefault="00E51969" w:rsidP="001A0ECD">
      <w:pPr>
        <w:pStyle w:val="PargrafodaLista"/>
        <w:numPr>
          <w:ilvl w:val="0"/>
          <w:numId w:val="15"/>
        </w:numPr>
        <w:ind w:left="0" w:firstLine="90"/>
      </w:pPr>
      <w:r>
        <w:t>Select PRINT FINAL REPORT to get the legal document to be signed and attached to the audit documentation</w:t>
      </w:r>
    </w:p>
    <w:p w:rsidR="009C3B83" w:rsidRDefault="00E51969">
      <w:pPr>
        <w:rPr>
          <w:rFonts w:eastAsia="Times New Roman"/>
          <w:b/>
          <w:bCs/>
          <w:color w:val="002A6C"/>
          <w:sz w:val="28"/>
          <w:szCs w:val="26"/>
        </w:rPr>
      </w:pPr>
      <w:r>
        <w:rPr>
          <w:noProof/>
        </w:rPr>
        <w:lastRenderedPageBreak/>
        <w:drawing>
          <wp:inline distT="0" distB="0" distL="0" distR="0" wp14:anchorId="4CA09EE3" wp14:editId="48FC4008">
            <wp:extent cx="5545777" cy="6430151"/>
            <wp:effectExtent l="0" t="0" r="0" b="889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2" cstate="email">
                      <a:extLst>
                        <a:ext uri="{28A0092B-C50C-407E-A947-70E740481C1C}">
                          <a14:useLocalDpi xmlns:a14="http://schemas.microsoft.com/office/drawing/2010/main"/>
                        </a:ext>
                      </a:extLst>
                    </a:blip>
                    <a:srcRect/>
                    <a:stretch>
                      <a:fillRect/>
                    </a:stretch>
                  </pic:blipFill>
                  <pic:spPr bwMode="auto">
                    <a:xfrm>
                      <a:off x="0" y="0"/>
                      <a:ext cx="5546766" cy="6431297"/>
                    </a:xfrm>
                    <a:prstGeom prst="rect">
                      <a:avLst/>
                    </a:prstGeom>
                    <a:noFill/>
                    <a:ln>
                      <a:noFill/>
                    </a:ln>
                  </pic:spPr>
                </pic:pic>
              </a:graphicData>
            </a:graphic>
          </wp:inline>
        </w:drawing>
      </w:r>
    </w:p>
    <w:p w:rsidR="006C6001" w:rsidRDefault="006C6001">
      <w:pPr>
        <w:rPr>
          <w:rFonts w:eastAsia="Times New Roman"/>
          <w:b/>
          <w:bCs/>
          <w:color w:val="002A6C"/>
          <w:sz w:val="28"/>
          <w:szCs w:val="26"/>
        </w:rPr>
      </w:pPr>
      <w:r>
        <w:br w:type="page"/>
      </w:r>
    </w:p>
    <w:p w:rsidR="006C6001" w:rsidRDefault="006C6001" w:rsidP="006C6001">
      <w:pPr>
        <w:pStyle w:val="Ttulo2"/>
      </w:pPr>
      <w:bookmarkStart w:id="53" w:name="_Toc369700475"/>
      <w:r>
        <w:lastRenderedPageBreak/>
        <w:t>Reports</w:t>
      </w:r>
      <w:bookmarkEnd w:id="53"/>
    </w:p>
    <w:p w:rsidR="006C6001" w:rsidRDefault="006C6001" w:rsidP="006C6001"/>
    <w:p w:rsidR="006C6001" w:rsidRDefault="006C6001" w:rsidP="001A0ECD">
      <w:pPr>
        <w:pStyle w:val="PargrafodaLista"/>
        <w:numPr>
          <w:ilvl w:val="0"/>
          <w:numId w:val="16"/>
        </w:numPr>
      </w:pPr>
      <w:r>
        <w:t>In the MAIN MENU select REPORTS option as below</w:t>
      </w:r>
    </w:p>
    <w:p w:rsidR="003D0E7A" w:rsidRDefault="003D0E7A" w:rsidP="003D0E7A">
      <w:pPr>
        <w:pStyle w:val="PargrafodaLista"/>
        <w:numPr>
          <w:ilvl w:val="0"/>
          <w:numId w:val="0"/>
        </w:numPr>
        <w:ind w:left="720"/>
      </w:pPr>
    </w:p>
    <w:p w:rsidR="006C6001" w:rsidRDefault="006C6001" w:rsidP="008C4BC8">
      <w:pPr>
        <w:ind w:left="720"/>
      </w:pPr>
      <w:r>
        <w:rPr>
          <w:noProof/>
        </w:rPr>
        <w:drawing>
          <wp:inline distT="0" distB="0" distL="0" distR="0" wp14:anchorId="10315D62" wp14:editId="50D83059">
            <wp:extent cx="2705100" cy="2193609"/>
            <wp:effectExtent l="19050" t="19050" r="19050" b="1651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email">
                      <a:extLst>
                        <a:ext uri="{28A0092B-C50C-407E-A947-70E740481C1C}">
                          <a14:useLocalDpi xmlns:a14="http://schemas.microsoft.com/office/drawing/2010/main"/>
                        </a:ext>
                      </a:extLst>
                    </a:blip>
                    <a:srcRect/>
                    <a:stretch>
                      <a:fillRect/>
                    </a:stretch>
                  </pic:blipFill>
                  <pic:spPr bwMode="auto">
                    <a:xfrm>
                      <a:off x="0" y="0"/>
                      <a:ext cx="2705100" cy="2193609"/>
                    </a:xfrm>
                    <a:prstGeom prst="rect">
                      <a:avLst/>
                    </a:prstGeom>
                    <a:noFill/>
                    <a:ln>
                      <a:solidFill>
                        <a:schemeClr val="accent1"/>
                      </a:solidFill>
                    </a:ln>
                  </pic:spPr>
                </pic:pic>
              </a:graphicData>
            </a:graphic>
          </wp:inline>
        </w:drawing>
      </w:r>
    </w:p>
    <w:p w:rsidR="00886025" w:rsidRPr="00886025" w:rsidRDefault="00886025" w:rsidP="00886025"/>
    <w:p w:rsidR="006C6001" w:rsidRDefault="006C6001" w:rsidP="001A0ECD">
      <w:pPr>
        <w:pStyle w:val="PargrafodaLista"/>
        <w:numPr>
          <w:ilvl w:val="0"/>
          <w:numId w:val="16"/>
        </w:numPr>
      </w:pPr>
      <w:r>
        <w:t>The</w:t>
      </w:r>
      <w:r w:rsidR="00886025">
        <w:t xml:space="preserve"> following reports are available in this module</w:t>
      </w:r>
    </w:p>
    <w:p w:rsidR="006C6001" w:rsidRDefault="006C6001" w:rsidP="006C6001">
      <w:pPr>
        <w:pStyle w:val="PargrafodaLista"/>
        <w:numPr>
          <w:ilvl w:val="0"/>
          <w:numId w:val="0"/>
        </w:numPr>
        <w:ind w:left="720"/>
      </w:pPr>
    </w:p>
    <w:p w:rsidR="003D0E7A" w:rsidRDefault="003D0E7A" w:rsidP="006C6001">
      <w:pPr>
        <w:pStyle w:val="PargrafodaLista"/>
        <w:numPr>
          <w:ilvl w:val="0"/>
          <w:numId w:val="0"/>
        </w:numPr>
        <w:ind w:left="720"/>
      </w:pPr>
    </w:p>
    <w:p w:rsidR="006C6001" w:rsidRDefault="006C6001" w:rsidP="006C6001">
      <w:pPr>
        <w:pStyle w:val="PargrafodaLista"/>
        <w:numPr>
          <w:ilvl w:val="0"/>
          <w:numId w:val="0"/>
        </w:numPr>
        <w:ind w:left="720"/>
      </w:pPr>
      <w:r>
        <w:rPr>
          <w:noProof/>
        </w:rPr>
        <w:drawing>
          <wp:inline distT="0" distB="0" distL="0" distR="0" wp14:anchorId="10C3A592" wp14:editId="3CB38058">
            <wp:extent cx="2705100" cy="2249839"/>
            <wp:effectExtent l="19050" t="19050" r="19050" b="1714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cstate="email">
                      <a:extLst>
                        <a:ext uri="{28A0092B-C50C-407E-A947-70E740481C1C}">
                          <a14:useLocalDpi xmlns:a14="http://schemas.microsoft.com/office/drawing/2010/main"/>
                        </a:ext>
                      </a:extLst>
                    </a:blip>
                    <a:srcRect/>
                    <a:stretch>
                      <a:fillRect/>
                    </a:stretch>
                  </pic:blipFill>
                  <pic:spPr bwMode="auto">
                    <a:xfrm>
                      <a:off x="0" y="0"/>
                      <a:ext cx="2705100" cy="2249839"/>
                    </a:xfrm>
                    <a:prstGeom prst="rect">
                      <a:avLst/>
                    </a:prstGeom>
                    <a:noFill/>
                    <a:ln>
                      <a:solidFill>
                        <a:schemeClr val="accent1"/>
                      </a:solidFill>
                    </a:ln>
                  </pic:spPr>
                </pic:pic>
              </a:graphicData>
            </a:graphic>
          </wp:inline>
        </w:drawing>
      </w:r>
    </w:p>
    <w:p w:rsidR="00886025" w:rsidRDefault="00886025" w:rsidP="006C6001">
      <w:pPr>
        <w:pStyle w:val="PargrafodaLista"/>
        <w:numPr>
          <w:ilvl w:val="0"/>
          <w:numId w:val="0"/>
        </w:numPr>
        <w:ind w:left="720"/>
      </w:pPr>
    </w:p>
    <w:p w:rsidR="003D0E7A" w:rsidRDefault="003D0E7A" w:rsidP="006C6001">
      <w:pPr>
        <w:pStyle w:val="PargrafodaLista"/>
        <w:numPr>
          <w:ilvl w:val="0"/>
          <w:numId w:val="0"/>
        </w:numPr>
        <w:ind w:left="720"/>
      </w:pPr>
    </w:p>
    <w:p w:rsidR="00886025" w:rsidRDefault="003D0E7A" w:rsidP="003D0E7A">
      <w:pPr>
        <w:pStyle w:val="PargrafodaLista"/>
        <w:numPr>
          <w:ilvl w:val="0"/>
          <w:numId w:val="0"/>
        </w:numPr>
        <w:tabs>
          <w:tab w:val="left" w:pos="0"/>
        </w:tabs>
      </w:pPr>
      <w:r>
        <w:tab/>
      </w:r>
      <w:r w:rsidR="00886025">
        <w:t>The first four reports (Taxpayer Account Report, Annual Revenue Repor</w:t>
      </w:r>
      <w:r w:rsidR="0091496B">
        <w:t>t, Stop-Filers /Non-Filers and P</w:t>
      </w:r>
      <w:r w:rsidR="00886025">
        <w:t xml:space="preserve">ayments) </w:t>
      </w:r>
      <w:r>
        <w:t>are reports that contain information of all taxpayers or some taxpayers according to a selection criterion (filter).</w:t>
      </w:r>
    </w:p>
    <w:p w:rsidR="003D0E7A" w:rsidRDefault="003D0E7A" w:rsidP="003D0E7A">
      <w:pPr>
        <w:pStyle w:val="PargrafodaLista"/>
        <w:numPr>
          <w:ilvl w:val="0"/>
          <w:numId w:val="0"/>
        </w:numPr>
        <w:tabs>
          <w:tab w:val="left" w:pos="0"/>
        </w:tabs>
      </w:pPr>
    </w:p>
    <w:p w:rsidR="003D0E7A" w:rsidRDefault="003D0E7A" w:rsidP="003D0E7A">
      <w:pPr>
        <w:pStyle w:val="PargrafodaLista"/>
        <w:numPr>
          <w:ilvl w:val="0"/>
          <w:numId w:val="0"/>
        </w:numPr>
        <w:tabs>
          <w:tab w:val="left" w:pos="0"/>
        </w:tabs>
      </w:pPr>
    </w:p>
    <w:p w:rsidR="003D0E7A" w:rsidRDefault="003D0E7A" w:rsidP="003D0E7A">
      <w:pPr>
        <w:pStyle w:val="PargrafodaLista"/>
        <w:numPr>
          <w:ilvl w:val="0"/>
          <w:numId w:val="0"/>
        </w:numPr>
        <w:tabs>
          <w:tab w:val="left" w:pos="0"/>
        </w:tabs>
      </w:pPr>
    </w:p>
    <w:p w:rsidR="003D0E7A" w:rsidRDefault="003D0E7A" w:rsidP="001A0ECD">
      <w:pPr>
        <w:pStyle w:val="PargrafodaLista"/>
        <w:numPr>
          <w:ilvl w:val="0"/>
          <w:numId w:val="16"/>
        </w:numPr>
        <w:ind w:left="0" w:firstLine="0"/>
      </w:pPr>
      <w:r>
        <w:lastRenderedPageBreak/>
        <w:t xml:space="preserve">The last report is a report of a single </w:t>
      </w:r>
      <w:proofErr w:type="gramStart"/>
      <w:r>
        <w:t>taxpayer,</w:t>
      </w:r>
      <w:proofErr w:type="gramEnd"/>
      <w:r>
        <w:t xml:space="preserve"> it is the DASHBOARD, which consolidates all information of </w:t>
      </w:r>
      <w:r w:rsidR="00222E9C">
        <w:t xml:space="preserve">one </w:t>
      </w:r>
      <w:r>
        <w:t>taxpayers´ accounts.</w:t>
      </w:r>
    </w:p>
    <w:p w:rsidR="003D0E7A" w:rsidRDefault="003D0E7A" w:rsidP="003D0E7A">
      <w:pPr>
        <w:pStyle w:val="PargrafodaLista"/>
        <w:numPr>
          <w:ilvl w:val="0"/>
          <w:numId w:val="0"/>
        </w:numPr>
        <w:tabs>
          <w:tab w:val="left" w:pos="0"/>
        </w:tabs>
        <w:ind w:left="720"/>
      </w:pPr>
    </w:p>
    <w:p w:rsidR="006C6001" w:rsidRDefault="003D0E7A" w:rsidP="003D0E7A">
      <w:pPr>
        <w:ind w:left="720"/>
        <w:rPr>
          <w:rFonts w:cs="Arial"/>
          <w:b/>
          <w:color w:val="002A6C"/>
          <w:sz w:val="32"/>
          <w:szCs w:val="28"/>
        </w:rPr>
      </w:pPr>
      <w:r>
        <w:rPr>
          <w:noProof/>
        </w:rPr>
        <w:drawing>
          <wp:inline distT="0" distB="0" distL="0" distR="0" wp14:anchorId="4D4F938C" wp14:editId="00DC4B10">
            <wp:extent cx="2724150" cy="2327218"/>
            <wp:effectExtent l="19050" t="19050" r="19050" b="1651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cstate="email">
                      <a:extLst>
                        <a:ext uri="{28A0092B-C50C-407E-A947-70E740481C1C}">
                          <a14:useLocalDpi xmlns:a14="http://schemas.microsoft.com/office/drawing/2010/main"/>
                        </a:ext>
                      </a:extLst>
                    </a:blip>
                    <a:srcRect/>
                    <a:stretch>
                      <a:fillRect/>
                    </a:stretch>
                  </pic:blipFill>
                  <pic:spPr bwMode="auto">
                    <a:xfrm>
                      <a:off x="0" y="0"/>
                      <a:ext cx="2724150" cy="2327218"/>
                    </a:xfrm>
                    <a:prstGeom prst="rect">
                      <a:avLst/>
                    </a:prstGeom>
                    <a:noFill/>
                    <a:ln>
                      <a:solidFill>
                        <a:schemeClr val="accent1"/>
                      </a:solidFill>
                    </a:ln>
                  </pic:spPr>
                </pic:pic>
              </a:graphicData>
            </a:graphic>
          </wp:inline>
        </w:drawing>
      </w:r>
    </w:p>
    <w:p w:rsidR="003D0E7A" w:rsidRDefault="003D0E7A" w:rsidP="003D0E7A">
      <w:pPr>
        <w:ind w:left="720"/>
        <w:rPr>
          <w:rFonts w:cs="Arial"/>
          <w:b/>
          <w:color w:val="002A6C"/>
          <w:sz w:val="32"/>
          <w:szCs w:val="28"/>
        </w:rPr>
      </w:pPr>
    </w:p>
    <w:p w:rsidR="003D0E7A" w:rsidRDefault="003D0E7A" w:rsidP="003D0E7A">
      <w:r>
        <w:tab/>
        <w:t>To get any of these reports just click on the corresponding option. Below we describe each one in detail.</w:t>
      </w:r>
    </w:p>
    <w:p w:rsidR="00BA3C5A" w:rsidRDefault="00BA3C5A" w:rsidP="003D0E7A"/>
    <w:p w:rsidR="003D0E7A" w:rsidRDefault="003D0E7A" w:rsidP="003D0E7A">
      <w:pPr>
        <w:pStyle w:val="Ttulo3"/>
      </w:pPr>
      <w:bookmarkStart w:id="54" w:name="_Toc369700476"/>
      <w:r>
        <w:t>TAXPAYERS ACCOUNT REPORT</w:t>
      </w:r>
      <w:bookmarkEnd w:id="54"/>
    </w:p>
    <w:p w:rsidR="007A5D36" w:rsidRPr="007A5D36" w:rsidRDefault="007A5D36" w:rsidP="007A5D36">
      <w:r>
        <w:tab/>
        <w:t xml:space="preserve">As you choose this report you must </w:t>
      </w:r>
      <w:r w:rsidR="00430D79">
        <w:t>select</w:t>
      </w:r>
      <w:r w:rsidR="00663389">
        <w:t xml:space="preserve"> </w:t>
      </w:r>
      <w:r>
        <w:t xml:space="preserve">if you want a detailed or a summarized version. You should also </w:t>
      </w:r>
      <w:r w:rsidR="00663389">
        <w:t>enter</w:t>
      </w:r>
      <w:r>
        <w:t xml:space="preserve"> the Type of Tax, the State</w:t>
      </w:r>
      <w:r w:rsidR="00BA3C5A">
        <w:t xml:space="preserve">, </w:t>
      </w:r>
      <w:r>
        <w:t xml:space="preserve">Assigned Office </w:t>
      </w:r>
      <w:r w:rsidR="00BA3C5A">
        <w:t xml:space="preserve">and Business Activity </w:t>
      </w:r>
      <w:r>
        <w:t>by selecting one of the available options as marked below. If no selection is made, ALL is assumed.</w:t>
      </w:r>
    </w:p>
    <w:p w:rsidR="003D0E7A" w:rsidRDefault="00BA3C5A" w:rsidP="007A5D36">
      <w:pPr>
        <w:ind w:left="720"/>
      </w:pPr>
      <w:r>
        <w:rPr>
          <w:noProof/>
        </w:rPr>
        <w:drawing>
          <wp:anchor distT="0" distB="0" distL="114300" distR="114300" simplePos="0" relativeHeight="251731968" behindDoc="0" locked="0" layoutInCell="1" allowOverlap="1">
            <wp:simplePos x="0" y="0"/>
            <wp:positionH relativeFrom="column">
              <wp:align>left</wp:align>
            </wp:positionH>
            <wp:positionV relativeFrom="paragraph">
              <wp:align>top</wp:align>
            </wp:positionV>
            <wp:extent cx="2809875" cy="2290445"/>
            <wp:effectExtent l="19050" t="19050" r="28575" b="14605"/>
            <wp:wrapSquare wrapText="bothSides"/>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809875" cy="2290445"/>
                    </a:xfrm>
                    <a:prstGeom prst="rect">
                      <a:avLst/>
                    </a:prstGeom>
                    <a:noFill/>
                    <a:ln>
                      <a:solidFill>
                        <a:schemeClr val="accent1"/>
                      </a:solidFill>
                    </a:ln>
                  </pic:spPr>
                </pic:pic>
              </a:graphicData>
            </a:graphic>
          </wp:anchor>
        </w:drawing>
      </w:r>
      <w:r>
        <w:br w:type="textWrapping" w:clear="all"/>
      </w:r>
    </w:p>
    <w:p w:rsidR="007A5D36" w:rsidRDefault="007A5D36" w:rsidP="007B08EE">
      <w:pPr>
        <w:pStyle w:val="PargrafodaLista"/>
        <w:numPr>
          <w:ilvl w:val="0"/>
          <w:numId w:val="17"/>
        </w:numPr>
        <w:tabs>
          <w:tab w:val="left" w:pos="0"/>
        </w:tabs>
      </w:pPr>
      <w:r>
        <w:lastRenderedPageBreak/>
        <w:t>If we want a summarized report of PIT-Withholding in Lakes State these are the options to be selected. Please note that Assigned Tax Office was left blank since it makes no difference as there is only one Office in Lakes State.</w:t>
      </w:r>
      <w:r w:rsidR="007B08EE">
        <w:t xml:space="preserve"> Remember that a</w:t>
      </w:r>
      <w:r w:rsidR="007B08EE" w:rsidRPr="007B08EE">
        <w:t xml:space="preserve"> taxpayer may be located in Lakes State and assigned to LTU.</w:t>
      </w:r>
      <w:r>
        <w:t xml:space="preserve"> </w:t>
      </w:r>
    </w:p>
    <w:p w:rsidR="00C54CEB" w:rsidRDefault="00BA3C5A" w:rsidP="00C54CEB">
      <w:pPr>
        <w:ind w:left="720"/>
      </w:pPr>
      <w:r>
        <w:rPr>
          <w:noProof/>
        </w:rPr>
        <mc:AlternateContent>
          <mc:Choice Requires="wps">
            <w:drawing>
              <wp:anchor distT="0" distB="0" distL="114300" distR="114300" simplePos="0" relativeHeight="251719680" behindDoc="0" locked="0" layoutInCell="1" allowOverlap="1" wp14:anchorId="57F00117" wp14:editId="2D66A41A">
                <wp:simplePos x="0" y="0"/>
                <wp:positionH relativeFrom="column">
                  <wp:posOffset>2713673</wp:posOffset>
                </wp:positionH>
                <wp:positionV relativeFrom="paragraph">
                  <wp:posOffset>1091247</wp:posOffset>
                </wp:positionV>
                <wp:extent cx="341630" cy="549275"/>
                <wp:effectExtent l="10477" t="27623" r="0" b="30797"/>
                <wp:wrapNone/>
                <wp:docPr id="116" name="Seta para baixo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341630" cy="549275"/>
                        </a:xfrm>
                        <a:prstGeom prst="downArrow">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eta para baixo 116" o:spid="_x0000_s1026" type="#_x0000_t67" style="position:absolute;margin-left:213.7pt;margin-top:85.9pt;width:26.9pt;height:43.25pt;rotation:9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" adj="14883" filled="f" strokecolor="red">
                <v:path arrowok="t"/>
              </v:shape>
            </w:pict>
          </mc:Fallback>
        </mc:AlternateContent>
      </w:r>
      <w:r>
        <w:rPr>
          <w:noProof/>
        </w:rPr>
        <w:drawing>
          <wp:inline distT="0" distB="0" distL="0" distR="0">
            <wp:extent cx="2865954" cy="2362200"/>
            <wp:effectExtent l="19050" t="19050" r="10795" b="1905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65954" cy="2362200"/>
                    </a:xfrm>
                    <a:prstGeom prst="rect">
                      <a:avLst/>
                    </a:prstGeom>
                    <a:noFill/>
                    <a:ln>
                      <a:solidFill>
                        <a:schemeClr val="accent1"/>
                      </a:solidFill>
                    </a:ln>
                  </pic:spPr>
                </pic:pic>
              </a:graphicData>
            </a:graphic>
          </wp:inline>
        </w:drawing>
      </w:r>
    </w:p>
    <w:p w:rsidR="00C54CEB" w:rsidRDefault="00C54CEB" w:rsidP="001A0ECD">
      <w:pPr>
        <w:pStyle w:val="PargrafodaLista"/>
        <w:numPr>
          <w:ilvl w:val="0"/>
          <w:numId w:val="17"/>
        </w:numPr>
        <w:ind w:left="0" w:firstLine="0"/>
      </w:pPr>
      <w:r>
        <w:t>Press RUN REPORT as indicated above. The following report will be produced. Note the criterion used on report as indicated on its header.</w:t>
      </w:r>
    </w:p>
    <w:p w:rsidR="00C54CEB" w:rsidRDefault="00C54CEB" w:rsidP="00C54CEB">
      <w:pPr>
        <w:pStyle w:val="PargrafodaLista"/>
        <w:numPr>
          <w:ilvl w:val="0"/>
          <w:numId w:val="0"/>
        </w:numPr>
        <w:ind w:left="720"/>
      </w:pPr>
    </w:p>
    <w:p w:rsidR="00C54CEB" w:rsidRDefault="00C54CEB" w:rsidP="00C54CEB">
      <w:pPr>
        <w:ind w:left="720"/>
      </w:pPr>
      <w:r>
        <w:rPr>
          <w:noProof/>
        </w:rPr>
        <w:drawing>
          <wp:inline distT="0" distB="0" distL="0" distR="0" wp14:anchorId="40DE64C5" wp14:editId="2ECCBDBF">
            <wp:extent cx="5067300" cy="3568995"/>
            <wp:effectExtent l="19050" t="19050" r="19050" b="1270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cstate="email">
                      <a:extLst>
                        <a:ext uri="{28A0092B-C50C-407E-A947-70E740481C1C}">
                          <a14:useLocalDpi xmlns:a14="http://schemas.microsoft.com/office/drawing/2010/main"/>
                        </a:ext>
                      </a:extLst>
                    </a:blip>
                    <a:srcRect/>
                    <a:stretch>
                      <a:fillRect/>
                    </a:stretch>
                  </pic:blipFill>
                  <pic:spPr bwMode="auto">
                    <a:xfrm>
                      <a:off x="0" y="0"/>
                      <a:ext cx="5067300" cy="3568995"/>
                    </a:xfrm>
                    <a:prstGeom prst="rect">
                      <a:avLst/>
                    </a:prstGeom>
                    <a:noFill/>
                    <a:ln>
                      <a:solidFill>
                        <a:schemeClr val="tx2"/>
                      </a:solidFill>
                    </a:ln>
                  </pic:spPr>
                </pic:pic>
              </a:graphicData>
            </a:graphic>
          </wp:inline>
        </w:drawing>
      </w:r>
    </w:p>
    <w:p w:rsidR="00C54CEB" w:rsidRDefault="00C54CEB" w:rsidP="00C54CEB">
      <w:pPr>
        <w:pStyle w:val="Ttulo3"/>
      </w:pPr>
      <w:bookmarkStart w:id="55" w:name="_Toc369700477"/>
      <w:r>
        <w:lastRenderedPageBreak/>
        <w:t>ANNUAL REVENUE REPORT</w:t>
      </w:r>
      <w:bookmarkEnd w:id="55"/>
    </w:p>
    <w:p w:rsidR="008A387C" w:rsidRPr="008A387C" w:rsidRDefault="008A387C" w:rsidP="00E37469">
      <w:pPr>
        <w:ind w:firstLine="720"/>
      </w:pPr>
      <w:r w:rsidRPr="008A387C">
        <w:t xml:space="preserve">This is an incremental yearly report in the sense that every month new data will be reported. It can be </w:t>
      </w:r>
      <w:r w:rsidRPr="008A387C">
        <w:rPr>
          <w:u w:val="single"/>
        </w:rPr>
        <w:t>grouped</w:t>
      </w:r>
      <w:r w:rsidRPr="008A387C">
        <w:t xml:space="preserve"> up to two levels by tax type, office and month and the third level will present the details. If we want to group in just one level (like below) than we choose “None” for the second level.</w:t>
      </w:r>
    </w:p>
    <w:p w:rsidR="008A387C" w:rsidRPr="00E37469" w:rsidRDefault="008A387C" w:rsidP="00E37469">
      <w:r w:rsidRPr="008A387C">
        <w:tab/>
        <w:t>Check the option “</w:t>
      </w:r>
      <w:r w:rsidRPr="008A387C">
        <w:rPr>
          <w:u w:val="single"/>
        </w:rPr>
        <w:t>Roll up to major tax</w:t>
      </w:r>
      <w:r w:rsidRPr="008A387C">
        <w:t xml:space="preserve">” if you want PIT-Withholding to be considered together with PIT itself. If you leave this unchecked then you will get data from PIT -Withholding separated from PIT. </w:t>
      </w:r>
      <w:r>
        <w:t>So when selecting “Roll up to major tax” the sub taxes will be reported as part of the major tax.</w:t>
      </w:r>
    </w:p>
    <w:p w:rsidR="00C54CEB" w:rsidRDefault="008A387C" w:rsidP="00C54CEB">
      <w:pPr>
        <w:ind w:left="720"/>
      </w:pPr>
      <w:r>
        <w:rPr>
          <w:noProof/>
        </w:rPr>
        <mc:AlternateContent>
          <mc:Choice Requires="wps">
            <w:drawing>
              <wp:anchor distT="0" distB="0" distL="114300" distR="114300" simplePos="0" relativeHeight="251721728" behindDoc="0" locked="0" layoutInCell="1" allowOverlap="1" wp14:anchorId="7F981C9A" wp14:editId="098E4672">
                <wp:simplePos x="0" y="0"/>
                <wp:positionH relativeFrom="column">
                  <wp:posOffset>2390140</wp:posOffset>
                </wp:positionH>
                <wp:positionV relativeFrom="paragraph">
                  <wp:posOffset>1545590</wp:posOffset>
                </wp:positionV>
                <wp:extent cx="341630" cy="549275"/>
                <wp:effectExtent l="10477" t="27623" r="0" b="30797"/>
                <wp:wrapNone/>
                <wp:docPr id="133" name="Seta para baixo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341630" cy="549275"/>
                        </a:xfrm>
                        <a:prstGeom prst="downArrow">
                          <a:avLst/>
                        </a:prstGeom>
                        <a:noFill/>
                        <a:ln w="952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eta para baixo 133" o:spid="_x0000_s1026" type="#_x0000_t67" style="position:absolute;margin-left:188.2pt;margin-top:121.7pt;width:26.9pt;height:43.25pt;rotation:90;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" adj="14883" filled="f" strokecolor="red">
                <v:path arrowok="t"/>
              </v:shape>
            </w:pict>
          </mc:Fallback>
        </mc:AlternateContent>
      </w:r>
      <w:r w:rsidR="006176FA">
        <w:rPr>
          <w:noProof/>
        </w:rPr>
        <w:drawing>
          <wp:inline distT="0" distB="0" distL="0" distR="0" wp14:anchorId="323138B0" wp14:editId="25589766">
            <wp:extent cx="2113472" cy="2120035"/>
            <wp:effectExtent l="19050" t="19050" r="20320" b="1397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cstate="email">
                      <a:extLst>
                        <a:ext uri="{28A0092B-C50C-407E-A947-70E740481C1C}">
                          <a14:useLocalDpi xmlns:a14="http://schemas.microsoft.com/office/drawing/2010/main"/>
                        </a:ext>
                      </a:extLst>
                    </a:blip>
                    <a:srcRect/>
                    <a:stretch>
                      <a:fillRect/>
                    </a:stretch>
                  </pic:blipFill>
                  <pic:spPr bwMode="auto">
                    <a:xfrm>
                      <a:off x="0" y="0"/>
                      <a:ext cx="2116287" cy="2122859"/>
                    </a:xfrm>
                    <a:prstGeom prst="rect">
                      <a:avLst/>
                    </a:prstGeom>
                    <a:noFill/>
                    <a:ln>
                      <a:solidFill>
                        <a:schemeClr val="tx2"/>
                      </a:solidFill>
                    </a:ln>
                  </pic:spPr>
                </pic:pic>
              </a:graphicData>
            </a:graphic>
          </wp:inline>
        </w:drawing>
      </w:r>
    </w:p>
    <w:p w:rsidR="00585980" w:rsidRDefault="00314357" w:rsidP="00585980">
      <w:pPr>
        <w:ind w:right="-243" w:firstLine="720"/>
      </w:pPr>
      <w:r>
        <w:t xml:space="preserve">Press RUN REPORT and this will be the output: Top Level Grouping by </w:t>
      </w:r>
      <w:r w:rsidR="00585980">
        <w:t xml:space="preserve">TAX TYPE </w:t>
      </w:r>
      <w:r>
        <w:t xml:space="preserve">(marked blue) and Detailed </w:t>
      </w:r>
      <w:r w:rsidR="00F13935">
        <w:t>Data by</w:t>
      </w:r>
      <w:r>
        <w:t xml:space="preserve"> </w:t>
      </w:r>
      <w:r w:rsidR="00585980">
        <w:t>MONTH (marked red)</w:t>
      </w:r>
    </w:p>
    <w:p w:rsidR="00585980" w:rsidRDefault="00585980" w:rsidP="00585980">
      <w:pPr>
        <w:ind w:left="720"/>
      </w:pPr>
      <w:r>
        <w:rPr>
          <w:noProof/>
        </w:rPr>
        <w:drawing>
          <wp:inline distT="0" distB="0" distL="0" distR="0" wp14:anchorId="52B4E744" wp14:editId="0118F2EC">
            <wp:extent cx="4412073" cy="3009900"/>
            <wp:effectExtent l="19050" t="19050" r="26670" b="1905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cstate="email">
                      <a:extLst>
                        <a:ext uri="{28A0092B-C50C-407E-A947-70E740481C1C}">
                          <a14:useLocalDpi xmlns:a14="http://schemas.microsoft.com/office/drawing/2010/main"/>
                        </a:ext>
                      </a:extLst>
                    </a:blip>
                    <a:srcRect/>
                    <a:stretch>
                      <a:fillRect/>
                    </a:stretch>
                  </pic:blipFill>
                  <pic:spPr bwMode="auto">
                    <a:xfrm>
                      <a:off x="0" y="0"/>
                      <a:ext cx="4417678" cy="3013724"/>
                    </a:xfrm>
                    <a:prstGeom prst="rect">
                      <a:avLst/>
                    </a:prstGeom>
                    <a:noFill/>
                    <a:ln>
                      <a:solidFill>
                        <a:schemeClr val="tx2"/>
                      </a:solidFill>
                    </a:ln>
                  </pic:spPr>
                </pic:pic>
              </a:graphicData>
            </a:graphic>
          </wp:inline>
        </w:drawing>
      </w:r>
    </w:p>
    <w:p w:rsidR="00585980" w:rsidRDefault="00585980" w:rsidP="00585980">
      <w:pPr>
        <w:pStyle w:val="Ttulo3"/>
      </w:pPr>
      <w:bookmarkStart w:id="56" w:name="_Toc369700478"/>
      <w:r>
        <w:lastRenderedPageBreak/>
        <w:t>STOP-FILERS / NON-FILERS REPORT</w:t>
      </w:r>
      <w:bookmarkEnd w:id="56"/>
    </w:p>
    <w:p w:rsidR="00421535" w:rsidRDefault="00314357" w:rsidP="00FD3A2A">
      <w:r>
        <w:tab/>
      </w:r>
      <w:r w:rsidR="00372C99">
        <w:t>This report</w:t>
      </w:r>
      <w:r>
        <w:t xml:space="preserve"> searches the database </w:t>
      </w:r>
      <w:r w:rsidR="00372C99">
        <w:t>considering:</w:t>
      </w:r>
      <w:r w:rsidR="00FD3A2A">
        <w:t xml:space="preserve"> </w:t>
      </w:r>
      <w:r w:rsidR="00372C99">
        <w:t>Tax Type (if left blank it will consider all taxes)</w:t>
      </w:r>
      <w:r w:rsidR="00FD3A2A">
        <w:t xml:space="preserve">, </w:t>
      </w:r>
      <w:r w:rsidR="00372C99">
        <w:t>Period (from /to)</w:t>
      </w:r>
      <w:r w:rsidR="00FD3A2A">
        <w:t xml:space="preserve"> and </w:t>
      </w:r>
      <w:r w:rsidR="00372C99">
        <w:t>Minimum Estimated Annual Revenue (</w:t>
      </w:r>
      <w:r w:rsidR="00FD3A2A">
        <w:t>if left blank, it will consider any amount). You can produce reports of t</w:t>
      </w:r>
      <w:r w:rsidR="00372C99">
        <w:t>axpayer</w:t>
      </w:r>
      <w:r w:rsidR="002D234C">
        <w:t>s</w:t>
      </w:r>
      <w:r w:rsidR="00372C99">
        <w:t xml:space="preserve"> that have missed </w:t>
      </w:r>
      <w:r w:rsidR="002D234C">
        <w:t xml:space="preserve">at least </w:t>
      </w:r>
      <w:r w:rsidR="00372C99">
        <w:t>one period</w:t>
      </w:r>
      <w:r w:rsidR="00FD3A2A">
        <w:t xml:space="preserve"> or </w:t>
      </w:r>
      <w:r w:rsidR="002D234C">
        <w:t>that have never filed a return</w:t>
      </w:r>
      <w:r w:rsidR="00FD3A2A">
        <w:t>. It is also possible to check the situation of o</w:t>
      </w:r>
      <w:r w:rsidR="002D234C">
        <w:t>ne or more specifi</w:t>
      </w:r>
      <w:r w:rsidR="006C5CFD">
        <w:t>c taxpayers.</w:t>
      </w:r>
    </w:p>
    <w:p w:rsidR="007B08EE" w:rsidRDefault="007B08EE" w:rsidP="00FD3A2A">
      <w:r>
        <w:rPr>
          <w:noProof/>
        </w:rPr>
        <w:drawing>
          <wp:inline distT="0" distB="0" distL="0" distR="0">
            <wp:extent cx="5724525" cy="2609850"/>
            <wp:effectExtent l="19050" t="19050" r="28575" b="1905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24525" cy="2609850"/>
                    </a:xfrm>
                    <a:prstGeom prst="rect">
                      <a:avLst/>
                    </a:prstGeom>
                    <a:noFill/>
                    <a:ln>
                      <a:solidFill>
                        <a:schemeClr val="accent1"/>
                      </a:solidFill>
                    </a:ln>
                  </pic:spPr>
                </pic:pic>
              </a:graphicData>
            </a:graphic>
          </wp:inline>
        </w:drawing>
      </w:r>
    </w:p>
    <w:p w:rsidR="002D234C" w:rsidRDefault="002D234C" w:rsidP="00421535">
      <w:pPr>
        <w:pStyle w:val="PargrafodaLista"/>
        <w:numPr>
          <w:ilvl w:val="0"/>
          <w:numId w:val="0"/>
        </w:numPr>
      </w:pPr>
    </w:p>
    <w:p w:rsidR="002D234C" w:rsidRDefault="002D234C" w:rsidP="002D234C">
      <w:r>
        <w:tab/>
        <w:t>See the following examples to illustrate some of the possibilities offered by this report</w:t>
      </w:r>
      <w:r w:rsidR="008A387C">
        <w:t>:</w:t>
      </w:r>
    </w:p>
    <w:p w:rsidR="002D234C" w:rsidRDefault="002D234C" w:rsidP="001A0ECD">
      <w:pPr>
        <w:pStyle w:val="PargrafodaLista"/>
        <w:numPr>
          <w:ilvl w:val="0"/>
          <w:numId w:val="18"/>
        </w:numPr>
        <w:ind w:left="0" w:firstLine="0"/>
      </w:pPr>
      <w:r>
        <w:t xml:space="preserve">Taxpayers of </w:t>
      </w:r>
      <w:r w:rsidRPr="00E73146">
        <w:rPr>
          <w:b/>
        </w:rPr>
        <w:t>any tax</w:t>
      </w:r>
      <w:r>
        <w:t xml:space="preserve"> liability that had </w:t>
      </w:r>
      <w:r w:rsidRPr="00E73146">
        <w:rPr>
          <w:b/>
        </w:rPr>
        <w:t>never filed</w:t>
      </w:r>
      <w:r>
        <w:t xml:space="preserve"> a return </w:t>
      </w:r>
      <w:r w:rsidR="005B78E9">
        <w:t xml:space="preserve">at any period </w:t>
      </w:r>
      <w:r>
        <w:t xml:space="preserve">and have registered with estimated annual revenue of </w:t>
      </w:r>
      <w:r w:rsidRPr="00E73146">
        <w:rPr>
          <w:b/>
        </w:rPr>
        <w:t>500.000 SSP</w:t>
      </w:r>
    </w:p>
    <w:p w:rsidR="005B78E9" w:rsidRDefault="005B78E9" w:rsidP="005B78E9">
      <w:pPr>
        <w:pStyle w:val="PargrafodaLista"/>
        <w:numPr>
          <w:ilvl w:val="0"/>
          <w:numId w:val="0"/>
        </w:numPr>
        <w:ind w:left="720"/>
      </w:pPr>
    </w:p>
    <w:p w:rsidR="00C54CEB" w:rsidRDefault="002D234C" w:rsidP="002D234C">
      <w:pPr>
        <w:ind w:left="720"/>
      </w:pPr>
      <w:r>
        <w:rPr>
          <w:noProof/>
        </w:rPr>
        <w:drawing>
          <wp:inline distT="0" distB="0" distL="0" distR="0" wp14:anchorId="4DA0B3B8" wp14:editId="291B7C87">
            <wp:extent cx="2505075" cy="2572614"/>
            <wp:effectExtent l="0" t="0" r="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cstate="email">
                      <a:extLst>
                        <a:ext uri="{28A0092B-C50C-407E-A947-70E740481C1C}">
                          <a14:useLocalDpi xmlns:a14="http://schemas.microsoft.com/office/drawing/2010/main"/>
                        </a:ext>
                      </a:extLst>
                    </a:blip>
                    <a:srcRect/>
                    <a:stretch>
                      <a:fillRect/>
                    </a:stretch>
                  </pic:blipFill>
                  <pic:spPr bwMode="auto">
                    <a:xfrm>
                      <a:off x="0" y="0"/>
                      <a:ext cx="2505749" cy="2573307"/>
                    </a:xfrm>
                    <a:prstGeom prst="rect">
                      <a:avLst/>
                    </a:prstGeom>
                    <a:noFill/>
                    <a:ln>
                      <a:noFill/>
                    </a:ln>
                  </pic:spPr>
                </pic:pic>
              </a:graphicData>
            </a:graphic>
          </wp:inline>
        </w:drawing>
      </w:r>
    </w:p>
    <w:p w:rsidR="002D234C" w:rsidRDefault="00CF2B58" w:rsidP="00E73146">
      <w:pPr>
        <w:ind w:left="720" w:right="27"/>
      </w:pPr>
      <w:r>
        <w:rPr>
          <w:noProof/>
        </w:rPr>
        <w:lastRenderedPageBreak/>
        <w:drawing>
          <wp:inline distT="0" distB="0" distL="0" distR="0">
            <wp:extent cx="5163243" cy="2126512"/>
            <wp:effectExtent l="19050" t="19050" r="18415" b="2667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163176" cy="2126485"/>
                    </a:xfrm>
                    <a:prstGeom prst="rect">
                      <a:avLst/>
                    </a:prstGeom>
                    <a:noFill/>
                    <a:ln>
                      <a:solidFill>
                        <a:schemeClr val="accent1"/>
                      </a:solidFill>
                    </a:ln>
                  </pic:spPr>
                </pic:pic>
              </a:graphicData>
            </a:graphic>
          </wp:inline>
        </w:drawing>
      </w:r>
    </w:p>
    <w:p w:rsidR="005B78E9" w:rsidRDefault="005B78E9" w:rsidP="002D234C">
      <w:pPr>
        <w:ind w:left="720"/>
      </w:pPr>
      <w:r>
        <w:t xml:space="preserve">(….) pages 2 to 32 </w:t>
      </w:r>
    </w:p>
    <w:p w:rsidR="002D234C" w:rsidRDefault="00CF2B58" w:rsidP="002D234C">
      <w:pPr>
        <w:ind w:left="720"/>
      </w:pPr>
      <w:r>
        <w:rPr>
          <w:noProof/>
        </w:rPr>
        <w:drawing>
          <wp:inline distT="0" distB="0" distL="0" distR="0">
            <wp:extent cx="5167423" cy="1227013"/>
            <wp:effectExtent l="19050" t="19050" r="14605" b="1143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67356" cy="1226997"/>
                    </a:xfrm>
                    <a:prstGeom prst="rect">
                      <a:avLst/>
                    </a:prstGeom>
                    <a:noFill/>
                    <a:ln>
                      <a:solidFill>
                        <a:schemeClr val="accent1"/>
                      </a:solidFill>
                    </a:ln>
                  </pic:spPr>
                </pic:pic>
              </a:graphicData>
            </a:graphic>
          </wp:inline>
        </w:drawing>
      </w:r>
    </w:p>
    <w:p w:rsidR="002D234C" w:rsidRPr="005B78E9" w:rsidRDefault="005B78E9" w:rsidP="002D234C">
      <w:pPr>
        <w:ind w:left="720"/>
        <w:rPr>
          <w:b/>
        </w:rPr>
      </w:pPr>
      <w:r w:rsidRPr="00CF2B58">
        <w:rPr>
          <w:b/>
        </w:rPr>
        <w:t>There are 1002 Taxpayers in this situation!</w:t>
      </w:r>
      <w:r w:rsidR="00336CCE" w:rsidRPr="00CF2B58">
        <w:rPr>
          <w:b/>
        </w:rPr>
        <w:t xml:space="preserve"> Note that it is counted one more for every tax liability of the same taxpayer.</w:t>
      </w:r>
    </w:p>
    <w:p w:rsidR="005B78E9" w:rsidRDefault="005B78E9" w:rsidP="001A0ECD">
      <w:pPr>
        <w:pStyle w:val="PargrafodaLista"/>
        <w:numPr>
          <w:ilvl w:val="0"/>
          <w:numId w:val="18"/>
        </w:numPr>
        <w:ind w:left="0" w:firstLine="0"/>
      </w:pPr>
      <w:r>
        <w:t xml:space="preserve">Taxpayers liable for </w:t>
      </w:r>
      <w:r w:rsidRPr="00AD7C77">
        <w:t>PIT-Withholding</w:t>
      </w:r>
      <w:r>
        <w:t xml:space="preserve"> </w:t>
      </w:r>
      <w:r w:rsidR="00100EC1">
        <w:t xml:space="preserve">who has filed before but </w:t>
      </w:r>
      <w:r>
        <w:t xml:space="preserve">missed </w:t>
      </w:r>
      <w:r w:rsidR="00AD7C77" w:rsidRPr="00AD7C77">
        <w:t>at le</w:t>
      </w:r>
      <w:r w:rsidRPr="00AD7C77">
        <w:t>ast</w:t>
      </w:r>
      <w:r>
        <w:t xml:space="preserve"> one period. You cannot </w:t>
      </w:r>
      <w:r w:rsidR="00BD4324">
        <w:t xml:space="preserve">enter </w:t>
      </w:r>
      <w:r>
        <w:t xml:space="preserve">a period, the system will consider all </w:t>
      </w:r>
      <w:r w:rsidR="00E73146">
        <w:t>database.</w:t>
      </w:r>
    </w:p>
    <w:p w:rsidR="002D234C" w:rsidRDefault="005B78E9" w:rsidP="002D234C">
      <w:pPr>
        <w:ind w:left="720"/>
      </w:pPr>
      <w:r>
        <w:rPr>
          <w:noProof/>
        </w:rPr>
        <w:drawing>
          <wp:inline distT="0" distB="0" distL="0" distR="0" wp14:anchorId="03D528B9" wp14:editId="2387EA7F">
            <wp:extent cx="2457450" cy="2517388"/>
            <wp:effectExtent l="19050" t="19050" r="19050" b="1651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5" cstate="email">
                      <a:extLst>
                        <a:ext uri="{28A0092B-C50C-407E-A947-70E740481C1C}">
                          <a14:useLocalDpi xmlns:a14="http://schemas.microsoft.com/office/drawing/2010/main"/>
                        </a:ext>
                      </a:extLst>
                    </a:blip>
                    <a:srcRect/>
                    <a:stretch>
                      <a:fillRect/>
                    </a:stretch>
                  </pic:blipFill>
                  <pic:spPr bwMode="auto">
                    <a:xfrm>
                      <a:off x="0" y="0"/>
                      <a:ext cx="2460175" cy="2520179"/>
                    </a:xfrm>
                    <a:prstGeom prst="rect">
                      <a:avLst/>
                    </a:prstGeom>
                    <a:noFill/>
                    <a:ln>
                      <a:solidFill>
                        <a:schemeClr val="tx2"/>
                      </a:solidFill>
                    </a:ln>
                  </pic:spPr>
                </pic:pic>
              </a:graphicData>
            </a:graphic>
          </wp:inline>
        </w:drawing>
      </w:r>
    </w:p>
    <w:p w:rsidR="002D234C" w:rsidRDefault="002D234C" w:rsidP="002D234C">
      <w:pPr>
        <w:ind w:left="720"/>
      </w:pPr>
    </w:p>
    <w:p w:rsidR="002D234C" w:rsidRDefault="00E73146" w:rsidP="002D234C">
      <w:pPr>
        <w:ind w:left="720"/>
      </w:pPr>
      <w:r>
        <w:rPr>
          <w:noProof/>
        </w:rPr>
        <w:lastRenderedPageBreak/>
        <w:drawing>
          <wp:inline distT="0" distB="0" distL="0" distR="0" wp14:anchorId="303BC0D6" wp14:editId="7F619C24">
            <wp:extent cx="5295900" cy="2061964"/>
            <wp:effectExtent l="19050" t="19050" r="19050" b="146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6" cstate="email">
                      <a:extLst>
                        <a:ext uri="{28A0092B-C50C-407E-A947-70E740481C1C}">
                          <a14:useLocalDpi xmlns:a14="http://schemas.microsoft.com/office/drawing/2010/main"/>
                        </a:ext>
                      </a:extLst>
                    </a:blip>
                    <a:srcRect/>
                    <a:stretch>
                      <a:fillRect/>
                    </a:stretch>
                  </pic:blipFill>
                  <pic:spPr bwMode="auto">
                    <a:xfrm>
                      <a:off x="0" y="0"/>
                      <a:ext cx="5295900" cy="2061964"/>
                    </a:xfrm>
                    <a:prstGeom prst="rect">
                      <a:avLst/>
                    </a:prstGeom>
                    <a:noFill/>
                    <a:ln>
                      <a:solidFill>
                        <a:schemeClr val="tx2"/>
                      </a:solidFill>
                    </a:ln>
                  </pic:spPr>
                </pic:pic>
              </a:graphicData>
            </a:graphic>
          </wp:inline>
        </w:drawing>
      </w:r>
    </w:p>
    <w:p w:rsidR="00E73146" w:rsidRDefault="00E73146" w:rsidP="002D234C">
      <w:pPr>
        <w:ind w:left="720"/>
      </w:pPr>
      <w:r>
        <w:t>(…) Pages 2 to 45</w:t>
      </w:r>
    </w:p>
    <w:p w:rsidR="00E73146" w:rsidRDefault="00CF2B58" w:rsidP="002D234C">
      <w:pPr>
        <w:ind w:left="720"/>
      </w:pPr>
      <w:r>
        <w:rPr>
          <w:noProof/>
        </w:rPr>
        <w:drawing>
          <wp:inline distT="0" distB="0" distL="0" distR="0">
            <wp:extent cx="5295014" cy="1080711"/>
            <wp:effectExtent l="19050" t="19050" r="20320" b="2476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95412" cy="1080792"/>
                    </a:xfrm>
                    <a:prstGeom prst="rect">
                      <a:avLst/>
                    </a:prstGeom>
                    <a:noFill/>
                    <a:ln>
                      <a:solidFill>
                        <a:schemeClr val="accent1"/>
                      </a:solidFill>
                    </a:ln>
                  </pic:spPr>
                </pic:pic>
              </a:graphicData>
            </a:graphic>
          </wp:inline>
        </w:drawing>
      </w:r>
    </w:p>
    <w:p w:rsidR="00336CCE" w:rsidRPr="005B78E9" w:rsidRDefault="00E73146" w:rsidP="00336CCE">
      <w:pPr>
        <w:ind w:left="720"/>
        <w:rPr>
          <w:b/>
        </w:rPr>
      </w:pPr>
      <w:r w:rsidRPr="00CF2B58">
        <w:rPr>
          <w:b/>
        </w:rPr>
        <w:t>There are 900 taxpayers in this situation</w:t>
      </w:r>
      <w:r w:rsidR="00AD7C77" w:rsidRPr="00CF2B58">
        <w:rPr>
          <w:b/>
        </w:rPr>
        <w:t>!</w:t>
      </w:r>
      <w:r w:rsidR="00336CCE" w:rsidRPr="00CF2B58">
        <w:rPr>
          <w:b/>
        </w:rPr>
        <w:t xml:space="preserve"> Note that it is counted one more for every tax liability of the same taxpayer.</w:t>
      </w:r>
    </w:p>
    <w:p w:rsidR="00E73146" w:rsidRDefault="00E73146" w:rsidP="001A0ECD">
      <w:pPr>
        <w:pStyle w:val="PargrafodaLista"/>
        <w:numPr>
          <w:ilvl w:val="0"/>
          <w:numId w:val="18"/>
        </w:numPr>
        <w:ind w:left="0" w:firstLine="0"/>
      </w:pPr>
      <w:r>
        <w:t xml:space="preserve">Taxpayers liable for </w:t>
      </w:r>
      <w:r w:rsidRPr="00AD7C77">
        <w:t>PIT-Withholding</w:t>
      </w:r>
      <w:r>
        <w:t xml:space="preserve"> that </w:t>
      </w:r>
      <w:r w:rsidR="00AD7C77">
        <w:t>have not submitted returns from Jan/2012 to Oct/2012. Please note that if you select a Period (from/to) the system will search missed returns and never filed returns, therefore the corresponding check boxes are disabled.</w:t>
      </w:r>
    </w:p>
    <w:p w:rsidR="002D234C" w:rsidRDefault="00AD7C77" w:rsidP="002D234C">
      <w:pPr>
        <w:ind w:left="720"/>
      </w:pPr>
      <w:r>
        <w:rPr>
          <w:noProof/>
        </w:rPr>
        <w:drawing>
          <wp:inline distT="0" distB="0" distL="0" distR="0" wp14:anchorId="36C56338" wp14:editId="4D7C39FA">
            <wp:extent cx="2190750" cy="2217018"/>
            <wp:effectExtent l="19050" t="19050" r="19050" b="1206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8" cstate="email">
                      <a:extLst>
                        <a:ext uri="{28A0092B-C50C-407E-A947-70E740481C1C}">
                          <a14:useLocalDpi xmlns:a14="http://schemas.microsoft.com/office/drawing/2010/main"/>
                        </a:ext>
                      </a:extLst>
                    </a:blip>
                    <a:srcRect/>
                    <a:stretch>
                      <a:fillRect/>
                    </a:stretch>
                  </pic:blipFill>
                  <pic:spPr bwMode="auto">
                    <a:xfrm>
                      <a:off x="0" y="0"/>
                      <a:ext cx="2190750" cy="2217018"/>
                    </a:xfrm>
                    <a:prstGeom prst="rect">
                      <a:avLst/>
                    </a:prstGeom>
                    <a:noFill/>
                    <a:ln>
                      <a:solidFill>
                        <a:schemeClr val="tx2"/>
                      </a:solidFill>
                    </a:ln>
                  </pic:spPr>
                </pic:pic>
              </a:graphicData>
            </a:graphic>
          </wp:inline>
        </w:drawing>
      </w:r>
    </w:p>
    <w:p w:rsidR="002D234C" w:rsidRDefault="00AD7C77" w:rsidP="002D234C">
      <w:pPr>
        <w:ind w:left="720"/>
      </w:pPr>
      <w:r>
        <w:rPr>
          <w:noProof/>
        </w:rPr>
        <w:lastRenderedPageBreak/>
        <w:drawing>
          <wp:inline distT="0" distB="0" distL="0" distR="0" wp14:anchorId="31C91578" wp14:editId="0A497AC8">
            <wp:extent cx="5276850" cy="2200148"/>
            <wp:effectExtent l="19050" t="19050" r="19050" b="1016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9" cstate="email">
                      <a:extLst>
                        <a:ext uri="{28A0092B-C50C-407E-A947-70E740481C1C}">
                          <a14:useLocalDpi xmlns:a14="http://schemas.microsoft.com/office/drawing/2010/main"/>
                        </a:ext>
                      </a:extLst>
                    </a:blip>
                    <a:srcRect/>
                    <a:stretch>
                      <a:fillRect/>
                    </a:stretch>
                  </pic:blipFill>
                  <pic:spPr bwMode="auto">
                    <a:xfrm>
                      <a:off x="0" y="0"/>
                      <a:ext cx="5276850" cy="2200148"/>
                    </a:xfrm>
                    <a:prstGeom prst="rect">
                      <a:avLst/>
                    </a:prstGeom>
                    <a:noFill/>
                    <a:ln>
                      <a:solidFill>
                        <a:schemeClr val="tx2"/>
                      </a:solidFill>
                    </a:ln>
                  </pic:spPr>
                </pic:pic>
              </a:graphicData>
            </a:graphic>
          </wp:inline>
        </w:drawing>
      </w:r>
    </w:p>
    <w:p w:rsidR="002D234C" w:rsidRDefault="00AD7C77" w:rsidP="00336CCE">
      <w:pPr>
        <w:ind w:left="720"/>
        <w:jc w:val="left"/>
        <w:rPr>
          <w:noProof/>
        </w:rPr>
      </w:pPr>
      <w:r>
        <w:t>(…) Page 2 to 318</w:t>
      </w:r>
    </w:p>
    <w:p w:rsidR="00C53323" w:rsidRDefault="00C53323" w:rsidP="00336CCE">
      <w:pPr>
        <w:ind w:left="720"/>
        <w:jc w:val="left"/>
      </w:pPr>
      <w:r>
        <w:rPr>
          <w:noProof/>
        </w:rPr>
        <w:drawing>
          <wp:inline distT="0" distB="0" distL="0" distR="0">
            <wp:extent cx="5337544" cy="1564891"/>
            <wp:effectExtent l="19050" t="19050" r="15875" b="1651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38389" cy="1565139"/>
                    </a:xfrm>
                    <a:prstGeom prst="rect">
                      <a:avLst/>
                    </a:prstGeom>
                    <a:noFill/>
                    <a:ln>
                      <a:solidFill>
                        <a:schemeClr val="accent1"/>
                      </a:solidFill>
                    </a:ln>
                  </pic:spPr>
                </pic:pic>
              </a:graphicData>
            </a:graphic>
          </wp:inline>
        </w:drawing>
      </w:r>
    </w:p>
    <w:p w:rsidR="00336CCE" w:rsidRPr="005B78E9" w:rsidRDefault="00AD7C77" w:rsidP="00336CCE">
      <w:pPr>
        <w:ind w:left="720"/>
        <w:rPr>
          <w:b/>
        </w:rPr>
      </w:pPr>
      <w:r w:rsidRPr="00C53323">
        <w:rPr>
          <w:b/>
        </w:rPr>
        <w:t>There are 5.744 taxpayers in this situation!</w:t>
      </w:r>
      <w:r w:rsidR="00336CCE" w:rsidRPr="00C53323">
        <w:rPr>
          <w:b/>
        </w:rPr>
        <w:t xml:space="preserve"> Note that it is counted one more for every tax liability of the same taxpayer.</w:t>
      </w:r>
    </w:p>
    <w:p w:rsidR="00336CCE" w:rsidRDefault="00336CCE" w:rsidP="001A0ECD">
      <w:pPr>
        <w:pStyle w:val="PargrafodaLista"/>
        <w:numPr>
          <w:ilvl w:val="0"/>
          <w:numId w:val="18"/>
        </w:numPr>
        <w:ind w:left="0" w:firstLine="0"/>
      </w:pPr>
      <w:r>
        <w:t xml:space="preserve">Check the situation concerning file returns of specific taxpayers by </w:t>
      </w:r>
      <w:r w:rsidR="00BD4324">
        <w:t xml:space="preserve">entering </w:t>
      </w:r>
      <w:r>
        <w:t>the TIN. No other option needs to be provided. The System will consider all taxes at any time.</w:t>
      </w:r>
    </w:p>
    <w:p w:rsidR="002D234C" w:rsidRDefault="00336CCE" w:rsidP="002D234C">
      <w:pPr>
        <w:ind w:left="720"/>
      </w:pPr>
      <w:r>
        <w:rPr>
          <w:noProof/>
        </w:rPr>
        <w:drawing>
          <wp:inline distT="0" distB="0" distL="0" distR="0" wp14:anchorId="7EEA6F86" wp14:editId="02C573BA">
            <wp:extent cx="2495550" cy="2550197"/>
            <wp:effectExtent l="19050" t="19050" r="19050" b="2159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1" cstate="email">
                      <a:extLst>
                        <a:ext uri="{28A0092B-C50C-407E-A947-70E740481C1C}">
                          <a14:useLocalDpi xmlns:a14="http://schemas.microsoft.com/office/drawing/2010/main"/>
                        </a:ext>
                      </a:extLst>
                    </a:blip>
                    <a:srcRect/>
                    <a:stretch>
                      <a:fillRect/>
                    </a:stretch>
                  </pic:blipFill>
                  <pic:spPr bwMode="auto">
                    <a:xfrm>
                      <a:off x="0" y="0"/>
                      <a:ext cx="2495550" cy="2550197"/>
                    </a:xfrm>
                    <a:prstGeom prst="rect">
                      <a:avLst/>
                    </a:prstGeom>
                    <a:noFill/>
                    <a:ln>
                      <a:solidFill>
                        <a:schemeClr val="tx2"/>
                      </a:solidFill>
                    </a:ln>
                  </pic:spPr>
                </pic:pic>
              </a:graphicData>
            </a:graphic>
          </wp:inline>
        </w:drawing>
      </w:r>
    </w:p>
    <w:p w:rsidR="00336CCE" w:rsidRDefault="00C54725" w:rsidP="002D234C">
      <w:pPr>
        <w:ind w:left="720"/>
      </w:pPr>
      <w:r>
        <w:rPr>
          <w:noProof/>
        </w:rPr>
        <w:lastRenderedPageBreak/>
        <w:drawing>
          <wp:inline distT="0" distB="0" distL="0" distR="0">
            <wp:extent cx="5324475" cy="1444076"/>
            <wp:effectExtent l="19050" t="19050" r="9525" b="2286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24475" cy="1444076"/>
                    </a:xfrm>
                    <a:prstGeom prst="rect">
                      <a:avLst/>
                    </a:prstGeom>
                    <a:noFill/>
                    <a:ln>
                      <a:solidFill>
                        <a:schemeClr val="accent1"/>
                      </a:solidFill>
                    </a:ln>
                  </pic:spPr>
                </pic:pic>
              </a:graphicData>
            </a:graphic>
          </wp:inline>
        </w:drawing>
      </w:r>
    </w:p>
    <w:p w:rsidR="00336CCE" w:rsidRPr="005B78E9" w:rsidRDefault="00336CCE" w:rsidP="00336CCE">
      <w:pPr>
        <w:ind w:left="720"/>
        <w:rPr>
          <w:b/>
        </w:rPr>
      </w:pPr>
      <w:r w:rsidRPr="000F48AF">
        <w:rPr>
          <w:b/>
        </w:rPr>
        <w:t>There are 4 taxpayers in this situation! Note that it is counted one more for every tax liability of the same taxpayer.</w:t>
      </w:r>
    </w:p>
    <w:p w:rsidR="00C817C5" w:rsidRDefault="00C817C5">
      <w:pPr>
        <w:rPr>
          <w:rFonts w:eastAsia="Times New Roman"/>
          <w:b/>
          <w:bCs/>
          <w:color w:val="C2113A"/>
          <w:sz w:val="24"/>
        </w:rPr>
      </w:pPr>
      <w:r>
        <w:br w:type="page"/>
      </w:r>
    </w:p>
    <w:p w:rsidR="00C817C5" w:rsidRDefault="00D502A3" w:rsidP="00D502A3">
      <w:pPr>
        <w:pStyle w:val="Ttulo3"/>
      </w:pPr>
      <w:bookmarkStart w:id="57" w:name="_Toc369700479"/>
      <w:r>
        <w:lastRenderedPageBreak/>
        <w:t>PAYMENTS REPORT</w:t>
      </w:r>
      <w:bookmarkEnd w:id="57"/>
    </w:p>
    <w:p w:rsidR="00592DA2" w:rsidRDefault="00592DA2" w:rsidP="00592DA2">
      <w:r>
        <w:tab/>
        <w:t>This report about payments provides detailed and summarized information according to the option selected by the user.</w:t>
      </w:r>
    </w:p>
    <w:p w:rsidR="00592DA2" w:rsidRPr="00592DA2" w:rsidRDefault="00592DA2" w:rsidP="00592DA2">
      <w:r>
        <w:tab/>
        <w:t>It can be grouped by various options: Payment Date, Taxpayer, Payment Method, Collecting Entity, Tax Type and Tax Period. No grouping option is also available. The user must check one of the options.</w:t>
      </w:r>
    </w:p>
    <w:p w:rsidR="00C817C5" w:rsidRDefault="00592DA2" w:rsidP="00592DA2">
      <w:r>
        <w:tab/>
        <w:t xml:space="preserve">The information can be filtered by various </w:t>
      </w:r>
      <w:r w:rsidR="002A1AAC">
        <w:t>criterions</w:t>
      </w:r>
      <w:r>
        <w:t xml:space="preserve">: Payment Date (from/to), </w:t>
      </w:r>
      <w:r w:rsidR="002A1AAC">
        <w:t>TIN, Tax</w:t>
      </w:r>
      <w:r>
        <w:t xml:space="preserve"> Type, Tax Period, Collecting Entity</w:t>
      </w:r>
      <w:r w:rsidR="002A1AAC">
        <w:t xml:space="preserve"> and Assigned Tax Office. Most filters are selected from a list of options as marked in blue. It is optional to have a filter. If no filter is provided then the report will be made upon the entire data base.</w:t>
      </w:r>
    </w:p>
    <w:p w:rsidR="002A1AAC" w:rsidRDefault="002A1AAC" w:rsidP="00592DA2"/>
    <w:p w:rsidR="002A1AAC" w:rsidRDefault="00B12D98" w:rsidP="008C4BC8">
      <w:pPr>
        <w:ind w:left="720"/>
      </w:pPr>
      <w:r>
        <w:rPr>
          <w:noProof/>
        </w:rPr>
        <w:drawing>
          <wp:inline distT="0" distB="0" distL="0" distR="0" wp14:anchorId="4BD6D405" wp14:editId="0B90A0E2">
            <wp:extent cx="2488194" cy="3114675"/>
            <wp:effectExtent l="19050" t="19050" r="26670" b="952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3" cstate="email">
                      <a:extLst>
                        <a:ext uri="{28A0092B-C50C-407E-A947-70E740481C1C}">
                          <a14:useLocalDpi xmlns:a14="http://schemas.microsoft.com/office/drawing/2010/main"/>
                        </a:ext>
                      </a:extLst>
                    </a:blip>
                    <a:srcRect/>
                    <a:stretch>
                      <a:fillRect/>
                    </a:stretch>
                  </pic:blipFill>
                  <pic:spPr bwMode="auto">
                    <a:xfrm>
                      <a:off x="0" y="0"/>
                      <a:ext cx="2488194" cy="3114675"/>
                    </a:xfrm>
                    <a:prstGeom prst="rect">
                      <a:avLst/>
                    </a:prstGeom>
                    <a:noFill/>
                    <a:ln>
                      <a:solidFill>
                        <a:schemeClr val="tx2"/>
                      </a:solidFill>
                    </a:ln>
                  </pic:spPr>
                </pic:pic>
              </a:graphicData>
            </a:graphic>
          </wp:inline>
        </w:drawing>
      </w:r>
    </w:p>
    <w:p w:rsidR="002A1AAC" w:rsidRPr="002A1AAC" w:rsidRDefault="002A1AAC" w:rsidP="002A1AAC"/>
    <w:p w:rsidR="002D234C" w:rsidRDefault="002A1AAC" w:rsidP="002A1AAC">
      <w:pPr>
        <w:ind w:firstLine="720"/>
      </w:pPr>
      <w:r>
        <w:t xml:space="preserve">Due </w:t>
      </w:r>
      <w:r w:rsidR="000D6EA9">
        <w:t>to</w:t>
      </w:r>
      <w:r>
        <w:t xml:space="preserve"> so many options this is a very flexible reporting feature concerning payments. We will present a few examples to illustrate the possibilities.</w:t>
      </w:r>
      <w:r w:rsidR="002D234C">
        <w:br w:type="page"/>
      </w:r>
    </w:p>
    <w:p w:rsidR="002D234C" w:rsidRDefault="002A1AAC" w:rsidP="001A0ECD">
      <w:pPr>
        <w:pStyle w:val="PargrafodaLista"/>
        <w:numPr>
          <w:ilvl w:val="0"/>
          <w:numId w:val="19"/>
        </w:numPr>
      </w:pPr>
      <w:r>
        <w:lastRenderedPageBreak/>
        <w:t xml:space="preserve">All payments of a taxpayer </w:t>
      </w:r>
      <w:r w:rsidR="00A8211A">
        <w:t>grouped</w:t>
      </w:r>
      <w:r>
        <w:t xml:space="preserve"> by date can be obtained as below</w:t>
      </w:r>
    </w:p>
    <w:p w:rsidR="002A1AAC" w:rsidRDefault="002A1AAC" w:rsidP="002A1AAC">
      <w:pPr>
        <w:pStyle w:val="PargrafodaLista"/>
        <w:numPr>
          <w:ilvl w:val="0"/>
          <w:numId w:val="0"/>
        </w:numPr>
        <w:ind w:left="720"/>
      </w:pPr>
    </w:p>
    <w:p w:rsidR="00C54CEB" w:rsidRDefault="002A1AAC" w:rsidP="002A1AAC">
      <w:pPr>
        <w:pStyle w:val="PargrafodaLista"/>
        <w:numPr>
          <w:ilvl w:val="0"/>
          <w:numId w:val="0"/>
        </w:numPr>
        <w:ind w:left="720"/>
      </w:pPr>
      <w:r>
        <w:rPr>
          <w:noProof/>
        </w:rPr>
        <w:drawing>
          <wp:inline distT="0" distB="0" distL="0" distR="0" wp14:anchorId="4678A224" wp14:editId="1CF12715">
            <wp:extent cx="2743200" cy="3401824"/>
            <wp:effectExtent l="19050" t="19050" r="19050" b="2730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4" cstate="email">
                      <a:extLst>
                        <a:ext uri="{28A0092B-C50C-407E-A947-70E740481C1C}">
                          <a14:useLocalDpi xmlns:a14="http://schemas.microsoft.com/office/drawing/2010/main"/>
                        </a:ext>
                      </a:extLst>
                    </a:blip>
                    <a:srcRect/>
                    <a:stretch>
                      <a:fillRect/>
                    </a:stretch>
                  </pic:blipFill>
                  <pic:spPr bwMode="auto">
                    <a:xfrm>
                      <a:off x="0" y="0"/>
                      <a:ext cx="2743200" cy="3401824"/>
                    </a:xfrm>
                    <a:prstGeom prst="rect">
                      <a:avLst/>
                    </a:prstGeom>
                    <a:noFill/>
                    <a:ln>
                      <a:solidFill>
                        <a:schemeClr val="tx2"/>
                      </a:solidFill>
                    </a:ln>
                  </pic:spPr>
                </pic:pic>
              </a:graphicData>
            </a:graphic>
          </wp:inline>
        </w:drawing>
      </w:r>
    </w:p>
    <w:p w:rsidR="002A1AAC" w:rsidRDefault="002A1AAC" w:rsidP="002A1AAC">
      <w:pPr>
        <w:pStyle w:val="PargrafodaLista"/>
        <w:numPr>
          <w:ilvl w:val="0"/>
          <w:numId w:val="0"/>
        </w:numPr>
        <w:ind w:left="720"/>
      </w:pPr>
    </w:p>
    <w:p w:rsidR="002A1AAC" w:rsidRDefault="002A1AAC" w:rsidP="002A1AAC">
      <w:pPr>
        <w:pStyle w:val="PargrafodaLista"/>
        <w:numPr>
          <w:ilvl w:val="0"/>
          <w:numId w:val="0"/>
        </w:numPr>
        <w:ind w:left="720"/>
      </w:pPr>
    </w:p>
    <w:p w:rsidR="002A1AAC" w:rsidRDefault="002A1AAC" w:rsidP="002A1AAC">
      <w:pPr>
        <w:pStyle w:val="PargrafodaLista"/>
        <w:numPr>
          <w:ilvl w:val="0"/>
          <w:numId w:val="0"/>
        </w:numPr>
        <w:ind w:left="720"/>
      </w:pPr>
      <w:r>
        <w:rPr>
          <w:noProof/>
        </w:rPr>
        <w:drawing>
          <wp:inline distT="0" distB="0" distL="0" distR="0" wp14:anchorId="6A750899" wp14:editId="26D7C9B9">
            <wp:extent cx="5276850" cy="3427323"/>
            <wp:effectExtent l="19050" t="19050" r="19050" b="2095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5" cstate="email">
                      <a:extLst>
                        <a:ext uri="{28A0092B-C50C-407E-A947-70E740481C1C}">
                          <a14:useLocalDpi xmlns:a14="http://schemas.microsoft.com/office/drawing/2010/main"/>
                        </a:ext>
                      </a:extLst>
                    </a:blip>
                    <a:srcRect/>
                    <a:stretch>
                      <a:fillRect/>
                    </a:stretch>
                  </pic:blipFill>
                  <pic:spPr bwMode="auto">
                    <a:xfrm>
                      <a:off x="0" y="0"/>
                      <a:ext cx="5276850" cy="3427323"/>
                    </a:xfrm>
                    <a:prstGeom prst="rect">
                      <a:avLst/>
                    </a:prstGeom>
                    <a:noFill/>
                    <a:ln>
                      <a:solidFill>
                        <a:schemeClr val="tx2"/>
                      </a:solidFill>
                    </a:ln>
                  </pic:spPr>
                </pic:pic>
              </a:graphicData>
            </a:graphic>
          </wp:inline>
        </w:drawing>
      </w:r>
    </w:p>
    <w:p w:rsidR="00C54CEB" w:rsidRDefault="00C54CEB" w:rsidP="00C54CEB"/>
    <w:p w:rsidR="00E7407A" w:rsidRDefault="00E7407A" w:rsidP="00C54CEB"/>
    <w:p w:rsidR="00C54CEB" w:rsidRDefault="00A8211A" w:rsidP="001A0ECD">
      <w:pPr>
        <w:pStyle w:val="PargrafodaLista"/>
        <w:numPr>
          <w:ilvl w:val="0"/>
          <w:numId w:val="19"/>
        </w:numPr>
      </w:pPr>
      <w:r>
        <w:lastRenderedPageBreak/>
        <w:t>All payments of October, 2012 grouped by taxpayer</w:t>
      </w:r>
    </w:p>
    <w:p w:rsidR="002A1AAC" w:rsidRDefault="002A1AAC" w:rsidP="002A1AAC">
      <w:pPr>
        <w:pStyle w:val="PargrafodaLista"/>
        <w:numPr>
          <w:ilvl w:val="0"/>
          <w:numId w:val="0"/>
        </w:numPr>
        <w:ind w:left="720"/>
      </w:pPr>
    </w:p>
    <w:p w:rsidR="002A1AAC" w:rsidRDefault="002A1AAC" w:rsidP="002A1AAC">
      <w:pPr>
        <w:pStyle w:val="PargrafodaLista"/>
        <w:numPr>
          <w:ilvl w:val="0"/>
          <w:numId w:val="0"/>
        </w:numPr>
        <w:ind w:left="720"/>
      </w:pPr>
      <w:r>
        <w:rPr>
          <w:noProof/>
        </w:rPr>
        <w:drawing>
          <wp:inline distT="0" distB="0" distL="0" distR="0" wp14:anchorId="3F628683" wp14:editId="41CF344B">
            <wp:extent cx="2143125" cy="2642687"/>
            <wp:effectExtent l="19050" t="19050" r="9525" b="2476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6" cstate="email">
                      <a:extLst>
                        <a:ext uri="{28A0092B-C50C-407E-A947-70E740481C1C}">
                          <a14:useLocalDpi xmlns:a14="http://schemas.microsoft.com/office/drawing/2010/main"/>
                        </a:ext>
                      </a:extLst>
                    </a:blip>
                    <a:srcRect/>
                    <a:stretch>
                      <a:fillRect/>
                    </a:stretch>
                  </pic:blipFill>
                  <pic:spPr bwMode="auto">
                    <a:xfrm>
                      <a:off x="0" y="0"/>
                      <a:ext cx="2144003" cy="2643770"/>
                    </a:xfrm>
                    <a:prstGeom prst="rect">
                      <a:avLst/>
                    </a:prstGeom>
                    <a:noFill/>
                    <a:ln>
                      <a:solidFill>
                        <a:schemeClr val="tx2"/>
                      </a:solidFill>
                    </a:ln>
                  </pic:spPr>
                </pic:pic>
              </a:graphicData>
            </a:graphic>
          </wp:inline>
        </w:drawing>
      </w:r>
    </w:p>
    <w:p w:rsidR="00A8211A" w:rsidRDefault="00A8211A" w:rsidP="002A1AAC">
      <w:pPr>
        <w:pStyle w:val="PargrafodaLista"/>
        <w:numPr>
          <w:ilvl w:val="0"/>
          <w:numId w:val="0"/>
        </w:numPr>
        <w:ind w:left="720"/>
      </w:pPr>
    </w:p>
    <w:p w:rsidR="002A1AAC" w:rsidRDefault="00A8211A" w:rsidP="002A1AAC">
      <w:pPr>
        <w:pStyle w:val="PargrafodaLista"/>
        <w:numPr>
          <w:ilvl w:val="0"/>
          <w:numId w:val="0"/>
        </w:numPr>
        <w:ind w:left="720"/>
      </w:pPr>
      <w:r>
        <w:rPr>
          <w:noProof/>
        </w:rPr>
        <w:drawing>
          <wp:inline distT="0" distB="0" distL="0" distR="0" wp14:anchorId="4515FFE1" wp14:editId="78064462">
            <wp:extent cx="5286375" cy="2339727"/>
            <wp:effectExtent l="19050" t="19050" r="9525" b="2286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7" cstate="email">
                      <a:extLst>
                        <a:ext uri="{28A0092B-C50C-407E-A947-70E740481C1C}">
                          <a14:useLocalDpi xmlns:a14="http://schemas.microsoft.com/office/drawing/2010/main"/>
                        </a:ext>
                      </a:extLst>
                    </a:blip>
                    <a:srcRect/>
                    <a:stretch>
                      <a:fillRect/>
                    </a:stretch>
                  </pic:blipFill>
                  <pic:spPr bwMode="auto">
                    <a:xfrm>
                      <a:off x="0" y="0"/>
                      <a:ext cx="5286375" cy="2339727"/>
                    </a:xfrm>
                    <a:prstGeom prst="rect">
                      <a:avLst/>
                    </a:prstGeom>
                    <a:noFill/>
                    <a:ln>
                      <a:solidFill>
                        <a:schemeClr val="tx2"/>
                      </a:solidFill>
                    </a:ln>
                  </pic:spPr>
                </pic:pic>
              </a:graphicData>
            </a:graphic>
          </wp:inline>
        </w:drawing>
      </w:r>
    </w:p>
    <w:p w:rsidR="006623BB" w:rsidRDefault="00A8211A" w:rsidP="006623BB">
      <w:pPr>
        <w:pStyle w:val="PargrafodaLista"/>
        <w:numPr>
          <w:ilvl w:val="0"/>
          <w:numId w:val="0"/>
        </w:numPr>
        <w:spacing w:before="0" w:beforeAutospacing="0"/>
        <w:ind w:left="720"/>
      </w:pPr>
      <w:r>
        <w:t>This is the first page of the report grouped by taxpayer, classified by TIN.</w:t>
      </w:r>
    </w:p>
    <w:p w:rsidR="006623BB" w:rsidRDefault="006623BB" w:rsidP="006623BB">
      <w:pPr>
        <w:pStyle w:val="PargrafodaLista"/>
        <w:numPr>
          <w:ilvl w:val="0"/>
          <w:numId w:val="0"/>
        </w:numPr>
        <w:spacing w:before="0" w:beforeAutospacing="0"/>
        <w:ind w:left="720"/>
      </w:pPr>
    </w:p>
    <w:p w:rsidR="006623BB" w:rsidRDefault="006623BB" w:rsidP="006623BB">
      <w:pPr>
        <w:pStyle w:val="PargrafodaLista"/>
        <w:numPr>
          <w:ilvl w:val="0"/>
          <w:numId w:val="0"/>
        </w:numPr>
        <w:spacing w:before="0" w:beforeAutospacing="0"/>
        <w:ind w:left="720"/>
      </w:pPr>
    </w:p>
    <w:p w:rsidR="00A8211A" w:rsidRDefault="00A8211A" w:rsidP="006623BB">
      <w:pPr>
        <w:pStyle w:val="PargrafodaLista"/>
        <w:numPr>
          <w:ilvl w:val="0"/>
          <w:numId w:val="0"/>
        </w:numPr>
        <w:spacing w:before="0" w:beforeAutospacing="0"/>
        <w:ind w:left="720"/>
      </w:pPr>
      <w:r>
        <w:rPr>
          <w:noProof/>
        </w:rPr>
        <w:drawing>
          <wp:inline distT="0" distB="0" distL="0" distR="0" wp14:anchorId="73C0D7BF" wp14:editId="4821B8B7">
            <wp:extent cx="5286375" cy="1548090"/>
            <wp:effectExtent l="19050" t="19050" r="9525" b="1460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8" cstate="email">
                      <a:extLst>
                        <a:ext uri="{28A0092B-C50C-407E-A947-70E740481C1C}">
                          <a14:useLocalDpi xmlns:a14="http://schemas.microsoft.com/office/drawing/2010/main"/>
                        </a:ext>
                      </a:extLst>
                    </a:blip>
                    <a:srcRect/>
                    <a:stretch>
                      <a:fillRect/>
                    </a:stretch>
                  </pic:blipFill>
                  <pic:spPr bwMode="auto">
                    <a:xfrm>
                      <a:off x="0" y="0"/>
                      <a:ext cx="5286375" cy="1548090"/>
                    </a:xfrm>
                    <a:prstGeom prst="rect">
                      <a:avLst/>
                    </a:prstGeom>
                    <a:noFill/>
                    <a:ln>
                      <a:solidFill>
                        <a:schemeClr val="tx2"/>
                      </a:solidFill>
                    </a:ln>
                  </pic:spPr>
                </pic:pic>
              </a:graphicData>
            </a:graphic>
          </wp:inline>
        </w:drawing>
      </w:r>
      <w:r w:rsidR="00395405">
        <w:t xml:space="preserve">This </w:t>
      </w:r>
      <w:r w:rsidR="00F13935">
        <w:t>is page</w:t>
      </w:r>
      <w:r w:rsidR="008A387C">
        <w:t xml:space="preserve"> 6 and it</w:t>
      </w:r>
      <w:r w:rsidR="00395405">
        <w:t xml:space="preserve"> presents the last p</w:t>
      </w:r>
      <w:r w:rsidR="006623BB">
        <w:t>osted payments of October, 2012.</w:t>
      </w:r>
    </w:p>
    <w:p w:rsidR="00395405" w:rsidRDefault="00A8211A" w:rsidP="006623BB">
      <w:pPr>
        <w:ind w:left="720"/>
      </w:pPr>
      <w:r>
        <w:rPr>
          <w:noProof/>
        </w:rPr>
        <w:lastRenderedPageBreak/>
        <w:drawing>
          <wp:inline distT="0" distB="0" distL="0" distR="0" wp14:anchorId="0E83BCE1" wp14:editId="6EF1BE68">
            <wp:extent cx="5238750" cy="1612594"/>
            <wp:effectExtent l="19050" t="19050" r="19050" b="26035"/>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9" cstate="email">
                      <a:extLst>
                        <a:ext uri="{28A0092B-C50C-407E-A947-70E740481C1C}">
                          <a14:useLocalDpi xmlns:a14="http://schemas.microsoft.com/office/drawing/2010/main"/>
                        </a:ext>
                      </a:extLst>
                    </a:blip>
                    <a:srcRect/>
                    <a:stretch>
                      <a:fillRect/>
                    </a:stretch>
                  </pic:blipFill>
                  <pic:spPr bwMode="auto">
                    <a:xfrm>
                      <a:off x="0" y="0"/>
                      <a:ext cx="5238750" cy="1612594"/>
                    </a:xfrm>
                    <a:prstGeom prst="rect">
                      <a:avLst/>
                    </a:prstGeom>
                    <a:noFill/>
                    <a:ln>
                      <a:solidFill>
                        <a:schemeClr val="tx2"/>
                      </a:solidFill>
                    </a:ln>
                  </pic:spPr>
                </pic:pic>
              </a:graphicData>
            </a:graphic>
          </wp:inline>
        </w:drawing>
      </w:r>
      <w:r w:rsidR="00395405">
        <w:t xml:space="preserve">This last </w:t>
      </w:r>
      <w:r w:rsidR="008A387C">
        <w:t xml:space="preserve">page </w:t>
      </w:r>
      <w:r w:rsidR="00395405">
        <w:t xml:space="preserve">presents the suspended payments of October, 2012 </w:t>
      </w:r>
    </w:p>
    <w:p w:rsidR="008A387C" w:rsidRDefault="008A387C" w:rsidP="00395405"/>
    <w:p w:rsidR="005A5C55" w:rsidRDefault="005A5C55" w:rsidP="001A0ECD">
      <w:pPr>
        <w:pStyle w:val="PargrafodaLista"/>
        <w:numPr>
          <w:ilvl w:val="0"/>
          <w:numId w:val="19"/>
        </w:numPr>
      </w:pPr>
      <w:r>
        <w:t>Summary of payments of PIT-Withholding grouped by Payment Method</w:t>
      </w:r>
    </w:p>
    <w:p w:rsidR="005A5C55" w:rsidRDefault="005A5C55" w:rsidP="005A5C55">
      <w:pPr>
        <w:ind w:left="720"/>
      </w:pPr>
      <w:r>
        <w:rPr>
          <w:noProof/>
        </w:rPr>
        <w:drawing>
          <wp:inline distT="0" distB="0" distL="0" distR="0" wp14:anchorId="09E4C77C" wp14:editId="28C5A2A9">
            <wp:extent cx="1847850" cy="2284929"/>
            <wp:effectExtent l="19050" t="19050" r="19050" b="2032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0" cstate="email">
                      <a:extLst>
                        <a:ext uri="{28A0092B-C50C-407E-A947-70E740481C1C}">
                          <a14:useLocalDpi xmlns:a14="http://schemas.microsoft.com/office/drawing/2010/main"/>
                        </a:ext>
                      </a:extLst>
                    </a:blip>
                    <a:srcRect/>
                    <a:stretch>
                      <a:fillRect/>
                    </a:stretch>
                  </pic:blipFill>
                  <pic:spPr bwMode="auto">
                    <a:xfrm>
                      <a:off x="0" y="0"/>
                      <a:ext cx="1847850" cy="2284929"/>
                    </a:xfrm>
                    <a:prstGeom prst="rect">
                      <a:avLst/>
                    </a:prstGeom>
                    <a:noFill/>
                    <a:ln>
                      <a:solidFill>
                        <a:schemeClr val="tx2"/>
                      </a:solidFill>
                    </a:ln>
                  </pic:spPr>
                </pic:pic>
              </a:graphicData>
            </a:graphic>
          </wp:inline>
        </w:drawing>
      </w:r>
    </w:p>
    <w:p w:rsidR="005A5C55" w:rsidRDefault="005A5C55" w:rsidP="005A5C55">
      <w:pPr>
        <w:ind w:left="720"/>
      </w:pPr>
    </w:p>
    <w:p w:rsidR="00846512" w:rsidRDefault="005A5C55" w:rsidP="005A5C55">
      <w:pPr>
        <w:ind w:left="720"/>
      </w:pPr>
      <w:r>
        <w:rPr>
          <w:noProof/>
        </w:rPr>
        <w:drawing>
          <wp:inline distT="0" distB="0" distL="0" distR="0" wp14:anchorId="40FDF33A" wp14:editId="6968DCFF">
            <wp:extent cx="5257800" cy="1828420"/>
            <wp:effectExtent l="19050" t="19050" r="19050" b="1968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1" cstate="email">
                      <a:extLst>
                        <a:ext uri="{28A0092B-C50C-407E-A947-70E740481C1C}">
                          <a14:useLocalDpi xmlns:a14="http://schemas.microsoft.com/office/drawing/2010/main"/>
                        </a:ext>
                      </a:extLst>
                    </a:blip>
                    <a:srcRect/>
                    <a:stretch>
                      <a:fillRect/>
                    </a:stretch>
                  </pic:blipFill>
                  <pic:spPr bwMode="auto">
                    <a:xfrm>
                      <a:off x="0" y="0"/>
                      <a:ext cx="5257800" cy="1828420"/>
                    </a:xfrm>
                    <a:prstGeom prst="rect">
                      <a:avLst/>
                    </a:prstGeom>
                    <a:noFill/>
                    <a:ln>
                      <a:solidFill>
                        <a:schemeClr val="tx2"/>
                      </a:solidFill>
                    </a:ln>
                  </pic:spPr>
                </pic:pic>
              </a:graphicData>
            </a:graphic>
          </wp:inline>
        </w:drawing>
      </w:r>
    </w:p>
    <w:p w:rsidR="00846512" w:rsidRDefault="00846512" w:rsidP="005A5C55">
      <w:pPr>
        <w:ind w:left="720"/>
      </w:pPr>
    </w:p>
    <w:p w:rsidR="00E7407A" w:rsidRDefault="00E7407A" w:rsidP="005A5C55">
      <w:pPr>
        <w:ind w:left="720"/>
      </w:pPr>
    </w:p>
    <w:p w:rsidR="00846512" w:rsidRDefault="00846512" w:rsidP="001A0ECD">
      <w:pPr>
        <w:pStyle w:val="PargrafodaLista"/>
        <w:numPr>
          <w:ilvl w:val="0"/>
          <w:numId w:val="19"/>
        </w:numPr>
        <w:ind w:left="0" w:firstLine="0"/>
      </w:pPr>
      <w:r>
        <w:lastRenderedPageBreak/>
        <w:t>The same options used before but with a detailed information would produce the following report</w:t>
      </w:r>
      <w:r w:rsidR="005305C3">
        <w:t>:</w:t>
      </w:r>
    </w:p>
    <w:p w:rsidR="005305C3" w:rsidRDefault="005305C3" w:rsidP="005305C3">
      <w:pPr>
        <w:pStyle w:val="PargrafodaLista"/>
        <w:numPr>
          <w:ilvl w:val="0"/>
          <w:numId w:val="0"/>
        </w:numPr>
      </w:pPr>
    </w:p>
    <w:p w:rsidR="00846512" w:rsidRDefault="00846512" w:rsidP="005A5C55">
      <w:pPr>
        <w:ind w:left="720"/>
      </w:pPr>
      <w:r>
        <w:rPr>
          <w:noProof/>
        </w:rPr>
        <w:drawing>
          <wp:inline distT="0" distB="0" distL="0" distR="0" wp14:anchorId="76F3162C" wp14:editId="66A699A2">
            <wp:extent cx="5191125" cy="1580659"/>
            <wp:effectExtent l="19050" t="19050" r="9525" b="19685"/>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2" cstate="email">
                      <a:extLst>
                        <a:ext uri="{28A0092B-C50C-407E-A947-70E740481C1C}">
                          <a14:useLocalDpi xmlns:a14="http://schemas.microsoft.com/office/drawing/2010/main"/>
                        </a:ext>
                      </a:extLst>
                    </a:blip>
                    <a:srcRect/>
                    <a:stretch>
                      <a:fillRect/>
                    </a:stretch>
                  </pic:blipFill>
                  <pic:spPr bwMode="auto">
                    <a:xfrm>
                      <a:off x="0" y="0"/>
                      <a:ext cx="5191125" cy="1580659"/>
                    </a:xfrm>
                    <a:prstGeom prst="rect">
                      <a:avLst/>
                    </a:prstGeom>
                    <a:noFill/>
                    <a:ln>
                      <a:solidFill>
                        <a:schemeClr val="tx2"/>
                      </a:solidFill>
                    </a:ln>
                  </pic:spPr>
                </pic:pic>
              </a:graphicData>
            </a:graphic>
          </wp:inline>
        </w:drawing>
      </w:r>
    </w:p>
    <w:p w:rsidR="00846512" w:rsidRDefault="005305C3" w:rsidP="006623BB">
      <w:pPr>
        <w:ind w:firstLine="720"/>
      </w:pPr>
      <w:r>
        <w:t>Above we see t</w:t>
      </w:r>
      <w:r w:rsidR="00846512">
        <w:t xml:space="preserve">he first page of the report with </w:t>
      </w:r>
      <w:r w:rsidR="008E6813">
        <w:t>the payments made at the b</w:t>
      </w:r>
      <w:r w:rsidR="00846512">
        <w:t>ank</w:t>
      </w:r>
      <w:r w:rsidR="008E6813">
        <w:t xml:space="preserve"> (payment method)!</w:t>
      </w:r>
    </w:p>
    <w:p w:rsidR="006623BB" w:rsidRDefault="006623BB" w:rsidP="006623BB">
      <w:pPr>
        <w:ind w:firstLine="720"/>
      </w:pPr>
    </w:p>
    <w:p w:rsidR="00846512" w:rsidRDefault="00846512" w:rsidP="005A5C55">
      <w:pPr>
        <w:ind w:left="720"/>
      </w:pPr>
      <w:r>
        <w:rPr>
          <w:noProof/>
        </w:rPr>
        <w:drawing>
          <wp:inline distT="0" distB="0" distL="0" distR="0" wp14:anchorId="2060BB3D" wp14:editId="39FBCF67">
            <wp:extent cx="5191125" cy="1762046"/>
            <wp:effectExtent l="19050" t="19050" r="9525" b="1016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3" cstate="email">
                      <a:extLst>
                        <a:ext uri="{28A0092B-C50C-407E-A947-70E740481C1C}">
                          <a14:useLocalDpi xmlns:a14="http://schemas.microsoft.com/office/drawing/2010/main"/>
                        </a:ext>
                      </a:extLst>
                    </a:blip>
                    <a:srcRect/>
                    <a:stretch>
                      <a:fillRect/>
                    </a:stretch>
                  </pic:blipFill>
                  <pic:spPr bwMode="auto">
                    <a:xfrm>
                      <a:off x="0" y="0"/>
                      <a:ext cx="5191125" cy="1762046"/>
                    </a:xfrm>
                    <a:prstGeom prst="rect">
                      <a:avLst/>
                    </a:prstGeom>
                    <a:noFill/>
                    <a:ln>
                      <a:solidFill>
                        <a:schemeClr val="tx2"/>
                      </a:solidFill>
                    </a:ln>
                  </pic:spPr>
                </pic:pic>
              </a:graphicData>
            </a:graphic>
          </wp:inline>
        </w:drawing>
      </w:r>
    </w:p>
    <w:p w:rsidR="008A387C" w:rsidRDefault="00846512" w:rsidP="006623BB">
      <w:pPr>
        <w:ind w:firstLine="720"/>
      </w:pPr>
      <w:r>
        <w:t>An intermediate page</w:t>
      </w:r>
      <w:r w:rsidR="00D41D7F">
        <w:t xml:space="preserve"> 9</w:t>
      </w:r>
      <w:r>
        <w:t xml:space="preserve"> of the report</w:t>
      </w:r>
      <w:r w:rsidR="008E6813">
        <w:t xml:space="preserve"> shows</w:t>
      </w:r>
      <w:r>
        <w:t xml:space="preserve">: 247 Bank Payments and the start of the Tax Office Payments. Please note that we have </w:t>
      </w:r>
      <w:r w:rsidR="006623BB">
        <w:t>grouped</w:t>
      </w:r>
      <w:r>
        <w:t xml:space="preserve"> by Payment Method.</w:t>
      </w:r>
    </w:p>
    <w:p w:rsidR="008A387C" w:rsidRDefault="008A387C" w:rsidP="00846512">
      <w:pPr>
        <w:pStyle w:val="Ttulo3"/>
      </w:pPr>
    </w:p>
    <w:p w:rsidR="005305C3" w:rsidRDefault="005305C3">
      <w:pPr>
        <w:rPr>
          <w:rFonts w:eastAsia="Times New Roman"/>
          <w:b/>
          <w:bCs/>
          <w:color w:val="C2113A"/>
          <w:sz w:val="24"/>
        </w:rPr>
      </w:pPr>
      <w:r>
        <w:br w:type="page"/>
      </w:r>
    </w:p>
    <w:p w:rsidR="00A8211A" w:rsidRDefault="00846512" w:rsidP="00846512">
      <w:pPr>
        <w:pStyle w:val="Ttulo3"/>
      </w:pPr>
      <w:bookmarkStart w:id="58" w:name="_Toc369700480"/>
      <w:r>
        <w:lastRenderedPageBreak/>
        <w:t>TAXPAYER DASHBOARD</w:t>
      </w:r>
      <w:bookmarkEnd w:id="58"/>
    </w:p>
    <w:p w:rsidR="00846512" w:rsidRDefault="00850D7F" w:rsidP="00846512">
      <w:r>
        <w:tab/>
        <w:t>T</w:t>
      </w:r>
      <w:r w:rsidR="00846512">
        <w:t xml:space="preserve">his is the consolidated account </w:t>
      </w:r>
      <w:r w:rsidR="00846512" w:rsidRPr="00850D7F">
        <w:rPr>
          <w:u w:val="single"/>
        </w:rPr>
        <w:t xml:space="preserve">information of </w:t>
      </w:r>
      <w:r w:rsidRPr="00850D7F">
        <w:rPr>
          <w:u w:val="single"/>
        </w:rPr>
        <w:t xml:space="preserve">one single </w:t>
      </w:r>
      <w:r w:rsidR="00846512" w:rsidRPr="00850D7F">
        <w:rPr>
          <w:u w:val="single"/>
        </w:rPr>
        <w:t>taxpayer</w:t>
      </w:r>
      <w:r w:rsidR="00846512">
        <w:t>. All the information under the DETAILS button can be displayed and printed.</w:t>
      </w:r>
    </w:p>
    <w:p w:rsidR="00C54CEB" w:rsidRDefault="00850D7F" w:rsidP="00846512">
      <w:pPr>
        <w:ind w:left="720"/>
      </w:pPr>
      <w:r>
        <w:rPr>
          <w:noProof/>
        </w:rPr>
        <w:drawing>
          <wp:inline distT="0" distB="0" distL="0" distR="0" wp14:anchorId="0C507DC2" wp14:editId="06F53F11">
            <wp:extent cx="5193070" cy="3257550"/>
            <wp:effectExtent l="19050" t="19050" r="26670" b="190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email">
                      <a:extLst>
                        <a:ext uri="{28A0092B-C50C-407E-A947-70E740481C1C}">
                          <a14:useLocalDpi xmlns:a14="http://schemas.microsoft.com/office/drawing/2010/main"/>
                        </a:ext>
                      </a:extLst>
                    </a:blip>
                    <a:srcRect/>
                    <a:stretch>
                      <a:fillRect/>
                    </a:stretch>
                  </pic:blipFill>
                  <pic:spPr bwMode="auto">
                    <a:xfrm>
                      <a:off x="0" y="0"/>
                      <a:ext cx="5193070" cy="3257550"/>
                    </a:xfrm>
                    <a:prstGeom prst="rect">
                      <a:avLst/>
                    </a:prstGeom>
                    <a:noFill/>
                    <a:ln>
                      <a:solidFill>
                        <a:schemeClr val="accent1"/>
                      </a:solidFill>
                    </a:ln>
                  </pic:spPr>
                </pic:pic>
              </a:graphicData>
            </a:graphic>
          </wp:inline>
        </w:drawing>
      </w:r>
    </w:p>
    <w:p w:rsidR="008A387C" w:rsidRDefault="008A387C" w:rsidP="00846512">
      <w:pPr>
        <w:ind w:left="720"/>
      </w:pPr>
    </w:p>
    <w:p w:rsidR="00850D7F" w:rsidRDefault="00850D7F" w:rsidP="001A0ECD">
      <w:pPr>
        <w:pStyle w:val="PargrafodaLista"/>
        <w:numPr>
          <w:ilvl w:val="0"/>
          <w:numId w:val="20"/>
        </w:numPr>
        <w:ind w:left="0" w:firstLine="0"/>
      </w:pPr>
      <w:r>
        <w:t>Pressing DETAILS of MISSING RETURNS the following screen will be displayed</w:t>
      </w:r>
    </w:p>
    <w:p w:rsidR="00544FDA" w:rsidRDefault="00544FDA" w:rsidP="00544FDA">
      <w:pPr>
        <w:pStyle w:val="PargrafodaLista"/>
        <w:numPr>
          <w:ilvl w:val="0"/>
          <w:numId w:val="0"/>
        </w:numPr>
      </w:pPr>
    </w:p>
    <w:p w:rsidR="00850D7F" w:rsidRDefault="00850D7F" w:rsidP="00850D7F">
      <w:pPr>
        <w:ind w:left="720"/>
      </w:pPr>
      <w:r>
        <w:rPr>
          <w:noProof/>
        </w:rPr>
        <w:drawing>
          <wp:inline distT="0" distB="0" distL="0" distR="0" wp14:anchorId="09811C83" wp14:editId="392F7CF2">
            <wp:extent cx="5210175" cy="2518540"/>
            <wp:effectExtent l="19050" t="19050" r="9525" b="1524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cstate="email">
                      <a:extLst>
                        <a:ext uri="{28A0092B-C50C-407E-A947-70E740481C1C}">
                          <a14:useLocalDpi xmlns:a14="http://schemas.microsoft.com/office/drawing/2010/main"/>
                        </a:ext>
                      </a:extLst>
                    </a:blip>
                    <a:srcRect/>
                    <a:stretch>
                      <a:fillRect/>
                    </a:stretch>
                  </pic:blipFill>
                  <pic:spPr bwMode="auto">
                    <a:xfrm>
                      <a:off x="0" y="0"/>
                      <a:ext cx="5210175" cy="2518540"/>
                    </a:xfrm>
                    <a:prstGeom prst="rect">
                      <a:avLst/>
                    </a:prstGeom>
                    <a:noFill/>
                    <a:ln>
                      <a:solidFill>
                        <a:schemeClr val="accent1"/>
                      </a:solidFill>
                    </a:ln>
                  </pic:spPr>
                </pic:pic>
              </a:graphicData>
            </a:graphic>
          </wp:inline>
        </w:drawing>
      </w:r>
    </w:p>
    <w:p w:rsidR="00E7407A" w:rsidRDefault="00E7407A" w:rsidP="00850D7F">
      <w:pPr>
        <w:ind w:left="720"/>
      </w:pPr>
    </w:p>
    <w:p w:rsidR="00850D7F" w:rsidRDefault="00544FDA" w:rsidP="001A0ECD">
      <w:pPr>
        <w:pStyle w:val="PargrafodaLista"/>
        <w:numPr>
          <w:ilvl w:val="0"/>
          <w:numId w:val="20"/>
        </w:numPr>
        <w:ind w:left="0" w:firstLine="0"/>
      </w:pPr>
      <w:r>
        <w:lastRenderedPageBreak/>
        <w:t xml:space="preserve">Below are the DETAILS of SUBMITTED </w:t>
      </w:r>
      <w:r w:rsidR="00DE7EF3">
        <w:t>RETURNS</w:t>
      </w:r>
    </w:p>
    <w:p w:rsidR="008A387C" w:rsidRDefault="008A387C" w:rsidP="00E37469">
      <w:pPr>
        <w:pStyle w:val="PargrafodaLista"/>
        <w:numPr>
          <w:ilvl w:val="0"/>
          <w:numId w:val="0"/>
        </w:numPr>
      </w:pPr>
    </w:p>
    <w:p w:rsidR="00544FDA" w:rsidRDefault="00544FDA" w:rsidP="005D689F">
      <w:pPr>
        <w:ind w:left="720"/>
      </w:pPr>
      <w:r>
        <w:rPr>
          <w:noProof/>
        </w:rPr>
        <w:drawing>
          <wp:inline distT="0" distB="0" distL="0" distR="0" wp14:anchorId="6DD921F5" wp14:editId="3DF8B03C">
            <wp:extent cx="4767025" cy="3333750"/>
            <wp:effectExtent l="19050" t="19050" r="14605" b="1905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cstate="email">
                      <a:extLst>
                        <a:ext uri="{28A0092B-C50C-407E-A947-70E740481C1C}">
                          <a14:useLocalDpi xmlns:a14="http://schemas.microsoft.com/office/drawing/2010/main"/>
                        </a:ext>
                      </a:extLst>
                    </a:blip>
                    <a:srcRect/>
                    <a:stretch>
                      <a:fillRect/>
                    </a:stretch>
                  </pic:blipFill>
                  <pic:spPr bwMode="auto">
                    <a:xfrm>
                      <a:off x="0" y="0"/>
                      <a:ext cx="4767536" cy="3334108"/>
                    </a:xfrm>
                    <a:prstGeom prst="rect">
                      <a:avLst/>
                    </a:prstGeom>
                    <a:noFill/>
                    <a:ln>
                      <a:solidFill>
                        <a:schemeClr val="accent1"/>
                      </a:solidFill>
                    </a:ln>
                  </pic:spPr>
                </pic:pic>
              </a:graphicData>
            </a:graphic>
          </wp:inline>
        </w:drawing>
      </w:r>
    </w:p>
    <w:p w:rsidR="00850D7F" w:rsidRDefault="00850D7F" w:rsidP="00846512">
      <w:pPr>
        <w:ind w:left="720"/>
      </w:pPr>
    </w:p>
    <w:p w:rsidR="00850D7F" w:rsidRDefault="00544FDA" w:rsidP="001A0ECD">
      <w:pPr>
        <w:pStyle w:val="PargrafodaLista"/>
        <w:numPr>
          <w:ilvl w:val="0"/>
          <w:numId w:val="20"/>
        </w:numPr>
        <w:ind w:left="0" w:firstLine="0"/>
      </w:pPr>
      <w:r>
        <w:t>If you click in the (as indicated by the arrow above) Tax Period you will get further information as below</w:t>
      </w:r>
    </w:p>
    <w:p w:rsidR="00544FDA" w:rsidRDefault="00544FDA" w:rsidP="00544FDA">
      <w:pPr>
        <w:ind w:left="720"/>
      </w:pPr>
      <w:r>
        <w:rPr>
          <w:noProof/>
        </w:rPr>
        <w:drawing>
          <wp:inline distT="0" distB="0" distL="0" distR="0" wp14:anchorId="088DCDEF" wp14:editId="4321FF06">
            <wp:extent cx="4575656" cy="3009900"/>
            <wp:effectExtent l="19050" t="19050" r="15875" b="1905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cstate="email">
                      <a:extLst>
                        <a:ext uri="{28A0092B-C50C-407E-A947-70E740481C1C}">
                          <a14:useLocalDpi xmlns:a14="http://schemas.microsoft.com/office/drawing/2010/main"/>
                        </a:ext>
                      </a:extLst>
                    </a:blip>
                    <a:srcRect/>
                    <a:stretch>
                      <a:fillRect/>
                    </a:stretch>
                  </pic:blipFill>
                  <pic:spPr bwMode="auto">
                    <a:xfrm>
                      <a:off x="0" y="0"/>
                      <a:ext cx="4575656" cy="3009900"/>
                    </a:xfrm>
                    <a:prstGeom prst="rect">
                      <a:avLst/>
                    </a:prstGeom>
                    <a:noFill/>
                    <a:ln>
                      <a:solidFill>
                        <a:schemeClr val="accent1"/>
                      </a:solidFill>
                    </a:ln>
                  </pic:spPr>
                </pic:pic>
              </a:graphicData>
            </a:graphic>
          </wp:inline>
        </w:drawing>
      </w:r>
    </w:p>
    <w:p w:rsidR="00544FDA" w:rsidRPr="00E37469" w:rsidRDefault="00544FDA" w:rsidP="001A0ECD">
      <w:pPr>
        <w:pStyle w:val="PargrafodaLista"/>
        <w:numPr>
          <w:ilvl w:val="0"/>
          <w:numId w:val="20"/>
        </w:numPr>
        <w:ind w:left="0" w:firstLine="0"/>
      </w:pPr>
      <w:r w:rsidRPr="008A387C">
        <w:lastRenderedPageBreak/>
        <w:t>Clicking in the DETAILS of Tax, Penalty, Interest you will get all the Taxpayers Liabilities and Arrears as below</w:t>
      </w:r>
      <w:r w:rsidR="00DE7EF3" w:rsidRPr="00E37469">
        <w:t xml:space="preserve">.  To get the latest arrears, make sure there are </w:t>
      </w:r>
      <w:r w:rsidR="00DE7EF3" w:rsidRPr="00E37469">
        <w:rPr>
          <w:b/>
        </w:rPr>
        <w:t>no</w:t>
      </w:r>
      <w:r w:rsidR="00DE7EF3" w:rsidRPr="00E37469">
        <w:t xml:space="preserve"> </w:t>
      </w:r>
      <w:r w:rsidR="00DE7EF3" w:rsidRPr="00E37469">
        <w:rPr>
          <w:b/>
        </w:rPr>
        <w:t>uncalculated periods showing in the dashboard</w:t>
      </w:r>
      <w:r w:rsidR="00DE7EF3" w:rsidRPr="00E37469">
        <w:t>.  If there is, first click on the C</w:t>
      </w:r>
      <w:r w:rsidR="008A387C" w:rsidRPr="00E37469">
        <w:t xml:space="preserve">ALCULATE </w:t>
      </w:r>
      <w:r w:rsidR="00DE7EF3" w:rsidRPr="00E37469">
        <w:t xml:space="preserve"> button</w:t>
      </w:r>
      <w:r w:rsidR="008A387C" w:rsidRPr="00E37469">
        <w:t xml:space="preserve"> in the DASHBOARD</w:t>
      </w:r>
    </w:p>
    <w:p w:rsidR="00544FDA" w:rsidRDefault="00575F14" w:rsidP="00544FDA">
      <w:pPr>
        <w:ind w:left="720"/>
      </w:pPr>
      <w:r>
        <w:rPr>
          <w:noProof/>
        </w:rPr>
        <mc:AlternateContent>
          <mc:Choice Requires="wps">
            <w:drawing>
              <wp:anchor distT="0" distB="0" distL="114300" distR="114300" simplePos="0" relativeHeight="251723776" behindDoc="0" locked="0" layoutInCell="1" allowOverlap="1" wp14:anchorId="0A4161AC" wp14:editId="094CCAD2">
                <wp:simplePos x="0" y="0"/>
                <wp:positionH relativeFrom="column">
                  <wp:posOffset>2048510</wp:posOffset>
                </wp:positionH>
                <wp:positionV relativeFrom="paragraph">
                  <wp:posOffset>1537970</wp:posOffset>
                </wp:positionV>
                <wp:extent cx="206375" cy="492760"/>
                <wp:effectExtent l="0" t="124142" r="0" b="88583"/>
                <wp:wrapNone/>
                <wp:docPr id="148" name="Seta para baixo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895601">
                          <a:off x="0" y="0"/>
                          <a:ext cx="206375" cy="4927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eta para baixo 148" o:spid="_x0000_s1026" type="#_x0000_t67" style="position:absolute;margin-left:161.3pt;margin-top:121.1pt;width:16.25pt;height:38.8pt;rotation:3162768fd;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" adj="17077" fillcolor="#4f81bd [3204]" strokecolor="#243f60 [1604]" strokeweight="2pt">
                <v:path arrowok="t"/>
              </v:shape>
            </w:pict>
          </mc:Fallback>
        </mc:AlternateContent>
      </w:r>
      <w:r w:rsidR="00544FDA">
        <w:rPr>
          <w:noProof/>
        </w:rPr>
        <w:drawing>
          <wp:inline distT="0" distB="0" distL="0" distR="0" wp14:anchorId="620D8AC4" wp14:editId="3C916F0C">
            <wp:extent cx="5010150" cy="2971135"/>
            <wp:effectExtent l="19050" t="19050" r="19050" b="2032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cstate="email">
                      <a:extLst>
                        <a:ext uri="{28A0092B-C50C-407E-A947-70E740481C1C}">
                          <a14:useLocalDpi xmlns:a14="http://schemas.microsoft.com/office/drawing/2010/main"/>
                        </a:ext>
                      </a:extLst>
                    </a:blip>
                    <a:srcRect/>
                    <a:stretch>
                      <a:fillRect/>
                    </a:stretch>
                  </pic:blipFill>
                  <pic:spPr bwMode="auto">
                    <a:xfrm>
                      <a:off x="0" y="0"/>
                      <a:ext cx="5010150" cy="2971135"/>
                    </a:xfrm>
                    <a:prstGeom prst="rect">
                      <a:avLst/>
                    </a:prstGeom>
                    <a:noFill/>
                    <a:ln>
                      <a:solidFill>
                        <a:schemeClr val="accent1"/>
                      </a:solidFill>
                    </a:ln>
                  </pic:spPr>
                </pic:pic>
              </a:graphicData>
            </a:graphic>
          </wp:inline>
        </w:drawing>
      </w:r>
    </w:p>
    <w:p w:rsidR="00544FDA" w:rsidRDefault="005D689F" w:rsidP="001A0ECD">
      <w:pPr>
        <w:pStyle w:val="PargrafodaLista"/>
        <w:numPr>
          <w:ilvl w:val="0"/>
          <w:numId w:val="20"/>
        </w:numPr>
        <w:ind w:left="0" w:firstLine="0"/>
      </w:pPr>
      <w:r>
        <w:t>If you need additional information of one specific Tax Period just click on it as indicated above</w:t>
      </w:r>
    </w:p>
    <w:p w:rsidR="005D689F" w:rsidRDefault="005D689F" w:rsidP="005D689F">
      <w:pPr>
        <w:ind w:left="720"/>
      </w:pPr>
      <w:r>
        <w:rPr>
          <w:noProof/>
        </w:rPr>
        <w:drawing>
          <wp:inline distT="0" distB="0" distL="0" distR="0" wp14:anchorId="325E0424" wp14:editId="5BD19851">
            <wp:extent cx="5029200" cy="2895346"/>
            <wp:effectExtent l="19050" t="19050" r="19050" b="1968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cstate="email">
                      <a:extLst>
                        <a:ext uri="{28A0092B-C50C-407E-A947-70E740481C1C}">
                          <a14:useLocalDpi xmlns:a14="http://schemas.microsoft.com/office/drawing/2010/main"/>
                        </a:ext>
                      </a:extLst>
                    </a:blip>
                    <a:srcRect/>
                    <a:stretch>
                      <a:fillRect/>
                    </a:stretch>
                  </pic:blipFill>
                  <pic:spPr bwMode="auto">
                    <a:xfrm>
                      <a:off x="0" y="0"/>
                      <a:ext cx="5032518" cy="2897256"/>
                    </a:xfrm>
                    <a:prstGeom prst="rect">
                      <a:avLst/>
                    </a:prstGeom>
                    <a:noFill/>
                    <a:ln>
                      <a:solidFill>
                        <a:schemeClr val="accent1"/>
                      </a:solidFill>
                    </a:ln>
                  </pic:spPr>
                </pic:pic>
              </a:graphicData>
            </a:graphic>
          </wp:inline>
        </w:drawing>
      </w:r>
    </w:p>
    <w:p w:rsidR="005D689F" w:rsidRDefault="005D689F" w:rsidP="005D689F">
      <w:pPr>
        <w:ind w:left="720"/>
      </w:pPr>
    </w:p>
    <w:p w:rsidR="00E7407A" w:rsidRDefault="00E7407A" w:rsidP="005D689F">
      <w:pPr>
        <w:ind w:left="720"/>
      </w:pPr>
    </w:p>
    <w:p w:rsidR="005D689F" w:rsidRDefault="005D689F" w:rsidP="001A0ECD">
      <w:pPr>
        <w:pStyle w:val="PargrafodaLista"/>
        <w:numPr>
          <w:ilvl w:val="0"/>
          <w:numId w:val="20"/>
        </w:numPr>
      </w:pPr>
      <w:r>
        <w:lastRenderedPageBreak/>
        <w:t>Information about CREDITS can also be further detailed as below</w:t>
      </w:r>
    </w:p>
    <w:p w:rsidR="005D689F" w:rsidRDefault="005D689F" w:rsidP="005D689F">
      <w:pPr>
        <w:pStyle w:val="PargrafodaLista"/>
        <w:numPr>
          <w:ilvl w:val="0"/>
          <w:numId w:val="0"/>
        </w:numPr>
        <w:ind w:left="720"/>
      </w:pPr>
    </w:p>
    <w:p w:rsidR="0054141F" w:rsidRDefault="0054141F" w:rsidP="005D689F">
      <w:pPr>
        <w:pStyle w:val="PargrafodaLista"/>
        <w:numPr>
          <w:ilvl w:val="0"/>
          <w:numId w:val="0"/>
        </w:numPr>
        <w:ind w:left="720"/>
      </w:pPr>
    </w:p>
    <w:p w:rsidR="005D689F" w:rsidRDefault="005D689F" w:rsidP="005D689F">
      <w:pPr>
        <w:ind w:left="720"/>
      </w:pPr>
      <w:r>
        <w:rPr>
          <w:noProof/>
        </w:rPr>
        <w:drawing>
          <wp:inline distT="0" distB="0" distL="0" distR="0" wp14:anchorId="12CD40F5" wp14:editId="6741AF33">
            <wp:extent cx="5210175" cy="2869497"/>
            <wp:effectExtent l="19050" t="19050" r="9525" b="2667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cstate="email">
                      <a:extLst>
                        <a:ext uri="{28A0092B-C50C-407E-A947-70E740481C1C}">
                          <a14:useLocalDpi xmlns:a14="http://schemas.microsoft.com/office/drawing/2010/main"/>
                        </a:ext>
                      </a:extLst>
                    </a:blip>
                    <a:srcRect/>
                    <a:stretch>
                      <a:fillRect/>
                    </a:stretch>
                  </pic:blipFill>
                  <pic:spPr bwMode="auto">
                    <a:xfrm>
                      <a:off x="0" y="0"/>
                      <a:ext cx="5210205" cy="2869513"/>
                    </a:xfrm>
                    <a:prstGeom prst="rect">
                      <a:avLst/>
                    </a:prstGeom>
                    <a:noFill/>
                    <a:ln>
                      <a:solidFill>
                        <a:schemeClr val="accent1"/>
                      </a:solidFill>
                    </a:ln>
                  </pic:spPr>
                </pic:pic>
              </a:graphicData>
            </a:graphic>
          </wp:inline>
        </w:drawing>
      </w:r>
    </w:p>
    <w:p w:rsidR="005D689F" w:rsidRDefault="005D689F" w:rsidP="001A0ECD">
      <w:pPr>
        <w:pStyle w:val="PargrafodaLista"/>
        <w:numPr>
          <w:ilvl w:val="0"/>
          <w:numId w:val="20"/>
        </w:numPr>
        <w:ind w:left="0" w:firstLine="0"/>
      </w:pPr>
      <w:r>
        <w:t>If you click on the specific Tax Period as indicated above you can drill down the information as follows</w:t>
      </w:r>
    </w:p>
    <w:p w:rsidR="005D689F" w:rsidRDefault="005D689F" w:rsidP="005D689F">
      <w:pPr>
        <w:pStyle w:val="PargrafodaLista"/>
        <w:numPr>
          <w:ilvl w:val="0"/>
          <w:numId w:val="0"/>
        </w:numPr>
        <w:ind w:left="720"/>
      </w:pPr>
    </w:p>
    <w:p w:rsidR="0056737A" w:rsidRDefault="0056737A" w:rsidP="005D689F">
      <w:pPr>
        <w:pStyle w:val="PargrafodaLista"/>
        <w:numPr>
          <w:ilvl w:val="0"/>
          <w:numId w:val="0"/>
        </w:numPr>
        <w:ind w:left="720"/>
      </w:pPr>
    </w:p>
    <w:p w:rsidR="005D689F" w:rsidRDefault="005D689F" w:rsidP="005D689F">
      <w:pPr>
        <w:pStyle w:val="PargrafodaLista"/>
        <w:numPr>
          <w:ilvl w:val="0"/>
          <w:numId w:val="0"/>
        </w:numPr>
        <w:ind w:left="720"/>
      </w:pPr>
      <w:r>
        <w:rPr>
          <w:noProof/>
        </w:rPr>
        <w:drawing>
          <wp:inline distT="0" distB="0" distL="0" distR="0" wp14:anchorId="5DEB1A35" wp14:editId="1F594590">
            <wp:extent cx="5257800" cy="2131068"/>
            <wp:effectExtent l="19050" t="19050" r="19050" b="2159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1" cstate="email">
                      <a:extLst>
                        <a:ext uri="{28A0092B-C50C-407E-A947-70E740481C1C}">
                          <a14:useLocalDpi xmlns:a14="http://schemas.microsoft.com/office/drawing/2010/main"/>
                        </a:ext>
                      </a:extLst>
                    </a:blip>
                    <a:srcRect/>
                    <a:stretch>
                      <a:fillRect/>
                    </a:stretch>
                  </pic:blipFill>
                  <pic:spPr bwMode="auto">
                    <a:xfrm>
                      <a:off x="0" y="0"/>
                      <a:ext cx="5257800" cy="2131068"/>
                    </a:xfrm>
                    <a:prstGeom prst="rect">
                      <a:avLst/>
                    </a:prstGeom>
                    <a:noFill/>
                    <a:ln>
                      <a:solidFill>
                        <a:schemeClr val="accent1"/>
                      </a:solidFill>
                    </a:ln>
                  </pic:spPr>
                </pic:pic>
              </a:graphicData>
            </a:graphic>
          </wp:inline>
        </w:drawing>
      </w:r>
    </w:p>
    <w:p w:rsidR="0054141F" w:rsidRDefault="0054141F" w:rsidP="005D689F">
      <w:pPr>
        <w:pStyle w:val="PargrafodaLista"/>
        <w:numPr>
          <w:ilvl w:val="0"/>
          <w:numId w:val="0"/>
        </w:numPr>
        <w:ind w:left="720"/>
      </w:pPr>
    </w:p>
    <w:p w:rsidR="005305C3" w:rsidRDefault="005305C3" w:rsidP="005D689F">
      <w:pPr>
        <w:pStyle w:val="PargrafodaLista"/>
        <w:numPr>
          <w:ilvl w:val="0"/>
          <w:numId w:val="0"/>
        </w:numPr>
        <w:ind w:left="720"/>
      </w:pPr>
    </w:p>
    <w:p w:rsidR="005305C3" w:rsidRDefault="005305C3" w:rsidP="005D689F">
      <w:pPr>
        <w:pStyle w:val="PargrafodaLista"/>
        <w:numPr>
          <w:ilvl w:val="0"/>
          <w:numId w:val="0"/>
        </w:numPr>
        <w:ind w:left="720"/>
      </w:pPr>
    </w:p>
    <w:p w:rsidR="005305C3" w:rsidRDefault="005305C3" w:rsidP="005D689F">
      <w:pPr>
        <w:pStyle w:val="PargrafodaLista"/>
        <w:numPr>
          <w:ilvl w:val="0"/>
          <w:numId w:val="0"/>
        </w:numPr>
        <w:ind w:left="720"/>
      </w:pPr>
    </w:p>
    <w:p w:rsidR="005305C3" w:rsidRDefault="005305C3" w:rsidP="005D689F">
      <w:pPr>
        <w:pStyle w:val="PargrafodaLista"/>
        <w:numPr>
          <w:ilvl w:val="0"/>
          <w:numId w:val="0"/>
        </w:numPr>
        <w:ind w:left="720"/>
      </w:pPr>
    </w:p>
    <w:p w:rsidR="005305C3" w:rsidRDefault="005305C3" w:rsidP="005D689F">
      <w:pPr>
        <w:pStyle w:val="PargrafodaLista"/>
        <w:numPr>
          <w:ilvl w:val="0"/>
          <w:numId w:val="0"/>
        </w:numPr>
        <w:ind w:left="720"/>
      </w:pPr>
    </w:p>
    <w:p w:rsidR="005305C3" w:rsidRDefault="00E7407A" w:rsidP="00E7407A">
      <w:pPr>
        <w:pStyle w:val="PargrafodaLista"/>
        <w:numPr>
          <w:ilvl w:val="0"/>
          <w:numId w:val="0"/>
        </w:numPr>
        <w:tabs>
          <w:tab w:val="left" w:pos="7500"/>
        </w:tabs>
        <w:ind w:left="720"/>
      </w:pPr>
      <w:r>
        <w:tab/>
      </w:r>
    </w:p>
    <w:p w:rsidR="00E7407A" w:rsidRDefault="00E7407A" w:rsidP="00E7407A">
      <w:pPr>
        <w:pStyle w:val="PargrafodaLista"/>
        <w:numPr>
          <w:ilvl w:val="0"/>
          <w:numId w:val="0"/>
        </w:numPr>
        <w:tabs>
          <w:tab w:val="left" w:pos="7500"/>
        </w:tabs>
        <w:ind w:left="720"/>
      </w:pPr>
    </w:p>
    <w:p w:rsidR="00E7407A" w:rsidRDefault="00E7407A" w:rsidP="00E7407A">
      <w:pPr>
        <w:pStyle w:val="PargrafodaLista"/>
        <w:numPr>
          <w:ilvl w:val="0"/>
          <w:numId w:val="0"/>
        </w:numPr>
        <w:tabs>
          <w:tab w:val="left" w:pos="7500"/>
        </w:tabs>
        <w:ind w:left="720"/>
      </w:pPr>
    </w:p>
    <w:p w:rsidR="0056737A" w:rsidRDefault="0056737A" w:rsidP="005D689F">
      <w:pPr>
        <w:pStyle w:val="PargrafodaLista"/>
        <w:numPr>
          <w:ilvl w:val="0"/>
          <w:numId w:val="0"/>
        </w:numPr>
        <w:ind w:left="720"/>
      </w:pPr>
    </w:p>
    <w:p w:rsidR="0054141F" w:rsidRDefault="0054141F" w:rsidP="001A0ECD">
      <w:pPr>
        <w:pStyle w:val="PargrafodaLista"/>
        <w:numPr>
          <w:ilvl w:val="0"/>
          <w:numId w:val="20"/>
        </w:numPr>
      </w:pPr>
      <w:r>
        <w:lastRenderedPageBreak/>
        <w:t>In the dashboard, on the right bottom side, you can see the following information:</w:t>
      </w:r>
    </w:p>
    <w:p w:rsidR="0054141F" w:rsidRDefault="0054141F" w:rsidP="00E37469">
      <w:pPr>
        <w:pStyle w:val="PargrafodaLista"/>
        <w:numPr>
          <w:ilvl w:val="0"/>
          <w:numId w:val="0"/>
        </w:numPr>
        <w:ind w:left="720"/>
      </w:pPr>
    </w:p>
    <w:p w:rsidR="0054141F" w:rsidRDefault="0054141F" w:rsidP="005D689F">
      <w:pPr>
        <w:pStyle w:val="PargrafodaLista"/>
        <w:numPr>
          <w:ilvl w:val="0"/>
          <w:numId w:val="0"/>
        </w:numPr>
        <w:ind w:left="720"/>
      </w:pPr>
    </w:p>
    <w:p w:rsidR="0054141F" w:rsidRDefault="0054141F" w:rsidP="00E37469">
      <w:pPr>
        <w:pStyle w:val="PargrafodaLista"/>
        <w:numPr>
          <w:ilvl w:val="0"/>
          <w:numId w:val="0"/>
        </w:numPr>
        <w:ind w:left="1440"/>
      </w:pPr>
      <w:r>
        <w:rPr>
          <w:noProof/>
        </w:rPr>
        <w:drawing>
          <wp:inline distT="0" distB="0" distL="0" distR="0" wp14:anchorId="3ECE64C7" wp14:editId="0EFCFA5E">
            <wp:extent cx="3881755" cy="2216785"/>
            <wp:effectExtent l="19050" t="19050" r="23495" b="12065"/>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881755" cy="2216785"/>
                    </a:xfrm>
                    <a:prstGeom prst="rect">
                      <a:avLst/>
                    </a:prstGeom>
                    <a:noFill/>
                    <a:ln>
                      <a:solidFill>
                        <a:schemeClr val="accent1">
                          <a:shade val="50000"/>
                        </a:schemeClr>
                      </a:solidFill>
                    </a:ln>
                  </pic:spPr>
                </pic:pic>
              </a:graphicData>
            </a:graphic>
          </wp:inline>
        </w:drawing>
      </w:r>
    </w:p>
    <w:p w:rsidR="0054141F" w:rsidRDefault="0054141F" w:rsidP="005D689F">
      <w:pPr>
        <w:pStyle w:val="PargrafodaLista"/>
        <w:numPr>
          <w:ilvl w:val="0"/>
          <w:numId w:val="0"/>
        </w:numPr>
        <w:ind w:left="720"/>
      </w:pPr>
    </w:p>
    <w:p w:rsidR="0054141F" w:rsidRDefault="0054141F" w:rsidP="005D689F">
      <w:pPr>
        <w:pStyle w:val="PargrafodaLista"/>
        <w:numPr>
          <w:ilvl w:val="0"/>
          <w:numId w:val="0"/>
        </w:numPr>
        <w:ind w:left="720"/>
      </w:pPr>
    </w:p>
    <w:p w:rsidR="0054141F" w:rsidRDefault="00AF60BC" w:rsidP="001A0ECD">
      <w:pPr>
        <w:pStyle w:val="PargrafodaLista"/>
        <w:numPr>
          <w:ilvl w:val="0"/>
          <w:numId w:val="24"/>
        </w:numPr>
        <w:ind w:left="1080"/>
      </w:pPr>
      <w:r w:rsidRPr="00E37469">
        <w:t xml:space="preserve">Active and Passive Debts are currently not defined </w:t>
      </w:r>
      <w:r w:rsidR="0054141F">
        <w:t xml:space="preserve">therefore </w:t>
      </w:r>
      <w:r w:rsidRPr="00E37469">
        <w:t xml:space="preserve">it is showing as N/A.  </w:t>
      </w:r>
    </w:p>
    <w:p w:rsidR="0054141F" w:rsidRDefault="0054141F" w:rsidP="00E37469">
      <w:pPr>
        <w:pStyle w:val="PargrafodaLista"/>
        <w:numPr>
          <w:ilvl w:val="0"/>
          <w:numId w:val="0"/>
        </w:numPr>
        <w:ind w:left="1080"/>
      </w:pPr>
    </w:p>
    <w:p w:rsidR="0054141F" w:rsidRDefault="00AF60BC" w:rsidP="001A0ECD">
      <w:pPr>
        <w:pStyle w:val="PargrafodaLista"/>
        <w:numPr>
          <w:ilvl w:val="0"/>
          <w:numId w:val="24"/>
        </w:numPr>
        <w:ind w:left="1080"/>
      </w:pPr>
      <w:r w:rsidRPr="00E37469">
        <w:t xml:space="preserve">Critical debts are all debts that </w:t>
      </w:r>
      <w:r w:rsidR="0054141F">
        <w:t>are</w:t>
      </w:r>
      <w:r w:rsidRPr="00E37469">
        <w:t xml:space="preserve"> within 2 months of the 6 years statute of limitation.  </w:t>
      </w:r>
    </w:p>
    <w:p w:rsidR="0054141F" w:rsidRDefault="0054141F" w:rsidP="00E37469">
      <w:pPr>
        <w:pStyle w:val="PargrafodaLista"/>
        <w:numPr>
          <w:ilvl w:val="0"/>
          <w:numId w:val="0"/>
        </w:numPr>
        <w:ind w:left="1800"/>
      </w:pPr>
    </w:p>
    <w:p w:rsidR="00AF60BC" w:rsidRDefault="00AF60BC" w:rsidP="001A0ECD">
      <w:pPr>
        <w:pStyle w:val="PargrafodaLista"/>
        <w:numPr>
          <w:ilvl w:val="0"/>
          <w:numId w:val="24"/>
        </w:numPr>
        <w:ind w:left="1080"/>
      </w:pPr>
      <w:r w:rsidRPr="00E37469">
        <w:t>Old debts are any debts older than 2 years.</w:t>
      </w:r>
    </w:p>
    <w:p w:rsidR="000F48AF" w:rsidRDefault="000F48AF" w:rsidP="000F48AF">
      <w:pPr>
        <w:pStyle w:val="PargrafodaLista"/>
        <w:numPr>
          <w:ilvl w:val="0"/>
          <w:numId w:val="0"/>
        </w:numPr>
        <w:ind w:left="1440"/>
      </w:pPr>
    </w:p>
    <w:p w:rsidR="000F48AF" w:rsidRPr="00E37469" w:rsidRDefault="000F48AF" w:rsidP="000F48AF">
      <w:pPr>
        <w:pStyle w:val="PargrafodaLista"/>
        <w:numPr>
          <w:ilvl w:val="0"/>
          <w:numId w:val="0"/>
        </w:numPr>
        <w:ind w:left="1080"/>
      </w:pPr>
    </w:p>
    <w:p w:rsidR="000F48AF" w:rsidRDefault="000F48AF" w:rsidP="001A0ECD">
      <w:pPr>
        <w:pStyle w:val="PargrafodaLista"/>
        <w:numPr>
          <w:ilvl w:val="0"/>
          <w:numId w:val="20"/>
        </w:numPr>
        <w:ind w:left="0" w:firstLine="0"/>
      </w:pPr>
      <w:r>
        <w:t xml:space="preserve">In the dashboard, on the left bottom side, you can get information about the situation of the taxpayer with third parties, such as Customs and Finances. This feature is </w:t>
      </w:r>
      <w:r w:rsidR="00C87F8C">
        <w:t xml:space="preserve">not </w:t>
      </w:r>
      <w:r>
        <w:t>implemented yet, therefore the DETAILS button is disabled. Once there is integration with these other government institutions such data will be made available.</w:t>
      </w:r>
    </w:p>
    <w:p w:rsidR="000F48AF" w:rsidRDefault="000F48AF" w:rsidP="000F48AF">
      <w:pPr>
        <w:pStyle w:val="PargrafodaLista"/>
        <w:numPr>
          <w:ilvl w:val="0"/>
          <w:numId w:val="0"/>
        </w:numPr>
      </w:pPr>
    </w:p>
    <w:p w:rsidR="00AF60BC" w:rsidRPr="00E37469" w:rsidRDefault="000F48AF" w:rsidP="000F48AF">
      <w:pPr>
        <w:ind w:left="1440"/>
      </w:pPr>
      <w:r>
        <w:rPr>
          <w:noProof/>
        </w:rPr>
        <w:drawing>
          <wp:inline distT="0" distB="0" distL="0" distR="0">
            <wp:extent cx="3806190" cy="1275715"/>
            <wp:effectExtent l="19050" t="19050" r="22860" b="1968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806190" cy="1275715"/>
                    </a:xfrm>
                    <a:prstGeom prst="rect">
                      <a:avLst/>
                    </a:prstGeom>
                    <a:noFill/>
                    <a:ln>
                      <a:solidFill>
                        <a:schemeClr val="accent1"/>
                      </a:solidFill>
                    </a:ln>
                  </pic:spPr>
                </pic:pic>
              </a:graphicData>
            </a:graphic>
          </wp:inline>
        </w:drawing>
      </w:r>
    </w:p>
    <w:p w:rsidR="001D3353" w:rsidRDefault="001D3353" w:rsidP="00E37469">
      <w:pPr>
        <w:ind w:left="1080"/>
        <w:rPr>
          <w:highlight w:val="yellow"/>
        </w:rPr>
      </w:pPr>
    </w:p>
    <w:p w:rsidR="001D3353" w:rsidRDefault="001D3353">
      <w:pPr>
        <w:rPr>
          <w:highlight w:val="yellow"/>
        </w:rPr>
      </w:pPr>
      <w:r>
        <w:rPr>
          <w:highlight w:val="yellow"/>
        </w:rPr>
        <w:br w:type="page"/>
      </w:r>
    </w:p>
    <w:p w:rsidR="001D3353" w:rsidRDefault="001D3353" w:rsidP="001D3353">
      <w:pPr>
        <w:pStyle w:val="Ttulo2"/>
      </w:pPr>
      <w:bookmarkStart w:id="59" w:name="_Toc369700481"/>
      <w:r>
        <w:lastRenderedPageBreak/>
        <w:t>Send SMS</w:t>
      </w:r>
      <w:bookmarkEnd w:id="59"/>
    </w:p>
    <w:p w:rsidR="001D3353" w:rsidRDefault="001D3353" w:rsidP="001D3353">
      <w:r>
        <w:tab/>
        <w:t xml:space="preserve">This feature was designed to send predefined messages to taxpayers reminding their obligations with the Directorate of Taxation. It is available only for authorized users. </w:t>
      </w:r>
      <w:r w:rsidR="00471607">
        <w:t xml:space="preserve">Messages of arrears, stop file or due date reminders can be sent to the applicable taxpayers. </w:t>
      </w:r>
      <w:r>
        <w:t xml:space="preserve">If </w:t>
      </w:r>
      <w:r w:rsidR="00471607">
        <w:t xml:space="preserve">other </w:t>
      </w:r>
      <w:r>
        <w:t>contents are necessary the system administration should be contacted.</w:t>
      </w:r>
    </w:p>
    <w:p w:rsidR="00471607" w:rsidRDefault="00471607" w:rsidP="00471607">
      <w:pPr>
        <w:ind w:left="1440"/>
        <w:rPr>
          <w:highlight w:val="yellow"/>
        </w:rPr>
      </w:pPr>
      <w:r>
        <w:rPr>
          <w:noProof/>
        </w:rPr>
        <w:drawing>
          <wp:inline distT="0" distB="0" distL="0" distR="0">
            <wp:extent cx="2705100" cy="2314164"/>
            <wp:effectExtent l="19050" t="19050" r="19050" b="1016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705100" cy="2314164"/>
                    </a:xfrm>
                    <a:prstGeom prst="rect">
                      <a:avLst/>
                    </a:prstGeom>
                    <a:noFill/>
                    <a:ln>
                      <a:solidFill>
                        <a:schemeClr val="accent1"/>
                      </a:solidFill>
                    </a:ln>
                  </pic:spPr>
                </pic:pic>
              </a:graphicData>
            </a:graphic>
          </wp:inline>
        </w:drawing>
      </w:r>
    </w:p>
    <w:p w:rsidR="00471607" w:rsidRPr="00471607" w:rsidRDefault="00471607" w:rsidP="00471607">
      <w:pPr>
        <w:ind w:firstLine="270"/>
      </w:pPr>
      <w:r w:rsidRPr="00471607">
        <w:t>Sele</w:t>
      </w:r>
      <w:r>
        <w:t xml:space="preserve">ct the type of message and the other possible filters such as assigned office, tax type and tax period. Press button </w:t>
      </w:r>
      <w:r w:rsidRPr="00471607">
        <w:rPr>
          <w:u w:val="single"/>
        </w:rPr>
        <w:t>Generate List</w:t>
      </w:r>
      <w:r>
        <w:rPr>
          <w:u w:val="single"/>
        </w:rPr>
        <w:t xml:space="preserve"> and then press Send button</w:t>
      </w:r>
      <w:r>
        <w:t>. A</w:t>
      </w:r>
      <w:r w:rsidR="00C87F8C">
        <w:t xml:space="preserve"> MTN modem with credit must be inserted in the USB port of the computer</w:t>
      </w:r>
      <w:r>
        <w:t>.</w:t>
      </w:r>
    </w:p>
    <w:p w:rsidR="00846512" w:rsidRPr="00471607" w:rsidRDefault="00471607" w:rsidP="00471607">
      <w:pPr>
        <w:ind w:left="270" w:firstLine="270"/>
        <w:rPr>
          <w:rFonts w:cs="Arial"/>
          <w:b/>
          <w:color w:val="002A6C"/>
          <w:sz w:val="32"/>
          <w:szCs w:val="28"/>
        </w:rPr>
      </w:pPr>
      <w:r>
        <w:rPr>
          <w:noProof/>
        </w:rPr>
        <w:drawing>
          <wp:inline distT="0" distB="0" distL="0" distR="0">
            <wp:extent cx="4401331" cy="3743325"/>
            <wp:effectExtent l="19050" t="19050" r="18415" b="9525"/>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401331" cy="3743325"/>
                    </a:xfrm>
                    <a:prstGeom prst="rect">
                      <a:avLst/>
                    </a:prstGeom>
                    <a:noFill/>
                    <a:ln>
                      <a:solidFill>
                        <a:schemeClr val="accent1"/>
                      </a:solidFill>
                    </a:ln>
                  </pic:spPr>
                </pic:pic>
              </a:graphicData>
            </a:graphic>
          </wp:inline>
        </w:drawing>
      </w:r>
      <w:r w:rsidR="00846512" w:rsidRPr="00471607">
        <w:br w:type="page"/>
      </w:r>
    </w:p>
    <w:p w:rsidR="00CE79A1" w:rsidRDefault="00CE79A1" w:rsidP="00CE79A1">
      <w:pPr>
        <w:pStyle w:val="Ttulo1"/>
      </w:pPr>
      <w:bookmarkStart w:id="60" w:name="_Toc369700482"/>
      <w:r>
        <w:lastRenderedPageBreak/>
        <w:t>Frequently Asked Questions</w:t>
      </w:r>
      <w:bookmarkEnd w:id="60"/>
    </w:p>
    <w:p w:rsidR="00CE79A1" w:rsidRPr="00CE79A1" w:rsidRDefault="00CE79A1" w:rsidP="00CE79A1"/>
    <w:p w:rsidR="00EB0B9E" w:rsidRDefault="00CE79A1" w:rsidP="001A0ECD">
      <w:pPr>
        <w:pStyle w:val="Ttulo3"/>
        <w:numPr>
          <w:ilvl w:val="0"/>
          <w:numId w:val="21"/>
        </w:numPr>
        <w:rPr>
          <w:rFonts w:eastAsiaTheme="minorEastAsia"/>
          <w:lang w:val="en-GB"/>
        </w:rPr>
      </w:pPr>
      <w:bookmarkStart w:id="61" w:name="_Toc369700483"/>
      <w:r>
        <w:rPr>
          <w:rFonts w:eastAsiaTheme="minorEastAsia"/>
          <w:lang w:val="en-GB"/>
        </w:rPr>
        <w:t>How do I get t</w:t>
      </w:r>
      <w:r w:rsidR="00EB0B9E" w:rsidRPr="00EB0B9E">
        <w:rPr>
          <w:rFonts w:eastAsiaTheme="minorEastAsia"/>
          <w:lang w:val="en-GB"/>
        </w:rPr>
        <w:t>ax</w:t>
      </w:r>
      <w:r>
        <w:rPr>
          <w:rFonts w:eastAsiaTheme="minorEastAsia"/>
          <w:lang w:val="en-GB"/>
        </w:rPr>
        <w:t>payers</w:t>
      </w:r>
      <w:r w:rsidR="00EB0B9E" w:rsidRPr="00EB0B9E">
        <w:rPr>
          <w:rFonts w:eastAsiaTheme="minorEastAsia"/>
          <w:lang w:val="en-GB"/>
        </w:rPr>
        <w:t xml:space="preserve"> returns submissions</w:t>
      </w:r>
      <w:r>
        <w:rPr>
          <w:rFonts w:eastAsiaTheme="minorEastAsia"/>
          <w:lang w:val="en-GB"/>
        </w:rPr>
        <w:t>?</w:t>
      </w:r>
      <w:bookmarkEnd w:id="61"/>
    </w:p>
    <w:p w:rsidR="00CE79A1" w:rsidRPr="00CE79A1" w:rsidRDefault="00CE79A1" w:rsidP="00CE79A1">
      <w:pPr>
        <w:ind w:left="360"/>
        <w:rPr>
          <w:lang w:val="en-GB"/>
        </w:rPr>
      </w:pPr>
    </w:p>
    <w:p w:rsidR="00EB0B9E" w:rsidRDefault="00CE79A1" w:rsidP="001A0ECD">
      <w:pPr>
        <w:pStyle w:val="Ttulo3"/>
        <w:numPr>
          <w:ilvl w:val="0"/>
          <w:numId w:val="21"/>
        </w:numPr>
        <w:spacing w:line="200" w:lineRule="atLeast"/>
        <w:rPr>
          <w:rFonts w:eastAsiaTheme="minorEastAsia"/>
          <w:lang w:val="en-GB"/>
        </w:rPr>
      </w:pPr>
      <w:bookmarkStart w:id="62" w:name="_Toc369700484"/>
      <w:r>
        <w:rPr>
          <w:rFonts w:eastAsiaTheme="minorEastAsia"/>
          <w:lang w:val="en-GB"/>
        </w:rPr>
        <w:t xml:space="preserve">How do I get an </w:t>
      </w:r>
      <w:r w:rsidR="00EB0B9E" w:rsidRPr="00EB0B9E">
        <w:rPr>
          <w:rFonts w:eastAsiaTheme="minorEastAsia"/>
          <w:lang w:val="en-GB"/>
        </w:rPr>
        <w:t>Audit assessment</w:t>
      </w:r>
      <w:r>
        <w:rPr>
          <w:rFonts w:eastAsiaTheme="minorEastAsia"/>
          <w:lang w:val="en-GB"/>
        </w:rPr>
        <w:t xml:space="preserve"> return?</w:t>
      </w:r>
      <w:bookmarkEnd w:id="62"/>
    </w:p>
    <w:p w:rsidR="00CE79A1" w:rsidRPr="00CE79A1" w:rsidRDefault="00CE79A1" w:rsidP="00CE79A1">
      <w:pPr>
        <w:rPr>
          <w:lang w:val="en-GB"/>
        </w:rPr>
      </w:pPr>
    </w:p>
    <w:p w:rsidR="00EB0B9E" w:rsidRDefault="00CE79A1" w:rsidP="001A0ECD">
      <w:pPr>
        <w:pStyle w:val="Ttulo3"/>
        <w:numPr>
          <w:ilvl w:val="0"/>
          <w:numId w:val="21"/>
        </w:numPr>
        <w:spacing w:line="200" w:lineRule="atLeast"/>
        <w:rPr>
          <w:rFonts w:eastAsiaTheme="minorEastAsia"/>
          <w:lang w:val="en-GB"/>
        </w:rPr>
      </w:pPr>
      <w:bookmarkStart w:id="63" w:name="_Toc369700485"/>
      <w:r>
        <w:rPr>
          <w:rFonts w:eastAsiaTheme="minorEastAsia"/>
          <w:lang w:val="en-GB"/>
        </w:rPr>
        <w:t>How to find out about p</w:t>
      </w:r>
      <w:r w:rsidR="00EB0B9E" w:rsidRPr="00EB0B9E">
        <w:rPr>
          <w:rFonts w:eastAsiaTheme="minorEastAsia"/>
          <w:lang w:val="en-GB"/>
        </w:rPr>
        <w:t>artial payment of tax</w:t>
      </w:r>
      <w:r>
        <w:rPr>
          <w:rFonts w:eastAsiaTheme="minorEastAsia"/>
          <w:lang w:val="en-GB"/>
        </w:rPr>
        <w:t>es?</w:t>
      </w:r>
      <w:bookmarkEnd w:id="63"/>
    </w:p>
    <w:p w:rsidR="00CE79A1" w:rsidRPr="00CE79A1" w:rsidRDefault="00CE79A1" w:rsidP="00CE79A1">
      <w:pPr>
        <w:rPr>
          <w:lang w:val="en-GB"/>
        </w:rPr>
      </w:pPr>
    </w:p>
    <w:p w:rsidR="00EB0B9E" w:rsidRDefault="00CE79A1" w:rsidP="001A0ECD">
      <w:pPr>
        <w:pStyle w:val="Ttulo3"/>
        <w:numPr>
          <w:ilvl w:val="0"/>
          <w:numId w:val="21"/>
        </w:numPr>
        <w:spacing w:line="200" w:lineRule="atLeast"/>
        <w:rPr>
          <w:rFonts w:eastAsiaTheme="minorEastAsia"/>
          <w:lang w:val="en-GB"/>
        </w:rPr>
      </w:pPr>
      <w:bookmarkStart w:id="64" w:name="_Toc369700486"/>
      <w:r>
        <w:rPr>
          <w:rFonts w:eastAsiaTheme="minorEastAsia"/>
          <w:lang w:val="en-GB"/>
        </w:rPr>
        <w:t>How to know about late payment of submitted</w:t>
      </w:r>
      <w:r w:rsidR="00EB0B9E" w:rsidRPr="00EB0B9E">
        <w:rPr>
          <w:rFonts w:eastAsiaTheme="minorEastAsia"/>
          <w:lang w:val="en-GB"/>
        </w:rPr>
        <w:t xml:space="preserve"> returns</w:t>
      </w:r>
      <w:r>
        <w:rPr>
          <w:rFonts w:eastAsiaTheme="minorEastAsia"/>
          <w:lang w:val="en-GB"/>
        </w:rPr>
        <w:t>?</w:t>
      </w:r>
      <w:bookmarkEnd w:id="64"/>
    </w:p>
    <w:p w:rsidR="00CE79A1" w:rsidRPr="00CE79A1" w:rsidRDefault="00CE79A1" w:rsidP="00CE79A1">
      <w:pPr>
        <w:rPr>
          <w:lang w:val="en-GB"/>
        </w:rPr>
      </w:pPr>
    </w:p>
    <w:p w:rsidR="00EB0B9E" w:rsidRDefault="00CE79A1" w:rsidP="001A0ECD">
      <w:pPr>
        <w:pStyle w:val="Ttulo3"/>
        <w:numPr>
          <w:ilvl w:val="0"/>
          <w:numId w:val="21"/>
        </w:numPr>
        <w:spacing w:line="200" w:lineRule="atLeast"/>
        <w:rPr>
          <w:rFonts w:eastAsiaTheme="minorEastAsia"/>
          <w:lang w:val="en-GB"/>
        </w:rPr>
      </w:pPr>
      <w:bookmarkStart w:id="65" w:name="_Toc369700487"/>
      <w:r>
        <w:rPr>
          <w:rFonts w:eastAsiaTheme="minorEastAsia"/>
          <w:lang w:val="en-GB"/>
        </w:rPr>
        <w:t>How to list n</w:t>
      </w:r>
      <w:r w:rsidR="00EB0B9E" w:rsidRPr="00EB0B9E">
        <w:rPr>
          <w:rFonts w:eastAsiaTheme="minorEastAsia"/>
          <w:lang w:val="en-GB"/>
        </w:rPr>
        <w:t>on</w:t>
      </w:r>
      <w:r>
        <w:rPr>
          <w:rFonts w:eastAsiaTheme="minorEastAsia"/>
          <w:lang w:val="en-GB"/>
        </w:rPr>
        <w:t xml:space="preserve">-filers </w:t>
      </w:r>
      <w:r w:rsidR="00EB0B9E" w:rsidRPr="00EB0B9E">
        <w:rPr>
          <w:rFonts w:eastAsiaTheme="minorEastAsia"/>
          <w:lang w:val="en-GB"/>
        </w:rPr>
        <w:t>and late filing of tax returns</w:t>
      </w:r>
      <w:r>
        <w:rPr>
          <w:rFonts w:eastAsiaTheme="minorEastAsia"/>
          <w:lang w:val="en-GB"/>
        </w:rPr>
        <w:t>?</w:t>
      </w:r>
      <w:bookmarkEnd w:id="65"/>
    </w:p>
    <w:p w:rsidR="00CE79A1" w:rsidRPr="00CE79A1" w:rsidRDefault="00CE79A1" w:rsidP="00CE79A1">
      <w:pPr>
        <w:rPr>
          <w:lang w:val="en-GB"/>
        </w:rPr>
      </w:pPr>
    </w:p>
    <w:p w:rsidR="00B879D9" w:rsidRDefault="00CE79A1" w:rsidP="001A0ECD">
      <w:pPr>
        <w:pStyle w:val="Ttulo3"/>
        <w:numPr>
          <w:ilvl w:val="0"/>
          <w:numId w:val="21"/>
        </w:numPr>
        <w:spacing w:line="200" w:lineRule="atLeast"/>
        <w:rPr>
          <w:rFonts w:eastAsiaTheme="minorEastAsia"/>
          <w:lang w:val="en-GB"/>
        </w:rPr>
      </w:pPr>
      <w:bookmarkStart w:id="66" w:name="_Toc369700488"/>
      <w:r>
        <w:rPr>
          <w:rFonts w:eastAsiaTheme="minorEastAsia"/>
          <w:lang w:val="en-GB"/>
        </w:rPr>
        <w:t xml:space="preserve">How do I make a report to select a subset of taxpayers that meet some </w:t>
      </w:r>
      <w:r w:rsidR="00B879D9">
        <w:rPr>
          <w:rFonts w:eastAsiaTheme="minorEastAsia"/>
          <w:lang w:val="en-GB"/>
        </w:rPr>
        <w:t>specific criteria?</w:t>
      </w:r>
      <w:bookmarkEnd w:id="66"/>
      <w:r w:rsidR="00B879D9">
        <w:rPr>
          <w:rFonts w:eastAsiaTheme="minorEastAsia"/>
          <w:lang w:val="en-GB"/>
        </w:rPr>
        <w:t xml:space="preserve"> </w:t>
      </w:r>
    </w:p>
    <w:p w:rsidR="00CE79A1" w:rsidRPr="00CE79A1" w:rsidRDefault="00CE79A1" w:rsidP="00CE79A1">
      <w:pPr>
        <w:rPr>
          <w:lang w:val="en-GB"/>
        </w:rPr>
      </w:pPr>
    </w:p>
    <w:p w:rsidR="00DE38B6" w:rsidRDefault="00525557" w:rsidP="001A0ECD">
      <w:pPr>
        <w:pStyle w:val="Ttulo3"/>
        <w:numPr>
          <w:ilvl w:val="0"/>
          <w:numId w:val="21"/>
        </w:numPr>
        <w:spacing w:line="200" w:lineRule="atLeast"/>
        <w:rPr>
          <w:rFonts w:eastAsiaTheme="minorEastAsia"/>
          <w:lang w:val="en-GB"/>
        </w:rPr>
      </w:pPr>
      <w:bookmarkStart w:id="67" w:name="_Toc369700489"/>
      <w:r w:rsidRPr="00CE79A1">
        <w:rPr>
          <w:rFonts w:eastAsiaTheme="minorEastAsia"/>
          <w:lang w:val="en-GB"/>
        </w:rPr>
        <w:t>What is an uncalculated period?</w:t>
      </w:r>
      <w:bookmarkEnd w:id="67"/>
    </w:p>
    <w:p w:rsidR="00CE79A1" w:rsidRPr="00CE79A1" w:rsidRDefault="00CE79A1" w:rsidP="00CE79A1">
      <w:pPr>
        <w:rPr>
          <w:lang w:val="en-GB"/>
        </w:rPr>
      </w:pPr>
    </w:p>
    <w:p w:rsidR="00B879D9" w:rsidRPr="00B879D9" w:rsidRDefault="00B879D9" w:rsidP="001A0ECD">
      <w:pPr>
        <w:pStyle w:val="Ttulo3"/>
        <w:numPr>
          <w:ilvl w:val="0"/>
          <w:numId w:val="21"/>
        </w:numPr>
        <w:spacing w:line="200" w:lineRule="atLeast"/>
        <w:rPr>
          <w:rFonts w:eastAsiaTheme="minorEastAsia"/>
          <w:lang w:val="en-GB"/>
        </w:rPr>
      </w:pPr>
      <w:bookmarkStart w:id="68" w:name="_Toc369700490"/>
      <w:r w:rsidRPr="00B879D9">
        <w:rPr>
          <w:rFonts w:eastAsiaTheme="minorEastAsia"/>
          <w:lang w:val="en-GB"/>
        </w:rPr>
        <w:t>What i</w:t>
      </w:r>
      <w:r w:rsidR="00CE79A1" w:rsidRPr="00B879D9">
        <w:rPr>
          <w:rFonts w:eastAsiaTheme="minorEastAsia"/>
          <w:lang w:val="en-GB"/>
        </w:rPr>
        <w:t xml:space="preserve">nvestigations </w:t>
      </w:r>
      <w:r>
        <w:rPr>
          <w:rFonts w:eastAsiaTheme="minorEastAsia"/>
          <w:lang w:val="en-GB"/>
        </w:rPr>
        <w:t xml:space="preserve">and research </w:t>
      </w:r>
      <w:r w:rsidRPr="00B879D9">
        <w:rPr>
          <w:rFonts w:eastAsiaTheme="minorEastAsia"/>
          <w:lang w:val="en-GB"/>
        </w:rPr>
        <w:t xml:space="preserve">can </w:t>
      </w:r>
      <w:r>
        <w:rPr>
          <w:rFonts w:eastAsiaTheme="minorEastAsia"/>
          <w:lang w:val="en-GB"/>
        </w:rPr>
        <w:t xml:space="preserve">be </w:t>
      </w:r>
      <w:r w:rsidR="00D41D7F">
        <w:rPr>
          <w:rFonts w:eastAsiaTheme="minorEastAsia"/>
          <w:lang w:val="en-GB"/>
        </w:rPr>
        <w:t>made using the</w:t>
      </w:r>
      <w:r w:rsidRPr="00B879D9">
        <w:rPr>
          <w:rFonts w:eastAsiaTheme="minorEastAsia"/>
          <w:lang w:val="en-GB"/>
        </w:rPr>
        <w:t xml:space="preserve"> System that could </w:t>
      </w:r>
      <w:r w:rsidR="00CE79A1" w:rsidRPr="00B879D9">
        <w:rPr>
          <w:rFonts w:eastAsiaTheme="minorEastAsia"/>
          <w:lang w:val="en-GB"/>
        </w:rPr>
        <w:t xml:space="preserve">lead to </w:t>
      </w:r>
      <w:r w:rsidRPr="00B879D9">
        <w:rPr>
          <w:rFonts w:eastAsiaTheme="minorEastAsia"/>
          <w:lang w:val="en-GB"/>
        </w:rPr>
        <w:t xml:space="preserve">an Audit </w:t>
      </w:r>
      <w:r w:rsidR="00CE79A1" w:rsidRPr="00B879D9">
        <w:rPr>
          <w:rFonts w:eastAsiaTheme="minorEastAsia"/>
          <w:lang w:val="en-GB"/>
        </w:rPr>
        <w:t>Assessment</w:t>
      </w:r>
      <w:r w:rsidRPr="00B879D9">
        <w:rPr>
          <w:rFonts w:eastAsiaTheme="minorEastAsia"/>
          <w:lang w:val="en-GB"/>
        </w:rPr>
        <w:t xml:space="preserve">? </w:t>
      </w:r>
      <w:r>
        <w:rPr>
          <w:rFonts w:eastAsiaTheme="minorEastAsia"/>
          <w:lang w:val="en-GB"/>
        </w:rPr>
        <w:t>(See C</w:t>
      </w:r>
      <w:r w:rsidR="000F48AF">
        <w:rPr>
          <w:rFonts w:eastAsiaTheme="minorEastAsia"/>
          <w:lang w:val="en-GB"/>
        </w:rPr>
        <w:t>learance P</w:t>
      </w:r>
      <w:r w:rsidRPr="00B879D9">
        <w:rPr>
          <w:rFonts w:eastAsiaTheme="minorEastAsia"/>
          <w:lang w:val="en-GB"/>
        </w:rPr>
        <w:t>rocedure</w:t>
      </w:r>
      <w:r>
        <w:rPr>
          <w:rFonts w:eastAsiaTheme="minorEastAsia"/>
          <w:lang w:val="en-GB"/>
        </w:rPr>
        <w:t xml:space="preserve"> </w:t>
      </w:r>
      <w:r w:rsidR="000F48AF">
        <w:rPr>
          <w:rFonts w:eastAsiaTheme="minorEastAsia"/>
          <w:lang w:val="en-GB"/>
        </w:rPr>
        <w:t>Guide</w:t>
      </w:r>
      <w:r>
        <w:rPr>
          <w:rFonts w:eastAsiaTheme="minorEastAsia"/>
          <w:lang w:val="en-GB"/>
        </w:rPr>
        <w:t>)</w:t>
      </w:r>
      <w:bookmarkEnd w:id="68"/>
    </w:p>
    <w:p w:rsidR="00DE38B6" w:rsidRPr="00DE38B6" w:rsidRDefault="00DE38B6" w:rsidP="00DE38B6"/>
    <w:p w:rsidR="00DE38B6" w:rsidRPr="00DE38B6" w:rsidRDefault="00DE38B6" w:rsidP="00DE38B6"/>
    <w:p w:rsidR="00EB0B9E" w:rsidRPr="00DE38B6" w:rsidRDefault="00EB0B9E" w:rsidP="00DE38B6"/>
    <w:sectPr w:rsidR="00EB0B9E" w:rsidRPr="00DE38B6" w:rsidSect="00DE38B6">
      <w:type w:val="continuous"/>
      <w:pgSz w:w="11907" w:h="16839" w:code="9"/>
      <w:pgMar w:top="2256" w:right="1440" w:bottom="1560" w:left="1440" w:header="1008" w:footer="433" w:gutter="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022FA" w:rsidRDefault="00A022FA" w:rsidP="00D17849">
      <w:pPr>
        <w:spacing w:after="0" w:line="240" w:lineRule="auto"/>
      </w:pPr>
      <w:r>
        <w:separator/>
      </w:r>
    </w:p>
  </w:endnote>
  <w:endnote w:type="continuationSeparator" w:id="0">
    <w:p w:rsidR="00A022FA" w:rsidRDefault="00A022FA" w:rsidP="00D178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FF0" w:rsidRDefault="00A022FA" w:rsidP="00BF3DF3">
    <w:pPr>
      <w:pStyle w:val="Rodap"/>
      <w:jc w:val="left"/>
    </w:pPr>
    <w:r>
      <w:fldChar w:fldCharType="begin"/>
    </w:r>
    <w:r>
      <w:instrText xml:space="preserve"> FILENAME   \* MERGEFORMAT </w:instrText>
    </w:r>
    <w:r>
      <w:fldChar w:fldCharType="separate"/>
    </w:r>
    <w:r w:rsidR="00ED33A0" w:rsidRPr="00ED33A0">
      <w:rPr>
        <w:noProof/>
        <w:sz w:val="18"/>
        <w:szCs w:val="18"/>
      </w:rPr>
      <w:t>user guide 16out2013 BP v14Blackedout.docx</w:t>
    </w:r>
    <w:r>
      <w:rPr>
        <w:noProof/>
        <w:sz w:val="18"/>
        <w:szCs w:val="18"/>
      </w:rPr>
      <w:fldChar w:fldCharType="end"/>
    </w:r>
    <w:r w:rsidR="00796FF0">
      <w:rPr>
        <w:sz w:val="18"/>
        <w:szCs w:val="18"/>
      </w:rPr>
      <w:tab/>
    </w:r>
    <w:r w:rsidR="00796FF0">
      <w:rPr>
        <w:sz w:val="18"/>
        <w:szCs w:val="18"/>
      </w:rPr>
      <w:tab/>
      <w:t xml:space="preserve">Page </w:t>
    </w:r>
    <w:r w:rsidR="00796FF0">
      <w:rPr>
        <w:sz w:val="18"/>
        <w:szCs w:val="18"/>
      </w:rPr>
      <w:fldChar w:fldCharType="begin"/>
    </w:r>
    <w:r w:rsidR="00796FF0">
      <w:rPr>
        <w:sz w:val="18"/>
        <w:szCs w:val="18"/>
      </w:rPr>
      <w:instrText xml:space="preserve"> PAGE   \* MERGEFORMAT </w:instrText>
    </w:r>
    <w:r w:rsidR="00796FF0">
      <w:rPr>
        <w:sz w:val="18"/>
        <w:szCs w:val="18"/>
      </w:rPr>
      <w:fldChar w:fldCharType="separate"/>
    </w:r>
    <w:r w:rsidR="00F54744">
      <w:rPr>
        <w:noProof/>
        <w:sz w:val="18"/>
        <w:szCs w:val="18"/>
      </w:rPr>
      <w:t>58</w:t>
    </w:r>
    <w:r w:rsidR="00796FF0">
      <w:rPr>
        <w:sz w:val="18"/>
        <w:szCs w:val="18"/>
      </w:rPr>
      <w:fldChar w:fldCharType="end"/>
    </w:r>
    <w:r w:rsidR="00796FF0">
      <w:rPr>
        <w:sz w:val="18"/>
        <w:szCs w:val="18"/>
      </w:rPr>
      <w:t>/</w:t>
    </w:r>
    <w:r>
      <w:fldChar w:fldCharType="begin"/>
    </w:r>
    <w:r>
      <w:instrText xml:space="preserve"> NUMPAGES   \* MERGEFORMAT </w:instrText>
    </w:r>
    <w:r>
      <w:fldChar w:fldCharType="separate"/>
    </w:r>
    <w:r w:rsidR="00F54744" w:rsidRPr="00F54744">
      <w:rPr>
        <w:noProof/>
        <w:sz w:val="18"/>
        <w:szCs w:val="18"/>
      </w:rPr>
      <w:t>85</w:t>
    </w:r>
    <w:r>
      <w:rPr>
        <w:noProof/>
        <w:sz w:val="18"/>
        <w:szCs w:val="18"/>
      </w:rPr>
      <w:fldChar w:fldCharType="end"/>
    </w:r>
  </w:p>
  <w:p w:rsidR="00796FF0" w:rsidRDefault="00796FF0" w:rsidP="00DC39BF">
    <w:pPr>
      <w:pStyle w:val="Rodap"/>
      <w:ind w:firstLine="72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022FA" w:rsidRDefault="00A022FA" w:rsidP="00D17849">
      <w:pPr>
        <w:spacing w:after="0" w:line="240" w:lineRule="auto"/>
      </w:pPr>
      <w:r>
        <w:separator/>
      </w:r>
    </w:p>
  </w:footnote>
  <w:footnote w:type="continuationSeparator" w:id="0">
    <w:p w:rsidR="00A022FA" w:rsidRDefault="00A022FA" w:rsidP="00D17849">
      <w:pPr>
        <w:spacing w:after="0" w:line="240" w:lineRule="auto"/>
      </w:pPr>
      <w:r>
        <w:continuationSeparator/>
      </w:r>
    </w:p>
  </w:footnote>
  <w:footnote w:id="1">
    <w:p w:rsidR="00796FF0" w:rsidRPr="00B11E7A" w:rsidRDefault="00796FF0">
      <w:pPr>
        <w:pStyle w:val="Textodenotaderodap"/>
        <w:rPr>
          <w:sz w:val="18"/>
          <w:szCs w:val="18"/>
        </w:rPr>
      </w:pPr>
      <w:r w:rsidRPr="00B11E7A">
        <w:rPr>
          <w:rStyle w:val="Refdenotaderodap"/>
          <w:sz w:val="18"/>
          <w:szCs w:val="18"/>
        </w:rPr>
        <w:footnoteRef/>
      </w:r>
      <w:r w:rsidRPr="00B11E7A">
        <w:rPr>
          <w:sz w:val="18"/>
          <w:szCs w:val="18"/>
        </w:rPr>
        <w:t xml:space="preserve"> User ID stands for User Identification.</w:t>
      </w:r>
    </w:p>
  </w:footnote>
  <w:footnote w:id="2">
    <w:p w:rsidR="00796FF0" w:rsidRPr="00F53EC6" w:rsidRDefault="00796FF0" w:rsidP="00F53EC6">
      <w:pPr>
        <w:pStyle w:val="Textodenotaderodap"/>
        <w:spacing w:before="100" w:after="100"/>
      </w:pPr>
      <w:r>
        <w:rPr>
          <w:rStyle w:val="Refdenotaderodap"/>
        </w:rPr>
        <w:footnoteRef/>
      </w:r>
      <w:r>
        <w:t xml:space="preserve"> Please note that results of the examples throughout this guide may vary depending on the version of the test database.</w:t>
      </w:r>
    </w:p>
  </w:footnote>
  <w:footnote w:id="3">
    <w:p w:rsidR="00796FF0" w:rsidRPr="00261495" w:rsidRDefault="00796FF0">
      <w:pPr>
        <w:pStyle w:val="Textodenotaderodap"/>
      </w:pPr>
      <w:r>
        <w:rPr>
          <w:rStyle w:val="Refdenotaderodap"/>
        </w:rPr>
        <w:footnoteRef/>
      </w:r>
      <w:r>
        <w:t xml:space="preserve"> </w:t>
      </w:r>
      <w:r>
        <w:rPr>
          <w:rFonts w:cs="Arial"/>
          <w:color w:val="222222"/>
          <w:shd w:val="clear" w:color="auto" w:fill="FFFFFF"/>
        </w:rPr>
        <w:t>Portable Document Format (</w:t>
      </w:r>
      <w:r>
        <w:rPr>
          <w:rStyle w:val="nfase"/>
          <w:rFonts w:cs="Arial"/>
          <w:b/>
          <w:bCs/>
          <w:i w:val="0"/>
          <w:iCs w:val="0"/>
          <w:color w:val="000000"/>
          <w:shd w:val="clear" w:color="auto" w:fill="FFFFFF"/>
        </w:rPr>
        <w:t>PDF</w:t>
      </w:r>
      <w:r>
        <w:rPr>
          <w:rFonts w:cs="Arial"/>
          <w:color w:val="222222"/>
          <w:shd w:val="clear" w:color="auto" w:fill="FFFFFF"/>
        </w:rPr>
        <w:t>) is an open standard for electronic document exchange.</w:t>
      </w:r>
    </w:p>
  </w:footnote>
  <w:footnote w:id="4">
    <w:p w:rsidR="00796FF0" w:rsidRPr="00261495" w:rsidRDefault="00796FF0" w:rsidP="00B3314D">
      <w:pPr>
        <w:pStyle w:val="Textodenotaderodap"/>
      </w:pPr>
      <w:r>
        <w:rPr>
          <w:rStyle w:val="Refdenotaderodap"/>
        </w:rPr>
        <w:footnoteRef/>
      </w:r>
      <w:r>
        <w:t xml:space="preserve"> </w:t>
      </w:r>
      <w:r>
        <w:rPr>
          <w:rFonts w:cs="Arial"/>
          <w:color w:val="222222"/>
          <w:shd w:val="clear" w:color="auto" w:fill="FFFFFF"/>
        </w:rPr>
        <w:t>Portable Document Format (</w:t>
      </w:r>
      <w:r>
        <w:rPr>
          <w:rStyle w:val="nfase"/>
          <w:rFonts w:cs="Arial"/>
          <w:b/>
          <w:bCs/>
          <w:i w:val="0"/>
          <w:iCs w:val="0"/>
          <w:color w:val="000000"/>
          <w:shd w:val="clear" w:color="auto" w:fill="FFFFFF"/>
        </w:rPr>
        <w:t>PDF</w:t>
      </w:r>
      <w:r>
        <w:rPr>
          <w:rFonts w:cs="Arial"/>
          <w:color w:val="222222"/>
          <w:shd w:val="clear" w:color="auto" w:fill="FFFFFF"/>
        </w:rPr>
        <w:t>) is an open standard for electronic document exchange.</w:t>
      </w:r>
    </w:p>
  </w:footnote>
  <w:footnote w:id="5">
    <w:p w:rsidR="00796FF0" w:rsidRPr="005B081E" w:rsidRDefault="00796FF0">
      <w:pPr>
        <w:pStyle w:val="Textodenotaderodap"/>
      </w:pPr>
      <w:r>
        <w:rPr>
          <w:rStyle w:val="Refdenotaderodap"/>
        </w:rPr>
        <w:footnoteRef/>
      </w:r>
      <w:r>
        <w:t xml:space="preserve"> Type of business such as: accommodation, finances, etc.</w:t>
      </w:r>
    </w:p>
  </w:footnote>
  <w:footnote w:id="6">
    <w:p w:rsidR="00796FF0" w:rsidRPr="00A84F3F" w:rsidRDefault="00796FF0">
      <w:pPr>
        <w:pStyle w:val="Textodenotaderodap"/>
      </w:pPr>
      <w:r>
        <w:rPr>
          <w:rStyle w:val="Refdenotaderodap"/>
        </w:rPr>
        <w:footnoteRef/>
      </w:r>
      <w:r>
        <w:t xml:space="preserve"> </w:t>
      </w:r>
      <w:r w:rsidRPr="00A84F3F">
        <w:t xml:space="preserve">There </w:t>
      </w:r>
      <w:r>
        <w:t xml:space="preserve">are </w:t>
      </w:r>
      <w:r w:rsidRPr="00A84F3F">
        <w:t>still some payments made in the old form, but this tends to disappear and be entirely replaced by Pay Slip 2.</w:t>
      </w:r>
    </w:p>
    <w:p w:rsidR="00796FF0" w:rsidRPr="00A84F3F" w:rsidRDefault="00796FF0">
      <w:pPr>
        <w:pStyle w:val="Textodenotaderodap"/>
      </w:pPr>
    </w:p>
  </w:footnote>
  <w:footnote w:id="7">
    <w:p w:rsidR="00796FF0" w:rsidRPr="00B91B19" w:rsidRDefault="00796FF0">
      <w:pPr>
        <w:pStyle w:val="Textodenotaderodap"/>
        <w:rPr>
          <w:lang w:val="pt-BR"/>
        </w:rPr>
      </w:pPr>
      <w:r>
        <w:rPr>
          <w:rStyle w:val="Refdenotaderodap"/>
        </w:rPr>
        <w:footnoteRef/>
      </w:r>
      <w:r>
        <w:t xml:space="preserve"> </w:t>
      </w:r>
      <w:r>
        <w:rPr>
          <w:lang w:val="pt-BR"/>
        </w:rPr>
        <w:t>Taxpayers Accounts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FF0" w:rsidRDefault="00A022FA">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7152294" o:spid="_x0000_s2050" type="#_x0000_t136" style="position:absolute;left:0;text-align:left;margin-left:0;margin-top:0;width:454.5pt;height:181.8pt;rotation:315;z-index:-251658240;mso-position-horizontal:center;mso-position-horizontal-relative:margin;mso-position-vertical:center;mso-position-vertical-relative:margin" o:allowincell="f" fillcolor="silver" stroked="f">
          <v:fill opacity=".5"/>
          <v:textpath style="font-family:&quot;Arial&quot;;font-size:1pt" string="DRAFT"/>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FF0" w:rsidRPr="00227735" w:rsidRDefault="00796FF0" w:rsidP="00227735">
    <w:pPr>
      <w:autoSpaceDE w:val="0"/>
      <w:autoSpaceDN w:val="0"/>
      <w:adjustRightInd w:val="0"/>
      <w:spacing w:before="0" w:beforeAutospacing="0" w:after="0" w:afterAutospacing="0" w:line="240" w:lineRule="auto"/>
      <w:jc w:val="left"/>
      <w:rPr>
        <w:rFonts w:eastAsia="Times New Roman" w:cs="Arial"/>
        <w:b/>
        <w:bCs/>
        <w:sz w:val="24"/>
        <w:szCs w:val="24"/>
      </w:rPr>
    </w:pPr>
    <w:r w:rsidRPr="00227735">
      <w:rPr>
        <w:rFonts w:eastAsia="Times New Roman" w:cs="Arial"/>
        <w:b/>
        <w:bCs/>
        <w:noProof/>
        <w:sz w:val="24"/>
        <w:szCs w:val="24"/>
      </w:rPr>
      <w:drawing>
        <wp:anchor distT="0" distB="0" distL="114300" distR="114300" simplePos="0" relativeHeight="251657216" behindDoc="0" locked="0" layoutInCell="1" allowOverlap="1" wp14:anchorId="2A27D0E6" wp14:editId="5485C632">
          <wp:simplePos x="0" y="0"/>
          <wp:positionH relativeFrom="column">
            <wp:posOffset>4371975</wp:posOffset>
          </wp:positionH>
          <wp:positionV relativeFrom="paragraph">
            <wp:posOffset>85725</wp:posOffset>
          </wp:positionV>
          <wp:extent cx="1276350" cy="571500"/>
          <wp:effectExtent l="0" t="0" r="0" b="0"/>
          <wp:wrapNone/>
          <wp:docPr id="20" name="Picture 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9023" r="7692"/>
                  <a:stretch/>
                </pic:blipFill>
                <pic:spPr bwMode="auto">
                  <a:xfrm>
                    <a:off x="0" y="0"/>
                    <a:ext cx="1276350" cy="5715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anchor>
      </w:drawing>
    </w:r>
    <w:r w:rsidRPr="00227735">
      <w:rPr>
        <w:rFonts w:eastAsia="Times New Roman" w:cs="Arial"/>
        <w:b/>
        <w:bCs/>
        <w:noProof/>
        <w:sz w:val="24"/>
        <w:szCs w:val="24"/>
      </w:rPr>
      <w:t>Republic of South</w:t>
    </w:r>
    <w:r w:rsidRPr="00227735">
      <w:rPr>
        <w:rFonts w:eastAsia="Times New Roman" w:cs="Arial"/>
        <w:b/>
        <w:bCs/>
        <w:sz w:val="24"/>
        <w:szCs w:val="24"/>
      </w:rPr>
      <w:t xml:space="preserve"> Sudan</w:t>
    </w:r>
    <w:r w:rsidRPr="00227735">
      <w:rPr>
        <w:rFonts w:eastAsia="Times New Roman" w:cs="Arial"/>
        <w:b/>
        <w:bCs/>
        <w:sz w:val="24"/>
        <w:szCs w:val="24"/>
      </w:rPr>
      <w:tab/>
    </w:r>
    <w:r w:rsidRPr="00227735">
      <w:rPr>
        <w:rFonts w:eastAsia="Times New Roman" w:cs="Arial"/>
        <w:b/>
        <w:bCs/>
        <w:sz w:val="24"/>
        <w:szCs w:val="24"/>
      </w:rPr>
      <w:tab/>
    </w:r>
    <w:r w:rsidRPr="00227735">
      <w:rPr>
        <w:rFonts w:eastAsia="Times New Roman" w:cs="Arial"/>
        <w:b/>
        <w:bCs/>
        <w:sz w:val="24"/>
        <w:szCs w:val="24"/>
      </w:rPr>
      <w:tab/>
    </w:r>
    <w:r w:rsidRPr="00227735">
      <w:rPr>
        <w:rFonts w:eastAsia="Times New Roman" w:cs="Arial"/>
        <w:b/>
        <w:bCs/>
        <w:sz w:val="24"/>
        <w:szCs w:val="24"/>
      </w:rPr>
      <w:tab/>
    </w:r>
    <w:r w:rsidRPr="00227735">
      <w:rPr>
        <w:rFonts w:eastAsia="Times New Roman" w:cs="Arial"/>
        <w:b/>
        <w:bCs/>
        <w:sz w:val="24"/>
        <w:szCs w:val="24"/>
      </w:rPr>
      <w:tab/>
    </w:r>
    <w:r w:rsidRPr="00227735">
      <w:rPr>
        <w:rFonts w:eastAsia="Times New Roman" w:cs="Arial"/>
        <w:b/>
        <w:bCs/>
        <w:sz w:val="24"/>
        <w:szCs w:val="24"/>
      </w:rPr>
      <w:tab/>
    </w:r>
  </w:p>
  <w:p w:rsidR="00796FF0" w:rsidRDefault="00796FF0" w:rsidP="00227735">
    <w:pPr>
      <w:autoSpaceDE w:val="0"/>
      <w:autoSpaceDN w:val="0"/>
      <w:adjustRightInd w:val="0"/>
      <w:spacing w:before="0" w:beforeAutospacing="0" w:after="0" w:afterAutospacing="0" w:line="240" w:lineRule="auto"/>
      <w:jc w:val="left"/>
      <w:rPr>
        <w:rFonts w:eastAsia="Times New Roman" w:cs="Arial"/>
        <w:b/>
        <w:bCs/>
        <w:sz w:val="24"/>
        <w:szCs w:val="24"/>
      </w:rPr>
    </w:pPr>
    <w:r w:rsidRPr="00227735">
      <w:rPr>
        <w:rFonts w:eastAsia="Times New Roman" w:cs="Arial"/>
        <w:b/>
        <w:bCs/>
        <w:sz w:val="24"/>
        <w:szCs w:val="24"/>
      </w:rPr>
      <w:t>Ministry of Finance and Economic Planning</w:t>
    </w:r>
  </w:p>
  <w:p w:rsidR="00796FF0" w:rsidRDefault="00796FF0" w:rsidP="00227735">
    <w:pPr>
      <w:autoSpaceDE w:val="0"/>
      <w:autoSpaceDN w:val="0"/>
      <w:adjustRightInd w:val="0"/>
      <w:spacing w:before="0" w:beforeAutospacing="0" w:after="0" w:afterAutospacing="0" w:line="240" w:lineRule="auto"/>
      <w:jc w:val="left"/>
    </w:pPr>
    <w:r w:rsidRPr="00227735">
      <w:rPr>
        <w:rFonts w:eastAsia="Times New Roman" w:cs="Arial"/>
        <w:b/>
        <w:bCs/>
        <w:sz w:val="24"/>
        <w:szCs w:val="24"/>
      </w:rPr>
      <w:t>Directorate of Taxation</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FF0" w:rsidRPr="00227735" w:rsidRDefault="00796FF0" w:rsidP="00227735">
    <w:pPr>
      <w:autoSpaceDE w:val="0"/>
      <w:autoSpaceDN w:val="0"/>
      <w:adjustRightInd w:val="0"/>
      <w:spacing w:before="0" w:beforeAutospacing="0" w:after="0" w:afterAutospacing="0" w:line="240" w:lineRule="auto"/>
      <w:jc w:val="left"/>
      <w:rPr>
        <w:rFonts w:eastAsia="Times New Roman" w:cs="Arial"/>
        <w:b/>
        <w:bCs/>
        <w:sz w:val="24"/>
        <w:szCs w:val="24"/>
      </w:rPr>
    </w:pPr>
    <w:r w:rsidRPr="00227735">
      <w:rPr>
        <w:rFonts w:eastAsia="Times New Roman" w:cs="Arial"/>
        <w:b/>
        <w:bCs/>
        <w:noProof/>
        <w:sz w:val="24"/>
        <w:szCs w:val="24"/>
      </w:rPr>
      <w:t>Republic of South</w:t>
    </w:r>
    <w:r w:rsidRPr="00227735">
      <w:rPr>
        <w:rFonts w:eastAsia="Times New Roman" w:cs="Arial"/>
        <w:b/>
        <w:bCs/>
        <w:sz w:val="24"/>
        <w:szCs w:val="24"/>
      </w:rPr>
      <w:t xml:space="preserve"> Sudan</w:t>
    </w:r>
    <w:r w:rsidRPr="00227735">
      <w:rPr>
        <w:rFonts w:eastAsia="Times New Roman" w:cs="Arial"/>
        <w:b/>
        <w:bCs/>
        <w:sz w:val="24"/>
        <w:szCs w:val="24"/>
      </w:rPr>
      <w:tab/>
    </w:r>
    <w:r w:rsidRPr="00227735">
      <w:rPr>
        <w:rFonts w:eastAsia="Times New Roman" w:cs="Arial"/>
        <w:b/>
        <w:bCs/>
        <w:sz w:val="24"/>
        <w:szCs w:val="24"/>
      </w:rPr>
      <w:tab/>
    </w:r>
    <w:r w:rsidRPr="00227735">
      <w:rPr>
        <w:rFonts w:eastAsia="Times New Roman" w:cs="Arial"/>
        <w:b/>
        <w:bCs/>
        <w:sz w:val="24"/>
        <w:szCs w:val="24"/>
      </w:rPr>
      <w:tab/>
    </w:r>
    <w:r w:rsidRPr="00227735">
      <w:rPr>
        <w:rFonts w:eastAsia="Times New Roman" w:cs="Arial"/>
        <w:b/>
        <w:bCs/>
        <w:sz w:val="24"/>
        <w:szCs w:val="24"/>
      </w:rPr>
      <w:tab/>
    </w:r>
    <w:r w:rsidRPr="00227735">
      <w:rPr>
        <w:rFonts w:eastAsia="Times New Roman" w:cs="Arial"/>
        <w:b/>
        <w:bCs/>
        <w:sz w:val="24"/>
        <w:szCs w:val="24"/>
      </w:rPr>
      <w:tab/>
    </w:r>
    <w:r w:rsidRPr="00227735">
      <w:rPr>
        <w:rFonts w:eastAsia="Times New Roman" w:cs="Arial"/>
        <w:b/>
        <w:bCs/>
        <w:sz w:val="24"/>
        <w:szCs w:val="24"/>
      </w:rPr>
      <w:tab/>
    </w:r>
  </w:p>
  <w:p w:rsidR="00796FF0" w:rsidRPr="00227735" w:rsidRDefault="00796FF0" w:rsidP="00227735">
    <w:pPr>
      <w:autoSpaceDE w:val="0"/>
      <w:autoSpaceDN w:val="0"/>
      <w:adjustRightInd w:val="0"/>
      <w:spacing w:before="0" w:beforeAutospacing="0" w:after="0" w:afterAutospacing="0" w:line="240" w:lineRule="auto"/>
      <w:jc w:val="left"/>
      <w:rPr>
        <w:rFonts w:eastAsia="Times New Roman" w:cs="Arial"/>
        <w:b/>
        <w:bCs/>
        <w:sz w:val="24"/>
        <w:szCs w:val="24"/>
      </w:rPr>
    </w:pPr>
    <w:r w:rsidRPr="00227735">
      <w:rPr>
        <w:rFonts w:eastAsia="Times New Roman" w:cs="Arial"/>
        <w:b/>
        <w:bCs/>
        <w:sz w:val="24"/>
        <w:szCs w:val="24"/>
      </w:rPr>
      <w:t>Ministry of Finance and Economic Planning</w:t>
    </w:r>
  </w:p>
  <w:p w:rsidR="00796FF0" w:rsidRPr="00190E60" w:rsidRDefault="00796FF0" w:rsidP="00227735">
    <w:pPr>
      <w:autoSpaceDE w:val="0"/>
      <w:autoSpaceDN w:val="0"/>
      <w:adjustRightInd w:val="0"/>
      <w:spacing w:before="0" w:beforeAutospacing="0" w:after="0" w:afterAutospacing="0" w:line="240" w:lineRule="auto"/>
      <w:jc w:val="left"/>
    </w:pPr>
    <w:r w:rsidRPr="00227735">
      <w:rPr>
        <w:rFonts w:eastAsia="Times New Roman" w:cs="Arial"/>
        <w:b/>
        <w:bCs/>
        <w:sz w:val="24"/>
        <w:szCs w:val="24"/>
      </w:rPr>
      <w:t>Directorate of Taxation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2E1D85"/>
    <w:multiLevelType w:val="hybridMultilevel"/>
    <w:tmpl w:val="00C030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BF3191"/>
    <w:multiLevelType w:val="hybridMultilevel"/>
    <w:tmpl w:val="FBE4E37A"/>
    <w:lvl w:ilvl="0" w:tplc="0416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1BD3DCB"/>
    <w:multiLevelType w:val="hybridMultilevel"/>
    <w:tmpl w:val="A00C63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6BA0906"/>
    <w:multiLevelType w:val="hybridMultilevel"/>
    <w:tmpl w:val="9D3445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D2265A7"/>
    <w:multiLevelType w:val="hybridMultilevel"/>
    <w:tmpl w:val="C1660F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0587811"/>
    <w:multiLevelType w:val="hybridMultilevel"/>
    <w:tmpl w:val="A35C91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212834FE"/>
    <w:multiLevelType w:val="hybridMultilevel"/>
    <w:tmpl w:val="64E62C7E"/>
    <w:lvl w:ilvl="0" w:tplc="CF186CD4">
      <w:start w:val="1"/>
      <w:numFmt w:val="bullet"/>
      <w:pStyle w:val="Bullet1"/>
      <w:lvlText w:val=""/>
      <w:lvlJc w:val="left"/>
      <w:pPr>
        <w:ind w:left="1123" w:hanging="360"/>
      </w:pPr>
      <w:rPr>
        <w:rFonts w:ascii="Wingdings" w:hAnsi="Wingdings" w:hint="default"/>
        <w:color w:val="C00000"/>
      </w:rPr>
    </w:lvl>
    <w:lvl w:ilvl="1" w:tplc="5A4C7130" w:tentative="1">
      <w:start w:val="1"/>
      <w:numFmt w:val="bullet"/>
      <w:lvlText w:val="o"/>
      <w:lvlJc w:val="left"/>
      <w:pPr>
        <w:ind w:left="1843" w:hanging="360"/>
      </w:pPr>
      <w:rPr>
        <w:rFonts w:ascii="Courier New" w:hAnsi="Courier New" w:cs="Courier New" w:hint="default"/>
      </w:rPr>
    </w:lvl>
    <w:lvl w:ilvl="2" w:tplc="D2F48B32">
      <w:start w:val="1"/>
      <w:numFmt w:val="decimal"/>
      <w:lvlText w:val="3.4.4%3"/>
      <w:lvlJc w:val="left"/>
      <w:pPr>
        <w:ind w:left="2563" w:hanging="360"/>
      </w:pPr>
      <w:rPr>
        <w:rFonts w:hint="default"/>
      </w:rPr>
    </w:lvl>
    <w:lvl w:ilvl="3" w:tplc="0CFA2C7C" w:tentative="1">
      <w:start w:val="1"/>
      <w:numFmt w:val="bullet"/>
      <w:lvlText w:val=""/>
      <w:lvlJc w:val="left"/>
      <w:pPr>
        <w:ind w:left="3283" w:hanging="360"/>
      </w:pPr>
      <w:rPr>
        <w:rFonts w:ascii="Symbol" w:hAnsi="Symbol" w:hint="default"/>
      </w:rPr>
    </w:lvl>
    <w:lvl w:ilvl="4" w:tplc="D8967E1E" w:tentative="1">
      <w:start w:val="1"/>
      <w:numFmt w:val="bullet"/>
      <w:lvlText w:val="o"/>
      <w:lvlJc w:val="left"/>
      <w:pPr>
        <w:ind w:left="4003" w:hanging="360"/>
      </w:pPr>
      <w:rPr>
        <w:rFonts w:ascii="Courier New" w:hAnsi="Courier New" w:cs="Courier New" w:hint="default"/>
      </w:rPr>
    </w:lvl>
    <w:lvl w:ilvl="5" w:tplc="C90A41DE" w:tentative="1">
      <w:start w:val="1"/>
      <w:numFmt w:val="bullet"/>
      <w:lvlText w:val=""/>
      <w:lvlJc w:val="left"/>
      <w:pPr>
        <w:ind w:left="4723" w:hanging="360"/>
      </w:pPr>
      <w:rPr>
        <w:rFonts w:ascii="Wingdings" w:hAnsi="Wingdings" w:hint="default"/>
      </w:rPr>
    </w:lvl>
    <w:lvl w:ilvl="6" w:tplc="6C92B600" w:tentative="1">
      <w:start w:val="1"/>
      <w:numFmt w:val="bullet"/>
      <w:lvlText w:val=""/>
      <w:lvlJc w:val="left"/>
      <w:pPr>
        <w:ind w:left="5443" w:hanging="360"/>
      </w:pPr>
      <w:rPr>
        <w:rFonts w:ascii="Symbol" w:hAnsi="Symbol" w:hint="default"/>
      </w:rPr>
    </w:lvl>
    <w:lvl w:ilvl="7" w:tplc="C7C437DA" w:tentative="1">
      <w:start w:val="1"/>
      <w:numFmt w:val="bullet"/>
      <w:lvlText w:val="o"/>
      <w:lvlJc w:val="left"/>
      <w:pPr>
        <w:ind w:left="6163" w:hanging="360"/>
      </w:pPr>
      <w:rPr>
        <w:rFonts w:ascii="Courier New" w:hAnsi="Courier New" w:cs="Courier New" w:hint="default"/>
      </w:rPr>
    </w:lvl>
    <w:lvl w:ilvl="8" w:tplc="F1FCE642" w:tentative="1">
      <w:start w:val="1"/>
      <w:numFmt w:val="bullet"/>
      <w:lvlText w:val=""/>
      <w:lvlJc w:val="left"/>
      <w:pPr>
        <w:ind w:left="6883" w:hanging="360"/>
      </w:pPr>
      <w:rPr>
        <w:rFonts w:ascii="Wingdings" w:hAnsi="Wingdings" w:hint="default"/>
      </w:rPr>
    </w:lvl>
  </w:abstractNum>
  <w:abstractNum w:abstractNumId="7">
    <w:nsid w:val="25B13E6F"/>
    <w:multiLevelType w:val="hybridMultilevel"/>
    <w:tmpl w:val="A8A44C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89E6977"/>
    <w:multiLevelType w:val="hybridMultilevel"/>
    <w:tmpl w:val="801047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8F32175"/>
    <w:multiLevelType w:val="hybridMultilevel"/>
    <w:tmpl w:val="5A1A06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92A7C84"/>
    <w:multiLevelType w:val="hybridMultilevel"/>
    <w:tmpl w:val="F8A8D942"/>
    <w:lvl w:ilvl="0" w:tplc="B03696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A105B59"/>
    <w:multiLevelType w:val="hybridMultilevel"/>
    <w:tmpl w:val="A350BE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2C74627"/>
    <w:multiLevelType w:val="hybridMultilevel"/>
    <w:tmpl w:val="A00C63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EFF7E6C"/>
    <w:multiLevelType w:val="hybridMultilevel"/>
    <w:tmpl w:val="751AD7E4"/>
    <w:lvl w:ilvl="0" w:tplc="D3E45D9E">
      <w:start w:val="1"/>
      <w:numFmt w:val="bullet"/>
      <w:pStyle w:val="PargrafodaLista"/>
      <w:lvlText w:val=""/>
      <w:lvlJc w:val="left"/>
      <w:pPr>
        <w:ind w:left="1440" w:hanging="360"/>
      </w:pPr>
      <w:rPr>
        <w:rFonts w:ascii="Symbol" w:hAnsi="Symbol" w:hint="default"/>
      </w:rPr>
    </w:lvl>
    <w:lvl w:ilvl="1" w:tplc="A8E87598">
      <w:start w:val="1"/>
      <w:numFmt w:val="bullet"/>
      <w:pStyle w:val="Bullet2"/>
      <w:lvlText w:val="▬"/>
      <w:lvlJc w:val="left"/>
      <w:pPr>
        <w:ind w:left="2160" w:hanging="360"/>
      </w:pPr>
      <w:rPr>
        <w:rFonts w:ascii="Courier New" w:hAnsi="Courier New" w:hint="default"/>
        <w:color w:val="auto"/>
        <w:sz w:val="22"/>
        <w:szCs w:val="22"/>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66813C2">
      <w:start w:val="1"/>
      <w:numFmt w:val="bullet"/>
      <w:pStyle w:val="Bullet3"/>
      <w:lvlText w:val="o"/>
      <w:lvlJc w:val="left"/>
      <w:pPr>
        <w:ind w:left="4320" w:hanging="360"/>
      </w:pPr>
      <w:rPr>
        <w:rFonts w:ascii="Symbol" w:hAnsi="Symbol" w:cs="Courier New" w:hint="default"/>
        <w:sz w:val="22"/>
        <w:szCs w:val="22"/>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47D63204"/>
    <w:multiLevelType w:val="hybridMultilevel"/>
    <w:tmpl w:val="D5EC69B4"/>
    <w:lvl w:ilvl="0" w:tplc="ECF2C316">
      <w:numFmt w:val="bullet"/>
      <w:lvlText w:val=""/>
      <w:lvlJc w:val="left"/>
      <w:pPr>
        <w:ind w:left="765" w:hanging="405"/>
      </w:pPr>
      <w:rPr>
        <w:rFonts w:ascii="Wingdings" w:eastAsia="Calibr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C80202B"/>
    <w:multiLevelType w:val="hybridMultilevel"/>
    <w:tmpl w:val="E32A3E24"/>
    <w:lvl w:ilvl="0" w:tplc="0416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DCB3AD6"/>
    <w:multiLevelType w:val="hybridMultilevel"/>
    <w:tmpl w:val="EC10CF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E542A0C"/>
    <w:multiLevelType w:val="hybridMultilevel"/>
    <w:tmpl w:val="C8643C94"/>
    <w:lvl w:ilvl="0" w:tplc="0416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52A55C62"/>
    <w:multiLevelType w:val="hybridMultilevel"/>
    <w:tmpl w:val="9BE29C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B451F68"/>
    <w:multiLevelType w:val="hybridMultilevel"/>
    <w:tmpl w:val="C3F046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F2A25E3"/>
    <w:multiLevelType w:val="hybridMultilevel"/>
    <w:tmpl w:val="5C5CA1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6AD405F"/>
    <w:multiLevelType w:val="hybridMultilevel"/>
    <w:tmpl w:val="747E667A"/>
    <w:lvl w:ilvl="0" w:tplc="527E0C5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76A1A5C"/>
    <w:multiLevelType w:val="hybridMultilevel"/>
    <w:tmpl w:val="802234CA"/>
    <w:lvl w:ilvl="0" w:tplc="F3CC6FF0">
      <w:start w:val="5"/>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B597859"/>
    <w:multiLevelType w:val="hybridMultilevel"/>
    <w:tmpl w:val="6DD28284"/>
    <w:lvl w:ilvl="0" w:tplc="14626916">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2B90624"/>
    <w:multiLevelType w:val="hybridMultilevel"/>
    <w:tmpl w:val="A2CAB5BE"/>
    <w:lvl w:ilvl="0" w:tplc="B040250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7D080260"/>
    <w:multiLevelType w:val="hybridMultilevel"/>
    <w:tmpl w:val="96B08852"/>
    <w:lvl w:ilvl="0" w:tplc="0416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3"/>
  </w:num>
  <w:num w:numId="3">
    <w:abstractNumId w:val="7"/>
  </w:num>
  <w:num w:numId="4">
    <w:abstractNumId w:val="9"/>
  </w:num>
  <w:num w:numId="5">
    <w:abstractNumId w:val="17"/>
  </w:num>
  <w:num w:numId="6">
    <w:abstractNumId w:val="24"/>
  </w:num>
  <w:num w:numId="7">
    <w:abstractNumId w:val="0"/>
  </w:num>
  <w:num w:numId="8">
    <w:abstractNumId w:val="1"/>
  </w:num>
  <w:num w:numId="9">
    <w:abstractNumId w:val="15"/>
  </w:num>
  <w:num w:numId="10">
    <w:abstractNumId w:val="25"/>
  </w:num>
  <w:num w:numId="11">
    <w:abstractNumId w:val="10"/>
  </w:num>
  <w:num w:numId="12">
    <w:abstractNumId w:val="2"/>
  </w:num>
  <w:num w:numId="13">
    <w:abstractNumId w:val="21"/>
  </w:num>
  <w:num w:numId="14">
    <w:abstractNumId w:val="22"/>
  </w:num>
  <w:num w:numId="15">
    <w:abstractNumId w:val="23"/>
  </w:num>
  <w:num w:numId="16">
    <w:abstractNumId w:val="20"/>
  </w:num>
  <w:num w:numId="17">
    <w:abstractNumId w:val="18"/>
  </w:num>
  <w:num w:numId="18">
    <w:abstractNumId w:val="8"/>
  </w:num>
  <w:num w:numId="19">
    <w:abstractNumId w:val="4"/>
  </w:num>
  <w:num w:numId="20">
    <w:abstractNumId w:val="11"/>
  </w:num>
  <w:num w:numId="21">
    <w:abstractNumId w:val="19"/>
  </w:num>
  <w:num w:numId="22">
    <w:abstractNumId w:val="3"/>
  </w:num>
  <w:num w:numId="23">
    <w:abstractNumId w:val="5"/>
  </w:num>
  <w:num w:numId="24">
    <w:abstractNumId w:val="16"/>
  </w:num>
  <w:num w:numId="25">
    <w:abstractNumId w:val="12"/>
  </w:num>
  <w:num w:numId="26">
    <w:abstractNumId w:val="1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attachedTemplate r:id="rId1"/>
  <w:defaultTabStop w:val="720"/>
  <w:drawingGridHorizontalSpacing w:val="110"/>
  <w:drawingGridVerticalSpacing w:val="299"/>
  <w:displayHorizontalDrawingGridEvery w:val="0"/>
  <w:characterSpacingControl w:val="doNotCompress"/>
  <w:hdrShapeDefaults>
    <o:shapedefaults v:ext="edit" spidmax="2051" fill="f" fillcolor="white" stroke="f">
      <v:fill color="white" on="f"/>
      <v:stroke on="f"/>
      <v:textbox style="mso-rotate-with-shape:t"/>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1CB5"/>
    <w:rsid w:val="0000260A"/>
    <w:rsid w:val="0000316A"/>
    <w:rsid w:val="00003974"/>
    <w:rsid w:val="00010248"/>
    <w:rsid w:val="00011E49"/>
    <w:rsid w:val="000241CF"/>
    <w:rsid w:val="00031B42"/>
    <w:rsid w:val="00034023"/>
    <w:rsid w:val="00045B2F"/>
    <w:rsid w:val="0005289D"/>
    <w:rsid w:val="000573CF"/>
    <w:rsid w:val="00071E14"/>
    <w:rsid w:val="00072B1A"/>
    <w:rsid w:val="00075FA4"/>
    <w:rsid w:val="000804E5"/>
    <w:rsid w:val="0008070A"/>
    <w:rsid w:val="00084B47"/>
    <w:rsid w:val="00097E5D"/>
    <w:rsid w:val="000A4DF2"/>
    <w:rsid w:val="000A5EB7"/>
    <w:rsid w:val="000A6E0B"/>
    <w:rsid w:val="000B4BA1"/>
    <w:rsid w:val="000D4420"/>
    <w:rsid w:val="000D4A5F"/>
    <w:rsid w:val="000D50A9"/>
    <w:rsid w:val="000D5299"/>
    <w:rsid w:val="000D5780"/>
    <w:rsid w:val="000D6EA9"/>
    <w:rsid w:val="000E2097"/>
    <w:rsid w:val="000F0EBE"/>
    <w:rsid w:val="000F2188"/>
    <w:rsid w:val="000F4434"/>
    <w:rsid w:val="000F48AF"/>
    <w:rsid w:val="000F49EC"/>
    <w:rsid w:val="000F4EB8"/>
    <w:rsid w:val="00100EC1"/>
    <w:rsid w:val="00101FF7"/>
    <w:rsid w:val="00102D6C"/>
    <w:rsid w:val="00104FDC"/>
    <w:rsid w:val="0011290C"/>
    <w:rsid w:val="00113C36"/>
    <w:rsid w:val="001154A4"/>
    <w:rsid w:val="001221FE"/>
    <w:rsid w:val="00123766"/>
    <w:rsid w:val="00124304"/>
    <w:rsid w:val="00124BDD"/>
    <w:rsid w:val="001333B5"/>
    <w:rsid w:val="00136364"/>
    <w:rsid w:val="001368D0"/>
    <w:rsid w:val="00137818"/>
    <w:rsid w:val="00144DFE"/>
    <w:rsid w:val="00147399"/>
    <w:rsid w:val="00155136"/>
    <w:rsid w:val="00161396"/>
    <w:rsid w:val="00161D29"/>
    <w:rsid w:val="00162125"/>
    <w:rsid w:val="001639DE"/>
    <w:rsid w:val="001639ED"/>
    <w:rsid w:val="00164528"/>
    <w:rsid w:val="00166223"/>
    <w:rsid w:val="00170CD3"/>
    <w:rsid w:val="00171FBD"/>
    <w:rsid w:val="00172CC5"/>
    <w:rsid w:val="001749B4"/>
    <w:rsid w:val="001761FE"/>
    <w:rsid w:val="00182157"/>
    <w:rsid w:val="00182ACB"/>
    <w:rsid w:val="00182DBE"/>
    <w:rsid w:val="00190B0C"/>
    <w:rsid w:val="00190E60"/>
    <w:rsid w:val="00196D0F"/>
    <w:rsid w:val="00197CC4"/>
    <w:rsid w:val="001A0ECD"/>
    <w:rsid w:val="001A5686"/>
    <w:rsid w:val="001A7F58"/>
    <w:rsid w:val="001B5776"/>
    <w:rsid w:val="001D2223"/>
    <w:rsid w:val="001D2752"/>
    <w:rsid w:val="001D3353"/>
    <w:rsid w:val="001D704E"/>
    <w:rsid w:val="001E2E1D"/>
    <w:rsid w:val="001E567C"/>
    <w:rsid w:val="001F4760"/>
    <w:rsid w:val="001F755B"/>
    <w:rsid w:val="0020197D"/>
    <w:rsid w:val="00201ADC"/>
    <w:rsid w:val="002035C4"/>
    <w:rsid w:val="0020721E"/>
    <w:rsid w:val="0021305B"/>
    <w:rsid w:val="00222E9C"/>
    <w:rsid w:val="00223FB6"/>
    <w:rsid w:val="0022413A"/>
    <w:rsid w:val="002255A9"/>
    <w:rsid w:val="00227735"/>
    <w:rsid w:val="002373AC"/>
    <w:rsid w:val="002501EE"/>
    <w:rsid w:val="002515A1"/>
    <w:rsid w:val="0025720C"/>
    <w:rsid w:val="002574F5"/>
    <w:rsid w:val="00261495"/>
    <w:rsid w:val="0026153E"/>
    <w:rsid w:val="00262268"/>
    <w:rsid w:val="00264400"/>
    <w:rsid w:val="00265EE0"/>
    <w:rsid w:val="002662EA"/>
    <w:rsid w:val="002829BE"/>
    <w:rsid w:val="002A1AAC"/>
    <w:rsid w:val="002A4138"/>
    <w:rsid w:val="002A5E75"/>
    <w:rsid w:val="002B258B"/>
    <w:rsid w:val="002B46EE"/>
    <w:rsid w:val="002B5C74"/>
    <w:rsid w:val="002C7143"/>
    <w:rsid w:val="002C75A2"/>
    <w:rsid w:val="002D1AB2"/>
    <w:rsid w:val="002D234C"/>
    <w:rsid w:val="002D61E1"/>
    <w:rsid w:val="002D675D"/>
    <w:rsid w:val="002E3145"/>
    <w:rsid w:val="002E3788"/>
    <w:rsid w:val="002F0A88"/>
    <w:rsid w:val="002F55FD"/>
    <w:rsid w:val="002F5B1D"/>
    <w:rsid w:val="002F6572"/>
    <w:rsid w:val="00300070"/>
    <w:rsid w:val="003075C0"/>
    <w:rsid w:val="00310869"/>
    <w:rsid w:val="0031118C"/>
    <w:rsid w:val="00311328"/>
    <w:rsid w:val="00314357"/>
    <w:rsid w:val="00324BC1"/>
    <w:rsid w:val="00325F8F"/>
    <w:rsid w:val="00327384"/>
    <w:rsid w:val="00331DF9"/>
    <w:rsid w:val="00335386"/>
    <w:rsid w:val="00336CCE"/>
    <w:rsid w:val="003403E3"/>
    <w:rsid w:val="0034099A"/>
    <w:rsid w:val="00344231"/>
    <w:rsid w:val="00344CC6"/>
    <w:rsid w:val="00347583"/>
    <w:rsid w:val="003478A9"/>
    <w:rsid w:val="003513CE"/>
    <w:rsid w:val="00355DF4"/>
    <w:rsid w:val="0036225C"/>
    <w:rsid w:val="00366845"/>
    <w:rsid w:val="00370C2F"/>
    <w:rsid w:val="00372C99"/>
    <w:rsid w:val="00374734"/>
    <w:rsid w:val="003772E8"/>
    <w:rsid w:val="00390EDA"/>
    <w:rsid w:val="003943B9"/>
    <w:rsid w:val="003943D3"/>
    <w:rsid w:val="00395405"/>
    <w:rsid w:val="00395FB0"/>
    <w:rsid w:val="0039695E"/>
    <w:rsid w:val="00397D61"/>
    <w:rsid w:val="003A1338"/>
    <w:rsid w:val="003B0316"/>
    <w:rsid w:val="003B498E"/>
    <w:rsid w:val="003B58BC"/>
    <w:rsid w:val="003C09BE"/>
    <w:rsid w:val="003C1E73"/>
    <w:rsid w:val="003D0AE3"/>
    <w:rsid w:val="003D0BD2"/>
    <w:rsid w:val="003D0E7A"/>
    <w:rsid w:val="003D2933"/>
    <w:rsid w:val="003D6B7C"/>
    <w:rsid w:val="003E15B8"/>
    <w:rsid w:val="003E4953"/>
    <w:rsid w:val="003F27F4"/>
    <w:rsid w:val="003F2A22"/>
    <w:rsid w:val="00401C1D"/>
    <w:rsid w:val="004024D8"/>
    <w:rsid w:val="00403887"/>
    <w:rsid w:val="00404199"/>
    <w:rsid w:val="004110F3"/>
    <w:rsid w:val="0041582C"/>
    <w:rsid w:val="00421535"/>
    <w:rsid w:val="00424646"/>
    <w:rsid w:val="00430CC5"/>
    <w:rsid w:val="00430D79"/>
    <w:rsid w:val="0043436E"/>
    <w:rsid w:val="00434826"/>
    <w:rsid w:val="0043489F"/>
    <w:rsid w:val="00434D28"/>
    <w:rsid w:val="00434F77"/>
    <w:rsid w:val="00437B32"/>
    <w:rsid w:val="00443544"/>
    <w:rsid w:val="00443883"/>
    <w:rsid w:val="00447D21"/>
    <w:rsid w:val="004504D9"/>
    <w:rsid w:val="004532F8"/>
    <w:rsid w:val="0045451E"/>
    <w:rsid w:val="004706AE"/>
    <w:rsid w:val="00471607"/>
    <w:rsid w:val="004763A3"/>
    <w:rsid w:val="00476A75"/>
    <w:rsid w:val="004830F1"/>
    <w:rsid w:val="00486EF1"/>
    <w:rsid w:val="004959D7"/>
    <w:rsid w:val="00497946"/>
    <w:rsid w:val="004A0BCE"/>
    <w:rsid w:val="004A0EE5"/>
    <w:rsid w:val="004A1BC4"/>
    <w:rsid w:val="004A491D"/>
    <w:rsid w:val="004A7C50"/>
    <w:rsid w:val="004B2161"/>
    <w:rsid w:val="004C047F"/>
    <w:rsid w:val="004C28D3"/>
    <w:rsid w:val="004C4470"/>
    <w:rsid w:val="004D4B28"/>
    <w:rsid w:val="004D674F"/>
    <w:rsid w:val="004E2862"/>
    <w:rsid w:val="004E4AAF"/>
    <w:rsid w:val="004F65CD"/>
    <w:rsid w:val="004F7C33"/>
    <w:rsid w:val="00510115"/>
    <w:rsid w:val="005134A9"/>
    <w:rsid w:val="0052294E"/>
    <w:rsid w:val="00523595"/>
    <w:rsid w:val="00525557"/>
    <w:rsid w:val="00525A6A"/>
    <w:rsid w:val="005269CD"/>
    <w:rsid w:val="005305C3"/>
    <w:rsid w:val="00530624"/>
    <w:rsid w:val="005340A9"/>
    <w:rsid w:val="005345DB"/>
    <w:rsid w:val="00540BEF"/>
    <w:rsid w:val="0054141F"/>
    <w:rsid w:val="00544FDA"/>
    <w:rsid w:val="00553530"/>
    <w:rsid w:val="005556F4"/>
    <w:rsid w:val="00555E90"/>
    <w:rsid w:val="00555FCD"/>
    <w:rsid w:val="00563D20"/>
    <w:rsid w:val="00565BA8"/>
    <w:rsid w:val="00565FC5"/>
    <w:rsid w:val="0056737A"/>
    <w:rsid w:val="00573DB8"/>
    <w:rsid w:val="00575F14"/>
    <w:rsid w:val="00576B02"/>
    <w:rsid w:val="00585980"/>
    <w:rsid w:val="00587A34"/>
    <w:rsid w:val="00592DA2"/>
    <w:rsid w:val="0059369F"/>
    <w:rsid w:val="00594974"/>
    <w:rsid w:val="005A02A6"/>
    <w:rsid w:val="005A2C25"/>
    <w:rsid w:val="005A3756"/>
    <w:rsid w:val="005A4152"/>
    <w:rsid w:val="005A5C55"/>
    <w:rsid w:val="005B0608"/>
    <w:rsid w:val="005B081E"/>
    <w:rsid w:val="005B4C49"/>
    <w:rsid w:val="005B78E9"/>
    <w:rsid w:val="005C0778"/>
    <w:rsid w:val="005C1E76"/>
    <w:rsid w:val="005C5692"/>
    <w:rsid w:val="005D3669"/>
    <w:rsid w:val="005D5ACB"/>
    <w:rsid w:val="005D689F"/>
    <w:rsid w:val="005E2988"/>
    <w:rsid w:val="005E78F8"/>
    <w:rsid w:val="005F277B"/>
    <w:rsid w:val="005F2E8A"/>
    <w:rsid w:val="005F6891"/>
    <w:rsid w:val="006054B5"/>
    <w:rsid w:val="006057C8"/>
    <w:rsid w:val="00607C3F"/>
    <w:rsid w:val="00616980"/>
    <w:rsid w:val="00616C17"/>
    <w:rsid w:val="006176FA"/>
    <w:rsid w:val="00617931"/>
    <w:rsid w:val="00622A46"/>
    <w:rsid w:val="0062426B"/>
    <w:rsid w:val="00636069"/>
    <w:rsid w:val="00640D8E"/>
    <w:rsid w:val="00640F38"/>
    <w:rsid w:val="0064155A"/>
    <w:rsid w:val="006429BD"/>
    <w:rsid w:val="006623BB"/>
    <w:rsid w:val="00663389"/>
    <w:rsid w:val="00664AA2"/>
    <w:rsid w:val="00666A60"/>
    <w:rsid w:val="00671C37"/>
    <w:rsid w:val="006732A3"/>
    <w:rsid w:val="00681767"/>
    <w:rsid w:val="00685DD4"/>
    <w:rsid w:val="00692808"/>
    <w:rsid w:val="00693AA1"/>
    <w:rsid w:val="00696DBF"/>
    <w:rsid w:val="006974CA"/>
    <w:rsid w:val="00697F0C"/>
    <w:rsid w:val="006A143F"/>
    <w:rsid w:val="006A1D95"/>
    <w:rsid w:val="006A36F4"/>
    <w:rsid w:val="006B0EAC"/>
    <w:rsid w:val="006B43F6"/>
    <w:rsid w:val="006B661A"/>
    <w:rsid w:val="006C0E84"/>
    <w:rsid w:val="006C5CFD"/>
    <w:rsid w:val="006C6001"/>
    <w:rsid w:val="006D3DEB"/>
    <w:rsid w:val="006D6695"/>
    <w:rsid w:val="006E02F5"/>
    <w:rsid w:val="006E1C5C"/>
    <w:rsid w:val="006E20B7"/>
    <w:rsid w:val="006E429A"/>
    <w:rsid w:val="006E42CE"/>
    <w:rsid w:val="006E61C2"/>
    <w:rsid w:val="006F3A88"/>
    <w:rsid w:val="00706C51"/>
    <w:rsid w:val="0071100D"/>
    <w:rsid w:val="00711DDE"/>
    <w:rsid w:val="00713695"/>
    <w:rsid w:val="00715DEB"/>
    <w:rsid w:val="00716820"/>
    <w:rsid w:val="00720817"/>
    <w:rsid w:val="0073452C"/>
    <w:rsid w:val="00734711"/>
    <w:rsid w:val="0074376A"/>
    <w:rsid w:val="007449FC"/>
    <w:rsid w:val="00761AD6"/>
    <w:rsid w:val="007651F7"/>
    <w:rsid w:val="007677B5"/>
    <w:rsid w:val="00771F7C"/>
    <w:rsid w:val="00772525"/>
    <w:rsid w:val="00772AC5"/>
    <w:rsid w:val="007741DC"/>
    <w:rsid w:val="00780FA5"/>
    <w:rsid w:val="00781635"/>
    <w:rsid w:val="007833AD"/>
    <w:rsid w:val="00791578"/>
    <w:rsid w:val="00794364"/>
    <w:rsid w:val="00795B1C"/>
    <w:rsid w:val="00796193"/>
    <w:rsid w:val="00796195"/>
    <w:rsid w:val="00796FF0"/>
    <w:rsid w:val="007A1116"/>
    <w:rsid w:val="007A187C"/>
    <w:rsid w:val="007A5D36"/>
    <w:rsid w:val="007B08EE"/>
    <w:rsid w:val="007B2152"/>
    <w:rsid w:val="007B237F"/>
    <w:rsid w:val="007B391B"/>
    <w:rsid w:val="007B3D48"/>
    <w:rsid w:val="007B57D1"/>
    <w:rsid w:val="007D15DE"/>
    <w:rsid w:val="007D39D4"/>
    <w:rsid w:val="007D47BF"/>
    <w:rsid w:val="007F0E32"/>
    <w:rsid w:val="007F2052"/>
    <w:rsid w:val="007F28E9"/>
    <w:rsid w:val="007F5224"/>
    <w:rsid w:val="0080169B"/>
    <w:rsid w:val="008069B7"/>
    <w:rsid w:val="00813DF2"/>
    <w:rsid w:val="008141BB"/>
    <w:rsid w:val="00816F84"/>
    <w:rsid w:val="00823A6E"/>
    <w:rsid w:val="0083165A"/>
    <w:rsid w:val="00833A99"/>
    <w:rsid w:val="00835A61"/>
    <w:rsid w:val="00842BCF"/>
    <w:rsid w:val="00843005"/>
    <w:rsid w:val="00844FE1"/>
    <w:rsid w:val="00846512"/>
    <w:rsid w:val="00850D7F"/>
    <w:rsid w:val="00862223"/>
    <w:rsid w:val="0086607A"/>
    <w:rsid w:val="00867F75"/>
    <w:rsid w:val="00871742"/>
    <w:rsid w:val="00873C07"/>
    <w:rsid w:val="00875824"/>
    <w:rsid w:val="0088232C"/>
    <w:rsid w:val="00885B11"/>
    <w:rsid w:val="00886025"/>
    <w:rsid w:val="008879C6"/>
    <w:rsid w:val="008900C6"/>
    <w:rsid w:val="00890E6C"/>
    <w:rsid w:val="00895ADC"/>
    <w:rsid w:val="008A387C"/>
    <w:rsid w:val="008A7075"/>
    <w:rsid w:val="008A7526"/>
    <w:rsid w:val="008B2903"/>
    <w:rsid w:val="008C0085"/>
    <w:rsid w:val="008C1927"/>
    <w:rsid w:val="008C26DD"/>
    <w:rsid w:val="008C3CA9"/>
    <w:rsid w:val="008C4BC8"/>
    <w:rsid w:val="008C6D12"/>
    <w:rsid w:val="008D0E88"/>
    <w:rsid w:val="008D1B9A"/>
    <w:rsid w:val="008D5B49"/>
    <w:rsid w:val="008D61C3"/>
    <w:rsid w:val="008E16DF"/>
    <w:rsid w:val="008E6813"/>
    <w:rsid w:val="008F287E"/>
    <w:rsid w:val="008F4A04"/>
    <w:rsid w:val="008F56DC"/>
    <w:rsid w:val="009003E1"/>
    <w:rsid w:val="0090293F"/>
    <w:rsid w:val="00904E7A"/>
    <w:rsid w:val="009053C3"/>
    <w:rsid w:val="00907033"/>
    <w:rsid w:val="00907998"/>
    <w:rsid w:val="00907E2E"/>
    <w:rsid w:val="00910110"/>
    <w:rsid w:val="00910606"/>
    <w:rsid w:val="00910D09"/>
    <w:rsid w:val="0091496B"/>
    <w:rsid w:val="00922132"/>
    <w:rsid w:val="00923ED9"/>
    <w:rsid w:val="0093170F"/>
    <w:rsid w:val="009428F0"/>
    <w:rsid w:val="009430B6"/>
    <w:rsid w:val="00946A7F"/>
    <w:rsid w:val="009471C4"/>
    <w:rsid w:val="0095291E"/>
    <w:rsid w:val="00952FE2"/>
    <w:rsid w:val="00960D5D"/>
    <w:rsid w:val="00963A98"/>
    <w:rsid w:val="00966D4B"/>
    <w:rsid w:val="00974A10"/>
    <w:rsid w:val="00975828"/>
    <w:rsid w:val="00975CF3"/>
    <w:rsid w:val="009778C1"/>
    <w:rsid w:val="00981F76"/>
    <w:rsid w:val="009934FF"/>
    <w:rsid w:val="009938A4"/>
    <w:rsid w:val="009A083D"/>
    <w:rsid w:val="009A0E73"/>
    <w:rsid w:val="009A15B7"/>
    <w:rsid w:val="009A2672"/>
    <w:rsid w:val="009A36F1"/>
    <w:rsid w:val="009A4488"/>
    <w:rsid w:val="009A73B8"/>
    <w:rsid w:val="009C01BB"/>
    <w:rsid w:val="009C39B9"/>
    <w:rsid w:val="009C3B83"/>
    <w:rsid w:val="009C4410"/>
    <w:rsid w:val="009D607C"/>
    <w:rsid w:val="009E64FA"/>
    <w:rsid w:val="009F0BB3"/>
    <w:rsid w:val="009F262D"/>
    <w:rsid w:val="009F4876"/>
    <w:rsid w:val="00A00C83"/>
    <w:rsid w:val="00A022FA"/>
    <w:rsid w:val="00A118E5"/>
    <w:rsid w:val="00A14A58"/>
    <w:rsid w:val="00A14EC3"/>
    <w:rsid w:val="00A17865"/>
    <w:rsid w:val="00A17AB5"/>
    <w:rsid w:val="00A32BBF"/>
    <w:rsid w:val="00A37AE5"/>
    <w:rsid w:val="00A448D3"/>
    <w:rsid w:val="00A56777"/>
    <w:rsid w:val="00A60D5B"/>
    <w:rsid w:val="00A61826"/>
    <w:rsid w:val="00A7177E"/>
    <w:rsid w:val="00A7603D"/>
    <w:rsid w:val="00A8211A"/>
    <w:rsid w:val="00A84F3F"/>
    <w:rsid w:val="00A87E6B"/>
    <w:rsid w:val="00A90D3B"/>
    <w:rsid w:val="00A93B7D"/>
    <w:rsid w:val="00A94EE6"/>
    <w:rsid w:val="00A97636"/>
    <w:rsid w:val="00AA1EAE"/>
    <w:rsid w:val="00AA323A"/>
    <w:rsid w:val="00AA6F2D"/>
    <w:rsid w:val="00AA7B09"/>
    <w:rsid w:val="00AB1396"/>
    <w:rsid w:val="00AB191B"/>
    <w:rsid w:val="00AC3DDF"/>
    <w:rsid w:val="00AC41F9"/>
    <w:rsid w:val="00AC5C5D"/>
    <w:rsid w:val="00AC6E1F"/>
    <w:rsid w:val="00AC730D"/>
    <w:rsid w:val="00AC7386"/>
    <w:rsid w:val="00AD7C77"/>
    <w:rsid w:val="00AE0D28"/>
    <w:rsid w:val="00AE5749"/>
    <w:rsid w:val="00AE6071"/>
    <w:rsid w:val="00AF3D5E"/>
    <w:rsid w:val="00AF60BC"/>
    <w:rsid w:val="00AF6DC0"/>
    <w:rsid w:val="00AF7106"/>
    <w:rsid w:val="00B036DB"/>
    <w:rsid w:val="00B07376"/>
    <w:rsid w:val="00B11E7A"/>
    <w:rsid w:val="00B12D98"/>
    <w:rsid w:val="00B162B5"/>
    <w:rsid w:val="00B16485"/>
    <w:rsid w:val="00B25329"/>
    <w:rsid w:val="00B30BA6"/>
    <w:rsid w:val="00B3314D"/>
    <w:rsid w:val="00B37DE3"/>
    <w:rsid w:val="00B40855"/>
    <w:rsid w:val="00B4215B"/>
    <w:rsid w:val="00B43345"/>
    <w:rsid w:val="00B4425D"/>
    <w:rsid w:val="00B442BA"/>
    <w:rsid w:val="00B51A0F"/>
    <w:rsid w:val="00B5314E"/>
    <w:rsid w:val="00B5547E"/>
    <w:rsid w:val="00B61BAE"/>
    <w:rsid w:val="00B706C2"/>
    <w:rsid w:val="00B80C16"/>
    <w:rsid w:val="00B85784"/>
    <w:rsid w:val="00B879D9"/>
    <w:rsid w:val="00B90A40"/>
    <w:rsid w:val="00B91B19"/>
    <w:rsid w:val="00B96F11"/>
    <w:rsid w:val="00B9782E"/>
    <w:rsid w:val="00BA03C3"/>
    <w:rsid w:val="00BA3C5A"/>
    <w:rsid w:val="00BA7EF9"/>
    <w:rsid w:val="00BB03B4"/>
    <w:rsid w:val="00BB49C2"/>
    <w:rsid w:val="00BC389B"/>
    <w:rsid w:val="00BC5639"/>
    <w:rsid w:val="00BD4324"/>
    <w:rsid w:val="00BE3D70"/>
    <w:rsid w:val="00BE4218"/>
    <w:rsid w:val="00BE70A3"/>
    <w:rsid w:val="00BF3DF3"/>
    <w:rsid w:val="00BF7B72"/>
    <w:rsid w:val="00C00360"/>
    <w:rsid w:val="00C014BD"/>
    <w:rsid w:val="00C034F0"/>
    <w:rsid w:val="00C04E61"/>
    <w:rsid w:val="00C11E5F"/>
    <w:rsid w:val="00C2139E"/>
    <w:rsid w:val="00C26474"/>
    <w:rsid w:val="00C43367"/>
    <w:rsid w:val="00C51088"/>
    <w:rsid w:val="00C53323"/>
    <w:rsid w:val="00C535FF"/>
    <w:rsid w:val="00C54725"/>
    <w:rsid w:val="00C54CEB"/>
    <w:rsid w:val="00C5552A"/>
    <w:rsid w:val="00C64E5A"/>
    <w:rsid w:val="00C6586E"/>
    <w:rsid w:val="00C6614E"/>
    <w:rsid w:val="00C671E6"/>
    <w:rsid w:val="00C72044"/>
    <w:rsid w:val="00C72289"/>
    <w:rsid w:val="00C730EC"/>
    <w:rsid w:val="00C77858"/>
    <w:rsid w:val="00C77BEF"/>
    <w:rsid w:val="00C807A6"/>
    <w:rsid w:val="00C817C5"/>
    <w:rsid w:val="00C85096"/>
    <w:rsid w:val="00C85982"/>
    <w:rsid w:val="00C86F37"/>
    <w:rsid w:val="00C87AD7"/>
    <w:rsid w:val="00C87F8C"/>
    <w:rsid w:val="00C93C74"/>
    <w:rsid w:val="00C94230"/>
    <w:rsid w:val="00C96DA8"/>
    <w:rsid w:val="00CA1736"/>
    <w:rsid w:val="00CA7666"/>
    <w:rsid w:val="00CA7B6D"/>
    <w:rsid w:val="00CB3088"/>
    <w:rsid w:val="00CB6865"/>
    <w:rsid w:val="00CB6DB7"/>
    <w:rsid w:val="00CC2E05"/>
    <w:rsid w:val="00CC38DB"/>
    <w:rsid w:val="00CC668D"/>
    <w:rsid w:val="00CC6D3E"/>
    <w:rsid w:val="00CD525B"/>
    <w:rsid w:val="00CE2C30"/>
    <w:rsid w:val="00CE316E"/>
    <w:rsid w:val="00CE79A1"/>
    <w:rsid w:val="00CF11D8"/>
    <w:rsid w:val="00CF2B58"/>
    <w:rsid w:val="00CF325D"/>
    <w:rsid w:val="00CF7F6B"/>
    <w:rsid w:val="00D013A4"/>
    <w:rsid w:val="00D077F8"/>
    <w:rsid w:val="00D1117B"/>
    <w:rsid w:val="00D11A54"/>
    <w:rsid w:val="00D14F18"/>
    <w:rsid w:val="00D17849"/>
    <w:rsid w:val="00D34892"/>
    <w:rsid w:val="00D34A1E"/>
    <w:rsid w:val="00D34B13"/>
    <w:rsid w:val="00D41D7F"/>
    <w:rsid w:val="00D42259"/>
    <w:rsid w:val="00D42392"/>
    <w:rsid w:val="00D42F2D"/>
    <w:rsid w:val="00D45C07"/>
    <w:rsid w:val="00D46959"/>
    <w:rsid w:val="00D46F02"/>
    <w:rsid w:val="00D502A3"/>
    <w:rsid w:val="00D555F5"/>
    <w:rsid w:val="00D62F2F"/>
    <w:rsid w:val="00D6521D"/>
    <w:rsid w:val="00D67A16"/>
    <w:rsid w:val="00D712AC"/>
    <w:rsid w:val="00D74D0C"/>
    <w:rsid w:val="00D75F8F"/>
    <w:rsid w:val="00D7747F"/>
    <w:rsid w:val="00D815B4"/>
    <w:rsid w:val="00D87791"/>
    <w:rsid w:val="00DA13EE"/>
    <w:rsid w:val="00DA79F1"/>
    <w:rsid w:val="00DB00FF"/>
    <w:rsid w:val="00DB231C"/>
    <w:rsid w:val="00DB31F3"/>
    <w:rsid w:val="00DB5FEE"/>
    <w:rsid w:val="00DB7A6E"/>
    <w:rsid w:val="00DC141B"/>
    <w:rsid w:val="00DC14D2"/>
    <w:rsid w:val="00DC15C0"/>
    <w:rsid w:val="00DC39BF"/>
    <w:rsid w:val="00DC3A0D"/>
    <w:rsid w:val="00DC56BB"/>
    <w:rsid w:val="00DC74AB"/>
    <w:rsid w:val="00DD463C"/>
    <w:rsid w:val="00DD4797"/>
    <w:rsid w:val="00DD5B25"/>
    <w:rsid w:val="00DE23CC"/>
    <w:rsid w:val="00DE38B6"/>
    <w:rsid w:val="00DE7352"/>
    <w:rsid w:val="00DE7EF3"/>
    <w:rsid w:val="00DF1668"/>
    <w:rsid w:val="00DF45D8"/>
    <w:rsid w:val="00DF7763"/>
    <w:rsid w:val="00E00AFB"/>
    <w:rsid w:val="00E10203"/>
    <w:rsid w:val="00E12370"/>
    <w:rsid w:val="00E15905"/>
    <w:rsid w:val="00E20F88"/>
    <w:rsid w:val="00E2675D"/>
    <w:rsid w:val="00E3083B"/>
    <w:rsid w:val="00E32718"/>
    <w:rsid w:val="00E36AD7"/>
    <w:rsid w:val="00E37469"/>
    <w:rsid w:val="00E40E38"/>
    <w:rsid w:val="00E42BB3"/>
    <w:rsid w:val="00E43E4A"/>
    <w:rsid w:val="00E4563F"/>
    <w:rsid w:val="00E51969"/>
    <w:rsid w:val="00E52CDE"/>
    <w:rsid w:val="00E534D8"/>
    <w:rsid w:val="00E648C3"/>
    <w:rsid w:val="00E73146"/>
    <w:rsid w:val="00E7407A"/>
    <w:rsid w:val="00E77E53"/>
    <w:rsid w:val="00E811DA"/>
    <w:rsid w:val="00E91AAA"/>
    <w:rsid w:val="00E955F2"/>
    <w:rsid w:val="00E96510"/>
    <w:rsid w:val="00EA2375"/>
    <w:rsid w:val="00EA2DEF"/>
    <w:rsid w:val="00EA3A8D"/>
    <w:rsid w:val="00EB0B9E"/>
    <w:rsid w:val="00EB383C"/>
    <w:rsid w:val="00EB6594"/>
    <w:rsid w:val="00EC0FA6"/>
    <w:rsid w:val="00EC276D"/>
    <w:rsid w:val="00EC4EC1"/>
    <w:rsid w:val="00ED1DB9"/>
    <w:rsid w:val="00ED33A0"/>
    <w:rsid w:val="00ED5490"/>
    <w:rsid w:val="00EE0777"/>
    <w:rsid w:val="00EE17FD"/>
    <w:rsid w:val="00EE28F2"/>
    <w:rsid w:val="00EE6959"/>
    <w:rsid w:val="00EF1CB5"/>
    <w:rsid w:val="00EF3AAB"/>
    <w:rsid w:val="00EF41AE"/>
    <w:rsid w:val="00EF45B2"/>
    <w:rsid w:val="00EF6DCF"/>
    <w:rsid w:val="00F117C9"/>
    <w:rsid w:val="00F13935"/>
    <w:rsid w:val="00F16F26"/>
    <w:rsid w:val="00F175E2"/>
    <w:rsid w:val="00F225F5"/>
    <w:rsid w:val="00F2387C"/>
    <w:rsid w:val="00F32A3A"/>
    <w:rsid w:val="00F34E80"/>
    <w:rsid w:val="00F437A3"/>
    <w:rsid w:val="00F47358"/>
    <w:rsid w:val="00F52963"/>
    <w:rsid w:val="00F53EC6"/>
    <w:rsid w:val="00F54744"/>
    <w:rsid w:val="00F54C6B"/>
    <w:rsid w:val="00F57714"/>
    <w:rsid w:val="00F57FFB"/>
    <w:rsid w:val="00F607C9"/>
    <w:rsid w:val="00F637D2"/>
    <w:rsid w:val="00F67C24"/>
    <w:rsid w:val="00F67CEB"/>
    <w:rsid w:val="00F73B00"/>
    <w:rsid w:val="00F76C8D"/>
    <w:rsid w:val="00F82CA0"/>
    <w:rsid w:val="00F84486"/>
    <w:rsid w:val="00F9120F"/>
    <w:rsid w:val="00FA4E48"/>
    <w:rsid w:val="00FB131A"/>
    <w:rsid w:val="00FB4DE2"/>
    <w:rsid w:val="00FB5372"/>
    <w:rsid w:val="00FB5C5E"/>
    <w:rsid w:val="00FB6864"/>
    <w:rsid w:val="00FB7B23"/>
    <w:rsid w:val="00FB7D5E"/>
    <w:rsid w:val="00FB7F47"/>
    <w:rsid w:val="00FC0E4A"/>
    <w:rsid w:val="00FD242E"/>
    <w:rsid w:val="00FD245C"/>
    <w:rsid w:val="00FD3A2A"/>
    <w:rsid w:val="00FD64B1"/>
    <w:rsid w:val="00FE139D"/>
    <w:rsid w:val="00FE1F4A"/>
    <w:rsid w:val="00FE700B"/>
    <w:rsid w:val="00FE7CC3"/>
    <w:rsid w:val="00FF09B6"/>
    <w:rsid w:val="00FF0E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fill="f" fillcolor="white" stroke="f">
      <v:fill color="white" on="f"/>
      <v:stroke on="f"/>
      <v:textbox style="mso-rotate-with-shape: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pPr>
        <w:spacing w:before="100" w:beforeAutospacing="1" w:after="100" w:afterAutospacing="1" w:line="60" w:lineRule="atLeast"/>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8C6D12"/>
    <w:rPr>
      <w:rFonts w:ascii="Arial" w:hAnsi="Arial"/>
      <w:sz w:val="22"/>
      <w:szCs w:val="22"/>
    </w:rPr>
  </w:style>
  <w:style w:type="paragraph" w:styleId="Ttulo1">
    <w:name w:val="heading 1"/>
    <w:basedOn w:val="Normal"/>
    <w:next w:val="Normal"/>
    <w:link w:val="Ttulo1Char"/>
    <w:uiPriority w:val="9"/>
    <w:qFormat/>
    <w:rsid w:val="003F27F4"/>
    <w:pPr>
      <w:spacing w:line="100" w:lineRule="atLeast"/>
      <w:outlineLvl w:val="0"/>
    </w:pPr>
    <w:rPr>
      <w:rFonts w:cs="Arial"/>
      <w:b/>
      <w:color w:val="002A6C"/>
      <w:sz w:val="32"/>
      <w:szCs w:val="28"/>
    </w:rPr>
  </w:style>
  <w:style w:type="paragraph" w:styleId="Ttulo2">
    <w:name w:val="heading 2"/>
    <w:basedOn w:val="Normal"/>
    <w:next w:val="Normal"/>
    <w:link w:val="Ttulo2Char"/>
    <w:unhideWhenUsed/>
    <w:qFormat/>
    <w:rsid w:val="003F27F4"/>
    <w:pPr>
      <w:keepNext/>
      <w:keepLines/>
      <w:spacing w:line="100" w:lineRule="atLeast"/>
      <w:outlineLvl w:val="1"/>
    </w:pPr>
    <w:rPr>
      <w:rFonts w:eastAsia="Times New Roman"/>
      <w:b/>
      <w:bCs/>
      <w:color w:val="002A6C"/>
      <w:sz w:val="28"/>
      <w:szCs w:val="26"/>
    </w:rPr>
  </w:style>
  <w:style w:type="paragraph" w:styleId="Ttulo3">
    <w:name w:val="heading 3"/>
    <w:basedOn w:val="Normal"/>
    <w:next w:val="Normal"/>
    <w:link w:val="Ttulo3Char"/>
    <w:uiPriority w:val="9"/>
    <w:unhideWhenUsed/>
    <w:qFormat/>
    <w:rsid w:val="003F27F4"/>
    <w:pPr>
      <w:keepNext/>
      <w:keepLines/>
      <w:spacing w:line="100" w:lineRule="atLeast"/>
      <w:outlineLvl w:val="2"/>
    </w:pPr>
    <w:rPr>
      <w:rFonts w:eastAsia="Times New Roman"/>
      <w:b/>
      <w:bCs/>
      <w:color w:val="C2113A"/>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D17849"/>
    <w:pPr>
      <w:tabs>
        <w:tab w:val="center" w:pos="4680"/>
        <w:tab w:val="right" w:pos="9360"/>
      </w:tabs>
      <w:spacing w:after="0" w:line="240" w:lineRule="auto"/>
    </w:pPr>
  </w:style>
  <w:style w:type="character" w:customStyle="1" w:styleId="CabealhoChar">
    <w:name w:val="Cabeçalho Char"/>
    <w:basedOn w:val="Fontepargpadro"/>
    <w:link w:val="Cabealho"/>
    <w:uiPriority w:val="99"/>
    <w:rsid w:val="00D17849"/>
  </w:style>
  <w:style w:type="paragraph" w:styleId="Rodap">
    <w:name w:val="footer"/>
    <w:basedOn w:val="Normal"/>
    <w:link w:val="RodapChar"/>
    <w:uiPriority w:val="99"/>
    <w:unhideWhenUsed/>
    <w:rsid w:val="00D17849"/>
    <w:pPr>
      <w:tabs>
        <w:tab w:val="center" w:pos="4680"/>
        <w:tab w:val="right" w:pos="9360"/>
      </w:tabs>
      <w:spacing w:after="0" w:line="240" w:lineRule="auto"/>
    </w:pPr>
  </w:style>
  <w:style w:type="character" w:customStyle="1" w:styleId="RodapChar">
    <w:name w:val="Rodapé Char"/>
    <w:basedOn w:val="Fontepargpadro"/>
    <w:link w:val="Rodap"/>
    <w:uiPriority w:val="99"/>
    <w:rsid w:val="00D17849"/>
  </w:style>
  <w:style w:type="paragraph" w:styleId="Textodebalo">
    <w:name w:val="Balloon Text"/>
    <w:basedOn w:val="Normal"/>
    <w:link w:val="TextodebaloChar"/>
    <w:uiPriority w:val="99"/>
    <w:semiHidden/>
    <w:unhideWhenUsed/>
    <w:rsid w:val="00D17849"/>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17849"/>
    <w:rPr>
      <w:rFonts w:ascii="Tahoma" w:hAnsi="Tahoma" w:cs="Tahoma"/>
      <w:sz w:val="16"/>
      <w:szCs w:val="16"/>
    </w:rPr>
  </w:style>
  <w:style w:type="paragraph" w:styleId="PargrafodaLista">
    <w:name w:val="List Paragraph"/>
    <w:aliases w:val="Ha"/>
    <w:basedOn w:val="Normal"/>
    <w:link w:val="PargrafodaListaChar"/>
    <w:uiPriority w:val="34"/>
    <w:qFormat/>
    <w:rsid w:val="00AE5749"/>
    <w:pPr>
      <w:numPr>
        <w:numId w:val="2"/>
      </w:numPr>
      <w:contextualSpacing/>
    </w:pPr>
  </w:style>
  <w:style w:type="paragraph" w:customStyle="1" w:styleId="Bullet1">
    <w:name w:val="*Bullet 1"/>
    <w:basedOn w:val="Normal"/>
    <w:uiPriority w:val="99"/>
    <w:rsid w:val="00D17849"/>
    <w:pPr>
      <w:keepLines/>
      <w:numPr>
        <w:numId w:val="1"/>
      </w:numPr>
      <w:spacing w:after="120" w:line="240" w:lineRule="auto"/>
    </w:pPr>
    <w:rPr>
      <w:rFonts w:ascii="Verdana" w:eastAsia="Times New Roman" w:hAnsi="Verdana"/>
      <w:color w:val="000000"/>
      <w:sz w:val="18"/>
      <w:szCs w:val="20"/>
    </w:rPr>
  </w:style>
  <w:style w:type="paragraph" w:customStyle="1" w:styleId="StyleBullet1Left016">
    <w:name w:val="Style *Bullet 1 + Left:  0.16&quot;"/>
    <w:basedOn w:val="Bullet1"/>
    <w:rsid w:val="00D17849"/>
    <w:pPr>
      <w:keepLines w:val="0"/>
    </w:pPr>
    <w:rPr>
      <w:rFonts w:ascii="Times New Roman" w:hAnsi="Times New Roman"/>
      <w:sz w:val="22"/>
    </w:rPr>
  </w:style>
  <w:style w:type="paragraph" w:customStyle="1" w:styleId="Body1beforebullet">
    <w:name w:val="*Body 1_before bullet"/>
    <w:basedOn w:val="Normal"/>
    <w:uiPriority w:val="99"/>
    <w:rsid w:val="00D17849"/>
    <w:pPr>
      <w:widowControl w:val="0"/>
      <w:spacing w:before="120" w:after="120" w:line="240" w:lineRule="auto"/>
    </w:pPr>
    <w:rPr>
      <w:rFonts w:ascii="Times New Roman" w:eastAsia="Times New Roman" w:hAnsi="Times New Roman"/>
    </w:rPr>
  </w:style>
  <w:style w:type="table" w:styleId="Tabelacomgrade">
    <w:name w:val="Table Grid"/>
    <w:basedOn w:val="Tabelanormal"/>
    <w:uiPriority w:val="59"/>
    <w:rsid w:val="00A7177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ContactDetails">
    <w:name w:val="Contact Details"/>
    <w:basedOn w:val="Normal"/>
    <w:rsid w:val="007B57D1"/>
    <w:pPr>
      <w:spacing w:after="0" w:line="200" w:lineRule="exact"/>
    </w:pPr>
    <w:rPr>
      <w:rFonts w:eastAsia="Times New Roman"/>
      <w:color w:val="002A6C"/>
      <w:spacing w:val="-6"/>
      <w:sz w:val="16"/>
      <w:szCs w:val="20"/>
    </w:rPr>
  </w:style>
  <w:style w:type="paragraph" w:customStyle="1" w:styleId="GuidebookSubHead">
    <w:name w:val="GuidebookSubHead"/>
    <w:basedOn w:val="Ttulo2"/>
    <w:next w:val="Normal"/>
    <w:rsid w:val="00C807A6"/>
    <w:pPr>
      <w:keepLines w:val="0"/>
      <w:spacing w:before="0"/>
      <w:jc w:val="right"/>
    </w:pPr>
    <w:rPr>
      <w:rFonts w:cs="Arial"/>
      <w:b w:val="0"/>
      <w:iCs/>
      <w:color w:val="auto"/>
      <w:szCs w:val="28"/>
    </w:rPr>
  </w:style>
  <w:style w:type="character" w:customStyle="1" w:styleId="Ttulo2Char">
    <w:name w:val="Título 2 Char"/>
    <w:basedOn w:val="Fontepargpadro"/>
    <w:link w:val="Ttulo2"/>
    <w:uiPriority w:val="9"/>
    <w:rsid w:val="003F27F4"/>
    <w:rPr>
      <w:rFonts w:ascii="Arial" w:eastAsia="Times New Roman" w:hAnsi="Arial"/>
      <w:b/>
      <w:bCs/>
      <w:color w:val="002A6C"/>
      <w:sz w:val="28"/>
      <w:szCs w:val="26"/>
    </w:rPr>
  </w:style>
  <w:style w:type="character" w:customStyle="1" w:styleId="Ttulo1Char">
    <w:name w:val="Título 1 Char"/>
    <w:basedOn w:val="Fontepargpadro"/>
    <w:link w:val="Ttulo1"/>
    <w:uiPriority w:val="9"/>
    <w:rsid w:val="003F27F4"/>
    <w:rPr>
      <w:rFonts w:ascii="Arial" w:hAnsi="Arial" w:cs="Arial"/>
      <w:b/>
      <w:color w:val="002A6C"/>
      <w:sz w:val="32"/>
      <w:szCs w:val="28"/>
    </w:rPr>
  </w:style>
  <w:style w:type="character" w:styleId="Hyperlink">
    <w:name w:val="Hyperlink"/>
    <w:basedOn w:val="Fontepargpadro"/>
    <w:uiPriority w:val="99"/>
    <w:unhideWhenUsed/>
    <w:rsid w:val="00F54C6B"/>
    <w:rPr>
      <w:color w:val="0000FF"/>
      <w:u w:val="single"/>
    </w:rPr>
  </w:style>
  <w:style w:type="paragraph" w:styleId="Sumrio1">
    <w:name w:val="toc 1"/>
    <w:basedOn w:val="Normal"/>
    <w:next w:val="Normal"/>
    <w:autoRedefine/>
    <w:uiPriority w:val="39"/>
    <w:unhideWhenUsed/>
    <w:rsid w:val="004F65CD"/>
    <w:pPr>
      <w:tabs>
        <w:tab w:val="right" w:leader="dot" w:pos="9017"/>
      </w:tabs>
      <w:spacing w:before="120" w:after="120"/>
    </w:pPr>
    <w:rPr>
      <w:b/>
      <w:bCs/>
      <w:noProof/>
      <w:sz w:val="24"/>
      <w:szCs w:val="24"/>
    </w:rPr>
  </w:style>
  <w:style w:type="paragraph" w:styleId="Sumrio2">
    <w:name w:val="toc 2"/>
    <w:basedOn w:val="Normal"/>
    <w:next w:val="Normal"/>
    <w:autoRedefine/>
    <w:uiPriority w:val="39"/>
    <w:unhideWhenUsed/>
    <w:rsid w:val="004F65CD"/>
    <w:pPr>
      <w:tabs>
        <w:tab w:val="right" w:leader="dot" w:pos="9017"/>
      </w:tabs>
      <w:spacing w:after="0"/>
      <w:ind w:left="220"/>
    </w:pPr>
    <w:rPr>
      <w:noProof/>
    </w:rPr>
  </w:style>
  <w:style w:type="paragraph" w:customStyle="1" w:styleId="Charttext">
    <w:name w:val="Chart text"/>
    <w:qFormat/>
    <w:rsid w:val="0011290C"/>
    <w:pPr>
      <w:spacing w:line="100" w:lineRule="atLeast"/>
    </w:pPr>
    <w:rPr>
      <w:rFonts w:ascii="Arial" w:eastAsia="Times" w:hAnsi="Arial"/>
      <w:noProof/>
    </w:rPr>
  </w:style>
  <w:style w:type="paragraph" w:customStyle="1" w:styleId="Charttitle">
    <w:name w:val="Chart title"/>
    <w:basedOn w:val="Charttext"/>
    <w:qFormat/>
    <w:rsid w:val="0011290C"/>
    <w:rPr>
      <w:rFonts w:cs="Arial"/>
      <w:b/>
      <w:color w:val="FFFFFF"/>
      <w:sz w:val="22"/>
      <w:szCs w:val="22"/>
    </w:rPr>
  </w:style>
  <w:style w:type="character" w:customStyle="1" w:styleId="Ttulo3Char">
    <w:name w:val="Título 3 Char"/>
    <w:basedOn w:val="Fontepargpadro"/>
    <w:link w:val="Ttulo3"/>
    <w:uiPriority w:val="9"/>
    <w:rsid w:val="003F27F4"/>
    <w:rPr>
      <w:rFonts w:ascii="Arial" w:eastAsia="Times New Roman" w:hAnsi="Arial" w:cs="Times New Roman"/>
      <w:b/>
      <w:bCs/>
      <w:color w:val="C2113A"/>
      <w:sz w:val="24"/>
      <w:szCs w:val="22"/>
    </w:rPr>
  </w:style>
  <w:style w:type="paragraph" w:customStyle="1" w:styleId="Bullet2">
    <w:name w:val="Bullet 2"/>
    <w:basedOn w:val="PargrafodaLista"/>
    <w:link w:val="Bullet2Char"/>
    <w:autoRedefine/>
    <w:qFormat/>
    <w:rsid w:val="00AE6071"/>
    <w:pPr>
      <w:numPr>
        <w:ilvl w:val="1"/>
      </w:numPr>
      <w:tabs>
        <w:tab w:val="left" w:pos="1080"/>
      </w:tabs>
      <w:ind w:hanging="1530"/>
    </w:pPr>
  </w:style>
  <w:style w:type="paragraph" w:customStyle="1" w:styleId="Bullet10">
    <w:name w:val="Bullet 1"/>
    <w:basedOn w:val="PargrafodaLista"/>
    <w:link w:val="Bullet1Char"/>
    <w:qFormat/>
    <w:rsid w:val="00AE5749"/>
  </w:style>
  <w:style w:type="character" w:customStyle="1" w:styleId="PargrafodaListaChar">
    <w:name w:val="Parágrafo da Lista Char"/>
    <w:aliases w:val="Ha Char"/>
    <w:basedOn w:val="Fontepargpadro"/>
    <w:link w:val="PargrafodaLista"/>
    <w:uiPriority w:val="34"/>
    <w:rsid w:val="00AE5749"/>
    <w:rPr>
      <w:rFonts w:ascii="Arial" w:hAnsi="Arial"/>
      <w:sz w:val="22"/>
      <w:szCs w:val="22"/>
    </w:rPr>
  </w:style>
  <w:style w:type="character" w:customStyle="1" w:styleId="Bullet2Char">
    <w:name w:val="Bullet 2 Char"/>
    <w:basedOn w:val="PargrafodaListaChar"/>
    <w:link w:val="Bullet2"/>
    <w:rsid w:val="00AE5749"/>
    <w:rPr>
      <w:rFonts w:ascii="Arial" w:hAnsi="Arial"/>
      <w:sz w:val="22"/>
      <w:szCs w:val="22"/>
    </w:rPr>
  </w:style>
  <w:style w:type="paragraph" w:customStyle="1" w:styleId="Bullet3">
    <w:name w:val="Bullet 3"/>
    <w:basedOn w:val="PargrafodaLista"/>
    <w:link w:val="Bullet3Char"/>
    <w:qFormat/>
    <w:rsid w:val="005269CD"/>
    <w:pPr>
      <w:numPr>
        <w:ilvl w:val="4"/>
      </w:numPr>
      <w:tabs>
        <w:tab w:val="left" w:pos="1350"/>
      </w:tabs>
      <w:ind w:left="1350" w:hanging="450"/>
    </w:pPr>
  </w:style>
  <w:style w:type="character" w:customStyle="1" w:styleId="Bullet1Char">
    <w:name w:val="Bullet 1 Char"/>
    <w:basedOn w:val="PargrafodaListaChar"/>
    <w:link w:val="Bullet10"/>
    <w:rsid w:val="00AE5749"/>
    <w:rPr>
      <w:rFonts w:ascii="Arial" w:hAnsi="Arial"/>
      <w:sz w:val="22"/>
      <w:szCs w:val="22"/>
    </w:rPr>
  </w:style>
  <w:style w:type="paragraph" w:styleId="Legenda">
    <w:name w:val="caption"/>
    <w:basedOn w:val="Normal"/>
    <w:next w:val="Normal"/>
    <w:uiPriority w:val="35"/>
    <w:unhideWhenUsed/>
    <w:qFormat/>
    <w:rsid w:val="00264400"/>
    <w:pPr>
      <w:keepNext/>
      <w:spacing w:after="120" w:line="240" w:lineRule="auto"/>
    </w:pPr>
    <w:rPr>
      <w:b/>
      <w:bCs/>
      <w:sz w:val="18"/>
      <w:szCs w:val="18"/>
    </w:rPr>
  </w:style>
  <w:style w:type="character" w:customStyle="1" w:styleId="Bullet3Char">
    <w:name w:val="Bullet 3 Char"/>
    <w:basedOn w:val="PargrafodaListaChar"/>
    <w:link w:val="Bullet3"/>
    <w:rsid w:val="005269CD"/>
    <w:rPr>
      <w:rFonts w:ascii="Arial" w:hAnsi="Arial"/>
      <w:sz w:val="22"/>
      <w:szCs w:val="22"/>
    </w:rPr>
  </w:style>
  <w:style w:type="paragraph" w:styleId="Sumrio3">
    <w:name w:val="toc 3"/>
    <w:basedOn w:val="Normal"/>
    <w:next w:val="Normal"/>
    <w:autoRedefine/>
    <w:uiPriority w:val="39"/>
    <w:unhideWhenUsed/>
    <w:rsid w:val="001749B4"/>
    <w:pPr>
      <w:tabs>
        <w:tab w:val="right" w:leader="dot" w:pos="9017"/>
      </w:tabs>
      <w:ind w:left="440"/>
    </w:pPr>
    <w:rPr>
      <w:noProof/>
      <w:sz w:val="18"/>
      <w:szCs w:val="18"/>
    </w:rPr>
  </w:style>
  <w:style w:type="paragraph" w:styleId="CabealhodoSumrio">
    <w:name w:val="TOC Heading"/>
    <w:basedOn w:val="Ttulo1"/>
    <w:next w:val="Normal"/>
    <w:uiPriority w:val="39"/>
    <w:unhideWhenUsed/>
    <w:qFormat/>
    <w:rsid w:val="003F27F4"/>
    <w:pPr>
      <w:keepNext/>
      <w:keepLines/>
      <w:spacing w:before="480" w:beforeAutospacing="0" w:after="0" w:afterAutospacing="0" w:line="276" w:lineRule="auto"/>
      <w:outlineLvl w:val="9"/>
    </w:pPr>
    <w:rPr>
      <w:rFonts w:eastAsia="Times New Roman" w:cs="Times New Roman"/>
      <w:bCs/>
      <w:color w:val="002060"/>
      <w:sz w:val="28"/>
    </w:rPr>
  </w:style>
  <w:style w:type="paragraph" w:styleId="Textodenotaderodap">
    <w:name w:val="footnote text"/>
    <w:basedOn w:val="Normal"/>
    <w:link w:val="TextodenotaderodapChar"/>
    <w:uiPriority w:val="99"/>
    <w:semiHidden/>
    <w:unhideWhenUsed/>
    <w:rsid w:val="00B11E7A"/>
    <w:pPr>
      <w:spacing w:before="0"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B11E7A"/>
    <w:rPr>
      <w:rFonts w:ascii="Arial" w:hAnsi="Arial"/>
    </w:rPr>
  </w:style>
  <w:style w:type="character" w:styleId="Refdenotaderodap">
    <w:name w:val="footnote reference"/>
    <w:basedOn w:val="Fontepargpadro"/>
    <w:uiPriority w:val="99"/>
    <w:semiHidden/>
    <w:unhideWhenUsed/>
    <w:rsid w:val="00B11E7A"/>
    <w:rPr>
      <w:vertAlign w:val="superscript"/>
    </w:rPr>
  </w:style>
  <w:style w:type="table" w:styleId="ListaMdia2-nfase1">
    <w:name w:val="Medium List 2 Accent 1"/>
    <w:basedOn w:val="Tabelanormal"/>
    <w:uiPriority w:val="66"/>
    <w:rsid w:val="001F755B"/>
    <w:pPr>
      <w:spacing w:before="0" w:beforeAutospacing="0" w:after="0" w:afterAutospacing="0" w:line="240" w:lineRule="auto"/>
      <w:jc w:val="left"/>
    </w:pPr>
    <w:rPr>
      <w:rFonts w:asciiTheme="majorHAnsi" w:eastAsiaTheme="majorEastAsia" w:hAnsiTheme="majorHAnsi" w:cstheme="majorBidi"/>
      <w:color w:val="000000" w:themeColor="text1"/>
      <w:sz w:val="22"/>
      <w:szCs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GradeClara-nfase5">
    <w:name w:val="Light Grid Accent 5"/>
    <w:basedOn w:val="Tabelanormal"/>
    <w:uiPriority w:val="62"/>
    <w:rsid w:val="001D2223"/>
    <w:pPr>
      <w:spacing w:before="0"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styleId="Refdecomentrio">
    <w:name w:val="annotation reference"/>
    <w:basedOn w:val="Fontepargpadro"/>
    <w:uiPriority w:val="99"/>
    <w:semiHidden/>
    <w:unhideWhenUsed/>
    <w:rsid w:val="00772525"/>
    <w:rPr>
      <w:sz w:val="16"/>
      <w:szCs w:val="16"/>
    </w:rPr>
  </w:style>
  <w:style w:type="paragraph" w:styleId="Textodecomentrio">
    <w:name w:val="annotation text"/>
    <w:basedOn w:val="Normal"/>
    <w:link w:val="TextodecomentrioChar"/>
    <w:uiPriority w:val="99"/>
    <w:unhideWhenUsed/>
    <w:rsid w:val="00772525"/>
    <w:pPr>
      <w:spacing w:line="240" w:lineRule="auto"/>
    </w:pPr>
    <w:rPr>
      <w:sz w:val="20"/>
      <w:szCs w:val="20"/>
    </w:rPr>
  </w:style>
  <w:style w:type="character" w:customStyle="1" w:styleId="TextodecomentrioChar">
    <w:name w:val="Texto de comentário Char"/>
    <w:basedOn w:val="Fontepargpadro"/>
    <w:link w:val="Textodecomentrio"/>
    <w:uiPriority w:val="99"/>
    <w:rsid w:val="00772525"/>
    <w:rPr>
      <w:rFonts w:ascii="Arial" w:hAnsi="Arial"/>
    </w:rPr>
  </w:style>
  <w:style w:type="paragraph" w:styleId="Assuntodocomentrio">
    <w:name w:val="annotation subject"/>
    <w:basedOn w:val="Textodecomentrio"/>
    <w:next w:val="Textodecomentrio"/>
    <w:link w:val="AssuntodocomentrioChar"/>
    <w:uiPriority w:val="99"/>
    <w:semiHidden/>
    <w:unhideWhenUsed/>
    <w:rsid w:val="00772525"/>
    <w:rPr>
      <w:b/>
      <w:bCs/>
    </w:rPr>
  </w:style>
  <w:style w:type="character" w:customStyle="1" w:styleId="AssuntodocomentrioChar">
    <w:name w:val="Assunto do comentário Char"/>
    <w:basedOn w:val="TextodecomentrioChar"/>
    <w:link w:val="Assuntodocomentrio"/>
    <w:uiPriority w:val="99"/>
    <w:semiHidden/>
    <w:rsid w:val="00772525"/>
    <w:rPr>
      <w:rFonts w:ascii="Arial" w:hAnsi="Arial"/>
      <w:b/>
      <w:bCs/>
    </w:rPr>
  </w:style>
  <w:style w:type="character" w:styleId="nfase">
    <w:name w:val="Emphasis"/>
    <w:basedOn w:val="Fontepargpadro"/>
    <w:uiPriority w:val="20"/>
    <w:qFormat/>
    <w:rsid w:val="00261495"/>
    <w:rPr>
      <w:i/>
      <w:iCs/>
    </w:rPr>
  </w:style>
  <w:style w:type="paragraph" w:styleId="NormalWeb">
    <w:name w:val="Normal (Web)"/>
    <w:basedOn w:val="Normal"/>
    <w:rsid w:val="003943B9"/>
    <w:pPr>
      <w:spacing w:line="240" w:lineRule="auto"/>
      <w:jc w:val="left"/>
    </w:pPr>
    <w:rPr>
      <w:rFonts w:ascii="Verdana" w:eastAsia="Arial Unicode MS" w:hAnsi="Verdana" w:cs="Verdana"/>
      <w:sz w:val="20"/>
      <w:szCs w:val="20"/>
    </w:rPr>
  </w:style>
  <w:style w:type="character" w:customStyle="1" w:styleId="google-src-text1">
    <w:name w:val="google-src-text1"/>
    <w:basedOn w:val="Fontepargpadro"/>
    <w:rsid w:val="003943B9"/>
    <w:rPr>
      <w:rFonts w:cs="Times New Roman"/>
      <w:vanish/>
    </w:rPr>
  </w:style>
  <w:style w:type="character" w:customStyle="1" w:styleId="EmailStyle571">
    <w:name w:val="EmailStyle571"/>
    <w:basedOn w:val="Fontepargpadro"/>
    <w:semiHidden/>
    <w:rsid w:val="003943B9"/>
    <w:rPr>
      <w:rFonts w:ascii="Arial" w:hAnsi="Arial" w:cs="Arial"/>
      <w:color w:val="auto"/>
      <w:sz w:val="20"/>
      <w:szCs w:val="20"/>
    </w:rPr>
  </w:style>
  <w:style w:type="character" w:customStyle="1" w:styleId="apple-converted-space">
    <w:name w:val="apple-converted-space"/>
    <w:basedOn w:val="Fontepargpadro"/>
    <w:rsid w:val="00355DF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pPr>
        <w:spacing w:before="100" w:beforeAutospacing="1" w:after="100" w:afterAutospacing="1" w:line="60" w:lineRule="atLeast"/>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8C6D12"/>
    <w:rPr>
      <w:rFonts w:ascii="Arial" w:hAnsi="Arial"/>
      <w:sz w:val="22"/>
      <w:szCs w:val="22"/>
    </w:rPr>
  </w:style>
  <w:style w:type="paragraph" w:styleId="Ttulo1">
    <w:name w:val="heading 1"/>
    <w:basedOn w:val="Normal"/>
    <w:next w:val="Normal"/>
    <w:link w:val="Ttulo1Char"/>
    <w:uiPriority w:val="9"/>
    <w:qFormat/>
    <w:rsid w:val="003F27F4"/>
    <w:pPr>
      <w:spacing w:line="100" w:lineRule="atLeast"/>
      <w:outlineLvl w:val="0"/>
    </w:pPr>
    <w:rPr>
      <w:rFonts w:cs="Arial"/>
      <w:b/>
      <w:color w:val="002A6C"/>
      <w:sz w:val="32"/>
      <w:szCs w:val="28"/>
    </w:rPr>
  </w:style>
  <w:style w:type="paragraph" w:styleId="Ttulo2">
    <w:name w:val="heading 2"/>
    <w:basedOn w:val="Normal"/>
    <w:next w:val="Normal"/>
    <w:link w:val="Ttulo2Char"/>
    <w:unhideWhenUsed/>
    <w:qFormat/>
    <w:rsid w:val="003F27F4"/>
    <w:pPr>
      <w:keepNext/>
      <w:keepLines/>
      <w:spacing w:line="100" w:lineRule="atLeast"/>
      <w:outlineLvl w:val="1"/>
    </w:pPr>
    <w:rPr>
      <w:rFonts w:eastAsia="Times New Roman"/>
      <w:b/>
      <w:bCs/>
      <w:color w:val="002A6C"/>
      <w:sz w:val="28"/>
      <w:szCs w:val="26"/>
    </w:rPr>
  </w:style>
  <w:style w:type="paragraph" w:styleId="Ttulo3">
    <w:name w:val="heading 3"/>
    <w:basedOn w:val="Normal"/>
    <w:next w:val="Normal"/>
    <w:link w:val="Ttulo3Char"/>
    <w:uiPriority w:val="9"/>
    <w:unhideWhenUsed/>
    <w:qFormat/>
    <w:rsid w:val="003F27F4"/>
    <w:pPr>
      <w:keepNext/>
      <w:keepLines/>
      <w:spacing w:line="100" w:lineRule="atLeast"/>
      <w:outlineLvl w:val="2"/>
    </w:pPr>
    <w:rPr>
      <w:rFonts w:eastAsia="Times New Roman"/>
      <w:b/>
      <w:bCs/>
      <w:color w:val="C2113A"/>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D17849"/>
    <w:pPr>
      <w:tabs>
        <w:tab w:val="center" w:pos="4680"/>
        <w:tab w:val="right" w:pos="9360"/>
      </w:tabs>
      <w:spacing w:after="0" w:line="240" w:lineRule="auto"/>
    </w:pPr>
  </w:style>
  <w:style w:type="character" w:customStyle="1" w:styleId="CabealhoChar">
    <w:name w:val="Cabeçalho Char"/>
    <w:basedOn w:val="Fontepargpadro"/>
    <w:link w:val="Cabealho"/>
    <w:uiPriority w:val="99"/>
    <w:rsid w:val="00D17849"/>
  </w:style>
  <w:style w:type="paragraph" w:styleId="Rodap">
    <w:name w:val="footer"/>
    <w:basedOn w:val="Normal"/>
    <w:link w:val="RodapChar"/>
    <w:uiPriority w:val="99"/>
    <w:unhideWhenUsed/>
    <w:rsid w:val="00D17849"/>
    <w:pPr>
      <w:tabs>
        <w:tab w:val="center" w:pos="4680"/>
        <w:tab w:val="right" w:pos="9360"/>
      </w:tabs>
      <w:spacing w:after="0" w:line="240" w:lineRule="auto"/>
    </w:pPr>
  </w:style>
  <w:style w:type="character" w:customStyle="1" w:styleId="RodapChar">
    <w:name w:val="Rodapé Char"/>
    <w:basedOn w:val="Fontepargpadro"/>
    <w:link w:val="Rodap"/>
    <w:uiPriority w:val="99"/>
    <w:rsid w:val="00D17849"/>
  </w:style>
  <w:style w:type="paragraph" w:styleId="Textodebalo">
    <w:name w:val="Balloon Text"/>
    <w:basedOn w:val="Normal"/>
    <w:link w:val="TextodebaloChar"/>
    <w:uiPriority w:val="99"/>
    <w:semiHidden/>
    <w:unhideWhenUsed/>
    <w:rsid w:val="00D17849"/>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17849"/>
    <w:rPr>
      <w:rFonts w:ascii="Tahoma" w:hAnsi="Tahoma" w:cs="Tahoma"/>
      <w:sz w:val="16"/>
      <w:szCs w:val="16"/>
    </w:rPr>
  </w:style>
  <w:style w:type="paragraph" w:styleId="PargrafodaLista">
    <w:name w:val="List Paragraph"/>
    <w:aliases w:val="Ha"/>
    <w:basedOn w:val="Normal"/>
    <w:link w:val="PargrafodaListaChar"/>
    <w:uiPriority w:val="34"/>
    <w:qFormat/>
    <w:rsid w:val="00AE5749"/>
    <w:pPr>
      <w:numPr>
        <w:numId w:val="2"/>
      </w:numPr>
      <w:contextualSpacing/>
    </w:pPr>
  </w:style>
  <w:style w:type="paragraph" w:customStyle="1" w:styleId="Bullet1">
    <w:name w:val="*Bullet 1"/>
    <w:basedOn w:val="Normal"/>
    <w:uiPriority w:val="99"/>
    <w:rsid w:val="00D17849"/>
    <w:pPr>
      <w:keepLines/>
      <w:numPr>
        <w:numId w:val="1"/>
      </w:numPr>
      <w:spacing w:after="120" w:line="240" w:lineRule="auto"/>
    </w:pPr>
    <w:rPr>
      <w:rFonts w:ascii="Verdana" w:eastAsia="Times New Roman" w:hAnsi="Verdana"/>
      <w:color w:val="000000"/>
      <w:sz w:val="18"/>
      <w:szCs w:val="20"/>
    </w:rPr>
  </w:style>
  <w:style w:type="paragraph" w:customStyle="1" w:styleId="StyleBullet1Left016">
    <w:name w:val="Style *Bullet 1 + Left:  0.16&quot;"/>
    <w:basedOn w:val="Bullet1"/>
    <w:rsid w:val="00D17849"/>
    <w:pPr>
      <w:keepLines w:val="0"/>
    </w:pPr>
    <w:rPr>
      <w:rFonts w:ascii="Times New Roman" w:hAnsi="Times New Roman"/>
      <w:sz w:val="22"/>
    </w:rPr>
  </w:style>
  <w:style w:type="paragraph" w:customStyle="1" w:styleId="Body1beforebullet">
    <w:name w:val="*Body 1_before bullet"/>
    <w:basedOn w:val="Normal"/>
    <w:uiPriority w:val="99"/>
    <w:rsid w:val="00D17849"/>
    <w:pPr>
      <w:widowControl w:val="0"/>
      <w:spacing w:before="120" w:after="120" w:line="240" w:lineRule="auto"/>
    </w:pPr>
    <w:rPr>
      <w:rFonts w:ascii="Times New Roman" w:eastAsia="Times New Roman" w:hAnsi="Times New Roman"/>
    </w:rPr>
  </w:style>
  <w:style w:type="table" w:styleId="Tabelacomgrade">
    <w:name w:val="Table Grid"/>
    <w:basedOn w:val="Tabelanormal"/>
    <w:uiPriority w:val="59"/>
    <w:rsid w:val="00A7177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ContactDetails">
    <w:name w:val="Contact Details"/>
    <w:basedOn w:val="Normal"/>
    <w:rsid w:val="007B57D1"/>
    <w:pPr>
      <w:spacing w:after="0" w:line="200" w:lineRule="exact"/>
    </w:pPr>
    <w:rPr>
      <w:rFonts w:eastAsia="Times New Roman"/>
      <w:color w:val="002A6C"/>
      <w:spacing w:val="-6"/>
      <w:sz w:val="16"/>
      <w:szCs w:val="20"/>
    </w:rPr>
  </w:style>
  <w:style w:type="paragraph" w:customStyle="1" w:styleId="GuidebookSubHead">
    <w:name w:val="GuidebookSubHead"/>
    <w:basedOn w:val="Ttulo2"/>
    <w:next w:val="Normal"/>
    <w:rsid w:val="00C807A6"/>
    <w:pPr>
      <w:keepLines w:val="0"/>
      <w:spacing w:before="0"/>
      <w:jc w:val="right"/>
    </w:pPr>
    <w:rPr>
      <w:rFonts w:cs="Arial"/>
      <w:b w:val="0"/>
      <w:iCs/>
      <w:color w:val="auto"/>
      <w:szCs w:val="28"/>
    </w:rPr>
  </w:style>
  <w:style w:type="character" w:customStyle="1" w:styleId="Ttulo2Char">
    <w:name w:val="Título 2 Char"/>
    <w:basedOn w:val="Fontepargpadro"/>
    <w:link w:val="Ttulo2"/>
    <w:uiPriority w:val="9"/>
    <w:rsid w:val="003F27F4"/>
    <w:rPr>
      <w:rFonts w:ascii="Arial" w:eastAsia="Times New Roman" w:hAnsi="Arial"/>
      <w:b/>
      <w:bCs/>
      <w:color w:val="002A6C"/>
      <w:sz w:val="28"/>
      <w:szCs w:val="26"/>
    </w:rPr>
  </w:style>
  <w:style w:type="character" w:customStyle="1" w:styleId="Ttulo1Char">
    <w:name w:val="Título 1 Char"/>
    <w:basedOn w:val="Fontepargpadro"/>
    <w:link w:val="Ttulo1"/>
    <w:uiPriority w:val="9"/>
    <w:rsid w:val="003F27F4"/>
    <w:rPr>
      <w:rFonts w:ascii="Arial" w:hAnsi="Arial" w:cs="Arial"/>
      <w:b/>
      <w:color w:val="002A6C"/>
      <w:sz w:val="32"/>
      <w:szCs w:val="28"/>
    </w:rPr>
  </w:style>
  <w:style w:type="character" w:styleId="Hyperlink">
    <w:name w:val="Hyperlink"/>
    <w:basedOn w:val="Fontepargpadro"/>
    <w:uiPriority w:val="99"/>
    <w:unhideWhenUsed/>
    <w:rsid w:val="00F54C6B"/>
    <w:rPr>
      <w:color w:val="0000FF"/>
      <w:u w:val="single"/>
    </w:rPr>
  </w:style>
  <w:style w:type="paragraph" w:styleId="Sumrio1">
    <w:name w:val="toc 1"/>
    <w:basedOn w:val="Normal"/>
    <w:next w:val="Normal"/>
    <w:autoRedefine/>
    <w:uiPriority w:val="39"/>
    <w:unhideWhenUsed/>
    <w:rsid w:val="004F65CD"/>
    <w:pPr>
      <w:tabs>
        <w:tab w:val="right" w:leader="dot" w:pos="9017"/>
      </w:tabs>
      <w:spacing w:before="120" w:after="120"/>
    </w:pPr>
    <w:rPr>
      <w:b/>
      <w:bCs/>
      <w:noProof/>
      <w:sz w:val="24"/>
      <w:szCs w:val="24"/>
    </w:rPr>
  </w:style>
  <w:style w:type="paragraph" w:styleId="Sumrio2">
    <w:name w:val="toc 2"/>
    <w:basedOn w:val="Normal"/>
    <w:next w:val="Normal"/>
    <w:autoRedefine/>
    <w:uiPriority w:val="39"/>
    <w:unhideWhenUsed/>
    <w:rsid w:val="004F65CD"/>
    <w:pPr>
      <w:tabs>
        <w:tab w:val="right" w:leader="dot" w:pos="9017"/>
      </w:tabs>
      <w:spacing w:after="0"/>
      <w:ind w:left="220"/>
    </w:pPr>
    <w:rPr>
      <w:noProof/>
    </w:rPr>
  </w:style>
  <w:style w:type="paragraph" w:customStyle="1" w:styleId="Charttext">
    <w:name w:val="Chart text"/>
    <w:qFormat/>
    <w:rsid w:val="0011290C"/>
    <w:pPr>
      <w:spacing w:line="100" w:lineRule="atLeast"/>
    </w:pPr>
    <w:rPr>
      <w:rFonts w:ascii="Arial" w:eastAsia="Times" w:hAnsi="Arial"/>
      <w:noProof/>
    </w:rPr>
  </w:style>
  <w:style w:type="paragraph" w:customStyle="1" w:styleId="Charttitle">
    <w:name w:val="Chart title"/>
    <w:basedOn w:val="Charttext"/>
    <w:qFormat/>
    <w:rsid w:val="0011290C"/>
    <w:rPr>
      <w:rFonts w:cs="Arial"/>
      <w:b/>
      <w:color w:val="FFFFFF"/>
      <w:sz w:val="22"/>
      <w:szCs w:val="22"/>
    </w:rPr>
  </w:style>
  <w:style w:type="character" w:customStyle="1" w:styleId="Ttulo3Char">
    <w:name w:val="Título 3 Char"/>
    <w:basedOn w:val="Fontepargpadro"/>
    <w:link w:val="Ttulo3"/>
    <w:uiPriority w:val="9"/>
    <w:rsid w:val="003F27F4"/>
    <w:rPr>
      <w:rFonts w:ascii="Arial" w:eastAsia="Times New Roman" w:hAnsi="Arial" w:cs="Times New Roman"/>
      <w:b/>
      <w:bCs/>
      <w:color w:val="C2113A"/>
      <w:sz w:val="24"/>
      <w:szCs w:val="22"/>
    </w:rPr>
  </w:style>
  <w:style w:type="paragraph" w:customStyle="1" w:styleId="Bullet2">
    <w:name w:val="Bullet 2"/>
    <w:basedOn w:val="PargrafodaLista"/>
    <w:link w:val="Bullet2Char"/>
    <w:autoRedefine/>
    <w:qFormat/>
    <w:rsid w:val="00AE6071"/>
    <w:pPr>
      <w:numPr>
        <w:ilvl w:val="1"/>
      </w:numPr>
      <w:tabs>
        <w:tab w:val="left" w:pos="1080"/>
      </w:tabs>
      <w:ind w:hanging="1530"/>
    </w:pPr>
  </w:style>
  <w:style w:type="paragraph" w:customStyle="1" w:styleId="Bullet10">
    <w:name w:val="Bullet 1"/>
    <w:basedOn w:val="PargrafodaLista"/>
    <w:link w:val="Bullet1Char"/>
    <w:qFormat/>
    <w:rsid w:val="00AE5749"/>
  </w:style>
  <w:style w:type="character" w:customStyle="1" w:styleId="PargrafodaListaChar">
    <w:name w:val="Parágrafo da Lista Char"/>
    <w:aliases w:val="Ha Char"/>
    <w:basedOn w:val="Fontepargpadro"/>
    <w:link w:val="PargrafodaLista"/>
    <w:uiPriority w:val="34"/>
    <w:rsid w:val="00AE5749"/>
    <w:rPr>
      <w:rFonts w:ascii="Arial" w:hAnsi="Arial"/>
      <w:sz w:val="22"/>
      <w:szCs w:val="22"/>
    </w:rPr>
  </w:style>
  <w:style w:type="character" w:customStyle="1" w:styleId="Bullet2Char">
    <w:name w:val="Bullet 2 Char"/>
    <w:basedOn w:val="PargrafodaListaChar"/>
    <w:link w:val="Bullet2"/>
    <w:rsid w:val="00AE5749"/>
    <w:rPr>
      <w:rFonts w:ascii="Arial" w:hAnsi="Arial"/>
      <w:sz w:val="22"/>
      <w:szCs w:val="22"/>
    </w:rPr>
  </w:style>
  <w:style w:type="paragraph" w:customStyle="1" w:styleId="Bullet3">
    <w:name w:val="Bullet 3"/>
    <w:basedOn w:val="PargrafodaLista"/>
    <w:link w:val="Bullet3Char"/>
    <w:qFormat/>
    <w:rsid w:val="005269CD"/>
    <w:pPr>
      <w:numPr>
        <w:ilvl w:val="4"/>
      </w:numPr>
      <w:tabs>
        <w:tab w:val="left" w:pos="1350"/>
      </w:tabs>
      <w:ind w:left="1350" w:hanging="450"/>
    </w:pPr>
  </w:style>
  <w:style w:type="character" w:customStyle="1" w:styleId="Bullet1Char">
    <w:name w:val="Bullet 1 Char"/>
    <w:basedOn w:val="PargrafodaListaChar"/>
    <w:link w:val="Bullet10"/>
    <w:rsid w:val="00AE5749"/>
    <w:rPr>
      <w:rFonts w:ascii="Arial" w:hAnsi="Arial"/>
      <w:sz w:val="22"/>
      <w:szCs w:val="22"/>
    </w:rPr>
  </w:style>
  <w:style w:type="paragraph" w:styleId="Legenda">
    <w:name w:val="caption"/>
    <w:basedOn w:val="Normal"/>
    <w:next w:val="Normal"/>
    <w:uiPriority w:val="35"/>
    <w:unhideWhenUsed/>
    <w:qFormat/>
    <w:rsid w:val="00264400"/>
    <w:pPr>
      <w:keepNext/>
      <w:spacing w:after="120" w:line="240" w:lineRule="auto"/>
    </w:pPr>
    <w:rPr>
      <w:b/>
      <w:bCs/>
      <w:sz w:val="18"/>
      <w:szCs w:val="18"/>
    </w:rPr>
  </w:style>
  <w:style w:type="character" w:customStyle="1" w:styleId="Bullet3Char">
    <w:name w:val="Bullet 3 Char"/>
    <w:basedOn w:val="PargrafodaListaChar"/>
    <w:link w:val="Bullet3"/>
    <w:rsid w:val="005269CD"/>
    <w:rPr>
      <w:rFonts w:ascii="Arial" w:hAnsi="Arial"/>
      <w:sz w:val="22"/>
      <w:szCs w:val="22"/>
    </w:rPr>
  </w:style>
  <w:style w:type="paragraph" w:styleId="Sumrio3">
    <w:name w:val="toc 3"/>
    <w:basedOn w:val="Normal"/>
    <w:next w:val="Normal"/>
    <w:autoRedefine/>
    <w:uiPriority w:val="39"/>
    <w:unhideWhenUsed/>
    <w:rsid w:val="001749B4"/>
    <w:pPr>
      <w:tabs>
        <w:tab w:val="right" w:leader="dot" w:pos="9017"/>
      </w:tabs>
      <w:ind w:left="440"/>
    </w:pPr>
    <w:rPr>
      <w:noProof/>
      <w:sz w:val="18"/>
      <w:szCs w:val="18"/>
    </w:rPr>
  </w:style>
  <w:style w:type="paragraph" w:styleId="CabealhodoSumrio">
    <w:name w:val="TOC Heading"/>
    <w:basedOn w:val="Ttulo1"/>
    <w:next w:val="Normal"/>
    <w:uiPriority w:val="39"/>
    <w:unhideWhenUsed/>
    <w:qFormat/>
    <w:rsid w:val="003F27F4"/>
    <w:pPr>
      <w:keepNext/>
      <w:keepLines/>
      <w:spacing w:before="480" w:beforeAutospacing="0" w:after="0" w:afterAutospacing="0" w:line="276" w:lineRule="auto"/>
      <w:outlineLvl w:val="9"/>
    </w:pPr>
    <w:rPr>
      <w:rFonts w:eastAsia="Times New Roman" w:cs="Times New Roman"/>
      <w:bCs/>
      <w:color w:val="002060"/>
      <w:sz w:val="28"/>
    </w:rPr>
  </w:style>
  <w:style w:type="paragraph" w:styleId="Textodenotaderodap">
    <w:name w:val="footnote text"/>
    <w:basedOn w:val="Normal"/>
    <w:link w:val="TextodenotaderodapChar"/>
    <w:uiPriority w:val="99"/>
    <w:semiHidden/>
    <w:unhideWhenUsed/>
    <w:rsid w:val="00B11E7A"/>
    <w:pPr>
      <w:spacing w:before="0"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B11E7A"/>
    <w:rPr>
      <w:rFonts w:ascii="Arial" w:hAnsi="Arial"/>
    </w:rPr>
  </w:style>
  <w:style w:type="character" w:styleId="Refdenotaderodap">
    <w:name w:val="footnote reference"/>
    <w:basedOn w:val="Fontepargpadro"/>
    <w:uiPriority w:val="99"/>
    <w:semiHidden/>
    <w:unhideWhenUsed/>
    <w:rsid w:val="00B11E7A"/>
    <w:rPr>
      <w:vertAlign w:val="superscript"/>
    </w:rPr>
  </w:style>
  <w:style w:type="table" w:styleId="ListaMdia2-nfase1">
    <w:name w:val="Medium List 2 Accent 1"/>
    <w:basedOn w:val="Tabelanormal"/>
    <w:uiPriority w:val="66"/>
    <w:rsid w:val="001F755B"/>
    <w:pPr>
      <w:spacing w:before="0" w:beforeAutospacing="0" w:after="0" w:afterAutospacing="0" w:line="240" w:lineRule="auto"/>
      <w:jc w:val="left"/>
    </w:pPr>
    <w:rPr>
      <w:rFonts w:asciiTheme="majorHAnsi" w:eastAsiaTheme="majorEastAsia" w:hAnsiTheme="majorHAnsi" w:cstheme="majorBidi"/>
      <w:color w:val="000000" w:themeColor="text1"/>
      <w:sz w:val="22"/>
      <w:szCs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GradeClara-nfase5">
    <w:name w:val="Light Grid Accent 5"/>
    <w:basedOn w:val="Tabelanormal"/>
    <w:uiPriority w:val="62"/>
    <w:rsid w:val="001D2223"/>
    <w:pPr>
      <w:spacing w:before="0"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styleId="Refdecomentrio">
    <w:name w:val="annotation reference"/>
    <w:basedOn w:val="Fontepargpadro"/>
    <w:uiPriority w:val="99"/>
    <w:semiHidden/>
    <w:unhideWhenUsed/>
    <w:rsid w:val="00772525"/>
    <w:rPr>
      <w:sz w:val="16"/>
      <w:szCs w:val="16"/>
    </w:rPr>
  </w:style>
  <w:style w:type="paragraph" w:styleId="Textodecomentrio">
    <w:name w:val="annotation text"/>
    <w:basedOn w:val="Normal"/>
    <w:link w:val="TextodecomentrioChar"/>
    <w:uiPriority w:val="99"/>
    <w:unhideWhenUsed/>
    <w:rsid w:val="00772525"/>
    <w:pPr>
      <w:spacing w:line="240" w:lineRule="auto"/>
    </w:pPr>
    <w:rPr>
      <w:sz w:val="20"/>
      <w:szCs w:val="20"/>
    </w:rPr>
  </w:style>
  <w:style w:type="character" w:customStyle="1" w:styleId="TextodecomentrioChar">
    <w:name w:val="Texto de comentário Char"/>
    <w:basedOn w:val="Fontepargpadro"/>
    <w:link w:val="Textodecomentrio"/>
    <w:uiPriority w:val="99"/>
    <w:rsid w:val="00772525"/>
    <w:rPr>
      <w:rFonts w:ascii="Arial" w:hAnsi="Arial"/>
    </w:rPr>
  </w:style>
  <w:style w:type="paragraph" w:styleId="Assuntodocomentrio">
    <w:name w:val="annotation subject"/>
    <w:basedOn w:val="Textodecomentrio"/>
    <w:next w:val="Textodecomentrio"/>
    <w:link w:val="AssuntodocomentrioChar"/>
    <w:uiPriority w:val="99"/>
    <w:semiHidden/>
    <w:unhideWhenUsed/>
    <w:rsid w:val="00772525"/>
    <w:rPr>
      <w:b/>
      <w:bCs/>
    </w:rPr>
  </w:style>
  <w:style w:type="character" w:customStyle="1" w:styleId="AssuntodocomentrioChar">
    <w:name w:val="Assunto do comentário Char"/>
    <w:basedOn w:val="TextodecomentrioChar"/>
    <w:link w:val="Assuntodocomentrio"/>
    <w:uiPriority w:val="99"/>
    <w:semiHidden/>
    <w:rsid w:val="00772525"/>
    <w:rPr>
      <w:rFonts w:ascii="Arial" w:hAnsi="Arial"/>
      <w:b/>
      <w:bCs/>
    </w:rPr>
  </w:style>
  <w:style w:type="character" w:styleId="nfase">
    <w:name w:val="Emphasis"/>
    <w:basedOn w:val="Fontepargpadro"/>
    <w:uiPriority w:val="20"/>
    <w:qFormat/>
    <w:rsid w:val="00261495"/>
    <w:rPr>
      <w:i/>
      <w:iCs/>
    </w:rPr>
  </w:style>
  <w:style w:type="paragraph" w:styleId="NormalWeb">
    <w:name w:val="Normal (Web)"/>
    <w:basedOn w:val="Normal"/>
    <w:rsid w:val="003943B9"/>
    <w:pPr>
      <w:spacing w:line="240" w:lineRule="auto"/>
      <w:jc w:val="left"/>
    </w:pPr>
    <w:rPr>
      <w:rFonts w:ascii="Verdana" w:eastAsia="Arial Unicode MS" w:hAnsi="Verdana" w:cs="Verdana"/>
      <w:sz w:val="20"/>
      <w:szCs w:val="20"/>
    </w:rPr>
  </w:style>
  <w:style w:type="character" w:customStyle="1" w:styleId="google-src-text1">
    <w:name w:val="google-src-text1"/>
    <w:basedOn w:val="Fontepargpadro"/>
    <w:rsid w:val="003943B9"/>
    <w:rPr>
      <w:rFonts w:cs="Times New Roman"/>
      <w:vanish/>
    </w:rPr>
  </w:style>
  <w:style w:type="character" w:customStyle="1" w:styleId="EmailStyle571">
    <w:name w:val="EmailStyle571"/>
    <w:basedOn w:val="Fontepargpadro"/>
    <w:semiHidden/>
    <w:rsid w:val="003943B9"/>
    <w:rPr>
      <w:rFonts w:ascii="Arial" w:hAnsi="Arial" w:cs="Arial"/>
      <w:color w:val="auto"/>
      <w:sz w:val="20"/>
      <w:szCs w:val="20"/>
    </w:rPr>
  </w:style>
  <w:style w:type="character" w:customStyle="1" w:styleId="apple-converted-space">
    <w:name w:val="apple-converted-space"/>
    <w:basedOn w:val="Fontepargpadro"/>
    <w:rsid w:val="00355D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9776345">
      <w:bodyDiv w:val="1"/>
      <w:marLeft w:val="0"/>
      <w:marRight w:val="0"/>
      <w:marTop w:val="0"/>
      <w:marBottom w:val="0"/>
      <w:divBdr>
        <w:top w:val="none" w:sz="0" w:space="0" w:color="auto"/>
        <w:left w:val="none" w:sz="0" w:space="0" w:color="auto"/>
        <w:bottom w:val="none" w:sz="0" w:space="0" w:color="auto"/>
        <w:right w:val="none" w:sz="0" w:space="0" w:color="auto"/>
      </w:divBdr>
      <w:divsChild>
        <w:div w:id="499081485">
          <w:marLeft w:val="547"/>
          <w:marRight w:val="0"/>
          <w:marTop w:val="0"/>
          <w:marBottom w:val="0"/>
          <w:divBdr>
            <w:top w:val="none" w:sz="0" w:space="0" w:color="auto"/>
            <w:left w:val="none" w:sz="0" w:space="0" w:color="auto"/>
            <w:bottom w:val="none" w:sz="0" w:space="0" w:color="auto"/>
            <w:right w:val="none" w:sz="0" w:space="0" w:color="auto"/>
          </w:divBdr>
        </w:div>
        <w:div w:id="576328865">
          <w:marLeft w:val="1166"/>
          <w:marRight w:val="0"/>
          <w:marTop w:val="0"/>
          <w:marBottom w:val="0"/>
          <w:divBdr>
            <w:top w:val="none" w:sz="0" w:space="0" w:color="auto"/>
            <w:left w:val="none" w:sz="0" w:space="0" w:color="auto"/>
            <w:bottom w:val="none" w:sz="0" w:space="0" w:color="auto"/>
            <w:right w:val="none" w:sz="0" w:space="0" w:color="auto"/>
          </w:divBdr>
        </w:div>
        <w:div w:id="654915166">
          <w:marLeft w:val="1166"/>
          <w:marRight w:val="0"/>
          <w:marTop w:val="0"/>
          <w:marBottom w:val="0"/>
          <w:divBdr>
            <w:top w:val="none" w:sz="0" w:space="0" w:color="auto"/>
            <w:left w:val="none" w:sz="0" w:space="0" w:color="auto"/>
            <w:bottom w:val="none" w:sz="0" w:space="0" w:color="auto"/>
            <w:right w:val="none" w:sz="0" w:space="0" w:color="auto"/>
          </w:divBdr>
        </w:div>
        <w:div w:id="689452024">
          <w:marLeft w:val="1166"/>
          <w:marRight w:val="0"/>
          <w:marTop w:val="0"/>
          <w:marBottom w:val="0"/>
          <w:divBdr>
            <w:top w:val="none" w:sz="0" w:space="0" w:color="auto"/>
            <w:left w:val="none" w:sz="0" w:space="0" w:color="auto"/>
            <w:bottom w:val="none" w:sz="0" w:space="0" w:color="auto"/>
            <w:right w:val="none" w:sz="0" w:space="0" w:color="auto"/>
          </w:divBdr>
        </w:div>
        <w:div w:id="1585996564">
          <w:marLeft w:val="1166"/>
          <w:marRight w:val="0"/>
          <w:marTop w:val="0"/>
          <w:marBottom w:val="0"/>
          <w:divBdr>
            <w:top w:val="none" w:sz="0" w:space="0" w:color="auto"/>
            <w:left w:val="none" w:sz="0" w:space="0" w:color="auto"/>
            <w:bottom w:val="none" w:sz="0" w:space="0" w:color="auto"/>
            <w:right w:val="none" w:sz="0" w:space="0" w:color="auto"/>
          </w:divBdr>
        </w:div>
        <w:div w:id="1786346753">
          <w:marLeft w:val="1166"/>
          <w:marRight w:val="0"/>
          <w:marTop w:val="0"/>
          <w:marBottom w:val="0"/>
          <w:divBdr>
            <w:top w:val="none" w:sz="0" w:space="0" w:color="auto"/>
            <w:left w:val="none" w:sz="0" w:space="0" w:color="auto"/>
            <w:bottom w:val="none" w:sz="0" w:space="0" w:color="auto"/>
            <w:right w:val="none" w:sz="0" w:space="0" w:color="auto"/>
          </w:divBdr>
        </w:div>
        <w:div w:id="1919246776">
          <w:marLeft w:val="1166"/>
          <w:marRight w:val="0"/>
          <w:marTop w:val="0"/>
          <w:marBottom w:val="0"/>
          <w:divBdr>
            <w:top w:val="none" w:sz="0" w:space="0" w:color="auto"/>
            <w:left w:val="none" w:sz="0" w:space="0" w:color="auto"/>
            <w:bottom w:val="none" w:sz="0" w:space="0" w:color="auto"/>
            <w:right w:val="none" w:sz="0" w:space="0" w:color="auto"/>
          </w:divBdr>
        </w:div>
        <w:div w:id="1960069269">
          <w:marLeft w:val="1166"/>
          <w:marRight w:val="0"/>
          <w:marTop w:val="0"/>
          <w:marBottom w:val="0"/>
          <w:divBdr>
            <w:top w:val="none" w:sz="0" w:space="0" w:color="auto"/>
            <w:left w:val="none" w:sz="0" w:space="0" w:color="auto"/>
            <w:bottom w:val="none" w:sz="0" w:space="0" w:color="auto"/>
            <w:right w:val="none" w:sz="0" w:space="0" w:color="auto"/>
          </w:divBdr>
        </w:div>
      </w:divsChild>
    </w:div>
    <w:div w:id="439570180">
      <w:bodyDiv w:val="1"/>
      <w:marLeft w:val="0"/>
      <w:marRight w:val="0"/>
      <w:marTop w:val="0"/>
      <w:marBottom w:val="0"/>
      <w:divBdr>
        <w:top w:val="none" w:sz="0" w:space="0" w:color="auto"/>
        <w:left w:val="none" w:sz="0" w:space="0" w:color="auto"/>
        <w:bottom w:val="none" w:sz="0" w:space="0" w:color="auto"/>
        <w:right w:val="none" w:sz="0" w:space="0" w:color="auto"/>
      </w:divBdr>
      <w:divsChild>
        <w:div w:id="261574532">
          <w:marLeft w:val="0"/>
          <w:marRight w:val="0"/>
          <w:marTop w:val="115"/>
          <w:marBottom w:val="0"/>
          <w:divBdr>
            <w:top w:val="none" w:sz="0" w:space="0" w:color="auto"/>
            <w:left w:val="none" w:sz="0" w:space="0" w:color="auto"/>
            <w:bottom w:val="none" w:sz="0" w:space="0" w:color="auto"/>
            <w:right w:val="none" w:sz="0" w:space="0" w:color="auto"/>
          </w:divBdr>
        </w:div>
        <w:div w:id="293488357">
          <w:marLeft w:val="0"/>
          <w:marRight w:val="0"/>
          <w:marTop w:val="115"/>
          <w:marBottom w:val="0"/>
          <w:divBdr>
            <w:top w:val="none" w:sz="0" w:space="0" w:color="auto"/>
            <w:left w:val="none" w:sz="0" w:space="0" w:color="auto"/>
            <w:bottom w:val="none" w:sz="0" w:space="0" w:color="auto"/>
            <w:right w:val="none" w:sz="0" w:space="0" w:color="auto"/>
          </w:divBdr>
        </w:div>
        <w:div w:id="588464366">
          <w:marLeft w:val="0"/>
          <w:marRight w:val="0"/>
          <w:marTop w:val="115"/>
          <w:marBottom w:val="0"/>
          <w:divBdr>
            <w:top w:val="none" w:sz="0" w:space="0" w:color="auto"/>
            <w:left w:val="none" w:sz="0" w:space="0" w:color="auto"/>
            <w:bottom w:val="none" w:sz="0" w:space="0" w:color="auto"/>
            <w:right w:val="none" w:sz="0" w:space="0" w:color="auto"/>
          </w:divBdr>
        </w:div>
        <w:div w:id="839080094">
          <w:marLeft w:val="0"/>
          <w:marRight w:val="0"/>
          <w:marTop w:val="115"/>
          <w:marBottom w:val="0"/>
          <w:divBdr>
            <w:top w:val="none" w:sz="0" w:space="0" w:color="auto"/>
            <w:left w:val="none" w:sz="0" w:space="0" w:color="auto"/>
            <w:bottom w:val="none" w:sz="0" w:space="0" w:color="auto"/>
            <w:right w:val="none" w:sz="0" w:space="0" w:color="auto"/>
          </w:divBdr>
        </w:div>
        <w:div w:id="1427338302">
          <w:marLeft w:val="0"/>
          <w:marRight w:val="0"/>
          <w:marTop w:val="115"/>
          <w:marBottom w:val="0"/>
          <w:divBdr>
            <w:top w:val="none" w:sz="0" w:space="0" w:color="auto"/>
            <w:left w:val="none" w:sz="0" w:space="0" w:color="auto"/>
            <w:bottom w:val="none" w:sz="0" w:space="0" w:color="auto"/>
            <w:right w:val="none" w:sz="0" w:space="0" w:color="auto"/>
          </w:divBdr>
        </w:div>
        <w:div w:id="1845627076">
          <w:marLeft w:val="0"/>
          <w:marRight w:val="0"/>
          <w:marTop w:val="115"/>
          <w:marBottom w:val="0"/>
          <w:divBdr>
            <w:top w:val="none" w:sz="0" w:space="0" w:color="auto"/>
            <w:left w:val="none" w:sz="0" w:space="0" w:color="auto"/>
            <w:bottom w:val="none" w:sz="0" w:space="0" w:color="auto"/>
            <w:right w:val="none" w:sz="0" w:space="0" w:color="auto"/>
          </w:divBdr>
        </w:div>
      </w:divsChild>
    </w:div>
    <w:div w:id="514198724">
      <w:bodyDiv w:val="1"/>
      <w:marLeft w:val="0"/>
      <w:marRight w:val="0"/>
      <w:marTop w:val="0"/>
      <w:marBottom w:val="0"/>
      <w:divBdr>
        <w:top w:val="none" w:sz="0" w:space="0" w:color="auto"/>
        <w:left w:val="none" w:sz="0" w:space="0" w:color="auto"/>
        <w:bottom w:val="none" w:sz="0" w:space="0" w:color="auto"/>
        <w:right w:val="none" w:sz="0" w:space="0" w:color="auto"/>
      </w:divBdr>
      <w:divsChild>
        <w:div w:id="230585540">
          <w:marLeft w:val="0"/>
          <w:marRight w:val="0"/>
          <w:marTop w:val="0"/>
          <w:marBottom w:val="0"/>
          <w:divBdr>
            <w:top w:val="none" w:sz="0" w:space="0" w:color="auto"/>
            <w:left w:val="none" w:sz="0" w:space="0" w:color="auto"/>
            <w:bottom w:val="none" w:sz="0" w:space="0" w:color="auto"/>
            <w:right w:val="none" w:sz="0" w:space="0" w:color="auto"/>
          </w:divBdr>
          <w:divsChild>
            <w:div w:id="174074056">
              <w:marLeft w:val="0"/>
              <w:marRight w:val="0"/>
              <w:marTop w:val="0"/>
              <w:marBottom w:val="0"/>
              <w:divBdr>
                <w:top w:val="none" w:sz="0" w:space="0" w:color="auto"/>
                <w:left w:val="none" w:sz="0" w:space="0" w:color="auto"/>
                <w:bottom w:val="none" w:sz="0" w:space="0" w:color="auto"/>
                <w:right w:val="none" w:sz="0" w:space="0" w:color="auto"/>
              </w:divBdr>
            </w:div>
          </w:divsChild>
        </w:div>
        <w:div w:id="1528370077">
          <w:marLeft w:val="0"/>
          <w:marRight w:val="0"/>
          <w:marTop w:val="0"/>
          <w:marBottom w:val="0"/>
          <w:divBdr>
            <w:top w:val="none" w:sz="0" w:space="0" w:color="auto"/>
            <w:left w:val="none" w:sz="0" w:space="0" w:color="auto"/>
            <w:bottom w:val="none" w:sz="0" w:space="0" w:color="auto"/>
            <w:right w:val="none" w:sz="0" w:space="0" w:color="auto"/>
          </w:divBdr>
          <w:divsChild>
            <w:div w:id="1693990592">
              <w:marLeft w:val="0"/>
              <w:marRight w:val="0"/>
              <w:marTop w:val="0"/>
              <w:marBottom w:val="0"/>
              <w:divBdr>
                <w:top w:val="none" w:sz="0" w:space="0" w:color="auto"/>
                <w:left w:val="none" w:sz="0" w:space="0" w:color="auto"/>
                <w:bottom w:val="none" w:sz="0" w:space="0" w:color="auto"/>
                <w:right w:val="none" w:sz="0" w:space="0" w:color="auto"/>
              </w:divBdr>
            </w:div>
          </w:divsChild>
        </w:div>
        <w:div w:id="1961759595">
          <w:marLeft w:val="0"/>
          <w:marRight w:val="0"/>
          <w:marTop w:val="0"/>
          <w:marBottom w:val="0"/>
          <w:divBdr>
            <w:top w:val="none" w:sz="0" w:space="0" w:color="auto"/>
            <w:left w:val="none" w:sz="0" w:space="0" w:color="auto"/>
            <w:bottom w:val="none" w:sz="0" w:space="0" w:color="auto"/>
            <w:right w:val="none" w:sz="0" w:space="0" w:color="auto"/>
          </w:divBdr>
        </w:div>
      </w:divsChild>
    </w:div>
    <w:div w:id="698554497">
      <w:bodyDiv w:val="1"/>
      <w:marLeft w:val="0"/>
      <w:marRight w:val="0"/>
      <w:marTop w:val="0"/>
      <w:marBottom w:val="0"/>
      <w:divBdr>
        <w:top w:val="none" w:sz="0" w:space="0" w:color="auto"/>
        <w:left w:val="none" w:sz="0" w:space="0" w:color="auto"/>
        <w:bottom w:val="none" w:sz="0" w:space="0" w:color="auto"/>
        <w:right w:val="none" w:sz="0" w:space="0" w:color="auto"/>
      </w:divBdr>
    </w:div>
    <w:div w:id="723867087">
      <w:bodyDiv w:val="1"/>
      <w:marLeft w:val="0"/>
      <w:marRight w:val="0"/>
      <w:marTop w:val="0"/>
      <w:marBottom w:val="0"/>
      <w:divBdr>
        <w:top w:val="none" w:sz="0" w:space="0" w:color="auto"/>
        <w:left w:val="none" w:sz="0" w:space="0" w:color="auto"/>
        <w:bottom w:val="none" w:sz="0" w:space="0" w:color="auto"/>
        <w:right w:val="none" w:sz="0" w:space="0" w:color="auto"/>
      </w:divBdr>
      <w:divsChild>
        <w:div w:id="1256942714">
          <w:marLeft w:val="0"/>
          <w:marRight w:val="0"/>
          <w:marTop w:val="0"/>
          <w:marBottom w:val="0"/>
          <w:divBdr>
            <w:top w:val="none" w:sz="0" w:space="0" w:color="auto"/>
            <w:left w:val="none" w:sz="0" w:space="0" w:color="auto"/>
            <w:bottom w:val="none" w:sz="0" w:space="0" w:color="auto"/>
            <w:right w:val="none" w:sz="0" w:space="0" w:color="auto"/>
          </w:divBdr>
        </w:div>
      </w:divsChild>
    </w:div>
    <w:div w:id="835534934">
      <w:bodyDiv w:val="1"/>
      <w:marLeft w:val="0"/>
      <w:marRight w:val="0"/>
      <w:marTop w:val="0"/>
      <w:marBottom w:val="0"/>
      <w:divBdr>
        <w:top w:val="none" w:sz="0" w:space="0" w:color="auto"/>
        <w:left w:val="none" w:sz="0" w:space="0" w:color="auto"/>
        <w:bottom w:val="none" w:sz="0" w:space="0" w:color="auto"/>
        <w:right w:val="none" w:sz="0" w:space="0" w:color="auto"/>
      </w:divBdr>
    </w:div>
    <w:div w:id="1008941310">
      <w:bodyDiv w:val="1"/>
      <w:marLeft w:val="0"/>
      <w:marRight w:val="0"/>
      <w:marTop w:val="0"/>
      <w:marBottom w:val="0"/>
      <w:divBdr>
        <w:top w:val="none" w:sz="0" w:space="0" w:color="auto"/>
        <w:left w:val="none" w:sz="0" w:space="0" w:color="auto"/>
        <w:bottom w:val="none" w:sz="0" w:space="0" w:color="auto"/>
        <w:right w:val="none" w:sz="0" w:space="0" w:color="auto"/>
      </w:divBdr>
    </w:div>
    <w:div w:id="1011834082">
      <w:bodyDiv w:val="1"/>
      <w:marLeft w:val="0"/>
      <w:marRight w:val="0"/>
      <w:marTop w:val="0"/>
      <w:marBottom w:val="0"/>
      <w:divBdr>
        <w:top w:val="none" w:sz="0" w:space="0" w:color="auto"/>
        <w:left w:val="none" w:sz="0" w:space="0" w:color="auto"/>
        <w:bottom w:val="none" w:sz="0" w:space="0" w:color="auto"/>
        <w:right w:val="none" w:sz="0" w:space="0" w:color="auto"/>
      </w:divBdr>
    </w:div>
    <w:div w:id="1620068141">
      <w:bodyDiv w:val="1"/>
      <w:marLeft w:val="0"/>
      <w:marRight w:val="0"/>
      <w:marTop w:val="0"/>
      <w:marBottom w:val="0"/>
      <w:divBdr>
        <w:top w:val="none" w:sz="0" w:space="0" w:color="auto"/>
        <w:left w:val="none" w:sz="0" w:space="0" w:color="auto"/>
        <w:bottom w:val="none" w:sz="0" w:space="0" w:color="auto"/>
        <w:right w:val="none" w:sz="0" w:space="0" w:color="auto"/>
      </w:divBdr>
    </w:div>
    <w:div w:id="1974172749">
      <w:bodyDiv w:val="1"/>
      <w:marLeft w:val="0"/>
      <w:marRight w:val="0"/>
      <w:marTop w:val="0"/>
      <w:marBottom w:val="0"/>
      <w:divBdr>
        <w:top w:val="none" w:sz="0" w:space="0" w:color="auto"/>
        <w:left w:val="none" w:sz="0" w:space="0" w:color="auto"/>
        <w:bottom w:val="none" w:sz="0" w:space="0" w:color="auto"/>
        <w:right w:val="none" w:sz="0" w:space="0" w:color="auto"/>
      </w:divBdr>
    </w:div>
    <w:div w:id="2022469748">
      <w:bodyDiv w:val="1"/>
      <w:marLeft w:val="0"/>
      <w:marRight w:val="0"/>
      <w:marTop w:val="0"/>
      <w:marBottom w:val="0"/>
      <w:divBdr>
        <w:top w:val="none" w:sz="0" w:space="0" w:color="auto"/>
        <w:left w:val="none" w:sz="0" w:space="0" w:color="auto"/>
        <w:bottom w:val="none" w:sz="0" w:space="0" w:color="auto"/>
        <w:right w:val="none" w:sz="0" w:space="0" w:color="auto"/>
      </w:divBdr>
      <w:divsChild>
        <w:div w:id="355737573">
          <w:marLeft w:val="0"/>
          <w:marRight w:val="0"/>
          <w:marTop w:val="0"/>
          <w:marBottom w:val="0"/>
          <w:divBdr>
            <w:top w:val="none" w:sz="0" w:space="0" w:color="auto"/>
            <w:left w:val="none" w:sz="0" w:space="0" w:color="auto"/>
            <w:bottom w:val="none" w:sz="0" w:space="0" w:color="auto"/>
            <w:right w:val="none" w:sz="0" w:space="0" w:color="auto"/>
          </w:divBdr>
        </w:div>
        <w:div w:id="1148086498">
          <w:marLeft w:val="0"/>
          <w:marRight w:val="0"/>
          <w:marTop w:val="0"/>
          <w:marBottom w:val="0"/>
          <w:divBdr>
            <w:top w:val="none" w:sz="0" w:space="0" w:color="auto"/>
            <w:left w:val="none" w:sz="0" w:space="0" w:color="auto"/>
            <w:bottom w:val="none" w:sz="0" w:space="0" w:color="auto"/>
            <w:right w:val="none" w:sz="0" w:space="0" w:color="auto"/>
          </w:divBdr>
          <w:divsChild>
            <w:div w:id="5063413">
              <w:marLeft w:val="0"/>
              <w:marRight w:val="0"/>
              <w:marTop w:val="0"/>
              <w:marBottom w:val="0"/>
              <w:divBdr>
                <w:top w:val="none" w:sz="0" w:space="0" w:color="auto"/>
                <w:left w:val="none" w:sz="0" w:space="0" w:color="auto"/>
                <w:bottom w:val="none" w:sz="0" w:space="0" w:color="auto"/>
                <w:right w:val="none" w:sz="0" w:space="0" w:color="auto"/>
              </w:divBdr>
            </w:div>
          </w:divsChild>
        </w:div>
        <w:div w:id="1413508754">
          <w:marLeft w:val="0"/>
          <w:marRight w:val="0"/>
          <w:marTop w:val="0"/>
          <w:marBottom w:val="0"/>
          <w:divBdr>
            <w:top w:val="none" w:sz="0" w:space="0" w:color="auto"/>
            <w:left w:val="none" w:sz="0" w:space="0" w:color="auto"/>
            <w:bottom w:val="none" w:sz="0" w:space="0" w:color="auto"/>
            <w:right w:val="none" w:sz="0" w:space="0" w:color="auto"/>
          </w:divBdr>
          <w:divsChild>
            <w:div w:id="155504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microsoft.com/office/2007/relationships/diagramDrawing" Target="diagrams/drawing1.xml"/><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image" Target="media/image144.png"/><Relationship Id="rId107" Type="http://schemas.openxmlformats.org/officeDocument/2006/relationships/image" Target="media/image81.png"/><Relationship Id="rId11" Type="http://schemas.openxmlformats.org/officeDocument/2006/relationships/header" Target="header2.xml"/><Relationship Id="rId32" Type="http://schemas.openxmlformats.org/officeDocument/2006/relationships/image" Target="media/image11.png"/><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settings" Target="settings.xml"/><Relationship Id="rId95" Type="http://schemas.openxmlformats.org/officeDocument/2006/relationships/image" Target="media/image74.png"/><Relationship Id="rId160" Type="http://schemas.openxmlformats.org/officeDocument/2006/relationships/image" Target="media/image134.png"/><Relationship Id="rId22" Type="http://schemas.openxmlformats.org/officeDocument/2006/relationships/diagramData" Target="diagrams/data2.xml"/><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64.png"/><Relationship Id="rId150" Type="http://schemas.openxmlformats.org/officeDocument/2006/relationships/image" Target="media/image124.png"/><Relationship Id="rId171" Type="http://schemas.openxmlformats.org/officeDocument/2006/relationships/image" Target="media/image145.png"/><Relationship Id="rId12" Type="http://schemas.openxmlformats.org/officeDocument/2006/relationships/footer" Target="footer1.xml"/><Relationship Id="rId33" Type="http://schemas.openxmlformats.org/officeDocument/2006/relationships/image" Target="media/image12.png"/><Relationship Id="rId108" Type="http://schemas.openxmlformats.org/officeDocument/2006/relationships/image" Target="media/image82.png"/><Relationship Id="rId129" Type="http://schemas.openxmlformats.org/officeDocument/2006/relationships/image" Target="media/image103.png"/><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4.png"/><Relationship Id="rId161" Type="http://schemas.openxmlformats.org/officeDocument/2006/relationships/image" Target="media/image135.png"/><Relationship Id="rId6" Type="http://schemas.openxmlformats.org/officeDocument/2006/relationships/webSettings" Target="webSettings.xml"/><Relationship Id="rId23" Type="http://schemas.openxmlformats.org/officeDocument/2006/relationships/diagramLayout" Target="diagrams/layout2.xml"/><Relationship Id="rId28" Type="http://schemas.openxmlformats.org/officeDocument/2006/relationships/image" Target="media/image7.png"/><Relationship Id="rId49" Type="http://schemas.openxmlformats.org/officeDocument/2006/relationships/image" Target="media/image28.pn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4.png"/><Relationship Id="rId135" Type="http://schemas.openxmlformats.org/officeDocument/2006/relationships/image" Target="media/image109.png"/><Relationship Id="rId151" Type="http://schemas.openxmlformats.org/officeDocument/2006/relationships/image" Target="media/image125.png"/><Relationship Id="rId156" Type="http://schemas.openxmlformats.org/officeDocument/2006/relationships/image" Target="media/image130.png"/><Relationship Id="rId177" Type="http://schemas.openxmlformats.org/officeDocument/2006/relationships/theme" Target="theme/theme1.xml"/><Relationship Id="rId172" Type="http://schemas.openxmlformats.org/officeDocument/2006/relationships/image" Target="media/image146.png"/><Relationship Id="rId13" Type="http://schemas.openxmlformats.org/officeDocument/2006/relationships/header" Target="header3.xml"/><Relationship Id="rId18" Type="http://schemas.openxmlformats.org/officeDocument/2006/relationships/diagramLayout" Target="diagrams/layout1.xml"/><Relationship Id="rId39" Type="http://schemas.openxmlformats.org/officeDocument/2006/relationships/image" Target="media/image18.png"/><Relationship Id="rId109" Type="http://schemas.openxmlformats.org/officeDocument/2006/relationships/image" Target="media/image83.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diagramData" Target="diagrams/data3.xml"/><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image" Target="media/image120.png"/><Relationship Id="rId167" Type="http://schemas.openxmlformats.org/officeDocument/2006/relationships/image" Target="media/image141.png"/><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image" Target="media/image136.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diagramQuickStyle" Target="diagrams/quickStyle2.xm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image" Target="media/image126.png"/><Relationship Id="rId173" Type="http://schemas.openxmlformats.org/officeDocument/2006/relationships/image" Target="media/image147.png"/><Relationship Id="rId19" Type="http://schemas.openxmlformats.org/officeDocument/2006/relationships/diagramQuickStyle" Target="diagrams/quickStyle1.xml"/><Relationship Id="rId14" Type="http://schemas.openxmlformats.org/officeDocument/2006/relationships/image" Target="media/image3.emf"/><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diagramColors" Target="diagrams/colors3.xml"/><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diagramLayout" Target="diagrams/layout3.xml"/><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diagramColors" Target="diagrams/colors2.xml"/><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diagramColors" Target="diagrams/colors1.xm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8.png"/><Relationship Id="rId15" Type="http://schemas.openxmlformats.org/officeDocument/2006/relationships/image" Target="media/image4.png"/><Relationship Id="rId36" Type="http://schemas.openxmlformats.org/officeDocument/2006/relationships/image" Target="media/image15.png"/><Relationship Id="rId57" Type="http://schemas.openxmlformats.org/officeDocument/2006/relationships/image" Target="media/image36.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header" Target="header1.xml"/><Relationship Id="rId31" Type="http://schemas.openxmlformats.org/officeDocument/2006/relationships/image" Target="media/image10.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diagramQuickStyle" Target="diagrams/quickStyle3.xml"/><Relationship Id="rId101" Type="http://schemas.microsoft.com/office/2007/relationships/diagramDrawing" Target="diagrams/drawing3.xml"/><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 Id="rId4" Type="http://schemas.microsoft.com/office/2007/relationships/stylesWithEffects" Target="stylesWithEffects.xml"/><Relationship Id="rId9" Type="http://schemas.openxmlformats.org/officeDocument/2006/relationships/image" Target="media/image1.png"/><Relationship Id="rId26" Type="http://schemas.microsoft.com/office/2007/relationships/diagramDrawing" Target="diagrams/drawing2.xml"/><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9.png"/><Relationship Id="rId16" Type="http://schemas.openxmlformats.org/officeDocument/2006/relationships/image" Target="media/image5.emf"/><Relationship Id="rId37" Type="http://schemas.openxmlformats.org/officeDocument/2006/relationships/image" Target="media/image16.png"/><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9.png"/><Relationship Id="rId165" Type="http://schemas.openxmlformats.org/officeDocument/2006/relationships/image" Target="media/image139.png"/><Relationship Id="rId27" Type="http://schemas.openxmlformats.org/officeDocument/2006/relationships/image" Target="media/image6.png"/><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59.png"/><Relationship Id="rId155" Type="http://schemas.openxmlformats.org/officeDocument/2006/relationships/image" Target="media/image129.png"/><Relationship Id="rId176" Type="http://schemas.openxmlformats.org/officeDocument/2006/relationships/fontTable" Target="fontTable.xml"/><Relationship Id="rId17" Type="http://schemas.openxmlformats.org/officeDocument/2006/relationships/diagramData" Target="diagrams/data1.xml"/><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77.png"/><Relationship Id="rId124" Type="http://schemas.openxmlformats.org/officeDocument/2006/relationships/image" Target="media/image98.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19.png"/><Relationship Id="rId166" Type="http://schemas.openxmlformats.org/officeDocument/2006/relationships/image" Target="media/image140.png"/><Relationship Id="rId1" Type="http://schemas.openxmlformats.org/officeDocument/2006/relationships/customXml" Target="../customXml/item1.xml"/></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ethe\Desktop\BETHE%2029.SET.2012\Deloitte-South%20Sudan\System%20Guides\sysadmin%20guide%2009nov2012%20BP%20draft%20v1.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7A7FF05-5910-4E3E-AF3A-2CA487672BBA}" type="doc">
      <dgm:prSet loTypeId="urn:microsoft.com/office/officeart/2005/8/layout/orgChart1" loCatId="hierarchy" qsTypeId="urn:microsoft.com/office/officeart/2005/8/quickstyle/simple3" qsCatId="simple" csTypeId="urn:microsoft.com/office/officeart/2005/8/colors/accent1_2" csCatId="accent1" phldr="1"/>
      <dgm:spPr/>
      <dgm:t>
        <a:bodyPr/>
        <a:lstStyle/>
        <a:p>
          <a:endParaRPr lang="en-US"/>
        </a:p>
      </dgm:t>
    </dgm:pt>
    <dgm:pt modelId="{26AB2BC8-21AA-4FC3-84B0-1AB12F49C54C}">
      <dgm:prSet phldrT="[Texto]"/>
      <dgm:spPr/>
      <dgm:t>
        <a:bodyPr/>
        <a:lstStyle/>
        <a:p>
          <a:r>
            <a:rPr lang="en-US"/>
            <a:t>Registration Module</a:t>
          </a:r>
        </a:p>
      </dgm:t>
    </dgm:pt>
    <dgm:pt modelId="{1DC449C0-A44D-4183-861F-61516FD1812E}" type="parTrans" cxnId="{8422645F-AB93-4F8C-A8D9-980522792090}">
      <dgm:prSet/>
      <dgm:spPr/>
      <dgm:t>
        <a:bodyPr/>
        <a:lstStyle/>
        <a:p>
          <a:endParaRPr lang="en-US"/>
        </a:p>
      </dgm:t>
    </dgm:pt>
    <dgm:pt modelId="{1D8FA9F1-B967-4374-AFAF-1BD6BED407E6}" type="sibTrans" cxnId="{8422645F-AB93-4F8C-A8D9-980522792090}">
      <dgm:prSet/>
      <dgm:spPr/>
      <dgm:t>
        <a:bodyPr/>
        <a:lstStyle/>
        <a:p>
          <a:endParaRPr lang="en-US"/>
        </a:p>
      </dgm:t>
    </dgm:pt>
    <dgm:pt modelId="{2CED17A8-86B3-481A-ADE8-DE5D23912825}">
      <dgm:prSet phldrT="[Texto]"/>
      <dgm:spPr/>
      <dgm:t>
        <a:bodyPr/>
        <a:lstStyle/>
        <a:p>
          <a:r>
            <a:rPr lang="en-US"/>
            <a:t>Taxpayer Registration</a:t>
          </a:r>
        </a:p>
      </dgm:t>
    </dgm:pt>
    <dgm:pt modelId="{75221C8D-4983-401D-8011-81CFBDA93D0C}" type="parTrans" cxnId="{30DC2EFD-C498-4277-9A72-737546C5C57D}">
      <dgm:prSet/>
      <dgm:spPr/>
      <dgm:t>
        <a:bodyPr/>
        <a:lstStyle/>
        <a:p>
          <a:endParaRPr lang="en-US"/>
        </a:p>
      </dgm:t>
    </dgm:pt>
    <dgm:pt modelId="{2E065A9F-766C-41AE-BBB6-4217E9C0978E}" type="sibTrans" cxnId="{30DC2EFD-C498-4277-9A72-737546C5C57D}">
      <dgm:prSet/>
      <dgm:spPr/>
      <dgm:t>
        <a:bodyPr/>
        <a:lstStyle/>
        <a:p>
          <a:endParaRPr lang="en-US"/>
        </a:p>
      </dgm:t>
    </dgm:pt>
    <dgm:pt modelId="{91A03621-22DD-4F77-A7FE-92D3B9437990}">
      <dgm:prSet phldrT="[Texto]"/>
      <dgm:spPr/>
      <dgm:t>
        <a:bodyPr/>
        <a:lstStyle/>
        <a:p>
          <a:r>
            <a:rPr lang="en-US"/>
            <a:t>Reports</a:t>
          </a:r>
        </a:p>
      </dgm:t>
    </dgm:pt>
    <dgm:pt modelId="{CBB46BAB-5948-4094-865C-956954204727}" type="parTrans" cxnId="{54B5EAC4-0FCB-48DE-90DC-60ACE94898D5}">
      <dgm:prSet/>
      <dgm:spPr/>
      <dgm:t>
        <a:bodyPr/>
        <a:lstStyle/>
        <a:p>
          <a:endParaRPr lang="en-US"/>
        </a:p>
      </dgm:t>
    </dgm:pt>
    <dgm:pt modelId="{806764B6-94C5-4408-9EE8-DE2D0369351D}" type="sibTrans" cxnId="{54B5EAC4-0FCB-48DE-90DC-60ACE94898D5}">
      <dgm:prSet/>
      <dgm:spPr/>
      <dgm:t>
        <a:bodyPr/>
        <a:lstStyle/>
        <a:p>
          <a:endParaRPr lang="en-US"/>
        </a:p>
      </dgm:t>
    </dgm:pt>
    <dgm:pt modelId="{85528359-9B23-448B-882F-42609D1FD686}">
      <dgm:prSet/>
      <dgm:spPr/>
      <dgm:t>
        <a:bodyPr/>
        <a:lstStyle/>
        <a:p>
          <a:r>
            <a:rPr lang="en-US"/>
            <a:t>Taxpayer Register </a:t>
          </a:r>
        </a:p>
      </dgm:t>
    </dgm:pt>
    <dgm:pt modelId="{DD63CEAE-50DA-4957-9771-4958513A1376}" type="parTrans" cxnId="{934B92D2-0865-4E68-97E1-BFF8A2D17A3C}">
      <dgm:prSet/>
      <dgm:spPr/>
      <dgm:t>
        <a:bodyPr/>
        <a:lstStyle/>
        <a:p>
          <a:endParaRPr lang="en-US"/>
        </a:p>
      </dgm:t>
    </dgm:pt>
    <dgm:pt modelId="{52D68C34-4005-4A54-8A05-A71F4E14FC76}" type="sibTrans" cxnId="{934B92D2-0865-4E68-97E1-BFF8A2D17A3C}">
      <dgm:prSet/>
      <dgm:spPr/>
      <dgm:t>
        <a:bodyPr/>
        <a:lstStyle/>
        <a:p>
          <a:endParaRPr lang="en-US"/>
        </a:p>
      </dgm:t>
    </dgm:pt>
    <dgm:pt modelId="{0ED83906-7C78-4047-A499-05FFB5EC825B}">
      <dgm:prSet/>
      <dgm:spPr/>
      <dgm:t>
        <a:bodyPr/>
        <a:lstStyle/>
        <a:p>
          <a:r>
            <a:rPr lang="en-US"/>
            <a:t>Search</a:t>
          </a:r>
        </a:p>
      </dgm:t>
    </dgm:pt>
    <dgm:pt modelId="{33D6C52F-E632-4D62-84BA-89393A065EA7}" type="parTrans" cxnId="{A84D6B27-946A-47A6-A560-091EE9942029}">
      <dgm:prSet/>
      <dgm:spPr/>
      <dgm:t>
        <a:bodyPr/>
        <a:lstStyle/>
        <a:p>
          <a:endParaRPr lang="en-US"/>
        </a:p>
      </dgm:t>
    </dgm:pt>
    <dgm:pt modelId="{D8A2C2A8-9968-4C47-B6AE-70D2D0C18188}" type="sibTrans" cxnId="{A84D6B27-946A-47A6-A560-091EE9942029}">
      <dgm:prSet/>
      <dgm:spPr/>
      <dgm:t>
        <a:bodyPr/>
        <a:lstStyle/>
        <a:p>
          <a:endParaRPr lang="en-US"/>
        </a:p>
      </dgm:t>
    </dgm:pt>
    <dgm:pt modelId="{9F183A3C-B7BF-4DE7-9434-B6FEBBBE3DFF}">
      <dgm:prSet/>
      <dgm:spPr/>
      <dgm:t>
        <a:bodyPr/>
        <a:lstStyle/>
        <a:p>
          <a:r>
            <a:rPr lang="en-US"/>
            <a:t>Add New</a:t>
          </a:r>
        </a:p>
      </dgm:t>
    </dgm:pt>
    <dgm:pt modelId="{E82B9A14-5F0D-4800-A710-84452F978D94}" type="parTrans" cxnId="{0E023C9C-4ED0-41EB-A370-49BF288655A1}">
      <dgm:prSet/>
      <dgm:spPr/>
      <dgm:t>
        <a:bodyPr/>
        <a:lstStyle/>
        <a:p>
          <a:endParaRPr lang="en-US"/>
        </a:p>
      </dgm:t>
    </dgm:pt>
    <dgm:pt modelId="{7A9FB3EB-FA95-4B52-83C9-2AD508AFE699}" type="sibTrans" cxnId="{0E023C9C-4ED0-41EB-A370-49BF288655A1}">
      <dgm:prSet/>
      <dgm:spPr/>
      <dgm:t>
        <a:bodyPr/>
        <a:lstStyle/>
        <a:p>
          <a:endParaRPr lang="en-US"/>
        </a:p>
      </dgm:t>
    </dgm:pt>
    <dgm:pt modelId="{42BB4D0D-0C93-46D1-9C5C-669255444374}">
      <dgm:prSet/>
      <dgm:spPr/>
      <dgm:t>
        <a:bodyPr/>
        <a:lstStyle/>
        <a:p>
          <a:r>
            <a:rPr lang="en-US"/>
            <a:t>Edit/View</a:t>
          </a:r>
        </a:p>
      </dgm:t>
    </dgm:pt>
    <dgm:pt modelId="{336192D1-98EB-4663-90BE-0084C8C2E15F}" type="parTrans" cxnId="{4F3965ED-DB1A-4E33-A64D-605617E85192}">
      <dgm:prSet/>
      <dgm:spPr/>
      <dgm:t>
        <a:bodyPr/>
        <a:lstStyle/>
        <a:p>
          <a:endParaRPr lang="en-US"/>
        </a:p>
      </dgm:t>
    </dgm:pt>
    <dgm:pt modelId="{AA2E67D8-077A-460E-BD79-F4EC761CED4F}" type="sibTrans" cxnId="{4F3965ED-DB1A-4E33-A64D-605617E85192}">
      <dgm:prSet/>
      <dgm:spPr/>
      <dgm:t>
        <a:bodyPr/>
        <a:lstStyle/>
        <a:p>
          <a:endParaRPr lang="en-US"/>
        </a:p>
      </dgm:t>
    </dgm:pt>
    <dgm:pt modelId="{665540E1-6395-4B12-A6DE-EE3D2E91837F}">
      <dgm:prSet/>
      <dgm:spPr/>
      <dgm:t>
        <a:bodyPr/>
        <a:lstStyle/>
        <a:p>
          <a:r>
            <a:rPr lang="en-US"/>
            <a:t>Print Certificate</a:t>
          </a:r>
        </a:p>
      </dgm:t>
    </dgm:pt>
    <dgm:pt modelId="{B723A18E-48C8-45D7-BD8A-85DACCC369EA}" type="parTrans" cxnId="{6A5A813C-16C0-4748-982E-D09213AAB49C}">
      <dgm:prSet/>
      <dgm:spPr/>
      <dgm:t>
        <a:bodyPr/>
        <a:lstStyle/>
        <a:p>
          <a:endParaRPr lang="en-US"/>
        </a:p>
      </dgm:t>
    </dgm:pt>
    <dgm:pt modelId="{C26B2255-0683-4954-A01C-68DDBE08EA8A}" type="sibTrans" cxnId="{6A5A813C-16C0-4748-982E-D09213AAB49C}">
      <dgm:prSet/>
      <dgm:spPr/>
      <dgm:t>
        <a:bodyPr/>
        <a:lstStyle/>
        <a:p>
          <a:endParaRPr lang="en-US"/>
        </a:p>
      </dgm:t>
    </dgm:pt>
    <dgm:pt modelId="{B369A9BB-D99E-46DE-B0CF-E705FA5831B5}">
      <dgm:prSet/>
      <dgm:spPr/>
      <dgm:t>
        <a:bodyPr/>
        <a:lstStyle/>
        <a:p>
          <a:r>
            <a:rPr lang="en-US"/>
            <a:t>Print Registration Info</a:t>
          </a:r>
        </a:p>
      </dgm:t>
    </dgm:pt>
    <dgm:pt modelId="{10A357FE-2160-4F11-9382-B9254D2E9458}" type="parTrans" cxnId="{9D1EBF3C-229A-4A3D-A068-C937712E2D1C}">
      <dgm:prSet/>
      <dgm:spPr/>
      <dgm:t>
        <a:bodyPr/>
        <a:lstStyle/>
        <a:p>
          <a:endParaRPr lang="en-US"/>
        </a:p>
      </dgm:t>
    </dgm:pt>
    <dgm:pt modelId="{1B0D3EB7-C4BD-4CE0-A26F-30421E902AA2}" type="sibTrans" cxnId="{9D1EBF3C-229A-4A3D-A068-C937712E2D1C}">
      <dgm:prSet/>
      <dgm:spPr/>
      <dgm:t>
        <a:bodyPr/>
        <a:lstStyle/>
        <a:p>
          <a:endParaRPr lang="en-US"/>
        </a:p>
      </dgm:t>
    </dgm:pt>
    <dgm:pt modelId="{500954E1-4D46-40E4-90AE-1036BB708A45}">
      <dgm:prSet/>
      <dgm:spPr/>
      <dgm:t>
        <a:bodyPr/>
        <a:lstStyle/>
        <a:p>
          <a:r>
            <a:rPr lang="en-US"/>
            <a:t>Activate </a:t>
          </a:r>
        </a:p>
        <a:p>
          <a:r>
            <a:rPr lang="en-US"/>
            <a:t>Deactivate</a:t>
          </a:r>
        </a:p>
      </dgm:t>
    </dgm:pt>
    <dgm:pt modelId="{AFCDA212-D923-48B3-A075-59B02E2A517B}" type="parTrans" cxnId="{E398074B-4BDC-4522-86EA-A06AF81E8DF0}">
      <dgm:prSet/>
      <dgm:spPr/>
      <dgm:t>
        <a:bodyPr/>
        <a:lstStyle/>
        <a:p>
          <a:endParaRPr lang="en-US"/>
        </a:p>
      </dgm:t>
    </dgm:pt>
    <dgm:pt modelId="{BA95DBA4-D233-4CA2-8440-9FBB372EF8DA}" type="sibTrans" cxnId="{E398074B-4BDC-4522-86EA-A06AF81E8DF0}">
      <dgm:prSet/>
      <dgm:spPr/>
      <dgm:t>
        <a:bodyPr/>
        <a:lstStyle/>
        <a:p>
          <a:endParaRPr lang="en-US"/>
        </a:p>
      </dgm:t>
    </dgm:pt>
    <dgm:pt modelId="{9451F6AA-9FA2-4697-8918-D612FB4333AC}" type="asst">
      <dgm:prSet/>
      <dgm:spPr/>
      <dgm:t>
        <a:bodyPr/>
        <a:lstStyle/>
        <a:p>
          <a:r>
            <a:rPr lang="en-US"/>
            <a:t>Change Password</a:t>
          </a:r>
        </a:p>
      </dgm:t>
    </dgm:pt>
    <dgm:pt modelId="{7628D9E9-4A37-43DB-B4ED-5EF35B76F81C}" type="parTrans" cxnId="{E3D77A67-8A55-4EE0-9D14-A96324E21995}">
      <dgm:prSet/>
      <dgm:spPr/>
      <dgm:t>
        <a:bodyPr/>
        <a:lstStyle/>
        <a:p>
          <a:endParaRPr lang="en-US"/>
        </a:p>
      </dgm:t>
    </dgm:pt>
    <dgm:pt modelId="{3873D2AD-CB7E-41AF-8601-002A7580705C}" type="sibTrans" cxnId="{E3D77A67-8A55-4EE0-9D14-A96324E21995}">
      <dgm:prSet/>
      <dgm:spPr/>
      <dgm:t>
        <a:bodyPr/>
        <a:lstStyle/>
        <a:p>
          <a:endParaRPr lang="en-US"/>
        </a:p>
      </dgm:t>
    </dgm:pt>
    <dgm:pt modelId="{DA6822C2-6C87-468B-988C-60DE343053F6}" type="pres">
      <dgm:prSet presAssocID="{37A7FF05-5910-4E3E-AF3A-2CA487672BBA}" presName="hierChild1" presStyleCnt="0">
        <dgm:presLayoutVars>
          <dgm:orgChart val="1"/>
          <dgm:chPref val="1"/>
          <dgm:dir/>
          <dgm:animOne val="branch"/>
          <dgm:animLvl val="lvl"/>
          <dgm:resizeHandles/>
        </dgm:presLayoutVars>
      </dgm:prSet>
      <dgm:spPr/>
      <dgm:t>
        <a:bodyPr/>
        <a:lstStyle/>
        <a:p>
          <a:endParaRPr lang="en-US"/>
        </a:p>
      </dgm:t>
    </dgm:pt>
    <dgm:pt modelId="{8C0ECBBC-39BE-4EFA-AADC-B0CA5E7C77DA}" type="pres">
      <dgm:prSet presAssocID="{26AB2BC8-21AA-4FC3-84B0-1AB12F49C54C}" presName="hierRoot1" presStyleCnt="0">
        <dgm:presLayoutVars>
          <dgm:hierBranch val="init"/>
        </dgm:presLayoutVars>
      </dgm:prSet>
      <dgm:spPr/>
    </dgm:pt>
    <dgm:pt modelId="{226143FF-2CA2-4219-BEF1-87442EEB2A71}" type="pres">
      <dgm:prSet presAssocID="{26AB2BC8-21AA-4FC3-84B0-1AB12F49C54C}" presName="rootComposite1" presStyleCnt="0"/>
      <dgm:spPr/>
    </dgm:pt>
    <dgm:pt modelId="{3B7C4B03-12F7-4F7E-9B91-9DE622AC3C9B}" type="pres">
      <dgm:prSet presAssocID="{26AB2BC8-21AA-4FC3-84B0-1AB12F49C54C}" presName="rootText1" presStyleLbl="node0" presStyleIdx="0" presStyleCnt="1">
        <dgm:presLayoutVars>
          <dgm:chPref val="3"/>
        </dgm:presLayoutVars>
      </dgm:prSet>
      <dgm:spPr/>
      <dgm:t>
        <a:bodyPr/>
        <a:lstStyle/>
        <a:p>
          <a:endParaRPr lang="en-US"/>
        </a:p>
      </dgm:t>
    </dgm:pt>
    <dgm:pt modelId="{E2A1F432-A88F-4A07-8202-CF52929F7BC2}" type="pres">
      <dgm:prSet presAssocID="{26AB2BC8-21AA-4FC3-84B0-1AB12F49C54C}" presName="rootConnector1" presStyleLbl="node1" presStyleIdx="0" presStyleCnt="0"/>
      <dgm:spPr/>
      <dgm:t>
        <a:bodyPr/>
        <a:lstStyle/>
        <a:p>
          <a:endParaRPr lang="en-US"/>
        </a:p>
      </dgm:t>
    </dgm:pt>
    <dgm:pt modelId="{ED3FB5D0-94D0-40B5-9406-6E0B4240CE4A}" type="pres">
      <dgm:prSet presAssocID="{26AB2BC8-21AA-4FC3-84B0-1AB12F49C54C}" presName="hierChild2" presStyleCnt="0"/>
      <dgm:spPr/>
    </dgm:pt>
    <dgm:pt modelId="{8DEBFD05-C0A4-4D73-A64F-00CCDCB5E01B}" type="pres">
      <dgm:prSet presAssocID="{75221C8D-4983-401D-8011-81CFBDA93D0C}" presName="Name37" presStyleLbl="parChTrans1D2" presStyleIdx="0" presStyleCnt="3"/>
      <dgm:spPr/>
      <dgm:t>
        <a:bodyPr/>
        <a:lstStyle/>
        <a:p>
          <a:endParaRPr lang="en-US"/>
        </a:p>
      </dgm:t>
    </dgm:pt>
    <dgm:pt modelId="{FCB1633F-6F18-43CA-8097-C27E9B2DBB7A}" type="pres">
      <dgm:prSet presAssocID="{2CED17A8-86B3-481A-ADE8-DE5D23912825}" presName="hierRoot2" presStyleCnt="0">
        <dgm:presLayoutVars>
          <dgm:hierBranch val="init"/>
        </dgm:presLayoutVars>
      </dgm:prSet>
      <dgm:spPr/>
    </dgm:pt>
    <dgm:pt modelId="{9F36DFC1-8BED-48DC-AA06-238DD7B70CD3}" type="pres">
      <dgm:prSet presAssocID="{2CED17A8-86B3-481A-ADE8-DE5D23912825}" presName="rootComposite" presStyleCnt="0"/>
      <dgm:spPr/>
    </dgm:pt>
    <dgm:pt modelId="{F4661DAB-C19A-4CD3-B76E-5C6E5EC63B8E}" type="pres">
      <dgm:prSet presAssocID="{2CED17A8-86B3-481A-ADE8-DE5D23912825}" presName="rootText" presStyleLbl="node2" presStyleIdx="0" presStyleCnt="2">
        <dgm:presLayoutVars>
          <dgm:chPref val="3"/>
        </dgm:presLayoutVars>
      </dgm:prSet>
      <dgm:spPr/>
      <dgm:t>
        <a:bodyPr/>
        <a:lstStyle/>
        <a:p>
          <a:endParaRPr lang="en-US"/>
        </a:p>
      </dgm:t>
    </dgm:pt>
    <dgm:pt modelId="{E9E7FE80-6E3D-4A66-BC9A-B34DC9521DC8}" type="pres">
      <dgm:prSet presAssocID="{2CED17A8-86B3-481A-ADE8-DE5D23912825}" presName="rootConnector" presStyleLbl="node2" presStyleIdx="0" presStyleCnt="2"/>
      <dgm:spPr/>
      <dgm:t>
        <a:bodyPr/>
        <a:lstStyle/>
        <a:p>
          <a:endParaRPr lang="en-US"/>
        </a:p>
      </dgm:t>
    </dgm:pt>
    <dgm:pt modelId="{D5721FF3-CA5B-4154-9B22-04141E9FCF9F}" type="pres">
      <dgm:prSet presAssocID="{2CED17A8-86B3-481A-ADE8-DE5D23912825}" presName="hierChild4" presStyleCnt="0"/>
      <dgm:spPr/>
    </dgm:pt>
    <dgm:pt modelId="{39B70A28-F236-45D8-B7FB-59A671FE1C39}" type="pres">
      <dgm:prSet presAssocID="{33D6C52F-E632-4D62-84BA-89393A065EA7}" presName="Name37" presStyleLbl="parChTrans1D3" presStyleIdx="0" presStyleCnt="7"/>
      <dgm:spPr/>
      <dgm:t>
        <a:bodyPr/>
        <a:lstStyle/>
        <a:p>
          <a:endParaRPr lang="en-US"/>
        </a:p>
      </dgm:t>
    </dgm:pt>
    <dgm:pt modelId="{D3195786-9858-40B0-9873-761B661F15FE}" type="pres">
      <dgm:prSet presAssocID="{0ED83906-7C78-4047-A499-05FFB5EC825B}" presName="hierRoot2" presStyleCnt="0">
        <dgm:presLayoutVars>
          <dgm:hierBranch val="init"/>
        </dgm:presLayoutVars>
      </dgm:prSet>
      <dgm:spPr/>
    </dgm:pt>
    <dgm:pt modelId="{CC8EAF72-27B1-4F5F-990D-27CA05A26454}" type="pres">
      <dgm:prSet presAssocID="{0ED83906-7C78-4047-A499-05FFB5EC825B}" presName="rootComposite" presStyleCnt="0"/>
      <dgm:spPr/>
    </dgm:pt>
    <dgm:pt modelId="{D0241757-7E28-440C-854C-F0C1AA5C2B4A}" type="pres">
      <dgm:prSet presAssocID="{0ED83906-7C78-4047-A499-05FFB5EC825B}" presName="rootText" presStyleLbl="node3" presStyleIdx="0" presStyleCnt="7">
        <dgm:presLayoutVars>
          <dgm:chPref val="3"/>
        </dgm:presLayoutVars>
      </dgm:prSet>
      <dgm:spPr/>
      <dgm:t>
        <a:bodyPr/>
        <a:lstStyle/>
        <a:p>
          <a:endParaRPr lang="en-US"/>
        </a:p>
      </dgm:t>
    </dgm:pt>
    <dgm:pt modelId="{BA9E6324-EEE4-43A4-B9C3-C5EB315C9941}" type="pres">
      <dgm:prSet presAssocID="{0ED83906-7C78-4047-A499-05FFB5EC825B}" presName="rootConnector" presStyleLbl="node3" presStyleIdx="0" presStyleCnt="7"/>
      <dgm:spPr/>
      <dgm:t>
        <a:bodyPr/>
        <a:lstStyle/>
        <a:p>
          <a:endParaRPr lang="en-US"/>
        </a:p>
      </dgm:t>
    </dgm:pt>
    <dgm:pt modelId="{EC136E2B-7E9C-477A-B2BE-15A9DE8594B5}" type="pres">
      <dgm:prSet presAssocID="{0ED83906-7C78-4047-A499-05FFB5EC825B}" presName="hierChild4" presStyleCnt="0"/>
      <dgm:spPr/>
    </dgm:pt>
    <dgm:pt modelId="{A1E82085-60A1-4E7B-ADD2-46F7B14CF212}" type="pres">
      <dgm:prSet presAssocID="{0ED83906-7C78-4047-A499-05FFB5EC825B}" presName="hierChild5" presStyleCnt="0"/>
      <dgm:spPr/>
    </dgm:pt>
    <dgm:pt modelId="{64E8891A-AE45-4F85-B968-AC2D162DF99C}" type="pres">
      <dgm:prSet presAssocID="{E82B9A14-5F0D-4800-A710-84452F978D94}" presName="Name37" presStyleLbl="parChTrans1D3" presStyleIdx="1" presStyleCnt="7"/>
      <dgm:spPr/>
      <dgm:t>
        <a:bodyPr/>
        <a:lstStyle/>
        <a:p>
          <a:endParaRPr lang="en-US"/>
        </a:p>
      </dgm:t>
    </dgm:pt>
    <dgm:pt modelId="{AB4B7FC1-89C9-455E-9EEA-4EB8A651D504}" type="pres">
      <dgm:prSet presAssocID="{9F183A3C-B7BF-4DE7-9434-B6FEBBBE3DFF}" presName="hierRoot2" presStyleCnt="0">
        <dgm:presLayoutVars>
          <dgm:hierBranch val="init"/>
        </dgm:presLayoutVars>
      </dgm:prSet>
      <dgm:spPr/>
    </dgm:pt>
    <dgm:pt modelId="{7E284191-04F2-4B0B-9171-26F148314073}" type="pres">
      <dgm:prSet presAssocID="{9F183A3C-B7BF-4DE7-9434-B6FEBBBE3DFF}" presName="rootComposite" presStyleCnt="0"/>
      <dgm:spPr/>
    </dgm:pt>
    <dgm:pt modelId="{EE1DFC44-6E58-4D2C-A37D-42FE4177CA50}" type="pres">
      <dgm:prSet presAssocID="{9F183A3C-B7BF-4DE7-9434-B6FEBBBE3DFF}" presName="rootText" presStyleLbl="node3" presStyleIdx="1" presStyleCnt="7">
        <dgm:presLayoutVars>
          <dgm:chPref val="3"/>
        </dgm:presLayoutVars>
      </dgm:prSet>
      <dgm:spPr/>
      <dgm:t>
        <a:bodyPr/>
        <a:lstStyle/>
        <a:p>
          <a:endParaRPr lang="en-US"/>
        </a:p>
      </dgm:t>
    </dgm:pt>
    <dgm:pt modelId="{AE2A4019-0021-4EE7-B0B3-D379AF2F0624}" type="pres">
      <dgm:prSet presAssocID="{9F183A3C-B7BF-4DE7-9434-B6FEBBBE3DFF}" presName="rootConnector" presStyleLbl="node3" presStyleIdx="1" presStyleCnt="7"/>
      <dgm:spPr/>
      <dgm:t>
        <a:bodyPr/>
        <a:lstStyle/>
        <a:p>
          <a:endParaRPr lang="en-US"/>
        </a:p>
      </dgm:t>
    </dgm:pt>
    <dgm:pt modelId="{AC483D6C-EAC0-4E75-B4E7-FB6C8A5DF51F}" type="pres">
      <dgm:prSet presAssocID="{9F183A3C-B7BF-4DE7-9434-B6FEBBBE3DFF}" presName="hierChild4" presStyleCnt="0"/>
      <dgm:spPr/>
    </dgm:pt>
    <dgm:pt modelId="{B3A775AC-CDC9-4B55-9270-81DD061C9927}" type="pres">
      <dgm:prSet presAssocID="{9F183A3C-B7BF-4DE7-9434-B6FEBBBE3DFF}" presName="hierChild5" presStyleCnt="0"/>
      <dgm:spPr/>
    </dgm:pt>
    <dgm:pt modelId="{B0A5DC94-08D6-45A0-8426-8CDDCB001A42}" type="pres">
      <dgm:prSet presAssocID="{336192D1-98EB-4663-90BE-0084C8C2E15F}" presName="Name37" presStyleLbl="parChTrans1D3" presStyleIdx="2" presStyleCnt="7"/>
      <dgm:spPr/>
      <dgm:t>
        <a:bodyPr/>
        <a:lstStyle/>
        <a:p>
          <a:endParaRPr lang="en-US"/>
        </a:p>
      </dgm:t>
    </dgm:pt>
    <dgm:pt modelId="{F61F0D70-1DF8-4280-A9AD-7C64B1BBBA8B}" type="pres">
      <dgm:prSet presAssocID="{42BB4D0D-0C93-46D1-9C5C-669255444374}" presName="hierRoot2" presStyleCnt="0">
        <dgm:presLayoutVars>
          <dgm:hierBranch val="init"/>
        </dgm:presLayoutVars>
      </dgm:prSet>
      <dgm:spPr/>
    </dgm:pt>
    <dgm:pt modelId="{57AC5FD6-CFB5-42F8-A6F5-A9A7634F0B09}" type="pres">
      <dgm:prSet presAssocID="{42BB4D0D-0C93-46D1-9C5C-669255444374}" presName="rootComposite" presStyleCnt="0"/>
      <dgm:spPr/>
    </dgm:pt>
    <dgm:pt modelId="{7D2F976F-5668-44FB-9F2A-80EED7704AED}" type="pres">
      <dgm:prSet presAssocID="{42BB4D0D-0C93-46D1-9C5C-669255444374}" presName="rootText" presStyleLbl="node3" presStyleIdx="2" presStyleCnt="7">
        <dgm:presLayoutVars>
          <dgm:chPref val="3"/>
        </dgm:presLayoutVars>
      </dgm:prSet>
      <dgm:spPr/>
      <dgm:t>
        <a:bodyPr/>
        <a:lstStyle/>
        <a:p>
          <a:endParaRPr lang="en-US"/>
        </a:p>
      </dgm:t>
    </dgm:pt>
    <dgm:pt modelId="{B8FAB090-C2E8-4F39-AA46-ECCC344E6271}" type="pres">
      <dgm:prSet presAssocID="{42BB4D0D-0C93-46D1-9C5C-669255444374}" presName="rootConnector" presStyleLbl="node3" presStyleIdx="2" presStyleCnt="7"/>
      <dgm:spPr/>
      <dgm:t>
        <a:bodyPr/>
        <a:lstStyle/>
        <a:p>
          <a:endParaRPr lang="en-US"/>
        </a:p>
      </dgm:t>
    </dgm:pt>
    <dgm:pt modelId="{62BD0F0D-DB36-4E27-89C6-2D3D3462A897}" type="pres">
      <dgm:prSet presAssocID="{42BB4D0D-0C93-46D1-9C5C-669255444374}" presName="hierChild4" presStyleCnt="0"/>
      <dgm:spPr/>
    </dgm:pt>
    <dgm:pt modelId="{A392F2E9-6EDC-4407-81C4-E18ED4040645}" type="pres">
      <dgm:prSet presAssocID="{42BB4D0D-0C93-46D1-9C5C-669255444374}" presName="hierChild5" presStyleCnt="0"/>
      <dgm:spPr/>
    </dgm:pt>
    <dgm:pt modelId="{81984FD2-10D2-4CCA-B281-0FC26C657EA3}" type="pres">
      <dgm:prSet presAssocID="{B723A18E-48C8-45D7-BD8A-85DACCC369EA}" presName="Name37" presStyleLbl="parChTrans1D3" presStyleIdx="3" presStyleCnt="7"/>
      <dgm:spPr/>
      <dgm:t>
        <a:bodyPr/>
        <a:lstStyle/>
        <a:p>
          <a:endParaRPr lang="en-US"/>
        </a:p>
      </dgm:t>
    </dgm:pt>
    <dgm:pt modelId="{FA720F5E-64E7-400D-AF62-8E5B9F62DB0E}" type="pres">
      <dgm:prSet presAssocID="{665540E1-6395-4B12-A6DE-EE3D2E91837F}" presName="hierRoot2" presStyleCnt="0">
        <dgm:presLayoutVars>
          <dgm:hierBranch val="init"/>
        </dgm:presLayoutVars>
      </dgm:prSet>
      <dgm:spPr/>
    </dgm:pt>
    <dgm:pt modelId="{A5B5E578-0AD9-4DF0-8A4A-6D7AE4F773D7}" type="pres">
      <dgm:prSet presAssocID="{665540E1-6395-4B12-A6DE-EE3D2E91837F}" presName="rootComposite" presStyleCnt="0"/>
      <dgm:spPr/>
    </dgm:pt>
    <dgm:pt modelId="{66214028-1490-4377-A1DB-ED832EE7CC2B}" type="pres">
      <dgm:prSet presAssocID="{665540E1-6395-4B12-A6DE-EE3D2E91837F}" presName="rootText" presStyleLbl="node3" presStyleIdx="3" presStyleCnt="7">
        <dgm:presLayoutVars>
          <dgm:chPref val="3"/>
        </dgm:presLayoutVars>
      </dgm:prSet>
      <dgm:spPr/>
      <dgm:t>
        <a:bodyPr/>
        <a:lstStyle/>
        <a:p>
          <a:endParaRPr lang="en-US"/>
        </a:p>
      </dgm:t>
    </dgm:pt>
    <dgm:pt modelId="{A5B7ED74-DCA8-4837-94A2-08E4CA2ADE46}" type="pres">
      <dgm:prSet presAssocID="{665540E1-6395-4B12-A6DE-EE3D2E91837F}" presName="rootConnector" presStyleLbl="node3" presStyleIdx="3" presStyleCnt="7"/>
      <dgm:spPr/>
      <dgm:t>
        <a:bodyPr/>
        <a:lstStyle/>
        <a:p>
          <a:endParaRPr lang="en-US"/>
        </a:p>
      </dgm:t>
    </dgm:pt>
    <dgm:pt modelId="{4E5A72C8-3A27-4173-89C7-A56BC3614DB7}" type="pres">
      <dgm:prSet presAssocID="{665540E1-6395-4B12-A6DE-EE3D2E91837F}" presName="hierChild4" presStyleCnt="0"/>
      <dgm:spPr/>
    </dgm:pt>
    <dgm:pt modelId="{DCAD0925-B492-4928-A718-E0BBDF49F8DE}" type="pres">
      <dgm:prSet presAssocID="{665540E1-6395-4B12-A6DE-EE3D2E91837F}" presName="hierChild5" presStyleCnt="0"/>
      <dgm:spPr/>
    </dgm:pt>
    <dgm:pt modelId="{95209824-ABBB-47F3-8E2A-89DFC70A72F6}" type="pres">
      <dgm:prSet presAssocID="{10A357FE-2160-4F11-9382-B9254D2E9458}" presName="Name37" presStyleLbl="parChTrans1D3" presStyleIdx="4" presStyleCnt="7"/>
      <dgm:spPr/>
      <dgm:t>
        <a:bodyPr/>
        <a:lstStyle/>
        <a:p>
          <a:endParaRPr lang="en-US"/>
        </a:p>
      </dgm:t>
    </dgm:pt>
    <dgm:pt modelId="{4EAED326-FD3F-4FFD-AA76-BD763620DF72}" type="pres">
      <dgm:prSet presAssocID="{B369A9BB-D99E-46DE-B0CF-E705FA5831B5}" presName="hierRoot2" presStyleCnt="0">
        <dgm:presLayoutVars>
          <dgm:hierBranch val="init"/>
        </dgm:presLayoutVars>
      </dgm:prSet>
      <dgm:spPr/>
    </dgm:pt>
    <dgm:pt modelId="{03C36816-2B26-4531-85EB-36AE063381E8}" type="pres">
      <dgm:prSet presAssocID="{B369A9BB-D99E-46DE-B0CF-E705FA5831B5}" presName="rootComposite" presStyleCnt="0"/>
      <dgm:spPr/>
    </dgm:pt>
    <dgm:pt modelId="{0349B2CA-51B2-4D51-B5B3-59ABE98AD6C3}" type="pres">
      <dgm:prSet presAssocID="{B369A9BB-D99E-46DE-B0CF-E705FA5831B5}" presName="rootText" presStyleLbl="node3" presStyleIdx="4" presStyleCnt="7">
        <dgm:presLayoutVars>
          <dgm:chPref val="3"/>
        </dgm:presLayoutVars>
      </dgm:prSet>
      <dgm:spPr/>
      <dgm:t>
        <a:bodyPr/>
        <a:lstStyle/>
        <a:p>
          <a:endParaRPr lang="en-US"/>
        </a:p>
      </dgm:t>
    </dgm:pt>
    <dgm:pt modelId="{C7E1AC1D-FA71-4038-AAAC-4216FDE1886B}" type="pres">
      <dgm:prSet presAssocID="{B369A9BB-D99E-46DE-B0CF-E705FA5831B5}" presName="rootConnector" presStyleLbl="node3" presStyleIdx="4" presStyleCnt="7"/>
      <dgm:spPr/>
      <dgm:t>
        <a:bodyPr/>
        <a:lstStyle/>
        <a:p>
          <a:endParaRPr lang="en-US"/>
        </a:p>
      </dgm:t>
    </dgm:pt>
    <dgm:pt modelId="{2F5CAE01-4091-4401-B811-6D3B425922ED}" type="pres">
      <dgm:prSet presAssocID="{B369A9BB-D99E-46DE-B0CF-E705FA5831B5}" presName="hierChild4" presStyleCnt="0"/>
      <dgm:spPr/>
    </dgm:pt>
    <dgm:pt modelId="{FE963E9A-BE4C-46B7-83FC-8FDC7C548968}" type="pres">
      <dgm:prSet presAssocID="{B369A9BB-D99E-46DE-B0CF-E705FA5831B5}" presName="hierChild5" presStyleCnt="0"/>
      <dgm:spPr/>
    </dgm:pt>
    <dgm:pt modelId="{E91096B3-4820-4E1C-BCB3-2F05399E6C81}" type="pres">
      <dgm:prSet presAssocID="{AFCDA212-D923-48B3-A075-59B02E2A517B}" presName="Name37" presStyleLbl="parChTrans1D3" presStyleIdx="5" presStyleCnt="7"/>
      <dgm:spPr/>
      <dgm:t>
        <a:bodyPr/>
        <a:lstStyle/>
        <a:p>
          <a:endParaRPr lang="en-US"/>
        </a:p>
      </dgm:t>
    </dgm:pt>
    <dgm:pt modelId="{35C5D9AC-7588-4543-A5A6-7AA75B0718DF}" type="pres">
      <dgm:prSet presAssocID="{500954E1-4D46-40E4-90AE-1036BB708A45}" presName="hierRoot2" presStyleCnt="0">
        <dgm:presLayoutVars>
          <dgm:hierBranch val="init"/>
        </dgm:presLayoutVars>
      </dgm:prSet>
      <dgm:spPr/>
    </dgm:pt>
    <dgm:pt modelId="{0FFB580F-6673-4E93-8E2D-E1CCF02333F5}" type="pres">
      <dgm:prSet presAssocID="{500954E1-4D46-40E4-90AE-1036BB708A45}" presName="rootComposite" presStyleCnt="0"/>
      <dgm:spPr/>
    </dgm:pt>
    <dgm:pt modelId="{F4104C19-990E-483F-8C28-4C9BA0DED2C4}" type="pres">
      <dgm:prSet presAssocID="{500954E1-4D46-40E4-90AE-1036BB708A45}" presName="rootText" presStyleLbl="node3" presStyleIdx="5" presStyleCnt="7">
        <dgm:presLayoutVars>
          <dgm:chPref val="3"/>
        </dgm:presLayoutVars>
      </dgm:prSet>
      <dgm:spPr/>
      <dgm:t>
        <a:bodyPr/>
        <a:lstStyle/>
        <a:p>
          <a:endParaRPr lang="en-US"/>
        </a:p>
      </dgm:t>
    </dgm:pt>
    <dgm:pt modelId="{7C1C46C5-6BA4-4F25-A624-A7A1D9882CC2}" type="pres">
      <dgm:prSet presAssocID="{500954E1-4D46-40E4-90AE-1036BB708A45}" presName="rootConnector" presStyleLbl="node3" presStyleIdx="5" presStyleCnt="7"/>
      <dgm:spPr/>
      <dgm:t>
        <a:bodyPr/>
        <a:lstStyle/>
        <a:p>
          <a:endParaRPr lang="en-US"/>
        </a:p>
      </dgm:t>
    </dgm:pt>
    <dgm:pt modelId="{15AC93C8-386E-413E-99A7-D56E877E4375}" type="pres">
      <dgm:prSet presAssocID="{500954E1-4D46-40E4-90AE-1036BB708A45}" presName="hierChild4" presStyleCnt="0"/>
      <dgm:spPr/>
    </dgm:pt>
    <dgm:pt modelId="{9419C5F3-8377-4B7A-AD63-95B9965C5960}" type="pres">
      <dgm:prSet presAssocID="{500954E1-4D46-40E4-90AE-1036BB708A45}" presName="hierChild5" presStyleCnt="0"/>
      <dgm:spPr/>
    </dgm:pt>
    <dgm:pt modelId="{6D81AFA0-11F2-4C5A-8569-18D3DE1FBB32}" type="pres">
      <dgm:prSet presAssocID="{2CED17A8-86B3-481A-ADE8-DE5D23912825}" presName="hierChild5" presStyleCnt="0"/>
      <dgm:spPr/>
    </dgm:pt>
    <dgm:pt modelId="{405682FB-1696-4470-9389-C2F2EC1766BC}" type="pres">
      <dgm:prSet presAssocID="{CBB46BAB-5948-4094-865C-956954204727}" presName="Name37" presStyleLbl="parChTrans1D2" presStyleIdx="1" presStyleCnt="3"/>
      <dgm:spPr/>
      <dgm:t>
        <a:bodyPr/>
        <a:lstStyle/>
        <a:p>
          <a:endParaRPr lang="en-US"/>
        </a:p>
      </dgm:t>
    </dgm:pt>
    <dgm:pt modelId="{537F2EEA-684B-4927-BB62-A3725A5DD802}" type="pres">
      <dgm:prSet presAssocID="{91A03621-22DD-4F77-A7FE-92D3B9437990}" presName="hierRoot2" presStyleCnt="0">
        <dgm:presLayoutVars>
          <dgm:hierBranch val="init"/>
        </dgm:presLayoutVars>
      </dgm:prSet>
      <dgm:spPr/>
    </dgm:pt>
    <dgm:pt modelId="{9220FC9A-9CE4-4500-BAC3-5BB8182B44B2}" type="pres">
      <dgm:prSet presAssocID="{91A03621-22DD-4F77-A7FE-92D3B9437990}" presName="rootComposite" presStyleCnt="0"/>
      <dgm:spPr/>
    </dgm:pt>
    <dgm:pt modelId="{44DFE1C3-3ED6-4ECA-A242-259C6B308F4A}" type="pres">
      <dgm:prSet presAssocID="{91A03621-22DD-4F77-A7FE-92D3B9437990}" presName="rootText" presStyleLbl="node2" presStyleIdx="1" presStyleCnt="2">
        <dgm:presLayoutVars>
          <dgm:chPref val="3"/>
        </dgm:presLayoutVars>
      </dgm:prSet>
      <dgm:spPr/>
      <dgm:t>
        <a:bodyPr/>
        <a:lstStyle/>
        <a:p>
          <a:endParaRPr lang="en-US"/>
        </a:p>
      </dgm:t>
    </dgm:pt>
    <dgm:pt modelId="{CC35DA22-2FAB-4453-A062-6F92105D0A1E}" type="pres">
      <dgm:prSet presAssocID="{91A03621-22DD-4F77-A7FE-92D3B9437990}" presName="rootConnector" presStyleLbl="node2" presStyleIdx="1" presStyleCnt="2"/>
      <dgm:spPr/>
      <dgm:t>
        <a:bodyPr/>
        <a:lstStyle/>
        <a:p>
          <a:endParaRPr lang="en-US"/>
        </a:p>
      </dgm:t>
    </dgm:pt>
    <dgm:pt modelId="{E0F36E6A-0875-4F92-A3FE-67FE5876B0C1}" type="pres">
      <dgm:prSet presAssocID="{91A03621-22DD-4F77-A7FE-92D3B9437990}" presName="hierChild4" presStyleCnt="0"/>
      <dgm:spPr/>
    </dgm:pt>
    <dgm:pt modelId="{33B940CC-73ED-48E0-B68E-CC6344D777F0}" type="pres">
      <dgm:prSet presAssocID="{DD63CEAE-50DA-4957-9771-4958513A1376}" presName="Name37" presStyleLbl="parChTrans1D3" presStyleIdx="6" presStyleCnt="7"/>
      <dgm:spPr/>
      <dgm:t>
        <a:bodyPr/>
        <a:lstStyle/>
        <a:p>
          <a:endParaRPr lang="en-US"/>
        </a:p>
      </dgm:t>
    </dgm:pt>
    <dgm:pt modelId="{CDF999D8-E6A4-43B7-B3FA-C73206E02090}" type="pres">
      <dgm:prSet presAssocID="{85528359-9B23-448B-882F-42609D1FD686}" presName="hierRoot2" presStyleCnt="0">
        <dgm:presLayoutVars>
          <dgm:hierBranch val="init"/>
        </dgm:presLayoutVars>
      </dgm:prSet>
      <dgm:spPr/>
    </dgm:pt>
    <dgm:pt modelId="{AD83625C-9F43-4D24-B215-1949F251A9B5}" type="pres">
      <dgm:prSet presAssocID="{85528359-9B23-448B-882F-42609D1FD686}" presName="rootComposite" presStyleCnt="0"/>
      <dgm:spPr/>
    </dgm:pt>
    <dgm:pt modelId="{02A24030-90F0-40F8-B6C3-30BB920B9F32}" type="pres">
      <dgm:prSet presAssocID="{85528359-9B23-448B-882F-42609D1FD686}" presName="rootText" presStyleLbl="node3" presStyleIdx="6" presStyleCnt="7">
        <dgm:presLayoutVars>
          <dgm:chPref val="3"/>
        </dgm:presLayoutVars>
      </dgm:prSet>
      <dgm:spPr/>
      <dgm:t>
        <a:bodyPr/>
        <a:lstStyle/>
        <a:p>
          <a:endParaRPr lang="en-US"/>
        </a:p>
      </dgm:t>
    </dgm:pt>
    <dgm:pt modelId="{5478BA5E-5E1B-423F-AC80-A8FB3301B919}" type="pres">
      <dgm:prSet presAssocID="{85528359-9B23-448B-882F-42609D1FD686}" presName="rootConnector" presStyleLbl="node3" presStyleIdx="6" presStyleCnt="7"/>
      <dgm:spPr/>
      <dgm:t>
        <a:bodyPr/>
        <a:lstStyle/>
        <a:p>
          <a:endParaRPr lang="en-US"/>
        </a:p>
      </dgm:t>
    </dgm:pt>
    <dgm:pt modelId="{371B7937-3C5D-4366-A806-E9CA55E90FFA}" type="pres">
      <dgm:prSet presAssocID="{85528359-9B23-448B-882F-42609D1FD686}" presName="hierChild4" presStyleCnt="0"/>
      <dgm:spPr/>
    </dgm:pt>
    <dgm:pt modelId="{5C313535-8930-40B9-BF1E-DB022ADF4D1E}" type="pres">
      <dgm:prSet presAssocID="{85528359-9B23-448B-882F-42609D1FD686}" presName="hierChild5" presStyleCnt="0"/>
      <dgm:spPr/>
    </dgm:pt>
    <dgm:pt modelId="{F64366D5-88C5-4EA6-AADF-916E9E0BBFC3}" type="pres">
      <dgm:prSet presAssocID="{91A03621-22DD-4F77-A7FE-92D3B9437990}" presName="hierChild5" presStyleCnt="0"/>
      <dgm:spPr/>
    </dgm:pt>
    <dgm:pt modelId="{03A03F18-2F15-4B0F-9A71-EB1C982D4E77}" type="pres">
      <dgm:prSet presAssocID="{26AB2BC8-21AA-4FC3-84B0-1AB12F49C54C}" presName="hierChild3" presStyleCnt="0"/>
      <dgm:spPr/>
    </dgm:pt>
    <dgm:pt modelId="{13477EE8-09AF-4AFF-AD20-BB92B1DEE338}" type="pres">
      <dgm:prSet presAssocID="{7628D9E9-4A37-43DB-B4ED-5EF35B76F81C}" presName="Name111" presStyleLbl="parChTrans1D2" presStyleIdx="2" presStyleCnt="3"/>
      <dgm:spPr/>
      <dgm:t>
        <a:bodyPr/>
        <a:lstStyle/>
        <a:p>
          <a:endParaRPr lang="en-US"/>
        </a:p>
      </dgm:t>
    </dgm:pt>
    <dgm:pt modelId="{DDB808C2-7037-4D1D-9CB7-6D5B44A868DA}" type="pres">
      <dgm:prSet presAssocID="{9451F6AA-9FA2-4697-8918-D612FB4333AC}" presName="hierRoot3" presStyleCnt="0">
        <dgm:presLayoutVars>
          <dgm:hierBranch val="init"/>
        </dgm:presLayoutVars>
      </dgm:prSet>
      <dgm:spPr/>
    </dgm:pt>
    <dgm:pt modelId="{8FC54868-A7CF-4B30-BD6C-571A052C1941}" type="pres">
      <dgm:prSet presAssocID="{9451F6AA-9FA2-4697-8918-D612FB4333AC}" presName="rootComposite3" presStyleCnt="0"/>
      <dgm:spPr/>
    </dgm:pt>
    <dgm:pt modelId="{841F4540-3050-4AE0-A58A-0522BE77FE5E}" type="pres">
      <dgm:prSet presAssocID="{9451F6AA-9FA2-4697-8918-D612FB4333AC}" presName="rootText3" presStyleLbl="asst1" presStyleIdx="0" presStyleCnt="1">
        <dgm:presLayoutVars>
          <dgm:chPref val="3"/>
        </dgm:presLayoutVars>
      </dgm:prSet>
      <dgm:spPr/>
      <dgm:t>
        <a:bodyPr/>
        <a:lstStyle/>
        <a:p>
          <a:endParaRPr lang="en-US"/>
        </a:p>
      </dgm:t>
    </dgm:pt>
    <dgm:pt modelId="{778D6A91-BBDF-4D16-BAE9-DD6383565AA5}" type="pres">
      <dgm:prSet presAssocID="{9451F6AA-9FA2-4697-8918-D612FB4333AC}" presName="rootConnector3" presStyleLbl="asst1" presStyleIdx="0" presStyleCnt="1"/>
      <dgm:spPr/>
      <dgm:t>
        <a:bodyPr/>
        <a:lstStyle/>
        <a:p>
          <a:endParaRPr lang="en-US"/>
        </a:p>
      </dgm:t>
    </dgm:pt>
    <dgm:pt modelId="{3343E77B-8C36-4BF7-A217-EEEB9F86EFDF}" type="pres">
      <dgm:prSet presAssocID="{9451F6AA-9FA2-4697-8918-D612FB4333AC}" presName="hierChild6" presStyleCnt="0"/>
      <dgm:spPr/>
    </dgm:pt>
    <dgm:pt modelId="{83CADB6E-0FFF-40E1-879D-2E981B5E368D}" type="pres">
      <dgm:prSet presAssocID="{9451F6AA-9FA2-4697-8918-D612FB4333AC}" presName="hierChild7" presStyleCnt="0"/>
      <dgm:spPr/>
    </dgm:pt>
  </dgm:ptLst>
  <dgm:cxnLst>
    <dgm:cxn modelId="{E4B37ED3-46A3-4BBD-9DBC-C847F844F6AB}" type="presOf" srcId="{AFCDA212-D923-48B3-A075-59B02E2A517B}" destId="{E91096B3-4820-4E1C-BCB3-2F05399E6C81}" srcOrd="0" destOrd="0" presId="urn:microsoft.com/office/officeart/2005/8/layout/orgChart1"/>
    <dgm:cxn modelId="{1049B3BC-FA24-494B-8942-F5E85D6FB339}" type="presOf" srcId="{91A03621-22DD-4F77-A7FE-92D3B9437990}" destId="{44DFE1C3-3ED6-4ECA-A242-259C6B308F4A}" srcOrd="0" destOrd="0" presId="urn:microsoft.com/office/officeart/2005/8/layout/orgChart1"/>
    <dgm:cxn modelId="{02403A65-5393-48E0-96DC-3AA2FB0754F5}" type="presOf" srcId="{665540E1-6395-4B12-A6DE-EE3D2E91837F}" destId="{66214028-1490-4377-A1DB-ED832EE7CC2B}" srcOrd="0" destOrd="0" presId="urn:microsoft.com/office/officeart/2005/8/layout/orgChart1"/>
    <dgm:cxn modelId="{54B5EAC4-0FCB-48DE-90DC-60ACE94898D5}" srcId="{26AB2BC8-21AA-4FC3-84B0-1AB12F49C54C}" destId="{91A03621-22DD-4F77-A7FE-92D3B9437990}" srcOrd="1" destOrd="0" parTransId="{CBB46BAB-5948-4094-865C-956954204727}" sibTransId="{806764B6-94C5-4408-9EE8-DE2D0369351D}"/>
    <dgm:cxn modelId="{6C0C5D12-310E-4B88-9612-2A337210B8CA}" type="presOf" srcId="{7628D9E9-4A37-43DB-B4ED-5EF35B76F81C}" destId="{13477EE8-09AF-4AFF-AD20-BB92B1DEE338}" srcOrd="0" destOrd="0" presId="urn:microsoft.com/office/officeart/2005/8/layout/orgChart1"/>
    <dgm:cxn modelId="{8C43E9D2-D582-4211-B203-557CCD69914E}" type="presOf" srcId="{9451F6AA-9FA2-4697-8918-D612FB4333AC}" destId="{778D6A91-BBDF-4D16-BAE9-DD6383565AA5}" srcOrd="1" destOrd="0" presId="urn:microsoft.com/office/officeart/2005/8/layout/orgChart1"/>
    <dgm:cxn modelId="{30DC2EFD-C498-4277-9A72-737546C5C57D}" srcId="{26AB2BC8-21AA-4FC3-84B0-1AB12F49C54C}" destId="{2CED17A8-86B3-481A-ADE8-DE5D23912825}" srcOrd="0" destOrd="0" parTransId="{75221C8D-4983-401D-8011-81CFBDA93D0C}" sibTransId="{2E065A9F-766C-41AE-BBB6-4217E9C0978E}"/>
    <dgm:cxn modelId="{90CD051A-F5A2-43F5-B5E4-E72E583BE08C}" type="presOf" srcId="{26AB2BC8-21AA-4FC3-84B0-1AB12F49C54C}" destId="{E2A1F432-A88F-4A07-8202-CF52929F7BC2}" srcOrd="1" destOrd="0" presId="urn:microsoft.com/office/officeart/2005/8/layout/orgChart1"/>
    <dgm:cxn modelId="{0E023C9C-4ED0-41EB-A370-49BF288655A1}" srcId="{2CED17A8-86B3-481A-ADE8-DE5D23912825}" destId="{9F183A3C-B7BF-4DE7-9434-B6FEBBBE3DFF}" srcOrd="1" destOrd="0" parTransId="{E82B9A14-5F0D-4800-A710-84452F978D94}" sibTransId="{7A9FB3EB-FA95-4B52-83C9-2AD508AFE699}"/>
    <dgm:cxn modelId="{5A6BF7C9-7F28-4809-AC12-107E2E393EFB}" type="presOf" srcId="{91A03621-22DD-4F77-A7FE-92D3B9437990}" destId="{CC35DA22-2FAB-4453-A062-6F92105D0A1E}" srcOrd="1" destOrd="0" presId="urn:microsoft.com/office/officeart/2005/8/layout/orgChart1"/>
    <dgm:cxn modelId="{EAFE00FE-7766-421B-9491-F29056FD8E32}" type="presOf" srcId="{B369A9BB-D99E-46DE-B0CF-E705FA5831B5}" destId="{0349B2CA-51B2-4D51-B5B3-59ABE98AD6C3}" srcOrd="0" destOrd="0" presId="urn:microsoft.com/office/officeart/2005/8/layout/orgChart1"/>
    <dgm:cxn modelId="{6F39D8C6-2A79-4DEA-8414-5C82193B4E4C}" type="presOf" srcId="{33D6C52F-E632-4D62-84BA-89393A065EA7}" destId="{39B70A28-F236-45D8-B7FB-59A671FE1C39}" srcOrd="0" destOrd="0" presId="urn:microsoft.com/office/officeart/2005/8/layout/orgChart1"/>
    <dgm:cxn modelId="{68FEA333-0240-40BF-9F5B-2DBD929CBD42}" type="presOf" srcId="{42BB4D0D-0C93-46D1-9C5C-669255444374}" destId="{B8FAB090-C2E8-4F39-AA46-ECCC344E6271}" srcOrd="1" destOrd="0" presId="urn:microsoft.com/office/officeart/2005/8/layout/orgChart1"/>
    <dgm:cxn modelId="{6A5A813C-16C0-4748-982E-D09213AAB49C}" srcId="{2CED17A8-86B3-481A-ADE8-DE5D23912825}" destId="{665540E1-6395-4B12-A6DE-EE3D2E91837F}" srcOrd="3" destOrd="0" parTransId="{B723A18E-48C8-45D7-BD8A-85DACCC369EA}" sibTransId="{C26B2255-0683-4954-A01C-68DDBE08EA8A}"/>
    <dgm:cxn modelId="{0A86C0F0-0D23-4DD2-9CB3-01C68A13CCB9}" type="presOf" srcId="{500954E1-4D46-40E4-90AE-1036BB708A45}" destId="{F4104C19-990E-483F-8C28-4C9BA0DED2C4}" srcOrd="0" destOrd="0" presId="urn:microsoft.com/office/officeart/2005/8/layout/orgChart1"/>
    <dgm:cxn modelId="{4F3965ED-DB1A-4E33-A64D-605617E85192}" srcId="{2CED17A8-86B3-481A-ADE8-DE5D23912825}" destId="{42BB4D0D-0C93-46D1-9C5C-669255444374}" srcOrd="2" destOrd="0" parTransId="{336192D1-98EB-4663-90BE-0084C8C2E15F}" sibTransId="{AA2E67D8-077A-460E-BD79-F4EC761CED4F}"/>
    <dgm:cxn modelId="{CF1C8427-B2A8-4D9C-A509-8AD633DF4257}" type="presOf" srcId="{9451F6AA-9FA2-4697-8918-D612FB4333AC}" destId="{841F4540-3050-4AE0-A58A-0522BE77FE5E}" srcOrd="0" destOrd="0" presId="urn:microsoft.com/office/officeart/2005/8/layout/orgChart1"/>
    <dgm:cxn modelId="{1E6FC26B-ED65-4517-B9A0-A0C8E171FC1A}" type="presOf" srcId="{10A357FE-2160-4F11-9382-B9254D2E9458}" destId="{95209824-ABBB-47F3-8E2A-89DFC70A72F6}" srcOrd="0" destOrd="0" presId="urn:microsoft.com/office/officeart/2005/8/layout/orgChart1"/>
    <dgm:cxn modelId="{755B7733-EDE7-46A7-B8B3-648C69256508}" type="presOf" srcId="{85528359-9B23-448B-882F-42609D1FD686}" destId="{5478BA5E-5E1B-423F-AC80-A8FB3301B919}" srcOrd="1" destOrd="0" presId="urn:microsoft.com/office/officeart/2005/8/layout/orgChart1"/>
    <dgm:cxn modelId="{8FEA8151-E7A0-4CC5-9AD8-30E8F1D39738}" type="presOf" srcId="{2CED17A8-86B3-481A-ADE8-DE5D23912825}" destId="{F4661DAB-C19A-4CD3-B76E-5C6E5EC63B8E}" srcOrd="0" destOrd="0" presId="urn:microsoft.com/office/officeart/2005/8/layout/orgChart1"/>
    <dgm:cxn modelId="{C57B2389-ED45-4D6B-9089-892CFD0FAA85}" type="presOf" srcId="{B369A9BB-D99E-46DE-B0CF-E705FA5831B5}" destId="{C7E1AC1D-FA71-4038-AAAC-4216FDE1886B}" srcOrd="1" destOrd="0" presId="urn:microsoft.com/office/officeart/2005/8/layout/orgChart1"/>
    <dgm:cxn modelId="{492EBDCD-97A8-4E8E-8C38-645AABFF148D}" type="presOf" srcId="{85528359-9B23-448B-882F-42609D1FD686}" destId="{02A24030-90F0-40F8-B6C3-30BB920B9F32}" srcOrd="0" destOrd="0" presId="urn:microsoft.com/office/officeart/2005/8/layout/orgChart1"/>
    <dgm:cxn modelId="{D5EBC53E-7654-4031-841D-74AFC7E9773D}" type="presOf" srcId="{E82B9A14-5F0D-4800-A710-84452F978D94}" destId="{64E8891A-AE45-4F85-B968-AC2D162DF99C}" srcOrd="0" destOrd="0" presId="urn:microsoft.com/office/officeart/2005/8/layout/orgChart1"/>
    <dgm:cxn modelId="{4019D015-6B9C-4941-8E5E-F66A0A2F9B79}" type="presOf" srcId="{26AB2BC8-21AA-4FC3-84B0-1AB12F49C54C}" destId="{3B7C4B03-12F7-4F7E-9B91-9DE622AC3C9B}" srcOrd="0" destOrd="0" presId="urn:microsoft.com/office/officeart/2005/8/layout/orgChart1"/>
    <dgm:cxn modelId="{FB294EE5-95F1-4136-9799-A0C4351E4494}" type="presOf" srcId="{CBB46BAB-5948-4094-865C-956954204727}" destId="{405682FB-1696-4470-9389-C2F2EC1766BC}" srcOrd="0" destOrd="0" presId="urn:microsoft.com/office/officeart/2005/8/layout/orgChart1"/>
    <dgm:cxn modelId="{ADFB9A24-7EE6-442D-88FA-3CF17EABBE1C}" type="presOf" srcId="{DD63CEAE-50DA-4957-9771-4958513A1376}" destId="{33B940CC-73ED-48E0-B68E-CC6344D777F0}" srcOrd="0" destOrd="0" presId="urn:microsoft.com/office/officeart/2005/8/layout/orgChart1"/>
    <dgm:cxn modelId="{A84D6B27-946A-47A6-A560-091EE9942029}" srcId="{2CED17A8-86B3-481A-ADE8-DE5D23912825}" destId="{0ED83906-7C78-4047-A499-05FFB5EC825B}" srcOrd="0" destOrd="0" parTransId="{33D6C52F-E632-4D62-84BA-89393A065EA7}" sibTransId="{D8A2C2A8-9968-4C47-B6AE-70D2D0C18188}"/>
    <dgm:cxn modelId="{BF0762ED-42FE-45D0-AABC-7AE65919C29E}" type="presOf" srcId="{0ED83906-7C78-4047-A499-05FFB5EC825B}" destId="{BA9E6324-EEE4-43A4-B9C3-C5EB315C9941}" srcOrd="1" destOrd="0" presId="urn:microsoft.com/office/officeart/2005/8/layout/orgChart1"/>
    <dgm:cxn modelId="{E3D77A67-8A55-4EE0-9D14-A96324E21995}" srcId="{26AB2BC8-21AA-4FC3-84B0-1AB12F49C54C}" destId="{9451F6AA-9FA2-4697-8918-D612FB4333AC}" srcOrd="2" destOrd="0" parTransId="{7628D9E9-4A37-43DB-B4ED-5EF35B76F81C}" sibTransId="{3873D2AD-CB7E-41AF-8601-002A7580705C}"/>
    <dgm:cxn modelId="{E88BCDF8-E319-4B68-9BC0-36410A308421}" type="presOf" srcId="{9F183A3C-B7BF-4DE7-9434-B6FEBBBE3DFF}" destId="{EE1DFC44-6E58-4D2C-A37D-42FE4177CA50}" srcOrd="0" destOrd="0" presId="urn:microsoft.com/office/officeart/2005/8/layout/orgChart1"/>
    <dgm:cxn modelId="{88A4989C-7C03-45AE-B59F-D28344CB6503}" type="presOf" srcId="{B723A18E-48C8-45D7-BD8A-85DACCC369EA}" destId="{81984FD2-10D2-4CCA-B281-0FC26C657EA3}" srcOrd="0" destOrd="0" presId="urn:microsoft.com/office/officeart/2005/8/layout/orgChart1"/>
    <dgm:cxn modelId="{1907B7C9-0AA3-4D2E-9489-F0A2599A9E3C}" type="presOf" srcId="{75221C8D-4983-401D-8011-81CFBDA93D0C}" destId="{8DEBFD05-C0A4-4D73-A64F-00CCDCB5E01B}" srcOrd="0" destOrd="0" presId="urn:microsoft.com/office/officeart/2005/8/layout/orgChart1"/>
    <dgm:cxn modelId="{0F46A101-9086-4B55-8BE2-39315AA26F6B}" type="presOf" srcId="{0ED83906-7C78-4047-A499-05FFB5EC825B}" destId="{D0241757-7E28-440C-854C-F0C1AA5C2B4A}" srcOrd="0" destOrd="0" presId="urn:microsoft.com/office/officeart/2005/8/layout/orgChart1"/>
    <dgm:cxn modelId="{332C3821-D51B-433F-A15A-E6741336A958}" type="presOf" srcId="{665540E1-6395-4B12-A6DE-EE3D2E91837F}" destId="{A5B7ED74-DCA8-4837-94A2-08E4CA2ADE46}" srcOrd="1" destOrd="0" presId="urn:microsoft.com/office/officeart/2005/8/layout/orgChart1"/>
    <dgm:cxn modelId="{8422645F-AB93-4F8C-A8D9-980522792090}" srcId="{37A7FF05-5910-4E3E-AF3A-2CA487672BBA}" destId="{26AB2BC8-21AA-4FC3-84B0-1AB12F49C54C}" srcOrd="0" destOrd="0" parTransId="{1DC449C0-A44D-4183-861F-61516FD1812E}" sibTransId="{1D8FA9F1-B967-4374-AFAF-1BD6BED407E6}"/>
    <dgm:cxn modelId="{3275CB60-D20C-4BE5-BECF-B1547D71888B}" type="presOf" srcId="{500954E1-4D46-40E4-90AE-1036BB708A45}" destId="{7C1C46C5-6BA4-4F25-A624-A7A1D9882CC2}" srcOrd="1" destOrd="0" presId="urn:microsoft.com/office/officeart/2005/8/layout/orgChart1"/>
    <dgm:cxn modelId="{CCEABEC6-CF85-4B8C-8B00-844C4603B4DE}" type="presOf" srcId="{9F183A3C-B7BF-4DE7-9434-B6FEBBBE3DFF}" destId="{AE2A4019-0021-4EE7-B0B3-D379AF2F0624}" srcOrd="1" destOrd="0" presId="urn:microsoft.com/office/officeart/2005/8/layout/orgChart1"/>
    <dgm:cxn modelId="{934B92D2-0865-4E68-97E1-BFF8A2D17A3C}" srcId="{91A03621-22DD-4F77-A7FE-92D3B9437990}" destId="{85528359-9B23-448B-882F-42609D1FD686}" srcOrd="0" destOrd="0" parTransId="{DD63CEAE-50DA-4957-9771-4958513A1376}" sibTransId="{52D68C34-4005-4A54-8A05-A71F4E14FC76}"/>
    <dgm:cxn modelId="{1AC41E46-051E-4177-BFFD-7FF546FB1C84}" type="presOf" srcId="{37A7FF05-5910-4E3E-AF3A-2CA487672BBA}" destId="{DA6822C2-6C87-468B-988C-60DE343053F6}" srcOrd="0" destOrd="0" presId="urn:microsoft.com/office/officeart/2005/8/layout/orgChart1"/>
    <dgm:cxn modelId="{70716E23-BC85-4AE9-8C1C-78C17B3A1E3C}" type="presOf" srcId="{2CED17A8-86B3-481A-ADE8-DE5D23912825}" destId="{E9E7FE80-6E3D-4A66-BC9A-B34DC9521DC8}" srcOrd="1" destOrd="0" presId="urn:microsoft.com/office/officeart/2005/8/layout/orgChart1"/>
    <dgm:cxn modelId="{E398074B-4BDC-4522-86EA-A06AF81E8DF0}" srcId="{2CED17A8-86B3-481A-ADE8-DE5D23912825}" destId="{500954E1-4D46-40E4-90AE-1036BB708A45}" srcOrd="5" destOrd="0" parTransId="{AFCDA212-D923-48B3-A075-59B02E2A517B}" sibTransId="{BA95DBA4-D233-4CA2-8440-9FBB372EF8DA}"/>
    <dgm:cxn modelId="{9D1EBF3C-229A-4A3D-A068-C937712E2D1C}" srcId="{2CED17A8-86B3-481A-ADE8-DE5D23912825}" destId="{B369A9BB-D99E-46DE-B0CF-E705FA5831B5}" srcOrd="4" destOrd="0" parTransId="{10A357FE-2160-4F11-9382-B9254D2E9458}" sibTransId="{1B0D3EB7-C4BD-4CE0-A26F-30421E902AA2}"/>
    <dgm:cxn modelId="{D73867B3-6B2D-4788-BC8D-DF27DEAC139E}" type="presOf" srcId="{42BB4D0D-0C93-46D1-9C5C-669255444374}" destId="{7D2F976F-5668-44FB-9F2A-80EED7704AED}" srcOrd="0" destOrd="0" presId="urn:microsoft.com/office/officeart/2005/8/layout/orgChart1"/>
    <dgm:cxn modelId="{A5564AB1-9012-472F-9E0F-B85423B62747}" type="presOf" srcId="{336192D1-98EB-4663-90BE-0084C8C2E15F}" destId="{B0A5DC94-08D6-45A0-8426-8CDDCB001A42}" srcOrd="0" destOrd="0" presId="urn:microsoft.com/office/officeart/2005/8/layout/orgChart1"/>
    <dgm:cxn modelId="{D6D927F7-BFF8-4EDA-81E7-40A22142FD18}" type="presParOf" srcId="{DA6822C2-6C87-468B-988C-60DE343053F6}" destId="{8C0ECBBC-39BE-4EFA-AADC-B0CA5E7C77DA}" srcOrd="0" destOrd="0" presId="urn:microsoft.com/office/officeart/2005/8/layout/orgChart1"/>
    <dgm:cxn modelId="{9DB5A107-F846-4B5E-9E65-37582FB06114}" type="presParOf" srcId="{8C0ECBBC-39BE-4EFA-AADC-B0CA5E7C77DA}" destId="{226143FF-2CA2-4219-BEF1-87442EEB2A71}" srcOrd="0" destOrd="0" presId="urn:microsoft.com/office/officeart/2005/8/layout/orgChart1"/>
    <dgm:cxn modelId="{729D5877-C67E-4082-8265-3897FF422DB1}" type="presParOf" srcId="{226143FF-2CA2-4219-BEF1-87442EEB2A71}" destId="{3B7C4B03-12F7-4F7E-9B91-9DE622AC3C9B}" srcOrd="0" destOrd="0" presId="urn:microsoft.com/office/officeart/2005/8/layout/orgChart1"/>
    <dgm:cxn modelId="{A7BFB4C8-EF82-4424-AC8F-B5BD76EC1C45}" type="presParOf" srcId="{226143FF-2CA2-4219-BEF1-87442EEB2A71}" destId="{E2A1F432-A88F-4A07-8202-CF52929F7BC2}" srcOrd="1" destOrd="0" presId="urn:microsoft.com/office/officeart/2005/8/layout/orgChart1"/>
    <dgm:cxn modelId="{63CE3947-9AC7-4C0C-B516-B5F73EE407AE}" type="presParOf" srcId="{8C0ECBBC-39BE-4EFA-AADC-B0CA5E7C77DA}" destId="{ED3FB5D0-94D0-40B5-9406-6E0B4240CE4A}" srcOrd="1" destOrd="0" presId="urn:microsoft.com/office/officeart/2005/8/layout/orgChart1"/>
    <dgm:cxn modelId="{B81F9878-5DB7-4E5A-9475-CA294562B8E8}" type="presParOf" srcId="{ED3FB5D0-94D0-40B5-9406-6E0B4240CE4A}" destId="{8DEBFD05-C0A4-4D73-A64F-00CCDCB5E01B}" srcOrd="0" destOrd="0" presId="urn:microsoft.com/office/officeart/2005/8/layout/orgChart1"/>
    <dgm:cxn modelId="{4F04039E-AAD3-4115-B4B9-77FB332143B7}" type="presParOf" srcId="{ED3FB5D0-94D0-40B5-9406-6E0B4240CE4A}" destId="{FCB1633F-6F18-43CA-8097-C27E9B2DBB7A}" srcOrd="1" destOrd="0" presId="urn:microsoft.com/office/officeart/2005/8/layout/orgChart1"/>
    <dgm:cxn modelId="{18A679CE-06D8-4FBE-B99F-AEA5E4E6D0C9}" type="presParOf" srcId="{FCB1633F-6F18-43CA-8097-C27E9B2DBB7A}" destId="{9F36DFC1-8BED-48DC-AA06-238DD7B70CD3}" srcOrd="0" destOrd="0" presId="urn:microsoft.com/office/officeart/2005/8/layout/orgChart1"/>
    <dgm:cxn modelId="{6C194174-DCC8-4BD2-AFAF-6DF54DEB944B}" type="presParOf" srcId="{9F36DFC1-8BED-48DC-AA06-238DD7B70CD3}" destId="{F4661DAB-C19A-4CD3-B76E-5C6E5EC63B8E}" srcOrd="0" destOrd="0" presId="urn:microsoft.com/office/officeart/2005/8/layout/orgChart1"/>
    <dgm:cxn modelId="{AF85F300-CF0E-4DAF-83CE-4718E11ACEBA}" type="presParOf" srcId="{9F36DFC1-8BED-48DC-AA06-238DD7B70CD3}" destId="{E9E7FE80-6E3D-4A66-BC9A-B34DC9521DC8}" srcOrd="1" destOrd="0" presId="urn:microsoft.com/office/officeart/2005/8/layout/orgChart1"/>
    <dgm:cxn modelId="{F19D04EB-FE09-4594-B0FC-D5E2FFD3902A}" type="presParOf" srcId="{FCB1633F-6F18-43CA-8097-C27E9B2DBB7A}" destId="{D5721FF3-CA5B-4154-9B22-04141E9FCF9F}" srcOrd="1" destOrd="0" presId="urn:microsoft.com/office/officeart/2005/8/layout/orgChart1"/>
    <dgm:cxn modelId="{8A69B33D-849D-46C5-B859-BF3A0A203D89}" type="presParOf" srcId="{D5721FF3-CA5B-4154-9B22-04141E9FCF9F}" destId="{39B70A28-F236-45D8-B7FB-59A671FE1C39}" srcOrd="0" destOrd="0" presId="urn:microsoft.com/office/officeart/2005/8/layout/orgChart1"/>
    <dgm:cxn modelId="{1DB39661-9388-42B4-8BFC-9AF676D299A4}" type="presParOf" srcId="{D5721FF3-CA5B-4154-9B22-04141E9FCF9F}" destId="{D3195786-9858-40B0-9873-761B661F15FE}" srcOrd="1" destOrd="0" presId="urn:microsoft.com/office/officeart/2005/8/layout/orgChart1"/>
    <dgm:cxn modelId="{9F82DB16-C906-4E9C-A86D-0F48774B9852}" type="presParOf" srcId="{D3195786-9858-40B0-9873-761B661F15FE}" destId="{CC8EAF72-27B1-4F5F-990D-27CA05A26454}" srcOrd="0" destOrd="0" presId="urn:microsoft.com/office/officeart/2005/8/layout/orgChart1"/>
    <dgm:cxn modelId="{919A0120-C716-4EDC-A7FC-77BFA7DD2739}" type="presParOf" srcId="{CC8EAF72-27B1-4F5F-990D-27CA05A26454}" destId="{D0241757-7E28-440C-854C-F0C1AA5C2B4A}" srcOrd="0" destOrd="0" presId="urn:microsoft.com/office/officeart/2005/8/layout/orgChart1"/>
    <dgm:cxn modelId="{A792F753-72B6-4B3A-80FB-BB16B08F93CF}" type="presParOf" srcId="{CC8EAF72-27B1-4F5F-990D-27CA05A26454}" destId="{BA9E6324-EEE4-43A4-B9C3-C5EB315C9941}" srcOrd="1" destOrd="0" presId="urn:microsoft.com/office/officeart/2005/8/layout/orgChart1"/>
    <dgm:cxn modelId="{97696367-D92E-4411-BC60-A3F1AA9EF136}" type="presParOf" srcId="{D3195786-9858-40B0-9873-761B661F15FE}" destId="{EC136E2B-7E9C-477A-B2BE-15A9DE8594B5}" srcOrd="1" destOrd="0" presId="urn:microsoft.com/office/officeart/2005/8/layout/orgChart1"/>
    <dgm:cxn modelId="{AA0B7BF2-2D93-4AFE-BF7C-E7464AF1AE07}" type="presParOf" srcId="{D3195786-9858-40B0-9873-761B661F15FE}" destId="{A1E82085-60A1-4E7B-ADD2-46F7B14CF212}" srcOrd="2" destOrd="0" presId="urn:microsoft.com/office/officeart/2005/8/layout/orgChart1"/>
    <dgm:cxn modelId="{FF31A0AF-A3C8-4EB0-8364-611E6EC0AF3B}" type="presParOf" srcId="{D5721FF3-CA5B-4154-9B22-04141E9FCF9F}" destId="{64E8891A-AE45-4F85-B968-AC2D162DF99C}" srcOrd="2" destOrd="0" presId="urn:microsoft.com/office/officeart/2005/8/layout/orgChart1"/>
    <dgm:cxn modelId="{D5A2A98B-1294-43E3-9FE3-3D16B1EC354B}" type="presParOf" srcId="{D5721FF3-CA5B-4154-9B22-04141E9FCF9F}" destId="{AB4B7FC1-89C9-455E-9EEA-4EB8A651D504}" srcOrd="3" destOrd="0" presId="urn:microsoft.com/office/officeart/2005/8/layout/orgChart1"/>
    <dgm:cxn modelId="{DD65ED31-7534-497F-8A27-D176905988FE}" type="presParOf" srcId="{AB4B7FC1-89C9-455E-9EEA-4EB8A651D504}" destId="{7E284191-04F2-4B0B-9171-26F148314073}" srcOrd="0" destOrd="0" presId="urn:microsoft.com/office/officeart/2005/8/layout/orgChart1"/>
    <dgm:cxn modelId="{F71A2266-16A3-4FE9-8A60-2EBE60081EDD}" type="presParOf" srcId="{7E284191-04F2-4B0B-9171-26F148314073}" destId="{EE1DFC44-6E58-4D2C-A37D-42FE4177CA50}" srcOrd="0" destOrd="0" presId="urn:microsoft.com/office/officeart/2005/8/layout/orgChart1"/>
    <dgm:cxn modelId="{25FC4A2C-2D20-49EC-9E04-F65BD5A7C3A1}" type="presParOf" srcId="{7E284191-04F2-4B0B-9171-26F148314073}" destId="{AE2A4019-0021-4EE7-B0B3-D379AF2F0624}" srcOrd="1" destOrd="0" presId="urn:microsoft.com/office/officeart/2005/8/layout/orgChart1"/>
    <dgm:cxn modelId="{73025883-A13C-442E-8DD2-4250AFBF467B}" type="presParOf" srcId="{AB4B7FC1-89C9-455E-9EEA-4EB8A651D504}" destId="{AC483D6C-EAC0-4E75-B4E7-FB6C8A5DF51F}" srcOrd="1" destOrd="0" presId="urn:microsoft.com/office/officeart/2005/8/layout/orgChart1"/>
    <dgm:cxn modelId="{28673E53-CB7F-4EDA-A54A-2775E192AEDD}" type="presParOf" srcId="{AB4B7FC1-89C9-455E-9EEA-4EB8A651D504}" destId="{B3A775AC-CDC9-4B55-9270-81DD061C9927}" srcOrd="2" destOrd="0" presId="urn:microsoft.com/office/officeart/2005/8/layout/orgChart1"/>
    <dgm:cxn modelId="{73D7FFA5-4204-4F72-BB1B-D1F18AE019F0}" type="presParOf" srcId="{D5721FF3-CA5B-4154-9B22-04141E9FCF9F}" destId="{B0A5DC94-08D6-45A0-8426-8CDDCB001A42}" srcOrd="4" destOrd="0" presId="urn:microsoft.com/office/officeart/2005/8/layout/orgChart1"/>
    <dgm:cxn modelId="{D0C7B0BD-529D-4169-9344-5DE98D0D9A06}" type="presParOf" srcId="{D5721FF3-CA5B-4154-9B22-04141E9FCF9F}" destId="{F61F0D70-1DF8-4280-A9AD-7C64B1BBBA8B}" srcOrd="5" destOrd="0" presId="urn:microsoft.com/office/officeart/2005/8/layout/orgChart1"/>
    <dgm:cxn modelId="{231FE17D-EE76-4D99-A21E-7274FB4BF22C}" type="presParOf" srcId="{F61F0D70-1DF8-4280-A9AD-7C64B1BBBA8B}" destId="{57AC5FD6-CFB5-42F8-A6F5-A9A7634F0B09}" srcOrd="0" destOrd="0" presId="urn:microsoft.com/office/officeart/2005/8/layout/orgChart1"/>
    <dgm:cxn modelId="{2DDE0B8C-C1F1-4802-A2D8-37F3041DC7D2}" type="presParOf" srcId="{57AC5FD6-CFB5-42F8-A6F5-A9A7634F0B09}" destId="{7D2F976F-5668-44FB-9F2A-80EED7704AED}" srcOrd="0" destOrd="0" presId="urn:microsoft.com/office/officeart/2005/8/layout/orgChart1"/>
    <dgm:cxn modelId="{F863AEED-90F3-49E6-9AAE-A65293FADFD0}" type="presParOf" srcId="{57AC5FD6-CFB5-42F8-A6F5-A9A7634F0B09}" destId="{B8FAB090-C2E8-4F39-AA46-ECCC344E6271}" srcOrd="1" destOrd="0" presId="urn:microsoft.com/office/officeart/2005/8/layout/orgChart1"/>
    <dgm:cxn modelId="{71CBD612-62BE-4A6B-B348-8F4F604EB7D0}" type="presParOf" srcId="{F61F0D70-1DF8-4280-A9AD-7C64B1BBBA8B}" destId="{62BD0F0D-DB36-4E27-89C6-2D3D3462A897}" srcOrd="1" destOrd="0" presId="urn:microsoft.com/office/officeart/2005/8/layout/orgChart1"/>
    <dgm:cxn modelId="{9D39A8DC-D7CC-49EE-8C42-E8E07268FACC}" type="presParOf" srcId="{F61F0D70-1DF8-4280-A9AD-7C64B1BBBA8B}" destId="{A392F2E9-6EDC-4407-81C4-E18ED4040645}" srcOrd="2" destOrd="0" presId="urn:microsoft.com/office/officeart/2005/8/layout/orgChart1"/>
    <dgm:cxn modelId="{AD1F9596-EAB7-45AA-BFFC-1922F8EC1F49}" type="presParOf" srcId="{D5721FF3-CA5B-4154-9B22-04141E9FCF9F}" destId="{81984FD2-10D2-4CCA-B281-0FC26C657EA3}" srcOrd="6" destOrd="0" presId="urn:microsoft.com/office/officeart/2005/8/layout/orgChart1"/>
    <dgm:cxn modelId="{683449EF-31FA-4973-BCD2-6C82A80B0797}" type="presParOf" srcId="{D5721FF3-CA5B-4154-9B22-04141E9FCF9F}" destId="{FA720F5E-64E7-400D-AF62-8E5B9F62DB0E}" srcOrd="7" destOrd="0" presId="urn:microsoft.com/office/officeart/2005/8/layout/orgChart1"/>
    <dgm:cxn modelId="{75725F0C-6AB0-4238-A12A-204B28D89464}" type="presParOf" srcId="{FA720F5E-64E7-400D-AF62-8E5B9F62DB0E}" destId="{A5B5E578-0AD9-4DF0-8A4A-6D7AE4F773D7}" srcOrd="0" destOrd="0" presId="urn:microsoft.com/office/officeart/2005/8/layout/orgChart1"/>
    <dgm:cxn modelId="{0197452F-C760-4907-AEF5-B34662BA5B5B}" type="presParOf" srcId="{A5B5E578-0AD9-4DF0-8A4A-6D7AE4F773D7}" destId="{66214028-1490-4377-A1DB-ED832EE7CC2B}" srcOrd="0" destOrd="0" presId="urn:microsoft.com/office/officeart/2005/8/layout/orgChart1"/>
    <dgm:cxn modelId="{2C5C621A-16C4-4444-A7B4-08B536BAEDF5}" type="presParOf" srcId="{A5B5E578-0AD9-4DF0-8A4A-6D7AE4F773D7}" destId="{A5B7ED74-DCA8-4837-94A2-08E4CA2ADE46}" srcOrd="1" destOrd="0" presId="urn:microsoft.com/office/officeart/2005/8/layout/orgChart1"/>
    <dgm:cxn modelId="{231E7F4C-93D0-47B0-8909-0DBA335E4CCF}" type="presParOf" srcId="{FA720F5E-64E7-400D-AF62-8E5B9F62DB0E}" destId="{4E5A72C8-3A27-4173-89C7-A56BC3614DB7}" srcOrd="1" destOrd="0" presId="urn:microsoft.com/office/officeart/2005/8/layout/orgChart1"/>
    <dgm:cxn modelId="{79DF3CBD-B77F-4DEE-8897-8B4CD0578836}" type="presParOf" srcId="{FA720F5E-64E7-400D-AF62-8E5B9F62DB0E}" destId="{DCAD0925-B492-4928-A718-E0BBDF49F8DE}" srcOrd="2" destOrd="0" presId="urn:microsoft.com/office/officeart/2005/8/layout/orgChart1"/>
    <dgm:cxn modelId="{B7D43AEF-08DF-4503-8BD5-97866378E1C9}" type="presParOf" srcId="{D5721FF3-CA5B-4154-9B22-04141E9FCF9F}" destId="{95209824-ABBB-47F3-8E2A-89DFC70A72F6}" srcOrd="8" destOrd="0" presId="urn:microsoft.com/office/officeart/2005/8/layout/orgChart1"/>
    <dgm:cxn modelId="{C210FDA4-4BF6-469A-8084-26AD11C99FA5}" type="presParOf" srcId="{D5721FF3-CA5B-4154-9B22-04141E9FCF9F}" destId="{4EAED326-FD3F-4FFD-AA76-BD763620DF72}" srcOrd="9" destOrd="0" presId="urn:microsoft.com/office/officeart/2005/8/layout/orgChart1"/>
    <dgm:cxn modelId="{46139594-64C5-45DD-8C92-055F5F60C902}" type="presParOf" srcId="{4EAED326-FD3F-4FFD-AA76-BD763620DF72}" destId="{03C36816-2B26-4531-85EB-36AE063381E8}" srcOrd="0" destOrd="0" presId="urn:microsoft.com/office/officeart/2005/8/layout/orgChart1"/>
    <dgm:cxn modelId="{3832E787-41AB-4402-B0C4-C210228955E8}" type="presParOf" srcId="{03C36816-2B26-4531-85EB-36AE063381E8}" destId="{0349B2CA-51B2-4D51-B5B3-59ABE98AD6C3}" srcOrd="0" destOrd="0" presId="urn:microsoft.com/office/officeart/2005/8/layout/orgChart1"/>
    <dgm:cxn modelId="{275DC476-8389-479B-8AB8-CB64CCC54C07}" type="presParOf" srcId="{03C36816-2B26-4531-85EB-36AE063381E8}" destId="{C7E1AC1D-FA71-4038-AAAC-4216FDE1886B}" srcOrd="1" destOrd="0" presId="urn:microsoft.com/office/officeart/2005/8/layout/orgChart1"/>
    <dgm:cxn modelId="{931D31EB-2DF6-49F4-8239-F3CE4C2DA1FD}" type="presParOf" srcId="{4EAED326-FD3F-4FFD-AA76-BD763620DF72}" destId="{2F5CAE01-4091-4401-B811-6D3B425922ED}" srcOrd="1" destOrd="0" presId="urn:microsoft.com/office/officeart/2005/8/layout/orgChart1"/>
    <dgm:cxn modelId="{E6B2E043-59D3-4B77-B3E5-9B2F9F843ABD}" type="presParOf" srcId="{4EAED326-FD3F-4FFD-AA76-BD763620DF72}" destId="{FE963E9A-BE4C-46B7-83FC-8FDC7C548968}" srcOrd="2" destOrd="0" presId="urn:microsoft.com/office/officeart/2005/8/layout/orgChart1"/>
    <dgm:cxn modelId="{962D87F2-5888-466D-B774-DAF3F23472EB}" type="presParOf" srcId="{D5721FF3-CA5B-4154-9B22-04141E9FCF9F}" destId="{E91096B3-4820-4E1C-BCB3-2F05399E6C81}" srcOrd="10" destOrd="0" presId="urn:microsoft.com/office/officeart/2005/8/layout/orgChart1"/>
    <dgm:cxn modelId="{A92180B3-1FE4-42EC-97DC-E1E4B88F5E70}" type="presParOf" srcId="{D5721FF3-CA5B-4154-9B22-04141E9FCF9F}" destId="{35C5D9AC-7588-4543-A5A6-7AA75B0718DF}" srcOrd="11" destOrd="0" presId="urn:microsoft.com/office/officeart/2005/8/layout/orgChart1"/>
    <dgm:cxn modelId="{33BEA24C-4A2F-4A89-9D61-D89CC2067F91}" type="presParOf" srcId="{35C5D9AC-7588-4543-A5A6-7AA75B0718DF}" destId="{0FFB580F-6673-4E93-8E2D-E1CCF02333F5}" srcOrd="0" destOrd="0" presId="urn:microsoft.com/office/officeart/2005/8/layout/orgChart1"/>
    <dgm:cxn modelId="{8E6E997A-0DC0-4902-A83B-8F1A8972327D}" type="presParOf" srcId="{0FFB580F-6673-4E93-8E2D-E1CCF02333F5}" destId="{F4104C19-990E-483F-8C28-4C9BA0DED2C4}" srcOrd="0" destOrd="0" presId="urn:microsoft.com/office/officeart/2005/8/layout/orgChart1"/>
    <dgm:cxn modelId="{CAC02C1E-DA0D-4FCE-8726-38AAFA71479E}" type="presParOf" srcId="{0FFB580F-6673-4E93-8E2D-E1CCF02333F5}" destId="{7C1C46C5-6BA4-4F25-A624-A7A1D9882CC2}" srcOrd="1" destOrd="0" presId="urn:microsoft.com/office/officeart/2005/8/layout/orgChart1"/>
    <dgm:cxn modelId="{C4740FA9-B20E-4B9E-B2B9-D5ACFBB16A6F}" type="presParOf" srcId="{35C5D9AC-7588-4543-A5A6-7AA75B0718DF}" destId="{15AC93C8-386E-413E-99A7-D56E877E4375}" srcOrd="1" destOrd="0" presId="urn:microsoft.com/office/officeart/2005/8/layout/orgChart1"/>
    <dgm:cxn modelId="{07A832FA-BA21-4BC5-BC8F-0024BF2166A1}" type="presParOf" srcId="{35C5D9AC-7588-4543-A5A6-7AA75B0718DF}" destId="{9419C5F3-8377-4B7A-AD63-95B9965C5960}" srcOrd="2" destOrd="0" presId="urn:microsoft.com/office/officeart/2005/8/layout/orgChart1"/>
    <dgm:cxn modelId="{C5259FA1-2512-4DF6-BF74-8069B4FC2D06}" type="presParOf" srcId="{FCB1633F-6F18-43CA-8097-C27E9B2DBB7A}" destId="{6D81AFA0-11F2-4C5A-8569-18D3DE1FBB32}" srcOrd="2" destOrd="0" presId="urn:microsoft.com/office/officeart/2005/8/layout/orgChart1"/>
    <dgm:cxn modelId="{22733B48-394C-4BAC-9032-BA8B811D2F7C}" type="presParOf" srcId="{ED3FB5D0-94D0-40B5-9406-6E0B4240CE4A}" destId="{405682FB-1696-4470-9389-C2F2EC1766BC}" srcOrd="2" destOrd="0" presId="urn:microsoft.com/office/officeart/2005/8/layout/orgChart1"/>
    <dgm:cxn modelId="{E48471CA-AD72-4E58-9B53-79C12E200550}" type="presParOf" srcId="{ED3FB5D0-94D0-40B5-9406-6E0B4240CE4A}" destId="{537F2EEA-684B-4927-BB62-A3725A5DD802}" srcOrd="3" destOrd="0" presId="urn:microsoft.com/office/officeart/2005/8/layout/orgChart1"/>
    <dgm:cxn modelId="{6061AB57-C644-4082-8821-AD4A0402EDBA}" type="presParOf" srcId="{537F2EEA-684B-4927-BB62-A3725A5DD802}" destId="{9220FC9A-9CE4-4500-BAC3-5BB8182B44B2}" srcOrd="0" destOrd="0" presId="urn:microsoft.com/office/officeart/2005/8/layout/orgChart1"/>
    <dgm:cxn modelId="{7DE9287E-C40E-4291-9399-D342601CCC4D}" type="presParOf" srcId="{9220FC9A-9CE4-4500-BAC3-5BB8182B44B2}" destId="{44DFE1C3-3ED6-4ECA-A242-259C6B308F4A}" srcOrd="0" destOrd="0" presId="urn:microsoft.com/office/officeart/2005/8/layout/orgChart1"/>
    <dgm:cxn modelId="{9DCF6650-9C12-4DD6-A6E8-66366CA659A6}" type="presParOf" srcId="{9220FC9A-9CE4-4500-BAC3-5BB8182B44B2}" destId="{CC35DA22-2FAB-4453-A062-6F92105D0A1E}" srcOrd="1" destOrd="0" presId="urn:microsoft.com/office/officeart/2005/8/layout/orgChart1"/>
    <dgm:cxn modelId="{26605278-57F3-4525-A70A-147FDD5AD38A}" type="presParOf" srcId="{537F2EEA-684B-4927-BB62-A3725A5DD802}" destId="{E0F36E6A-0875-4F92-A3FE-67FE5876B0C1}" srcOrd="1" destOrd="0" presId="urn:microsoft.com/office/officeart/2005/8/layout/orgChart1"/>
    <dgm:cxn modelId="{18CD3034-9D6E-48CE-8999-81315ED19977}" type="presParOf" srcId="{E0F36E6A-0875-4F92-A3FE-67FE5876B0C1}" destId="{33B940CC-73ED-48E0-B68E-CC6344D777F0}" srcOrd="0" destOrd="0" presId="urn:microsoft.com/office/officeart/2005/8/layout/orgChart1"/>
    <dgm:cxn modelId="{21C279A4-52E0-4A95-B95C-8812AA8DDDE3}" type="presParOf" srcId="{E0F36E6A-0875-4F92-A3FE-67FE5876B0C1}" destId="{CDF999D8-E6A4-43B7-B3FA-C73206E02090}" srcOrd="1" destOrd="0" presId="urn:microsoft.com/office/officeart/2005/8/layout/orgChart1"/>
    <dgm:cxn modelId="{B058AE79-28DE-4491-825E-3128F8A74790}" type="presParOf" srcId="{CDF999D8-E6A4-43B7-B3FA-C73206E02090}" destId="{AD83625C-9F43-4D24-B215-1949F251A9B5}" srcOrd="0" destOrd="0" presId="urn:microsoft.com/office/officeart/2005/8/layout/orgChart1"/>
    <dgm:cxn modelId="{CF7C88A7-C435-46B4-BF53-01D0CE3A1EF6}" type="presParOf" srcId="{AD83625C-9F43-4D24-B215-1949F251A9B5}" destId="{02A24030-90F0-40F8-B6C3-30BB920B9F32}" srcOrd="0" destOrd="0" presId="urn:microsoft.com/office/officeart/2005/8/layout/orgChart1"/>
    <dgm:cxn modelId="{E2EF8C97-02E4-4499-9CD5-B6BDF8094D3D}" type="presParOf" srcId="{AD83625C-9F43-4D24-B215-1949F251A9B5}" destId="{5478BA5E-5E1B-423F-AC80-A8FB3301B919}" srcOrd="1" destOrd="0" presId="urn:microsoft.com/office/officeart/2005/8/layout/orgChart1"/>
    <dgm:cxn modelId="{4F8667BF-BCC5-4D18-B7AE-3803B8F0F2AF}" type="presParOf" srcId="{CDF999D8-E6A4-43B7-B3FA-C73206E02090}" destId="{371B7937-3C5D-4366-A806-E9CA55E90FFA}" srcOrd="1" destOrd="0" presId="urn:microsoft.com/office/officeart/2005/8/layout/orgChart1"/>
    <dgm:cxn modelId="{BCAFDEB5-608F-471C-9E23-1F3EADE417F6}" type="presParOf" srcId="{CDF999D8-E6A4-43B7-B3FA-C73206E02090}" destId="{5C313535-8930-40B9-BF1E-DB022ADF4D1E}" srcOrd="2" destOrd="0" presId="urn:microsoft.com/office/officeart/2005/8/layout/orgChart1"/>
    <dgm:cxn modelId="{49D0A2E3-5ED1-40D7-B6B0-2EF6592FDF81}" type="presParOf" srcId="{537F2EEA-684B-4927-BB62-A3725A5DD802}" destId="{F64366D5-88C5-4EA6-AADF-916E9E0BBFC3}" srcOrd="2" destOrd="0" presId="urn:microsoft.com/office/officeart/2005/8/layout/orgChart1"/>
    <dgm:cxn modelId="{52B639D2-EB3A-43A1-83FD-DCAAFB28E5AA}" type="presParOf" srcId="{8C0ECBBC-39BE-4EFA-AADC-B0CA5E7C77DA}" destId="{03A03F18-2F15-4B0F-9A71-EB1C982D4E77}" srcOrd="2" destOrd="0" presId="urn:microsoft.com/office/officeart/2005/8/layout/orgChart1"/>
    <dgm:cxn modelId="{4E54921D-6095-43A8-9C1A-EE1ACDB77198}" type="presParOf" srcId="{03A03F18-2F15-4B0F-9A71-EB1C982D4E77}" destId="{13477EE8-09AF-4AFF-AD20-BB92B1DEE338}" srcOrd="0" destOrd="0" presId="urn:microsoft.com/office/officeart/2005/8/layout/orgChart1"/>
    <dgm:cxn modelId="{512774EA-5C5E-4D0D-8C33-2785702EEED3}" type="presParOf" srcId="{03A03F18-2F15-4B0F-9A71-EB1C982D4E77}" destId="{DDB808C2-7037-4D1D-9CB7-6D5B44A868DA}" srcOrd="1" destOrd="0" presId="urn:microsoft.com/office/officeart/2005/8/layout/orgChart1"/>
    <dgm:cxn modelId="{D8C9834E-25BF-43F1-84D1-0DCC26A33CE8}" type="presParOf" srcId="{DDB808C2-7037-4D1D-9CB7-6D5B44A868DA}" destId="{8FC54868-A7CF-4B30-BD6C-571A052C1941}" srcOrd="0" destOrd="0" presId="urn:microsoft.com/office/officeart/2005/8/layout/orgChart1"/>
    <dgm:cxn modelId="{5ABEADDB-363E-4A1D-BE26-C29038E6FAAC}" type="presParOf" srcId="{8FC54868-A7CF-4B30-BD6C-571A052C1941}" destId="{841F4540-3050-4AE0-A58A-0522BE77FE5E}" srcOrd="0" destOrd="0" presId="urn:microsoft.com/office/officeart/2005/8/layout/orgChart1"/>
    <dgm:cxn modelId="{E09443D3-E37D-462A-8BE7-6DE28161EF6F}" type="presParOf" srcId="{8FC54868-A7CF-4B30-BD6C-571A052C1941}" destId="{778D6A91-BBDF-4D16-BAE9-DD6383565AA5}" srcOrd="1" destOrd="0" presId="urn:microsoft.com/office/officeart/2005/8/layout/orgChart1"/>
    <dgm:cxn modelId="{BA71F1E0-BB39-4DA8-BA1B-911A07E70D21}" type="presParOf" srcId="{DDB808C2-7037-4D1D-9CB7-6D5B44A868DA}" destId="{3343E77B-8C36-4BF7-A217-EEEB9F86EFDF}" srcOrd="1" destOrd="0" presId="urn:microsoft.com/office/officeart/2005/8/layout/orgChart1"/>
    <dgm:cxn modelId="{198B2CDE-2281-47D0-BDA4-6FE72435B484}" type="presParOf" srcId="{DDB808C2-7037-4D1D-9CB7-6D5B44A868DA}" destId="{83CADB6E-0FFF-40E1-879D-2E981B5E368D}" srcOrd="2" destOrd="0" presId="urn:microsoft.com/office/officeart/2005/8/layout/orgChart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7A7FF05-5910-4E3E-AF3A-2CA487672BBA}" type="doc">
      <dgm:prSet loTypeId="urn:microsoft.com/office/officeart/2005/8/layout/orgChart1" loCatId="hierarchy" qsTypeId="urn:microsoft.com/office/officeart/2005/8/quickstyle/simple3" qsCatId="simple" csTypeId="urn:microsoft.com/office/officeart/2005/8/colors/accent1_2" csCatId="accent1" phldr="1"/>
      <dgm:spPr/>
      <dgm:t>
        <a:bodyPr/>
        <a:lstStyle/>
        <a:p>
          <a:endParaRPr lang="en-US"/>
        </a:p>
      </dgm:t>
    </dgm:pt>
    <dgm:pt modelId="{26AB2BC8-21AA-4FC3-84B0-1AB12F49C54C}">
      <dgm:prSet phldrT="[Texto]"/>
      <dgm:spPr/>
      <dgm:t>
        <a:bodyPr/>
        <a:lstStyle/>
        <a:p>
          <a:r>
            <a:rPr lang="en-US"/>
            <a:t>Accounts Module</a:t>
          </a:r>
        </a:p>
      </dgm:t>
    </dgm:pt>
    <dgm:pt modelId="{1DC449C0-A44D-4183-861F-61516FD1812E}" type="parTrans" cxnId="{8422645F-AB93-4F8C-A8D9-980522792090}">
      <dgm:prSet/>
      <dgm:spPr/>
      <dgm:t>
        <a:bodyPr/>
        <a:lstStyle/>
        <a:p>
          <a:endParaRPr lang="en-US"/>
        </a:p>
      </dgm:t>
    </dgm:pt>
    <dgm:pt modelId="{1D8FA9F1-B967-4374-AFAF-1BD6BED407E6}" type="sibTrans" cxnId="{8422645F-AB93-4F8C-A8D9-980522792090}">
      <dgm:prSet/>
      <dgm:spPr/>
      <dgm:t>
        <a:bodyPr/>
        <a:lstStyle/>
        <a:p>
          <a:endParaRPr lang="en-US"/>
        </a:p>
      </dgm:t>
    </dgm:pt>
    <dgm:pt modelId="{2CED17A8-86B3-481A-ADE8-DE5D23912825}">
      <dgm:prSet phldrT="[Texto]"/>
      <dgm:spPr/>
      <dgm:t>
        <a:bodyPr/>
        <a:lstStyle/>
        <a:p>
          <a:r>
            <a:rPr lang="en-US"/>
            <a:t>Reports</a:t>
          </a:r>
        </a:p>
      </dgm:t>
    </dgm:pt>
    <dgm:pt modelId="{75221C8D-4983-401D-8011-81CFBDA93D0C}" type="parTrans" cxnId="{30DC2EFD-C498-4277-9A72-737546C5C57D}">
      <dgm:prSet/>
      <dgm:spPr/>
      <dgm:t>
        <a:bodyPr/>
        <a:lstStyle/>
        <a:p>
          <a:endParaRPr lang="en-US"/>
        </a:p>
      </dgm:t>
    </dgm:pt>
    <dgm:pt modelId="{2E065A9F-766C-41AE-BBB6-4217E9C0978E}" type="sibTrans" cxnId="{30DC2EFD-C498-4277-9A72-737546C5C57D}">
      <dgm:prSet/>
      <dgm:spPr/>
      <dgm:t>
        <a:bodyPr/>
        <a:lstStyle/>
        <a:p>
          <a:endParaRPr lang="en-US"/>
        </a:p>
      </dgm:t>
    </dgm:pt>
    <dgm:pt modelId="{42BB4D0D-0C93-46D1-9C5C-669255444374}">
      <dgm:prSet/>
      <dgm:spPr/>
      <dgm:t>
        <a:bodyPr/>
        <a:lstStyle/>
        <a:p>
          <a:r>
            <a:rPr lang="en-US"/>
            <a:t>Taxpayers Account</a:t>
          </a:r>
        </a:p>
      </dgm:t>
    </dgm:pt>
    <dgm:pt modelId="{336192D1-98EB-4663-90BE-0084C8C2E15F}" type="parTrans" cxnId="{4F3965ED-DB1A-4E33-A64D-605617E85192}">
      <dgm:prSet/>
      <dgm:spPr/>
      <dgm:t>
        <a:bodyPr/>
        <a:lstStyle/>
        <a:p>
          <a:endParaRPr lang="en-US"/>
        </a:p>
      </dgm:t>
    </dgm:pt>
    <dgm:pt modelId="{AA2E67D8-077A-460E-BD79-F4EC761CED4F}" type="sibTrans" cxnId="{4F3965ED-DB1A-4E33-A64D-605617E85192}">
      <dgm:prSet/>
      <dgm:spPr/>
      <dgm:t>
        <a:bodyPr/>
        <a:lstStyle/>
        <a:p>
          <a:endParaRPr lang="en-US"/>
        </a:p>
      </dgm:t>
    </dgm:pt>
    <dgm:pt modelId="{665540E1-6395-4B12-A6DE-EE3D2E91837F}">
      <dgm:prSet/>
      <dgm:spPr/>
      <dgm:t>
        <a:bodyPr/>
        <a:lstStyle/>
        <a:p>
          <a:r>
            <a:rPr lang="en-US"/>
            <a:t>Annual Revenue</a:t>
          </a:r>
        </a:p>
      </dgm:t>
    </dgm:pt>
    <dgm:pt modelId="{B723A18E-48C8-45D7-BD8A-85DACCC369EA}" type="parTrans" cxnId="{6A5A813C-16C0-4748-982E-D09213AAB49C}">
      <dgm:prSet/>
      <dgm:spPr/>
      <dgm:t>
        <a:bodyPr/>
        <a:lstStyle/>
        <a:p>
          <a:endParaRPr lang="en-US"/>
        </a:p>
      </dgm:t>
    </dgm:pt>
    <dgm:pt modelId="{C26B2255-0683-4954-A01C-68DDBE08EA8A}" type="sibTrans" cxnId="{6A5A813C-16C0-4748-982E-D09213AAB49C}">
      <dgm:prSet/>
      <dgm:spPr/>
      <dgm:t>
        <a:bodyPr/>
        <a:lstStyle/>
        <a:p>
          <a:endParaRPr lang="en-US"/>
        </a:p>
      </dgm:t>
    </dgm:pt>
    <dgm:pt modelId="{B369A9BB-D99E-46DE-B0CF-E705FA5831B5}">
      <dgm:prSet/>
      <dgm:spPr/>
      <dgm:t>
        <a:bodyPr/>
        <a:lstStyle/>
        <a:p>
          <a:r>
            <a:rPr lang="en-US"/>
            <a:t>Stop Filer / Non Filer</a:t>
          </a:r>
        </a:p>
      </dgm:t>
    </dgm:pt>
    <dgm:pt modelId="{10A357FE-2160-4F11-9382-B9254D2E9458}" type="parTrans" cxnId="{9D1EBF3C-229A-4A3D-A068-C937712E2D1C}">
      <dgm:prSet/>
      <dgm:spPr/>
      <dgm:t>
        <a:bodyPr/>
        <a:lstStyle/>
        <a:p>
          <a:endParaRPr lang="en-US"/>
        </a:p>
      </dgm:t>
    </dgm:pt>
    <dgm:pt modelId="{1B0D3EB7-C4BD-4CE0-A26F-30421E902AA2}" type="sibTrans" cxnId="{9D1EBF3C-229A-4A3D-A068-C937712E2D1C}">
      <dgm:prSet/>
      <dgm:spPr/>
      <dgm:t>
        <a:bodyPr/>
        <a:lstStyle/>
        <a:p>
          <a:endParaRPr lang="en-US"/>
        </a:p>
      </dgm:t>
    </dgm:pt>
    <dgm:pt modelId="{802D4849-F1D8-445F-B499-77E4E27F834F}">
      <dgm:prSet/>
      <dgm:spPr/>
      <dgm:t>
        <a:bodyPr/>
        <a:lstStyle/>
        <a:p>
          <a:r>
            <a:rPr lang="en-US"/>
            <a:t>Audit</a:t>
          </a:r>
        </a:p>
      </dgm:t>
    </dgm:pt>
    <dgm:pt modelId="{6704CC0B-DA98-4419-B762-35EDA0DDC415}" type="parTrans" cxnId="{630AB504-E11B-45F2-94CA-95723EF7DA6E}">
      <dgm:prSet/>
      <dgm:spPr/>
      <dgm:t>
        <a:bodyPr/>
        <a:lstStyle/>
        <a:p>
          <a:endParaRPr lang="en-US"/>
        </a:p>
      </dgm:t>
    </dgm:pt>
    <dgm:pt modelId="{F162491B-B714-49C8-B6B5-162C9D79D56D}" type="sibTrans" cxnId="{630AB504-E11B-45F2-94CA-95723EF7DA6E}">
      <dgm:prSet/>
      <dgm:spPr/>
      <dgm:t>
        <a:bodyPr/>
        <a:lstStyle/>
        <a:p>
          <a:endParaRPr lang="en-US"/>
        </a:p>
      </dgm:t>
    </dgm:pt>
    <dgm:pt modelId="{E81FD04D-9272-404F-A412-9A0D8825C479}">
      <dgm:prSet/>
      <dgm:spPr/>
      <dgm:t>
        <a:bodyPr/>
        <a:lstStyle/>
        <a:p>
          <a:r>
            <a:rPr lang="en-US"/>
            <a:t>Search</a:t>
          </a:r>
        </a:p>
      </dgm:t>
    </dgm:pt>
    <dgm:pt modelId="{2C49A02E-8358-4AC3-A136-70ED2A2A1D46}" type="parTrans" cxnId="{67EE5EDB-6718-46F5-A89E-B5E7CC9FA638}">
      <dgm:prSet/>
      <dgm:spPr/>
      <dgm:t>
        <a:bodyPr/>
        <a:lstStyle/>
        <a:p>
          <a:endParaRPr lang="en-US"/>
        </a:p>
      </dgm:t>
    </dgm:pt>
    <dgm:pt modelId="{5C6EAAD0-DC9B-4CD6-BC1B-838C3DD2C0D8}" type="sibTrans" cxnId="{67EE5EDB-6718-46F5-A89E-B5E7CC9FA638}">
      <dgm:prSet/>
      <dgm:spPr/>
      <dgm:t>
        <a:bodyPr/>
        <a:lstStyle/>
        <a:p>
          <a:endParaRPr lang="en-US"/>
        </a:p>
      </dgm:t>
    </dgm:pt>
    <dgm:pt modelId="{AA2E3D03-25B4-4D2E-92FA-C274A8F5C22A}">
      <dgm:prSet/>
      <dgm:spPr/>
      <dgm:t>
        <a:bodyPr/>
        <a:lstStyle/>
        <a:p>
          <a:r>
            <a:rPr lang="en-US"/>
            <a:t>New  Audit</a:t>
          </a:r>
        </a:p>
      </dgm:t>
    </dgm:pt>
    <dgm:pt modelId="{6CC7461F-6712-480C-B4E0-89DF73F44F25}" type="parTrans" cxnId="{BB888D8C-726F-466B-8291-0641110882FB}">
      <dgm:prSet/>
      <dgm:spPr/>
      <dgm:t>
        <a:bodyPr/>
        <a:lstStyle/>
        <a:p>
          <a:endParaRPr lang="en-US"/>
        </a:p>
      </dgm:t>
    </dgm:pt>
    <dgm:pt modelId="{1B968CB8-AC36-4A22-A286-532345F4AFBC}" type="sibTrans" cxnId="{BB888D8C-726F-466B-8291-0641110882FB}">
      <dgm:prSet/>
      <dgm:spPr/>
      <dgm:t>
        <a:bodyPr/>
        <a:lstStyle/>
        <a:p>
          <a:endParaRPr lang="en-US"/>
        </a:p>
      </dgm:t>
    </dgm:pt>
    <dgm:pt modelId="{89C1941D-1EEF-4033-94E3-210CE7769D79}">
      <dgm:prSet/>
      <dgm:spPr/>
      <dgm:t>
        <a:bodyPr/>
        <a:lstStyle/>
        <a:p>
          <a:r>
            <a:rPr lang="en-US"/>
            <a:t>View Audit</a:t>
          </a:r>
        </a:p>
      </dgm:t>
    </dgm:pt>
    <dgm:pt modelId="{EA7F6B76-4CEE-4239-85B4-1A73DDFDD3E4}" type="parTrans" cxnId="{647120DE-3A5C-467F-8EE0-F2ED53D28A46}">
      <dgm:prSet/>
      <dgm:spPr/>
      <dgm:t>
        <a:bodyPr/>
        <a:lstStyle/>
        <a:p>
          <a:endParaRPr lang="en-US"/>
        </a:p>
      </dgm:t>
    </dgm:pt>
    <dgm:pt modelId="{50845EB2-1A7D-403E-B952-204CA60D5834}" type="sibTrans" cxnId="{647120DE-3A5C-467F-8EE0-F2ED53D28A46}">
      <dgm:prSet/>
      <dgm:spPr/>
      <dgm:t>
        <a:bodyPr/>
        <a:lstStyle/>
        <a:p>
          <a:endParaRPr lang="en-US"/>
        </a:p>
      </dgm:t>
    </dgm:pt>
    <dgm:pt modelId="{CA6D5BC8-C132-425C-9BBC-E39522762AD7}">
      <dgm:prSet/>
      <dgm:spPr/>
      <dgm:t>
        <a:bodyPr/>
        <a:lstStyle/>
        <a:p>
          <a:r>
            <a:rPr lang="en-US"/>
            <a:t>Payments</a:t>
          </a:r>
        </a:p>
      </dgm:t>
    </dgm:pt>
    <dgm:pt modelId="{52BBD263-5A00-45A4-A096-A888B7CF288E}" type="parTrans" cxnId="{B8DD087B-C7B8-4EA2-8FB1-BA7C0A43F447}">
      <dgm:prSet/>
      <dgm:spPr/>
      <dgm:t>
        <a:bodyPr/>
        <a:lstStyle/>
        <a:p>
          <a:endParaRPr lang="en-US"/>
        </a:p>
      </dgm:t>
    </dgm:pt>
    <dgm:pt modelId="{DE213FA7-E2BA-4213-9500-B1C98A08F324}" type="sibTrans" cxnId="{B8DD087B-C7B8-4EA2-8FB1-BA7C0A43F447}">
      <dgm:prSet/>
      <dgm:spPr/>
      <dgm:t>
        <a:bodyPr/>
        <a:lstStyle/>
        <a:p>
          <a:endParaRPr lang="en-US"/>
        </a:p>
      </dgm:t>
    </dgm:pt>
    <dgm:pt modelId="{D8E2E602-BA3E-45A9-9A77-0B767A88EC67}">
      <dgm:prSet/>
      <dgm:spPr/>
      <dgm:t>
        <a:bodyPr/>
        <a:lstStyle/>
        <a:p>
          <a:r>
            <a:rPr lang="en-US"/>
            <a:t>Add New</a:t>
          </a:r>
        </a:p>
      </dgm:t>
    </dgm:pt>
    <dgm:pt modelId="{A2399C04-6674-4BD1-A208-E17E668E5773}" type="parTrans" cxnId="{D0CC8F46-49B2-42F1-AEE8-932AF8F25F9E}">
      <dgm:prSet/>
      <dgm:spPr/>
      <dgm:t>
        <a:bodyPr/>
        <a:lstStyle/>
        <a:p>
          <a:endParaRPr lang="en-US"/>
        </a:p>
      </dgm:t>
    </dgm:pt>
    <dgm:pt modelId="{F9802137-76E1-4A79-89D9-9707F783684F}" type="sibTrans" cxnId="{D0CC8F46-49B2-42F1-AEE8-932AF8F25F9E}">
      <dgm:prSet/>
      <dgm:spPr/>
      <dgm:t>
        <a:bodyPr/>
        <a:lstStyle/>
        <a:p>
          <a:endParaRPr lang="en-US"/>
        </a:p>
      </dgm:t>
    </dgm:pt>
    <dgm:pt modelId="{AF7EFF7D-3322-44D9-A3AC-4318CD0CB717}">
      <dgm:prSet/>
      <dgm:spPr/>
      <dgm:t>
        <a:bodyPr/>
        <a:lstStyle/>
        <a:p>
          <a:r>
            <a:rPr lang="en-US"/>
            <a:t>View</a:t>
          </a:r>
        </a:p>
      </dgm:t>
    </dgm:pt>
    <dgm:pt modelId="{6667FB95-E1F8-48FD-89BD-1F954F47CA12}" type="parTrans" cxnId="{F664E309-6EFE-4E7B-9D69-A238322F350F}">
      <dgm:prSet/>
      <dgm:spPr/>
      <dgm:t>
        <a:bodyPr/>
        <a:lstStyle/>
        <a:p>
          <a:endParaRPr lang="en-US"/>
        </a:p>
      </dgm:t>
    </dgm:pt>
    <dgm:pt modelId="{6D0BA5EC-194D-4702-9129-20EDE1596A6C}" type="sibTrans" cxnId="{F664E309-6EFE-4E7B-9D69-A238322F350F}">
      <dgm:prSet/>
      <dgm:spPr/>
      <dgm:t>
        <a:bodyPr/>
        <a:lstStyle/>
        <a:p>
          <a:endParaRPr lang="en-US"/>
        </a:p>
      </dgm:t>
    </dgm:pt>
    <dgm:pt modelId="{73883F33-892C-4250-8CEB-9B81B11C7F59}">
      <dgm:prSet/>
      <dgm:spPr/>
      <dgm:t>
        <a:bodyPr/>
        <a:lstStyle/>
        <a:p>
          <a:r>
            <a:rPr lang="en-US"/>
            <a:t>Edit</a:t>
          </a:r>
        </a:p>
      </dgm:t>
    </dgm:pt>
    <dgm:pt modelId="{424E9FF5-5D80-4589-A330-FA16CE0BE390}" type="parTrans" cxnId="{8556894E-A13E-4DD1-8B79-BB5F1CF5BDEA}">
      <dgm:prSet/>
      <dgm:spPr/>
      <dgm:t>
        <a:bodyPr/>
        <a:lstStyle/>
        <a:p>
          <a:endParaRPr lang="en-US"/>
        </a:p>
      </dgm:t>
    </dgm:pt>
    <dgm:pt modelId="{F3D13FE1-34EF-4065-B6FD-2D3B67BF43E8}" type="sibTrans" cxnId="{8556894E-A13E-4DD1-8B79-BB5F1CF5BDEA}">
      <dgm:prSet/>
      <dgm:spPr/>
      <dgm:t>
        <a:bodyPr/>
        <a:lstStyle/>
        <a:p>
          <a:endParaRPr lang="en-US"/>
        </a:p>
      </dgm:t>
    </dgm:pt>
    <dgm:pt modelId="{C3AB43B0-965E-4B48-88BE-CCE8B1197A23}">
      <dgm:prSet/>
      <dgm:spPr/>
      <dgm:t>
        <a:bodyPr/>
        <a:lstStyle/>
        <a:p>
          <a:r>
            <a:rPr lang="en-US"/>
            <a:t>Reverse</a:t>
          </a:r>
        </a:p>
      </dgm:t>
    </dgm:pt>
    <dgm:pt modelId="{649F9E7E-0A3F-4A05-80BB-005D0FC293F6}" type="parTrans" cxnId="{516DBB4D-333B-4D4C-A118-AEF5D5647075}">
      <dgm:prSet/>
      <dgm:spPr/>
      <dgm:t>
        <a:bodyPr/>
        <a:lstStyle/>
        <a:p>
          <a:endParaRPr lang="en-US"/>
        </a:p>
      </dgm:t>
    </dgm:pt>
    <dgm:pt modelId="{A8E0D8E5-8E56-4D88-B112-8F018A7B9538}" type="sibTrans" cxnId="{516DBB4D-333B-4D4C-A118-AEF5D5647075}">
      <dgm:prSet/>
      <dgm:spPr/>
      <dgm:t>
        <a:bodyPr/>
        <a:lstStyle/>
        <a:p>
          <a:endParaRPr lang="en-US"/>
        </a:p>
      </dgm:t>
    </dgm:pt>
    <dgm:pt modelId="{9CED4444-C14B-469B-88EA-465F4EEFCE27}">
      <dgm:prSet/>
      <dgm:spPr/>
      <dgm:t>
        <a:bodyPr/>
        <a:lstStyle/>
        <a:p>
          <a:r>
            <a:rPr lang="en-US"/>
            <a:t>Process Return</a:t>
          </a:r>
        </a:p>
      </dgm:t>
    </dgm:pt>
    <dgm:pt modelId="{8FBE36EA-5B04-4E1D-907F-0D4138AC21D6}" type="parTrans" cxnId="{7CA97F51-4992-400E-B8C4-53041AF169DA}">
      <dgm:prSet/>
      <dgm:spPr/>
      <dgm:t>
        <a:bodyPr/>
        <a:lstStyle/>
        <a:p>
          <a:endParaRPr lang="en-US"/>
        </a:p>
      </dgm:t>
    </dgm:pt>
    <dgm:pt modelId="{B98B3019-9E81-4E5F-8B18-317380192B7E}" type="sibTrans" cxnId="{7CA97F51-4992-400E-B8C4-53041AF169DA}">
      <dgm:prSet/>
      <dgm:spPr/>
      <dgm:t>
        <a:bodyPr/>
        <a:lstStyle/>
        <a:p>
          <a:endParaRPr lang="en-US"/>
        </a:p>
      </dgm:t>
    </dgm:pt>
    <dgm:pt modelId="{06F51985-F6F4-4973-95BC-AA95B1650A67}">
      <dgm:prSet/>
      <dgm:spPr/>
      <dgm:t>
        <a:bodyPr/>
        <a:lstStyle/>
        <a:p>
          <a:r>
            <a:rPr lang="en-US"/>
            <a:t>Withholding</a:t>
          </a:r>
        </a:p>
      </dgm:t>
    </dgm:pt>
    <dgm:pt modelId="{B39351EE-8E3C-4337-8DAE-BFBE532E735A}" type="parTrans" cxnId="{14BAF067-5F71-4E0E-A75A-367F8EDAB458}">
      <dgm:prSet/>
      <dgm:spPr/>
      <dgm:t>
        <a:bodyPr/>
        <a:lstStyle/>
        <a:p>
          <a:endParaRPr lang="en-US"/>
        </a:p>
      </dgm:t>
    </dgm:pt>
    <dgm:pt modelId="{9EB71973-55DB-42AF-BE63-9DFB563771F9}" type="sibTrans" cxnId="{14BAF067-5F71-4E0E-A75A-367F8EDAB458}">
      <dgm:prSet/>
      <dgm:spPr/>
      <dgm:t>
        <a:bodyPr/>
        <a:lstStyle/>
        <a:p>
          <a:endParaRPr lang="en-US"/>
        </a:p>
      </dgm:t>
    </dgm:pt>
    <dgm:pt modelId="{EEBA5E91-577F-46C6-9855-3530BA7B2B0B}">
      <dgm:prSet/>
      <dgm:spPr/>
      <dgm:t>
        <a:bodyPr/>
        <a:lstStyle/>
        <a:p>
          <a:r>
            <a:rPr lang="en-US"/>
            <a:t>Withholding  Form 95-2</a:t>
          </a:r>
        </a:p>
      </dgm:t>
    </dgm:pt>
    <dgm:pt modelId="{A2BC5A61-BDD4-42DD-B9DF-FAEAF1A5EA9A}" type="parTrans" cxnId="{19E5BBA9-298C-4AE8-ACB7-3DE103492A08}">
      <dgm:prSet/>
      <dgm:spPr/>
      <dgm:t>
        <a:bodyPr/>
        <a:lstStyle/>
        <a:p>
          <a:endParaRPr lang="en-US"/>
        </a:p>
      </dgm:t>
    </dgm:pt>
    <dgm:pt modelId="{3B25020B-2096-4890-8D0B-6AF0548B235A}" type="sibTrans" cxnId="{19E5BBA9-298C-4AE8-ACB7-3DE103492A08}">
      <dgm:prSet/>
      <dgm:spPr/>
      <dgm:t>
        <a:bodyPr/>
        <a:lstStyle/>
        <a:p>
          <a:endParaRPr lang="en-US"/>
        </a:p>
      </dgm:t>
    </dgm:pt>
    <dgm:pt modelId="{0132A4C3-0D98-4B76-B7DD-B01FD7CC72FE}">
      <dgm:prSet/>
      <dgm:spPr/>
      <dgm:t>
        <a:bodyPr/>
        <a:lstStyle/>
        <a:p>
          <a:r>
            <a:rPr lang="en-US"/>
            <a:t>Excise Tax </a:t>
          </a:r>
        </a:p>
        <a:p>
          <a:r>
            <a:rPr lang="en-US"/>
            <a:t>Form 105</a:t>
          </a:r>
        </a:p>
      </dgm:t>
    </dgm:pt>
    <dgm:pt modelId="{166C4E38-D6E8-4618-B419-B4751FBCFC53}" type="parTrans" cxnId="{0E40D421-D432-4204-A962-747CF113C499}">
      <dgm:prSet/>
      <dgm:spPr/>
      <dgm:t>
        <a:bodyPr/>
        <a:lstStyle/>
        <a:p>
          <a:endParaRPr lang="en-US"/>
        </a:p>
      </dgm:t>
    </dgm:pt>
    <dgm:pt modelId="{F4DC5214-16A3-412E-A5CB-1DDDB0595F17}" type="sibTrans" cxnId="{0E40D421-D432-4204-A962-747CF113C499}">
      <dgm:prSet/>
      <dgm:spPr/>
      <dgm:t>
        <a:bodyPr/>
        <a:lstStyle/>
        <a:p>
          <a:endParaRPr lang="en-US"/>
        </a:p>
      </dgm:t>
    </dgm:pt>
    <dgm:pt modelId="{9066B2BD-2CC9-4C31-852B-F5B4A2D11331}">
      <dgm:prSet/>
      <dgm:spPr/>
      <dgm:t>
        <a:bodyPr/>
        <a:lstStyle/>
        <a:p>
          <a:r>
            <a:rPr lang="en-US"/>
            <a:t>Excise Tax</a:t>
          </a:r>
        </a:p>
        <a:p>
          <a:r>
            <a:rPr lang="en-US"/>
            <a:t>Form 105-1</a:t>
          </a:r>
        </a:p>
      </dgm:t>
    </dgm:pt>
    <dgm:pt modelId="{D67CD758-C731-481F-98D0-261A405A014B}" type="parTrans" cxnId="{55785FA9-508F-4E09-8602-4100047449D6}">
      <dgm:prSet/>
      <dgm:spPr/>
      <dgm:t>
        <a:bodyPr/>
        <a:lstStyle/>
        <a:p>
          <a:endParaRPr lang="en-US"/>
        </a:p>
      </dgm:t>
    </dgm:pt>
    <dgm:pt modelId="{0ED5A201-D51A-4814-AD7A-988A6E38AC3F}" type="sibTrans" cxnId="{55785FA9-508F-4E09-8602-4100047449D6}">
      <dgm:prSet/>
      <dgm:spPr/>
      <dgm:t>
        <a:bodyPr/>
        <a:lstStyle/>
        <a:p>
          <a:endParaRPr lang="en-US"/>
        </a:p>
      </dgm:t>
    </dgm:pt>
    <dgm:pt modelId="{19EB23C6-1729-4187-917F-C9B0A7795D32}">
      <dgm:prSet/>
      <dgm:spPr/>
      <dgm:t>
        <a:bodyPr/>
        <a:lstStyle/>
        <a:p>
          <a:r>
            <a:rPr lang="en-US"/>
            <a:t>Annual BPT</a:t>
          </a:r>
        </a:p>
        <a:p>
          <a:r>
            <a:rPr lang="en-US"/>
            <a:t>Form 84-1</a:t>
          </a:r>
        </a:p>
      </dgm:t>
    </dgm:pt>
    <dgm:pt modelId="{868FB1E6-D1B3-45C8-8711-DD5131413FC8}" type="sibTrans" cxnId="{CE5AADE7-FFDC-4197-8561-C5BF4B66A92F}">
      <dgm:prSet/>
      <dgm:spPr/>
      <dgm:t>
        <a:bodyPr/>
        <a:lstStyle/>
        <a:p>
          <a:endParaRPr lang="en-US"/>
        </a:p>
      </dgm:t>
    </dgm:pt>
    <dgm:pt modelId="{3BDA37B0-CEA7-4316-AB5D-9170A14A69CF}" type="parTrans" cxnId="{CE5AADE7-FFDC-4197-8561-C5BF4B66A92F}">
      <dgm:prSet/>
      <dgm:spPr/>
      <dgm:t>
        <a:bodyPr/>
        <a:lstStyle/>
        <a:p>
          <a:endParaRPr lang="en-US"/>
        </a:p>
      </dgm:t>
    </dgm:pt>
    <dgm:pt modelId="{A99860D1-88BD-410A-A27D-387D2CEC6295}">
      <dgm:prSet/>
      <dgm:spPr/>
      <dgm:t>
        <a:bodyPr/>
        <a:lstStyle/>
        <a:p>
          <a:r>
            <a:rPr lang="en-US"/>
            <a:t>Payments</a:t>
          </a:r>
        </a:p>
      </dgm:t>
    </dgm:pt>
    <dgm:pt modelId="{705036A1-718E-409E-96CD-AFC9EE838076}" type="parTrans" cxnId="{AAE6689E-B8E9-4A55-AA42-694A472123A1}">
      <dgm:prSet/>
      <dgm:spPr/>
      <dgm:t>
        <a:bodyPr/>
        <a:lstStyle/>
        <a:p>
          <a:endParaRPr lang="en-US"/>
        </a:p>
      </dgm:t>
    </dgm:pt>
    <dgm:pt modelId="{C24651ED-B602-4BD2-AF1B-CC5CAE58BF55}" type="sibTrans" cxnId="{AAE6689E-B8E9-4A55-AA42-694A472123A1}">
      <dgm:prSet/>
      <dgm:spPr/>
      <dgm:t>
        <a:bodyPr/>
        <a:lstStyle/>
        <a:p>
          <a:endParaRPr lang="en-US"/>
        </a:p>
      </dgm:t>
    </dgm:pt>
    <dgm:pt modelId="{E4DB05F7-947F-4B30-BE9E-6F6C8E482015}">
      <dgm:prSet/>
      <dgm:spPr/>
      <dgm:t>
        <a:bodyPr/>
        <a:lstStyle/>
        <a:p>
          <a:r>
            <a:rPr lang="en-US"/>
            <a:t>Dashboard</a:t>
          </a:r>
        </a:p>
      </dgm:t>
    </dgm:pt>
    <dgm:pt modelId="{E9858BBF-A043-4508-8C4C-B3204FB22828}" type="parTrans" cxnId="{7AA304DE-64E4-4123-832A-75653411E2CA}">
      <dgm:prSet/>
      <dgm:spPr/>
      <dgm:t>
        <a:bodyPr/>
        <a:lstStyle/>
        <a:p>
          <a:endParaRPr lang="en-US"/>
        </a:p>
      </dgm:t>
    </dgm:pt>
    <dgm:pt modelId="{15D5DC4F-31FF-49A8-9389-88365BA38D1E}" type="sibTrans" cxnId="{7AA304DE-64E4-4123-832A-75653411E2CA}">
      <dgm:prSet/>
      <dgm:spPr/>
      <dgm:t>
        <a:bodyPr/>
        <a:lstStyle/>
        <a:p>
          <a:endParaRPr lang="en-US"/>
        </a:p>
      </dgm:t>
    </dgm:pt>
    <dgm:pt modelId="{776B27EB-21C4-4506-9C76-B8B1D3A78DE0}">
      <dgm:prSet/>
      <dgm:spPr/>
      <dgm:t>
        <a:bodyPr/>
        <a:lstStyle/>
        <a:p>
          <a:r>
            <a:rPr lang="en-US"/>
            <a:t>Taxpayers´ Accounts</a:t>
          </a:r>
        </a:p>
      </dgm:t>
    </dgm:pt>
    <dgm:pt modelId="{ED6A67EB-D865-4ECE-BCD7-10ADBCFD51EB}" type="parTrans" cxnId="{75FEA3D6-3B6E-44C7-8172-E5A8E31FDB3F}">
      <dgm:prSet/>
      <dgm:spPr/>
      <dgm:t>
        <a:bodyPr/>
        <a:lstStyle/>
        <a:p>
          <a:endParaRPr lang="en-US"/>
        </a:p>
      </dgm:t>
    </dgm:pt>
    <dgm:pt modelId="{BC3FF74E-340E-4E19-8CE0-A8772D4FEEC1}" type="sibTrans" cxnId="{75FEA3D6-3B6E-44C7-8172-E5A8E31FDB3F}">
      <dgm:prSet/>
      <dgm:spPr/>
      <dgm:t>
        <a:bodyPr/>
        <a:lstStyle/>
        <a:p>
          <a:endParaRPr lang="en-US"/>
        </a:p>
      </dgm:t>
    </dgm:pt>
    <dgm:pt modelId="{21ADC76D-5088-4A59-8521-B92E172FA2A4}">
      <dgm:prSet/>
      <dgm:spPr/>
      <dgm:t>
        <a:bodyPr/>
        <a:lstStyle/>
        <a:p>
          <a:r>
            <a:rPr lang="en-US"/>
            <a:t>Search Taxpayer</a:t>
          </a:r>
        </a:p>
      </dgm:t>
    </dgm:pt>
    <dgm:pt modelId="{E600B95C-A58B-463C-AE76-A39591237271}" type="parTrans" cxnId="{BA7F8B95-F328-413C-9895-C7D53C3B6C92}">
      <dgm:prSet/>
      <dgm:spPr/>
      <dgm:t>
        <a:bodyPr/>
        <a:lstStyle/>
        <a:p>
          <a:endParaRPr lang="en-US"/>
        </a:p>
      </dgm:t>
    </dgm:pt>
    <dgm:pt modelId="{2F9E5936-1F34-41B6-B692-5BA4DEC3BAA5}" type="sibTrans" cxnId="{BA7F8B95-F328-413C-9895-C7D53C3B6C92}">
      <dgm:prSet/>
      <dgm:spPr/>
      <dgm:t>
        <a:bodyPr/>
        <a:lstStyle/>
        <a:p>
          <a:endParaRPr lang="en-US"/>
        </a:p>
      </dgm:t>
    </dgm:pt>
    <dgm:pt modelId="{0C0288EE-6AF6-4513-BF26-968C0F97532B}">
      <dgm:prSet/>
      <dgm:spPr/>
      <dgm:t>
        <a:bodyPr/>
        <a:lstStyle/>
        <a:p>
          <a:r>
            <a:rPr lang="en-US"/>
            <a:t>View Account Details</a:t>
          </a:r>
        </a:p>
      </dgm:t>
    </dgm:pt>
    <dgm:pt modelId="{80A6F94F-04BF-40D0-B190-25BDA9B727D4}" type="parTrans" cxnId="{7B36BDD9-35B3-4C24-916C-589741DDF36E}">
      <dgm:prSet/>
      <dgm:spPr/>
      <dgm:t>
        <a:bodyPr/>
        <a:lstStyle/>
        <a:p>
          <a:endParaRPr lang="en-US"/>
        </a:p>
      </dgm:t>
    </dgm:pt>
    <dgm:pt modelId="{AED291A8-9A23-4BDF-ADFB-B50B8461779C}" type="sibTrans" cxnId="{7B36BDD9-35B3-4C24-916C-589741DDF36E}">
      <dgm:prSet/>
      <dgm:spPr/>
      <dgm:t>
        <a:bodyPr/>
        <a:lstStyle/>
        <a:p>
          <a:endParaRPr lang="en-US"/>
        </a:p>
      </dgm:t>
    </dgm:pt>
    <dgm:pt modelId="{E0F9D1F4-6401-4688-9AD8-2C4DEA67A7EF}">
      <dgm:prSet/>
      <dgm:spPr/>
      <dgm:t>
        <a:bodyPr/>
        <a:lstStyle/>
        <a:p>
          <a:r>
            <a:rPr lang="en-US"/>
            <a:t>Print Account  Summary</a:t>
          </a:r>
        </a:p>
      </dgm:t>
    </dgm:pt>
    <dgm:pt modelId="{D3D40DD7-E724-4526-B9FE-9C1AFEFF88F6}" type="parTrans" cxnId="{2DD45561-F530-4A73-991A-E88C36DC82E2}">
      <dgm:prSet/>
      <dgm:spPr/>
      <dgm:t>
        <a:bodyPr/>
        <a:lstStyle/>
        <a:p>
          <a:endParaRPr lang="en-US"/>
        </a:p>
      </dgm:t>
    </dgm:pt>
    <dgm:pt modelId="{D8FBC1DC-FEE4-4D39-8C7D-BA0C4956B2B1}" type="sibTrans" cxnId="{2DD45561-F530-4A73-991A-E88C36DC82E2}">
      <dgm:prSet/>
      <dgm:spPr/>
      <dgm:t>
        <a:bodyPr/>
        <a:lstStyle/>
        <a:p>
          <a:endParaRPr lang="en-US"/>
        </a:p>
      </dgm:t>
    </dgm:pt>
    <dgm:pt modelId="{18B34CB3-D508-4345-99CC-16A94CA59A0A}">
      <dgm:prSet/>
      <dgm:spPr/>
      <dgm:t>
        <a:bodyPr/>
        <a:lstStyle/>
        <a:p>
          <a:r>
            <a:rPr lang="en-US"/>
            <a:t>Calculate Charges</a:t>
          </a:r>
        </a:p>
      </dgm:t>
    </dgm:pt>
    <dgm:pt modelId="{6781B782-A48E-417A-8697-FF0402E0937F}" type="parTrans" cxnId="{6D614A51-67BB-4430-B371-5BFCB00AD66D}">
      <dgm:prSet/>
      <dgm:spPr/>
      <dgm:t>
        <a:bodyPr/>
        <a:lstStyle/>
        <a:p>
          <a:endParaRPr lang="en-US"/>
        </a:p>
      </dgm:t>
    </dgm:pt>
    <dgm:pt modelId="{813BEA21-FAA2-4DB8-8F5B-1B6576493F6A}" type="sibTrans" cxnId="{6D614A51-67BB-4430-B371-5BFCB00AD66D}">
      <dgm:prSet/>
      <dgm:spPr/>
      <dgm:t>
        <a:bodyPr/>
        <a:lstStyle/>
        <a:p>
          <a:endParaRPr lang="en-US"/>
        </a:p>
      </dgm:t>
    </dgm:pt>
    <dgm:pt modelId="{EDE78617-E634-4BBE-AA28-4F2FB23EB5B9}">
      <dgm:prSet/>
      <dgm:spPr/>
      <dgm:t>
        <a:bodyPr/>
        <a:lstStyle/>
        <a:p>
          <a:r>
            <a:rPr lang="en-US"/>
            <a:t>Search</a:t>
          </a:r>
        </a:p>
      </dgm:t>
    </dgm:pt>
    <dgm:pt modelId="{36FE628B-40FF-4823-A21B-8380AFCD7B63}" type="parTrans" cxnId="{3A86CF57-B459-4BBF-9C4F-4F2A0D69DB74}">
      <dgm:prSet/>
      <dgm:spPr/>
      <dgm:t>
        <a:bodyPr/>
        <a:lstStyle/>
        <a:p>
          <a:endParaRPr lang="en-US"/>
        </a:p>
      </dgm:t>
    </dgm:pt>
    <dgm:pt modelId="{5759AB4E-71A9-4641-B891-7BD467CFD223}" type="sibTrans" cxnId="{3A86CF57-B459-4BBF-9C4F-4F2A0D69DB74}">
      <dgm:prSet/>
      <dgm:spPr/>
      <dgm:t>
        <a:bodyPr/>
        <a:lstStyle/>
        <a:p>
          <a:endParaRPr lang="en-US"/>
        </a:p>
      </dgm:t>
    </dgm:pt>
    <dgm:pt modelId="{5054DE0A-1448-4C75-8CF8-2951AD4E7D58}" type="asst">
      <dgm:prSet/>
      <dgm:spPr/>
      <dgm:t>
        <a:bodyPr/>
        <a:lstStyle/>
        <a:p>
          <a:r>
            <a:rPr lang="en-US"/>
            <a:t>Change Password</a:t>
          </a:r>
        </a:p>
      </dgm:t>
    </dgm:pt>
    <dgm:pt modelId="{0CBAD158-4A2A-42F7-93E3-BB934CEA5282}" type="parTrans" cxnId="{7619FD2D-917C-48CF-82E0-DF2D3A8D5B55}">
      <dgm:prSet/>
      <dgm:spPr/>
      <dgm:t>
        <a:bodyPr/>
        <a:lstStyle/>
        <a:p>
          <a:endParaRPr lang="en-US"/>
        </a:p>
      </dgm:t>
    </dgm:pt>
    <dgm:pt modelId="{73FB7E27-C1FB-4D81-9011-37095D12B851}" type="sibTrans" cxnId="{7619FD2D-917C-48CF-82E0-DF2D3A8D5B55}">
      <dgm:prSet/>
      <dgm:spPr/>
      <dgm:t>
        <a:bodyPr/>
        <a:lstStyle/>
        <a:p>
          <a:endParaRPr lang="en-US"/>
        </a:p>
      </dgm:t>
    </dgm:pt>
    <dgm:pt modelId="{ACE184DF-9964-4FA6-AF54-CF92D8C5F541}">
      <dgm:prSet/>
      <dgm:spPr/>
      <dgm:t>
        <a:bodyPr/>
        <a:lstStyle/>
        <a:p>
          <a:endParaRPr lang="en-US"/>
        </a:p>
        <a:p>
          <a:r>
            <a:rPr lang="en-US"/>
            <a:t>Edit Audit</a:t>
          </a:r>
        </a:p>
        <a:p>
          <a:endParaRPr lang="en-US"/>
        </a:p>
      </dgm:t>
    </dgm:pt>
    <dgm:pt modelId="{71D95B62-7906-4471-A7E9-E801B09CC9D6}" type="parTrans" cxnId="{ECA0E61D-400A-4FD5-A044-890AFAAFCA17}">
      <dgm:prSet/>
      <dgm:spPr/>
      <dgm:t>
        <a:bodyPr/>
        <a:lstStyle/>
        <a:p>
          <a:endParaRPr lang="en-US"/>
        </a:p>
      </dgm:t>
    </dgm:pt>
    <dgm:pt modelId="{902FBE5A-DCF2-4D67-938F-A2404DBE4121}" type="sibTrans" cxnId="{ECA0E61D-400A-4FD5-A044-890AFAAFCA17}">
      <dgm:prSet/>
      <dgm:spPr/>
      <dgm:t>
        <a:bodyPr/>
        <a:lstStyle/>
        <a:p>
          <a:endParaRPr lang="en-US"/>
        </a:p>
      </dgm:t>
    </dgm:pt>
    <dgm:pt modelId="{9E031588-1D15-4428-B31C-6A2E6791E915}">
      <dgm:prSet/>
      <dgm:spPr/>
      <dgm:t>
        <a:bodyPr/>
        <a:lstStyle/>
        <a:p>
          <a:r>
            <a:rPr lang="en-US"/>
            <a:t>Print Summary</a:t>
          </a:r>
        </a:p>
      </dgm:t>
    </dgm:pt>
    <dgm:pt modelId="{8ECC9D63-43EC-4FEC-9572-D5334617FFF9}" type="parTrans" cxnId="{98FF4DA9-F795-4750-91A5-C148C53B8AA5}">
      <dgm:prSet/>
      <dgm:spPr/>
      <dgm:t>
        <a:bodyPr/>
        <a:lstStyle/>
        <a:p>
          <a:endParaRPr lang="en-US"/>
        </a:p>
      </dgm:t>
    </dgm:pt>
    <dgm:pt modelId="{F92A7D6D-D251-47CF-A17C-1AFC6B179D68}" type="sibTrans" cxnId="{98FF4DA9-F795-4750-91A5-C148C53B8AA5}">
      <dgm:prSet/>
      <dgm:spPr/>
      <dgm:t>
        <a:bodyPr/>
        <a:lstStyle/>
        <a:p>
          <a:endParaRPr lang="en-US"/>
        </a:p>
      </dgm:t>
    </dgm:pt>
    <dgm:pt modelId="{0B7F8589-EA67-41F8-80E4-ED41325956DE}">
      <dgm:prSet/>
      <dgm:spPr/>
      <dgm:t>
        <a:bodyPr/>
        <a:lstStyle/>
        <a:p>
          <a:r>
            <a:rPr lang="en-US"/>
            <a:t>Print Final Report</a:t>
          </a:r>
        </a:p>
      </dgm:t>
    </dgm:pt>
    <dgm:pt modelId="{80C7D4AC-2883-4460-8764-5FC3539E91BC}" type="parTrans" cxnId="{05EFD1A1-428D-46E2-9C92-C1613805F2F1}">
      <dgm:prSet/>
      <dgm:spPr/>
      <dgm:t>
        <a:bodyPr/>
        <a:lstStyle/>
        <a:p>
          <a:endParaRPr lang="en-US"/>
        </a:p>
      </dgm:t>
    </dgm:pt>
    <dgm:pt modelId="{8A1939C0-C74A-44DA-8954-8C6FE7612679}" type="sibTrans" cxnId="{05EFD1A1-428D-46E2-9C92-C1613805F2F1}">
      <dgm:prSet/>
      <dgm:spPr/>
      <dgm:t>
        <a:bodyPr/>
        <a:lstStyle/>
        <a:p>
          <a:endParaRPr lang="en-US"/>
        </a:p>
      </dgm:t>
    </dgm:pt>
    <dgm:pt modelId="{8A54B80C-9A2E-4E84-A7F5-24758CE4F7C4}">
      <dgm:prSet/>
      <dgm:spPr/>
      <dgm:t>
        <a:bodyPr/>
        <a:lstStyle/>
        <a:p>
          <a:r>
            <a:rPr lang="en-US"/>
            <a:t>Add New</a:t>
          </a:r>
        </a:p>
        <a:p>
          <a:r>
            <a:rPr lang="en-US"/>
            <a:t> Declaration  / Return or Statement</a:t>
          </a:r>
        </a:p>
      </dgm:t>
    </dgm:pt>
    <dgm:pt modelId="{F9859AF2-BFD4-4AE5-9DE0-AD565D086F6F}" type="parTrans" cxnId="{B697D231-E858-4184-B095-9651B4C53EC7}">
      <dgm:prSet/>
      <dgm:spPr/>
      <dgm:t>
        <a:bodyPr/>
        <a:lstStyle/>
        <a:p>
          <a:endParaRPr lang="en-US"/>
        </a:p>
      </dgm:t>
    </dgm:pt>
    <dgm:pt modelId="{CFF815CB-3D8B-4C96-9341-1E0C524A5E69}" type="sibTrans" cxnId="{B697D231-E858-4184-B095-9651B4C53EC7}">
      <dgm:prSet/>
      <dgm:spPr/>
      <dgm:t>
        <a:bodyPr/>
        <a:lstStyle/>
        <a:p>
          <a:endParaRPr lang="en-US"/>
        </a:p>
      </dgm:t>
    </dgm:pt>
    <dgm:pt modelId="{F00F689C-3E81-4D77-82E8-F331540F5303}">
      <dgm:prSet/>
      <dgm:spPr/>
      <dgm:t>
        <a:bodyPr/>
        <a:lstStyle/>
        <a:p>
          <a:r>
            <a:rPr lang="en-US"/>
            <a:t>Add New Payment</a:t>
          </a:r>
        </a:p>
      </dgm:t>
    </dgm:pt>
    <dgm:pt modelId="{70612EE3-5C26-4C37-A44D-9382C48D7499}" type="parTrans" cxnId="{FFD5BBFC-1448-4B8A-B918-D5D6FC4E7761}">
      <dgm:prSet/>
      <dgm:spPr/>
      <dgm:t>
        <a:bodyPr/>
        <a:lstStyle/>
        <a:p>
          <a:endParaRPr lang="en-US"/>
        </a:p>
      </dgm:t>
    </dgm:pt>
    <dgm:pt modelId="{6DE396A9-D4E7-4129-A740-5FE75C288200}" type="sibTrans" cxnId="{FFD5BBFC-1448-4B8A-B918-D5D6FC4E7761}">
      <dgm:prSet/>
      <dgm:spPr/>
      <dgm:t>
        <a:bodyPr/>
        <a:lstStyle/>
        <a:p>
          <a:endParaRPr lang="en-US"/>
        </a:p>
      </dgm:t>
    </dgm:pt>
    <dgm:pt modelId="{2023F410-52B6-446B-A649-237F66E670FE}">
      <dgm:prSet/>
      <dgm:spPr/>
      <dgm:t>
        <a:bodyPr/>
        <a:lstStyle/>
        <a:p>
          <a:r>
            <a:rPr lang="en-US"/>
            <a:t>Transfer Credit</a:t>
          </a:r>
        </a:p>
      </dgm:t>
    </dgm:pt>
    <dgm:pt modelId="{2EF49384-7879-4DAA-875D-B661EA72A637}" type="parTrans" cxnId="{16F8DD9C-95CD-4C67-9A94-A45687A2831A}">
      <dgm:prSet/>
      <dgm:spPr/>
      <dgm:t>
        <a:bodyPr/>
        <a:lstStyle/>
        <a:p>
          <a:endParaRPr lang="en-US"/>
        </a:p>
      </dgm:t>
    </dgm:pt>
    <dgm:pt modelId="{94C17EE8-2CA5-4891-AAF6-05808A8F6D98}" type="sibTrans" cxnId="{16F8DD9C-95CD-4C67-9A94-A45687A2831A}">
      <dgm:prSet/>
      <dgm:spPr/>
      <dgm:t>
        <a:bodyPr/>
        <a:lstStyle/>
        <a:p>
          <a:endParaRPr lang="en-US"/>
        </a:p>
      </dgm:t>
    </dgm:pt>
    <dgm:pt modelId="{6FEF1742-FFE5-4974-9984-CF016AB14481}">
      <dgm:prSet/>
      <dgm:spPr/>
      <dgm:t>
        <a:bodyPr/>
        <a:lstStyle/>
        <a:p>
          <a:r>
            <a:rPr lang="en-US"/>
            <a:t>Calculate Charges</a:t>
          </a:r>
        </a:p>
      </dgm:t>
    </dgm:pt>
    <dgm:pt modelId="{F5E93248-E2E4-49B2-BB3E-ECF945B1D294}" type="parTrans" cxnId="{1E9E59C3-8AA0-47B3-AD3F-84E78B9491E7}">
      <dgm:prSet/>
      <dgm:spPr/>
      <dgm:t>
        <a:bodyPr/>
        <a:lstStyle/>
        <a:p>
          <a:endParaRPr lang="en-US"/>
        </a:p>
      </dgm:t>
    </dgm:pt>
    <dgm:pt modelId="{13B31E17-2271-42AA-BB6F-502232CFBC54}" type="sibTrans" cxnId="{1E9E59C3-8AA0-47B3-AD3F-84E78B9491E7}">
      <dgm:prSet/>
      <dgm:spPr/>
      <dgm:t>
        <a:bodyPr/>
        <a:lstStyle/>
        <a:p>
          <a:endParaRPr lang="en-US"/>
        </a:p>
      </dgm:t>
    </dgm:pt>
    <dgm:pt modelId="{86CF74BC-200B-4496-B7F3-2B86478A127D}">
      <dgm:prSet/>
      <dgm:spPr/>
      <dgm:t>
        <a:bodyPr/>
        <a:lstStyle/>
        <a:p>
          <a:r>
            <a:rPr lang="en-US"/>
            <a:t>View / Edi t / Print</a:t>
          </a:r>
        </a:p>
      </dgm:t>
    </dgm:pt>
    <dgm:pt modelId="{7B513552-8DE4-4FA4-82DF-457BB4C98EFD}" type="parTrans" cxnId="{00ED8522-9B15-4E50-AE86-E124DB61B4B7}">
      <dgm:prSet/>
      <dgm:spPr/>
      <dgm:t>
        <a:bodyPr/>
        <a:lstStyle/>
        <a:p>
          <a:endParaRPr lang="en-US"/>
        </a:p>
      </dgm:t>
    </dgm:pt>
    <dgm:pt modelId="{3DB9FBAD-949C-489D-95B0-396096B42BA8}" type="sibTrans" cxnId="{00ED8522-9B15-4E50-AE86-E124DB61B4B7}">
      <dgm:prSet/>
      <dgm:spPr/>
      <dgm:t>
        <a:bodyPr/>
        <a:lstStyle/>
        <a:p>
          <a:endParaRPr lang="en-US"/>
        </a:p>
      </dgm:t>
    </dgm:pt>
    <dgm:pt modelId="{2A590C92-2724-4211-ADD2-4AF4841EDF85}">
      <dgm:prSet/>
      <dgm:spPr/>
      <dgm:t>
        <a:bodyPr/>
        <a:lstStyle/>
        <a:p>
          <a:r>
            <a:rPr lang="en-US"/>
            <a:t>Sales Tax</a:t>
          </a:r>
        </a:p>
        <a:p>
          <a:r>
            <a:rPr lang="en-US"/>
            <a:t>Form  112</a:t>
          </a:r>
        </a:p>
      </dgm:t>
    </dgm:pt>
    <dgm:pt modelId="{88562F4C-C36B-41AA-99C6-FC816CABEA2D}" type="parTrans" cxnId="{1EB81042-79A8-4212-B622-80AB591ED1DB}">
      <dgm:prSet/>
      <dgm:spPr/>
      <dgm:t>
        <a:bodyPr/>
        <a:lstStyle/>
        <a:p>
          <a:endParaRPr lang="en-US"/>
        </a:p>
      </dgm:t>
    </dgm:pt>
    <dgm:pt modelId="{0077F32D-6C6A-414B-A857-49C008B523A5}" type="sibTrans" cxnId="{1EB81042-79A8-4212-B622-80AB591ED1DB}">
      <dgm:prSet/>
      <dgm:spPr/>
      <dgm:t>
        <a:bodyPr/>
        <a:lstStyle/>
        <a:p>
          <a:endParaRPr lang="en-US"/>
        </a:p>
      </dgm:t>
    </dgm:pt>
    <dgm:pt modelId="{9CAE1DF6-4A15-4CB6-A329-C041230CEDA8}">
      <dgm:prSet/>
      <dgm:spPr/>
      <dgm:t>
        <a:bodyPr/>
        <a:lstStyle/>
        <a:p>
          <a:r>
            <a:rPr lang="en-US"/>
            <a:t>Manage Payments</a:t>
          </a:r>
        </a:p>
      </dgm:t>
    </dgm:pt>
    <dgm:pt modelId="{CB3DFDA0-6B8C-4ED6-ABDA-FAD84EAA5F37}" type="parTrans" cxnId="{BF6BF18D-8E2A-45A8-9FCA-516F62241ED2}">
      <dgm:prSet/>
      <dgm:spPr/>
      <dgm:t>
        <a:bodyPr/>
        <a:lstStyle/>
        <a:p>
          <a:endParaRPr lang="en-US"/>
        </a:p>
      </dgm:t>
    </dgm:pt>
    <dgm:pt modelId="{74CD387D-C172-4481-9661-4AC51E9DF0F1}" type="sibTrans" cxnId="{BF6BF18D-8E2A-45A8-9FCA-516F62241ED2}">
      <dgm:prSet/>
      <dgm:spPr/>
      <dgm:t>
        <a:bodyPr/>
        <a:lstStyle/>
        <a:p>
          <a:endParaRPr lang="en-US"/>
        </a:p>
      </dgm:t>
    </dgm:pt>
    <dgm:pt modelId="{508AA773-AAB1-4C0E-B34E-61E0523FB9DD}">
      <dgm:prSet/>
      <dgm:spPr/>
      <dgm:t>
        <a:bodyPr/>
        <a:lstStyle/>
        <a:p>
          <a:r>
            <a:rPr lang="en-US"/>
            <a:t>Reconcile Bank Deposits</a:t>
          </a:r>
        </a:p>
      </dgm:t>
    </dgm:pt>
    <dgm:pt modelId="{6EB3D5CF-5DAC-4B41-A5E7-EDF4866020F6}" type="parTrans" cxnId="{C78C18CA-82CE-4A2D-B434-7AA593B557AE}">
      <dgm:prSet/>
      <dgm:spPr/>
      <dgm:t>
        <a:bodyPr/>
        <a:lstStyle/>
        <a:p>
          <a:endParaRPr lang="en-US"/>
        </a:p>
      </dgm:t>
    </dgm:pt>
    <dgm:pt modelId="{A5B16890-296C-443E-BE6A-762342423305}" type="sibTrans" cxnId="{C78C18CA-82CE-4A2D-B434-7AA593B557AE}">
      <dgm:prSet/>
      <dgm:spPr/>
      <dgm:t>
        <a:bodyPr/>
        <a:lstStyle/>
        <a:p>
          <a:endParaRPr lang="en-US"/>
        </a:p>
      </dgm:t>
    </dgm:pt>
    <dgm:pt modelId="{2A50DB31-DD40-4E19-9E01-CAF1A39837FF}">
      <dgm:prSet/>
      <dgm:spPr/>
      <dgm:t>
        <a:bodyPr/>
        <a:lstStyle/>
        <a:p>
          <a:r>
            <a:rPr lang="en-US"/>
            <a:t>Search</a:t>
          </a:r>
        </a:p>
      </dgm:t>
    </dgm:pt>
    <dgm:pt modelId="{76FB77C2-DF61-4EF6-93DE-D0F4E5016781}" type="parTrans" cxnId="{19CF2B2F-00BA-4D30-8CB8-6B19A0D8D29B}">
      <dgm:prSet/>
      <dgm:spPr/>
      <dgm:t>
        <a:bodyPr/>
        <a:lstStyle/>
        <a:p>
          <a:endParaRPr lang="en-US"/>
        </a:p>
      </dgm:t>
    </dgm:pt>
    <dgm:pt modelId="{211EA76B-4EB1-4D6F-B580-1656BDAC5FC7}" type="sibTrans" cxnId="{19CF2B2F-00BA-4D30-8CB8-6B19A0D8D29B}">
      <dgm:prSet/>
      <dgm:spPr/>
      <dgm:t>
        <a:bodyPr/>
        <a:lstStyle/>
        <a:p>
          <a:endParaRPr lang="en-US"/>
        </a:p>
      </dgm:t>
    </dgm:pt>
    <dgm:pt modelId="{1305C225-7898-4E8D-8F06-46C567F3E4E6}">
      <dgm:prSet/>
      <dgm:spPr/>
      <dgm:t>
        <a:bodyPr/>
        <a:lstStyle/>
        <a:p>
          <a:r>
            <a:rPr lang="en-US"/>
            <a:t>Reconcile</a:t>
          </a:r>
        </a:p>
      </dgm:t>
    </dgm:pt>
    <dgm:pt modelId="{9273400E-534E-4BBB-8A00-71D20F80D56A}" type="parTrans" cxnId="{E0B54745-B25B-466A-96E8-E5F1400BD236}">
      <dgm:prSet/>
      <dgm:spPr/>
      <dgm:t>
        <a:bodyPr/>
        <a:lstStyle/>
        <a:p>
          <a:endParaRPr lang="en-US"/>
        </a:p>
      </dgm:t>
    </dgm:pt>
    <dgm:pt modelId="{2B3B8226-382B-4A84-9915-94BB038F971B}" type="sibTrans" cxnId="{E0B54745-B25B-466A-96E8-E5F1400BD236}">
      <dgm:prSet/>
      <dgm:spPr/>
      <dgm:t>
        <a:bodyPr/>
        <a:lstStyle/>
        <a:p>
          <a:endParaRPr lang="en-US"/>
        </a:p>
      </dgm:t>
    </dgm:pt>
    <dgm:pt modelId="{F7CEDF99-9758-4E69-AE01-31BB4E415185}">
      <dgm:prSet/>
      <dgm:spPr/>
      <dgm:t>
        <a:bodyPr/>
        <a:lstStyle/>
        <a:p>
          <a:r>
            <a:rPr lang="en-US"/>
            <a:t>Report</a:t>
          </a:r>
        </a:p>
      </dgm:t>
    </dgm:pt>
    <dgm:pt modelId="{ECC02D43-2421-4834-B8F3-1948E74403A8}" type="parTrans" cxnId="{8C14F580-5BE3-4369-A3FA-C51EE4C816FD}">
      <dgm:prSet/>
      <dgm:spPr/>
      <dgm:t>
        <a:bodyPr/>
        <a:lstStyle/>
        <a:p>
          <a:endParaRPr lang="en-US"/>
        </a:p>
      </dgm:t>
    </dgm:pt>
    <dgm:pt modelId="{F3721B01-359E-44DE-93CB-AAC7631A7259}" type="sibTrans" cxnId="{8C14F580-5BE3-4369-A3FA-C51EE4C816FD}">
      <dgm:prSet/>
      <dgm:spPr/>
      <dgm:t>
        <a:bodyPr/>
        <a:lstStyle/>
        <a:p>
          <a:endParaRPr lang="en-US"/>
        </a:p>
      </dgm:t>
    </dgm:pt>
    <dgm:pt modelId="{92C647E1-0A6B-47CF-8CB2-00F2F8B73454}">
      <dgm:prSet/>
      <dgm:spPr/>
      <dgm:t>
        <a:bodyPr/>
        <a:lstStyle/>
        <a:p>
          <a:r>
            <a:rPr lang="en-US"/>
            <a:t>Send SMS</a:t>
          </a:r>
        </a:p>
      </dgm:t>
    </dgm:pt>
    <dgm:pt modelId="{C7F4C33A-5848-4436-A499-ED8AF4A0219A}" type="parTrans" cxnId="{795BFA9E-EF41-46D9-8EDB-E65506677FE8}">
      <dgm:prSet/>
      <dgm:spPr/>
      <dgm:t>
        <a:bodyPr/>
        <a:lstStyle/>
        <a:p>
          <a:endParaRPr lang="en-US"/>
        </a:p>
      </dgm:t>
    </dgm:pt>
    <dgm:pt modelId="{BB8379A9-13F5-47A6-9825-AFDD215C6362}" type="sibTrans" cxnId="{795BFA9E-EF41-46D9-8EDB-E65506677FE8}">
      <dgm:prSet/>
      <dgm:spPr/>
      <dgm:t>
        <a:bodyPr/>
        <a:lstStyle/>
        <a:p>
          <a:endParaRPr lang="en-US"/>
        </a:p>
      </dgm:t>
    </dgm:pt>
    <dgm:pt modelId="{DA6822C2-6C87-468B-988C-60DE343053F6}" type="pres">
      <dgm:prSet presAssocID="{37A7FF05-5910-4E3E-AF3A-2CA487672BBA}" presName="hierChild1" presStyleCnt="0">
        <dgm:presLayoutVars>
          <dgm:orgChart val="1"/>
          <dgm:chPref val="1"/>
          <dgm:dir val="rev"/>
          <dgm:animOne val="branch"/>
          <dgm:animLvl val="lvl"/>
          <dgm:resizeHandles/>
        </dgm:presLayoutVars>
      </dgm:prSet>
      <dgm:spPr/>
      <dgm:t>
        <a:bodyPr/>
        <a:lstStyle/>
        <a:p>
          <a:endParaRPr lang="en-US"/>
        </a:p>
      </dgm:t>
    </dgm:pt>
    <dgm:pt modelId="{8C0ECBBC-39BE-4EFA-AADC-B0CA5E7C77DA}" type="pres">
      <dgm:prSet presAssocID="{26AB2BC8-21AA-4FC3-84B0-1AB12F49C54C}" presName="hierRoot1" presStyleCnt="0">
        <dgm:presLayoutVars>
          <dgm:hierBranch val="init"/>
        </dgm:presLayoutVars>
      </dgm:prSet>
      <dgm:spPr/>
      <dgm:t>
        <a:bodyPr/>
        <a:lstStyle/>
        <a:p>
          <a:endParaRPr lang="en-US"/>
        </a:p>
      </dgm:t>
    </dgm:pt>
    <dgm:pt modelId="{226143FF-2CA2-4219-BEF1-87442EEB2A71}" type="pres">
      <dgm:prSet presAssocID="{26AB2BC8-21AA-4FC3-84B0-1AB12F49C54C}" presName="rootComposite1" presStyleCnt="0"/>
      <dgm:spPr/>
      <dgm:t>
        <a:bodyPr/>
        <a:lstStyle/>
        <a:p>
          <a:endParaRPr lang="en-US"/>
        </a:p>
      </dgm:t>
    </dgm:pt>
    <dgm:pt modelId="{3B7C4B03-12F7-4F7E-9B91-9DE622AC3C9B}" type="pres">
      <dgm:prSet presAssocID="{26AB2BC8-21AA-4FC3-84B0-1AB12F49C54C}" presName="rootText1" presStyleLbl="node0" presStyleIdx="0" presStyleCnt="1">
        <dgm:presLayoutVars>
          <dgm:chPref val="3"/>
        </dgm:presLayoutVars>
      </dgm:prSet>
      <dgm:spPr/>
      <dgm:t>
        <a:bodyPr/>
        <a:lstStyle/>
        <a:p>
          <a:endParaRPr lang="en-US"/>
        </a:p>
      </dgm:t>
    </dgm:pt>
    <dgm:pt modelId="{E2A1F432-A88F-4A07-8202-CF52929F7BC2}" type="pres">
      <dgm:prSet presAssocID="{26AB2BC8-21AA-4FC3-84B0-1AB12F49C54C}" presName="rootConnector1" presStyleLbl="node1" presStyleIdx="0" presStyleCnt="0"/>
      <dgm:spPr/>
      <dgm:t>
        <a:bodyPr/>
        <a:lstStyle/>
        <a:p>
          <a:endParaRPr lang="en-US"/>
        </a:p>
      </dgm:t>
    </dgm:pt>
    <dgm:pt modelId="{ED3FB5D0-94D0-40B5-9406-6E0B4240CE4A}" type="pres">
      <dgm:prSet presAssocID="{26AB2BC8-21AA-4FC3-84B0-1AB12F49C54C}" presName="hierChild2" presStyleCnt="0"/>
      <dgm:spPr/>
      <dgm:t>
        <a:bodyPr/>
        <a:lstStyle/>
        <a:p>
          <a:endParaRPr lang="en-US"/>
        </a:p>
      </dgm:t>
    </dgm:pt>
    <dgm:pt modelId="{EFC8E24E-8B16-4099-9373-5D646C2322B3}" type="pres">
      <dgm:prSet presAssocID="{C7F4C33A-5848-4436-A499-ED8AF4A0219A}" presName="Name37" presStyleLbl="parChTrans1D2" presStyleIdx="0" presStyleCnt="7"/>
      <dgm:spPr/>
      <dgm:t>
        <a:bodyPr/>
        <a:lstStyle/>
        <a:p>
          <a:endParaRPr lang="en-US"/>
        </a:p>
      </dgm:t>
    </dgm:pt>
    <dgm:pt modelId="{633C2ECB-B429-4532-8416-5D59F4712155}" type="pres">
      <dgm:prSet presAssocID="{92C647E1-0A6B-47CF-8CB2-00F2F8B73454}" presName="hierRoot2" presStyleCnt="0">
        <dgm:presLayoutVars>
          <dgm:hierBranch val="init"/>
        </dgm:presLayoutVars>
      </dgm:prSet>
      <dgm:spPr/>
    </dgm:pt>
    <dgm:pt modelId="{243D4E69-2D3B-4409-A31C-87CBC951C60D}" type="pres">
      <dgm:prSet presAssocID="{92C647E1-0A6B-47CF-8CB2-00F2F8B73454}" presName="rootComposite" presStyleCnt="0"/>
      <dgm:spPr/>
    </dgm:pt>
    <dgm:pt modelId="{5AF5AE3C-F664-4919-811E-F1DF4D49EBAB}" type="pres">
      <dgm:prSet presAssocID="{92C647E1-0A6B-47CF-8CB2-00F2F8B73454}" presName="rootText" presStyleLbl="node2" presStyleIdx="0" presStyleCnt="6">
        <dgm:presLayoutVars>
          <dgm:chPref val="3"/>
        </dgm:presLayoutVars>
      </dgm:prSet>
      <dgm:spPr/>
      <dgm:t>
        <a:bodyPr/>
        <a:lstStyle/>
        <a:p>
          <a:endParaRPr lang="en-US"/>
        </a:p>
      </dgm:t>
    </dgm:pt>
    <dgm:pt modelId="{6E9F7AC7-02C4-4A91-B40B-7A60714F4A19}" type="pres">
      <dgm:prSet presAssocID="{92C647E1-0A6B-47CF-8CB2-00F2F8B73454}" presName="rootConnector" presStyleLbl="node2" presStyleIdx="0" presStyleCnt="6"/>
      <dgm:spPr/>
      <dgm:t>
        <a:bodyPr/>
        <a:lstStyle/>
        <a:p>
          <a:endParaRPr lang="en-US"/>
        </a:p>
      </dgm:t>
    </dgm:pt>
    <dgm:pt modelId="{16B00351-AA34-4717-B798-23E9E9B9A8CA}" type="pres">
      <dgm:prSet presAssocID="{92C647E1-0A6B-47CF-8CB2-00F2F8B73454}" presName="hierChild4" presStyleCnt="0"/>
      <dgm:spPr/>
    </dgm:pt>
    <dgm:pt modelId="{A7E256F7-9AF0-4EEA-9805-34AA4DE407AA}" type="pres">
      <dgm:prSet presAssocID="{92C647E1-0A6B-47CF-8CB2-00F2F8B73454}" presName="hierChild5" presStyleCnt="0"/>
      <dgm:spPr/>
    </dgm:pt>
    <dgm:pt modelId="{8DEBFD05-C0A4-4D73-A64F-00CCDCB5E01B}" type="pres">
      <dgm:prSet presAssocID="{75221C8D-4983-401D-8011-81CFBDA93D0C}" presName="Name37" presStyleLbl="parChTrans1D2" presStyleIdx="1" presStyleCnt="7"/>
      <dgm:spPr/>
      <dgm:t>
        <a:bodyPr/>
        <a:lstStyle/>
        <a:p>
          <a:endParaRPr lang="en-US"/>
        </a:p>
      </dgm:t>
    </dgm:pt>
    <dgm:pt modelId="{FCB1633F-6F18-43CA-8097-C27E9B2DBB7A}" type="pres">
      <dgm:prSet presAssocID="{2CED17A8-86B3-481A-ADE8-DE5D23912825}" presName="hierRoot2" presStyleCnt="0">
        <dgm:presLayoutVars>
          <dgm:hierBranch val="init"/>
        </dgm:presLayoutVars>
      </dgm:prSet>
      <dgm:spPr/>
      <dgm:t>
        <a:bodyPr/>
        <a:lstStyle/>
        <a:p>
          <a:endParaRPr lang="en-US"/>
        </a:p>
      </dgm:t>
    </dgm:pt>
    <dgm:pt modelId="{9F36DFC1-8BED-48DC-AA06-238DD7B70CD3}" type="pres">
      <dgm:prSet presAssocID="{2CED17A8-86B3-481A-ADE8-DE5D23912825}" presName="rootComposite" presStyleCnt="0"/>
      <dgm:spPr/>
      <dgm:t>
        <a:bodyPr/>
        <a:lstStyle/>
        <a:p>
          <a:endParaRPr lang="en-US"/>
        </a:p>
      </dgm:t>
    </dgm:pt>
    <dgm:pt modelId="{F4661DAB-C19A-4CD3-B76E-5C6E5EC63B8E}" type="pres">
      <dgm:prSet presAssocID="{2CED17A8-86B3-481A-ADE8-DE5D23912825}" presName="rootText" presStyleLbl="node2" presStyleIdx="1" presStyleCnt="6">
        <dgm:presLayoutVars>
          <dgm:chPref val="3"/>
        </dgm:presLayoutVars>
      </dgm:prSet>
      <dgm:spPr/>
      <dgm:t>
        <a:bodyPr/>
        <a:lstStyle/>
        <a:p>
          <a:endParaRPr lang="en-US"/>
        </a:p>
      </dgm:t>
    </dgm:pt>
    <dgm:pt modelId="{E9E7FE80-6E3D-4A66-BC9A-B34DC9521DC8}" type="pres">
      <dgm:prSet presAssocID="{2CED17A8-86B3-481A-ADE8-DE5D23912825}" presName="rootConnector" presStyleLbl="node2" presStyleIdx="1" presStyleCnt="6"/>
      <dgm:spPr/>
      <dgm:t>
        <a:bodyPr/>
        <a:lstStyle/>
        <a:p>
          <a:endParaRPr lang="en-US"/>
        </a:p>
      </dgm:t>
    </dgm:pt>
    <dgm:pt modelId="{D5721FF3-CA5B-4154-9B22-04141E9FCF9F}" type="pres">
      <dgm:prSet presAssocID="{2CED17A8-86B3-481A-ADE8-DE5D23912825}" presName="hierChild4" presStyleCnt="0"/>
      <dgm:spPr/>
      <dgm:t>
        <a:bodyPr/>
        <a:lstStyle/>
        <a:p>
          <a:endParaRPr lang="en-US"/>
        </a:p>
      </dgm:t>
    </dgm:pt>
    <dgm:pt modelId="{B0A5DC94-08D6-45A0-8426-8CDDCB001A42}" type="pres">
      <dgm:prSet presAssocID="{336192D1-98EB-4663-90BE-0084C8C2E15F}" presName="Name37" presStyleLbl="parChTrans1D3" presStyleIdx="0" presStyleCnt="23"/>
      <dgm:spPr/>
      <dgm:t>
        <a:bodyPr/>
        <a:lstStyle/>
        <a:p>
          <a:endParaRPr lang="en-US"/>
        </a:p>
      </dgm:t>
    </dgm:pt>
    <dgm:pt modelId="{F61F0D70-1DF8-4280-A9AD-7C64B1BBBA8B}" type="pres">
      <dgm:prSet presAssocID="{42BB4D0D-0C93-46D1-9C5C-669255444374}" presName="hierRoot2" presStyleCnt="0">
        <dgm:presLayoutVars>
          <dgm:hierBranch val="init"/>
        </dgm:presLayoutVars>
      </dgm:prSet>
      <dgm:spPr/>
      <dgm:t>
        <a:bodyPr/>
        <a:lstStyle/>
        <a:p>
          <a:endParaRPr lang="en-US"/>
        </a:p>
      </dgm:t>
    </dgm:pt>
    <dgm:pt modelId="{57AC5FD6-CFB5-42F8-A6F5-A9A7634F0B09}" type="pres">
      <dgm:prSet presAssocID="{42BB4D0D-0C93-46D1-9C5C-669255444374}" presName="rootComposite" presStyleCnt="0"/>
      <dgm:spPr/>
      <dgm:t>
        <a:bodyPr/>
        <a:lstStyle/>
        <a:p>
          <a:endParaRPr lang="en-US"/>
        </a:p>
      </dgm:t>
    </dgm:pt>
    <dgm:pt modelId="{7D2F976F-5668-44FB-9F2A-80EED7704AED}" type="pres">
      <dgm:prSet presAssocID="{42BB4D0D-0C93-46D1-9C5C-669255444374}" presName="rootText" presStyleLbl="node3" presStyleIdx="0" presStyleCnt="23">
        <dgm:presLayoutVars>
          <dgm:chPref val="3"/>
        </dgm:presLayoutVars>
      </dgm:prSet>
      <dgm:spPr/>
      <dgm:t>
        <a:bodyPr/>
        <a:lstStyle/>
        <a:p>
          <a:endParaRPr lang="en-US"/>
        </a:p>
      </dgm:t>
    </dgm:pt>
    <dgm:pt modelId="{B8FAB090-C2E8-4F39-AA46-ECCC344E6271}" type="pres">
      <dgm:prSet presAssocID="{42BB4D0D-0C93-46D1-9C5C-669255444374}" presName="rootConnector" presStyleLbl="node3" presStyleIdx="0" presStyleCnt="23"/>
      <dgm:spPr/>
      <dgm:t>
        <a:bodyPr/>
        <a:lstStyle/>
        <a:p>
          <a:endParaRPr lang="en-US"/>
        </a:p>
      </dgm:t>
    </dgm:pt>
    <dgm:pt modelId="{62BD0F0D-DB36-4E27-89C6-2D3D3462A897}" type="pres">
      <dgm:prSet presAssocID="{42BB4D0D-0C93-46D1-9C5C-669255444374}" presName="hierChild4" presStyleCnt="0"/>
      <dgm:spPr/>
      <dgm:t>
        <a:bodyPr/>
        <a:lstStyle/>
        <a:p>
          <a:endParaRPr lang="en-US"/>
        </a:p>
      </dgm:t>
    </dgm:pt>
    <dgm:pt modelId="{A392F2E9-6EDC-4407-81C4-E18ED4040645}" type="pres">
      <dgm:prSet presAssocID="{42BB4D0D-0C93-46D1-9C5C-669255444374}" presName="hierChild5" presStyleCnt="0"/>
      <dgm:spPr/>
      <dgm:t>
        <a:bodyPr/>
        <a:lstStyle/>
        <a:p>
          <a:endParaRPr lang="en-US"/>
        </a:p>
      </dgm:t>
    </dgm:pt>
    <dgm:pt modelId="{81984FD2-10D2-4CCA-B281-0FC26C657EA3}" type="pres">
      <dgm:prSet presAssocID="{B723A18E-48C8-45D7-BD8A-85DACCC369EA}" presName="Name37" presStyleLbl="parChTrans1D3" presStyleIdx="1" presStyleCnt="23"/>
      <dgm:spPr/>
      <dgm:t>
        <a:bodyPr/>
        <a:lstStyle/>
        <a:p>
          <a:endParaRPr lang="en-US"/>
        </a:p>
      </dgm:t>
    </dgm:pt>
    <dgm:pt modelId="{FA720F5E-64E7-400D-AF62-8E5B9F62DB0E}" type="pres">
      <dgm:prSet presAssocID="{665540E1-6395-4B12-A6DE-EE3D2E91837F}" presName="hierRoot2" presStyleCnt="0">
        <dgm:presLayoutVars>
          <dgm:hierBranch val="init"/>
        </dgm:presLayoutVars>
      </dgm:prSet>
      <dgm:spPr/>
      <dgm:t>
        <a:bodyPr/>
        <a:lstStyle/>
        <a:p>
          <a:endParaRPr lang="en-US"/>
        </a:p>
      </dgm:t>
    </dgm:pt>
    <dgm:pt modelId="{A5B5E578-0AD9-4DF0-8A4A-6D7AE4F773D7}" type="pres">
      <dgm:prSet presAssocID="{665540E1-6395-4B12-A6DE-EE3D2E91837F}" presName="rootComposite" presStyleCnt="0"/>
      <dgm:spPr/>
      <dgm:t>
        <a:bodyPr/>
        <a:lstStyle/>
        <a:p>
          <a:endParaRPr lang="en-US"/>
        </a:p>
      </dgm:t>
    </dgm:pt>
    <dgm:pt modelId="{66214028-1490-4377-A1DB-ED832EE7CC2B}" type="pres">
      <dgm:prSet presAssocID="{665540E1-6395-4B12-A6DE-EE3D2E91837F}" presName="rootText" presStyleLbl="node3" presStyleIdx="1" presStyleCnt="23">
        <dgm:presLayoutVars>
          <dgm:chPref val="3"/>
        </dgm:presLayoutVars>
      </dgm:prSet>
      <dgm:spPr/>
      <dgm:t>
        <a:bodyPr/>
        <a:lstStyle/>
        <a:p>
          <a:endParaRPr lang="en-US"/>
        </a:p>
      </dgm:t>
    </dgm:pt>
    <dgm:pt modelId="{A5B7ED74-DCA8-4837-94A2-08E4CA2ADE46}" type="pres">
      <dgm:prSet presAssocID="{665540E1-6395-4B12-A6DE-EE3D2E91837F}" presName="rootConnector" presStyleLbl="node3" presStyleIdx="1" presStyleCnt="23"/>
      <dgm:spPr/>
      <dgm:t>
        <a:bodyPr/>
        <a:lstStyle/>
        <a:p>
          <a:endParaRPr lang="en-US"/>
        </a:p>
      </dgm:t>
    </dgm:pt>
    <dgm:pt modelId="{4E5A72C8-3A27-4173-89C7-A56BC3614DB7}" type="pres">
      <dgm:prSet presAssocID="{665540E1-6395-4B12-A6DE-EE3D2E91837F}" presName="hierChild4" presStyleCnt="0"/>
      <dgm:spPr/>
      <dgm:t>
        <a:bodyPr/>
        <a:lstStyle/>
        <a:p>
          <a:endParaRPr lang="en-US"/>
        </a:p>
      </dgm:t>
    </dgm:pt>
    <dgm:pt modelId="{DCAD0925-B492-4928-A718-E0BBDF49F8DE}" type="pres">
      <dgm:prSet presAssocID="{665540E1-6395-4B12-A6DE-EE3D2E91837F}" presName="hierChild5" presStyleCnt="0"/>
      <dgm:spPr/>
      <dgm:t>
        <a:bodyPr/>
        <a:lstStyle/>
        <a:p>
          <a:endParaRPr lang="en-US"/>
        </a:p>
      </dgm:t>
    </dgm:pt>
    <dgm:pt modelId="{95209824-ABBB-47F3-8E2A-89DFC70A72F6}" type="pres">
      <dgm:prSet presAssocID="{10A357FE-2160-4F11-9382-B9254D2E9458}" presName="Name37" presStyleLbl="parChTrans1D3" presStyleIdx="2" presStyleCnt="23"/>
      <dgm:spPr/>
      <dgm:t>
        <a:bodyPr/>
        <a:lstStyle/>
        <a:p>
          <a:endParaRPr lang="en-US"/>
        </a:p>
      </dgm:t>
    </dgm:pt>
    <dgm:pt modelId="{4EAED326-FD3F-4FFD-AA76-BD763620DF72}" type="pres">
      <dgm:prSet presAssocID="{B369A9BB-D99E-46DE-B0CF-E705FA5831B5}" presName="hierRoot2" presStyleCnt="0">
        <dgm:presLayoutVars>
          <dgm:hierBranch val="init"/>
        </dgm:presLayoutVars>
      </dgm:prSet>
      <dgm:spPr/>
      <dgm:t>
        <a:bodyPr/>
        <a:lstStyle/>
        <a:p>
          <a:endParaRPr lang="en-US"/>
        </a:p>
      </dgm:t>
    </dgm:pt>
    <dgm:pt modelId="{03C36816-2B26-4531-85EB-36AE063381E8}" type="pres">
      <dgm:prSet presAssocID="{B369A9BB-D99E-46DE-B0CF-E705FA5831B5}" presName="rootComposite" presStyleCnt="0"/>
      <dgm:spPr/>
      <dgm:t>
        <a:bodyPr/>
        <a:lstStyle/>
        <a:p>
          <a:endParaRPr lang="en-US"/>
        </a:p>
      </dgm:t>
    </dgm:pt>
    <dgm:pt modelId="{0349B2CA-51B2-4D51-B5B3-59ABE98AD6C3}" type="pres">
      <dgm:prSet presAssocID="{B369A9BB-D99E-46DE-B0CF-E705FA5831B5}" presName="rootText" presStyleLbl="node3" presStyleIdx="2" presStyleCnt="23">
        <dgm:presLayoutVars>
          <dgm:chPref val="3"/>
        </dgm:presLayoutVars>
      </dgm:prSet>
      <dgm:spPr/>
      <dgm:t>
        <a:bodyPr/>
        <a:lstStyle/>
        <a:p>
          <a:endParaRPr lang="en-US"/>
        </a:p>
      </dgm:t>
    </dgm:pt>
    <dgm:pt modelId="{C7E1AC1D-FA71-4038-AAAC-4216FDE1886B}" type="pres">
      <dgm:prSet presAssocID="{B369A9BB-D99E-46DE-B0CF-E705FA5831B5}" presName="rootConnector" presStyleLbl="node3" presStyleIdx="2" presStyleCnt="23"/>
      <dgm:spPr/>
      <dgm:t>
        <a:bodyPr/>
        <a:lstStyle/>
        <a:p>
          <a:endParaRPr lang="en-US"/>
        </a:p>
      </dgm:t>
    </dgm:pt>
    <dgm:pt modelId="{2F5CAE01-4091-4401-B811-6D3B425922ED}" type="pres">
      <dgm:prSet presAssocID="{B369A9BB-D99E-46DE-B0CF-E705FA5831B5}" presName="hierChild4" presStyleCnt="0"/>
      <dgm:spPr/>
      <dgm:t>
        <a:bodyPr/>
        <a:lstStyle/>
        <a:p>
          <a:endParaRPr lang="en-US"/>
        </a:p>
      </dgm:t>
    </dgm:pt>
    <dgm:pt modelId="{FE963E9A-BE4C-46B7-83FC-8FDC7C548968}" type="pres">
      <dgm:prSet presAssocID="{B369A9BB-D99E-46DE-B0CF-E705FA5831B5}" presName="hierChild5" presStyleCnt="0"/>
      <dgm:spPr/>
      <dgm:t>
        <a:bodyPr/>
        <a:lstStyle/>
        <a:p>
          <a:endParaRPr lang="en-US"/>
        </a:p>
      </dgm:t>
    </dgm:pt>
    <dgm:pt modelId="{ACB41F4A-7EB2-45CF-B667-5A252316E711}" type="pres">
      <dgm:prSet presAssocID="{705036A1-718E-409E-96CD-AFC9EE838076}" presName="Name37" presStyleLbl="parChTrans1D3" presStyleIdx="3" presStyleCnt="23"/>
      <dgm:spPr/>
      <dgm:t>
        <a:bodyPr/>
        <a:lstStyle/>
        <a:p>
          <a:endParaRPr lang="en-US"/>
        </a:p>
      </dgm:t>
    </dgm:pt>
    <dgm:pt modelId="{8C13C376-F61D-4A2B-BC63-2053386F7755}" type="pres">
      <dgm:prSet presAssocID="{A99860D1-88BD-410A-A27D-387D2CEC6295}" presName="hierRoot2" presStyleCnt="0">
        <dgm:presLayoutVars>
          <dgm:hierBranch val="init"/>
        </dgm:presLayoutVars>
      </dgm:prSet>
      <dgm:spPr/>
      <dgm:t>
        <a:bodyPr/>
        <a:lstStyle/>
        <a:p>
          <a:endParaRPr lang="en-US"/>
        </a:p>
      </dgm:t>
    </dgm:pt>
    <dgm:pt modelId="{E48EEE68-8988-47C4-BAD4-0FDDD754E667}" type="pres">
      <dgm:prSet presAssocID="{A99860D1-88BD-410A-A27D-387D2CEC6295}" presName="rootComposite" presStyleCnt="0"/>
      <dgm:spPr/>
      <dgm:t>
        <a:bodyPr/>
        <a:lstStyle/>
        <a:p>
          <a:endParaRPr lang="en-US"/>
        </a:p>
      </dgm:t>
    </dgm:pt>
    <dgm:pt modelId="{20F775FF-3A96-4915-9448-BE92BC4F6736}" type="pres">
      <dgm:prSet presAssocID="{A99860D1-88BD-410A-A27D-387D2CEC6295}" presName="rootText" presStyleLbl="node3" presStyleIdx="3" presStyleCnt="23">
        <dgm:presLayoutVars>
          <dgm:chPref val="3"/>
        </dgm:presLayoutVars>
      </dgm:prSet>
      <dgm:spPr/>
      <dgm:t>
        <a:bodyPr/>
        <a:lstStyle/>
        <a:p>
          <a:endParaRPr lang="en-US"/>
        </a:p>
      </dgm:t>
    </dgm:pt>
    <dgm:pt modelId="{84B4223C-39E3-4A44-AF3C-82EC3D008FBA}" type="pres">
      <dgm:prSet presAssocID="{A99860D1-88BD-410A-A27D-387D2CEC6295}" presName="rootConnector" presStyleLbl="node3" presStyleIdx="3" presStyleCnt="23"/>
      <dgm:spPr/>
      <dgm:t>
        <a:bodyPr/>
        <a:lstStyle/>
        <a:p>
          <a:endParaRPr lang="en-US"/>
        </a:p>
      </dgm:t>
    </dgm:pt>
    <dgm:pt modelId="{078CC572-CBE1-4B1C-9E55-7B1FEA0945FF}" type="pres">
      <dgm:prSet presAssocID="{A99860D1-88BD-410A-A27D-387D2CEC6295}" presName="hierChild4" presStyleCnt="0"/>
      <dgm:spPr/>
      <dgm:t>
        <a:bodyPr/>
        <a:lstStyle/>
        <a:p>
          <a:endParaRPr lang="en-US"/>
        </a:p>
      </dgm:t>
    </dgm:pt>
    <dgm:pt modelId="{6CEF5ECA-EB26-4D3C-8434-3FF91FD26428}" type="pres">
      <dgm:prSet presAssocID="{A99860D1-88BD-410A-A27D-387D2CEC6295}" presName="hierChild5" presStyleCnt="0"/>
      <dgm:spPr/>
      <dgm:t>
        <a:bodyPr/>
        <a:lstStyle/>
        <a:p>
          <a:endParaRPr lang="en-US"/>
        </a:p>
      </dgm:t>
    </dgm:pt>
    <dgm:pt modelId="{7BD7835A-9CC7-4601-A34C-E479AE2604B6}" type="pres">
      <dgm:prSet presAssocID="{E9858BBF-A043-4508-8C4C-B3204FB22828}" presName="Name37" presStyleLbl="parChTrans1D3" presStyleIdx="4" presStyleCnt="23"/>
      <dgm:spPr/>
      <dgm:t>
        <a:bodyPr/>
        <a:lstStyle/>
        <a:p>
          <a:endParaRPr lang="en-US"/>
        </a:p>
      </dgm:t>
    </dgm:pt>
    <dgm:pt modelId="{86DA6188-8C4A-478D-80BD-768C4CC5E616}" type="pres">
      <dgm:prSet presAssocID="{E4DB05F7-947F-4B30-BE9E-6F6C8E482015}" presName="hierRoot2" presStyleCnt="0">
        <dgm:presLayoutVars>
          <dgm:hierBranch val="init"/>
        </dgm:presLayoutVars>
      </dgm:prSet>
      <dgm:spPr/>
      <dgm:t>
        <a:bodyPr/>
        <a:lstStyle/>
        <a:p>
          <a:endParaRPr lang="en-US"/>
        </a:p>
      </dgm:t>
    </dgm:pt>
    <dgm:pt modelId="{72138F44-501E-4B94-81A1-09D1B1144D92}" type="pres">
      <dgm:prSet presAssocID="{E4DB05F7-947F-4B30-BE9E-6F6C8E482015}" presName="rootComposite" presStyleCnt="0"/>
      <dgm:spPr/>
      <dgm:t>
        <a:bodyPr/>
        <a:lstStyle/>
        <a:p>
          <a:endParaRPr lang="en-US"/>
        </a:p>
      </dgm:t>
    </dgm:pt>
    <dgm:pt modelId="{E6EC9080-2B14-4FC6-BEDB-66403CD15CDE}" type="pres">
      <dgm:prSet presAssocID="{E4DB05F7-947F-4B30-BE9E-6F6C8E482015}" presName="rootText" presStyleLbl="node3" presStyleIdx="4" presStyleCnt="23">
        <dgm:presLayoutVars>
          <dgm:chPref val="3"/>
        </dgm:presLayoutVars>
      </dgm:prSet>
      <dgm:spPr/>
      <dgm:t>
        <a:bodyPr/>
        <a:lstStyle/>
        <a:p>
          <a:endParaRPr lang="en-US"/>
        </a:p>
      </dgm:t>
    </dgm:pt>
    <dgm:pt modelId="{294E3CA2-FC6F-49E9-97C3-CAC91AF769F5}" type="pres">
      <dgm:prSet presAssocID="{E4DB05F7-947F-4B30-BE9E-6F6C8E482015}" presName="rootConnector" presStyleLbl="node3" presStyleIdx="4" presStyleCnt="23"/>
      <dgm:spPr/>
      <dgm:t>
        <a:bodyPr/>
        <a:lstStyle/>
        <a:p>
          <a:endParaRPr lang="en-US"/>
        </a:p>
      </dgm:t>
    </dgm:pt>
    <dgm:pt modelId="{6DAD4941-CD57-4BC6-9A30-7975E7013DED}" type="pres">
      <dgm:prSet presAssocID="{E4DB05F7-947F-4B30-BE9E-6F6C8E482015}" presName="hierChild4" presStyleCnt="0"/>
      <dgm:spPr/>
      <dgm:t>
        <a:bodyPr/>
        <a:lstStyle/>
        <a:p>
          <a:endParaRPr lang="en-US"/>
        </a:p>
      </dgm:t>
    </dgm:pt>
    <dgm:pt modelId="{E341B38C-19EE-4CBD-AF21-4BF83D05BEC4}" type="pres">
      <dgm:prSet presAssocID="{E4DB05F7-947F-4B30-BE9E-6F6C8E482015}" presName="hierChild5" presStyleCnt="0"/>
      <dgm:spPr/>
      <dgm:t>
        <a:bodyPr/>
        <a:lstStyle/>
        <a:p>
          <a:endParaRPr lang="en-US"/>
        </a:p>
      </dgm:t>
    </dgm:pt>
    <dgm:pt modelId="{6D81AFA0-11F2-4C5A-8569-18D3DE1FBB32}" type="pres">
      <dgm:prSet presAssocID="{2CED17A8-86B3-481A-ADE8-DE5D23912825}" presName="hierChild5" presStyleCnt="0"/>
      <dgm:spPr/>
      <dgm:t>
        <a:bodyPr/>
        <a:lstStyle/>
        <a:p>
          <a:endParaRPr lang="en-US"/>
        </a:p>
      </dgm:t>
    </dgm:pt>
    <dgm:pt modelId="{2F1F63AF-4D04-4121-8E88-EFA29476EC42}" type="pres">
      <dgm:prSet presAssocID="{6704CC0B-DA98-4419-B762-35EDA0DDC415}" presName="Name37" presStyleLbl="parChTrans1D2" presStyleIdx="2" presStyleCnt="7"/>
      <dgm:spPr/>
      <dgm:t>
        <a:bodyPr/>
        <a:lstStyle/>
        <a:p>
          <a:endParaRPr lang="en-US"/>
        </a:p>
      </dgm:t>
    </dgm:pt>
    <dgm:pt modelId="{0B08072A-C135-4605-B892-129AAEB68386}" type="pres">
      <dgm:prSet presAssocID="{802D4849-F1D8-445F-B499-77E4E27F834F}" presName="hierRoot2" presStyleCnt="0">
        <dgm:presLayoutVars>
          <dgm:hierBranch val="init"/>
        </dgm:presLayoutVars>
      </dgm:prSet>
      <dgm:spPr/>
      <dgm:t>
        <a:bodyPr/>
        <a:lstStyle/>
        <a:p>
          <a:endParaRPr lang="en-US"/>
        </a:p>
      </dgm:t>
    </dgm:pt>
    <dgm:pt modelId="{3D696AAF-E822-4F21-9E66-CF2E2007C1E8}" type="pres">
      <dgm:prSet presAssocID="{802D4849-F1D8-445F-B499-77E4E27F834F}" presName="rootComposite" presStyleCnt="0"/>
      <dgm:spPr/>
      <dgm:t>
        <a:bodyPr/>
        <a:lstStyle/>
        <a:p>
          <a:endParaRPr lang="en-US"/>
        </a:p>
      </dgm:t>
    </dgm:pt>
    <dgm:pt modelId="{0014610A-5B2F-4853-B766-B41472B4D9F3}" type="pres">
      <dgm:prSet presAssocID="{802D4849-F1D8-445F-B499-77E4E27F834F}" presName="rootText" presStyleLbl="node2" presStyleIdx="2" presStyleCnt="6">
        <dgm:presLayoutVars>
          <dgm:chPref val="3"/>
        </dgm:presLayoutVars>
      </dgm:prSet>
      <dgm:spPr/>
      <dgm:t>
        <a:bodyPr/>
        <a:lstStyle/>
        <a:p>
          <a:endParaRPr lang="en-US"/>
        </a:p>
      </dgm:t>
    </dgm:pt>
    <dgm:pt modelId="{FBB1AF39-7CF6-4CB1-B386-E26DDC953910}" type="pres">
      <dgm:prSet presAssocID="{802D4849-F1D8-445F-B499-77E4E27F834F}" presName="rootConnector" presStyleLbl="node2" presStyleIdx="2" presStyleCnt="6"/>
      <dgm:spPr/>
      <dgm:t>
        <a:bodyPr/>
        <a:lstStyle/>
        <a:p>
          <a:endParaRPr lang="en-US"/>
        </a:p>
      </dgm:t>
    </dgm:pt>
    <dgm:pt modelId="{271FF683-A724-4FAD-811E-2BBFC6B6F4D5}" type="pres">
      <dgm:prSet presAssocID="{802D4849-F1D8-445F-B499-77E4E27F834F}" presName="hierChild4" presStyleCnt="0"/>
      <dgm:spPr/>
      <dgm:t>
        <a:bodyPr/>
        <a:lstStyle/>
        <a:p>
          <a:endParaRPr lang="en-US"/>
        </a:p>
      </dgm:t>
    </dgm:pt>
    <dgm:pt modelId="{EA481136-46BB-4607-B471-59FBB564AC3C}" type="pres">
      <dgm:prSet presAssocID="{2C49A02E-8358-4AC3-A136-70ED2A2A1D46}" presName="Name37" presStyleLbl="parChTrans1D3" presStyleIdx="5" presStyleCnt="23"/>
      <dgm:spPr/>
      <dgm:t>
        <a:bodyPr/>
        <a:lstStyle/>
        <a:p>
          <a:endParaRPr lang="en-US"/>
        </a:p>
      </dgm:t>
    </dgm:pt>
    <dgm:pt modelId="{95F7BAD7-94C7-4C01-B76F-C5FD34541F00}" type="pres">
      <dgm:prSet presAssocID="{E81FD04D-9272-404F-A412-9A0D8825C479}" presName="hierRoot2" presStyleCnt="0">
        <dgm:presLayoutVars>
          <dgm:hierBranch val="init"/>
        </dgm:presLayoutVars>
      </dgm:prSet>
      <dgm:spPr/>
      <dgm:t>
        <a:bodyPr/>
        <a:lstStyle/>
        <a:p>
          <a:endParaRPr lang="en-US"/>
        </a:p>
      </dgm:t>
    </dgm:pt>
    <dgm:pt modelId="{881AE22D-88E1-4BB3-BF04-2E745D4D8855}" type="pres">
      <dgm:prSet presAssocID="{E81FD04D-9272-404F-A412-9A0D8825C479}" presName="rootComposite" presStyleCnt="0"/>
      <dgm:spPr/>
      <dgm:t>
        <a:bodyPr/>
        <a:lstStyle/>
        <a:p>
          <a:endParaRPr lang="en-US"/>
        </a:p>
      </dgm:t>
    </dgm:pt>
    <dgm:pt modelId="{7AABFDC2-F0C4-43ED-9DE2-B3ED848DD0B2}" type="pres">
      <dgm:prSet presAssocID="{E81FD04D-9272-404F-A412-9A0D8825C479}" presName="rootText" presStyleLbl="node3" presStyleIdx="5" presStyleCnt="23">
        <dgm:presLayoutVars>
          <dgm:chPref val="3"/>
        </dgm:presLayoutVars>
      </dgm:prSet>
      <dgm:spPr/>
      <dgm:t>
        <a:bodyPr/>
        <a:lstStyle/>
        <a:p>
          <a:endParaRPr lang="en-US"/>
        </a:p>
      </dgm:t>
    </dgm:pt>
    <dgm:pt modelId="{0E5C0C3F-E6AB-4E7A-A538-0BD21C47BBDB}" type="pres">
      <dgm:prSet presAssocID="{E81FD04D-9272-404F-A412-9A0D8825C479}" presName="rootConnector" presStyleLbl="node3" presStyleIdx="5" presStyleCnt="23"/>
      <dgm:spPr/>
      <dgm:t>
        <a:bodyPr/>
        <a:lstStyle/>
        <a:p>
          <a:endParaRPr lang="en-US"/>
        </a:p>
      </dgm:t>
    </dgm:pt>
    <dgm:pt modelId="{7E2D33FB-4434-4875-A9B8-1D01766C1F6B}" type="pres">
      <dgm:prSet presAssocID="{E81FD04D-9272-404F-A412-9A0D8825C479}" presName="hierChild4" presStyleCnt="0"/>
      <dgm:spPr/>
      <dgm:t>
        <a:bodyPr/>
        <a:lstStyle/>
        <a:p>
          <a:endParaRPr lang="en-US"/>
        </a:p>
      </dgm:t>
    </dgm:pt>
    <dgm:pt modelId="{3E7DCE39-73B0-4640-A55A-037BE8DED93E}" type="pres">
      <dgm:prSet presAssocID="{E81FD04D-9272-404F-A412-9A0D8825C479}" presName="hierChild5" presStyleCnt="0"/>
      <dgm:spPr/>
      <dgm:t>
        <a:bodyPr/>
        <a:lstStyle/>
        <a:p>
          <a:endParaRPr lang="en-US"/>
        </a:p>
      </dgm:t>
    </dgm:pt>
    <dgm:pt modelId="{CAE6578C-27C6-44EA-BA0E-87D371A0AF04}" type="pres">
      <dgm:prSet presAssocID="{6CC7461F-6712-480C-B4E0-89DF73F44F25}" presName="Name37" presStyleLbl="parChTrans1D3" presStyleIdx="6" presStyleCnt="23"/>
      <dgm:spPr/>
      <dgm:t>
        <a:bodyPr/>
        <a:lstStyle/>
        <a:p>
          <a:endParaRPr lang="en-US"/>
        </a:p>
      </dgm:t>
    </dgm:pt>
    <dgm:pt modelId="{C1F7B983-2221-4B0E-9508-8E430B67BA96}" type="pres">
      <dgm:prSet presAssocID="{AA2E3D03-25B4-4D2E-92FA-C274A8F5C22A}" presName="hierRoot2" presStyleCnt="0">
        <dgm:presLayoutVars>
          <dgm:hierBranch val="init"/>
        </dgm:presLayoutVars>
      </dgm:prSet>
      <dgm:spPr/>
      <dgm:t>
        <a:bodyPr/>
        <a:lstStyle/>
        <a:p>
          <a:endParaRPr lang="en-US"/>
        </a:p>
      </dgm:t>
    </dgm:pt>
    <dgm:pt modelId="{CC1DF704-7B87-4D64-B993-91C85863C420}" type="pres">
      <dgm:prSet presAssocID="{AA2E3D03-25B4-4D2E-92FA-C274A8F5C22A}" presName="rootComposite" presStyleCnt="0"/>
      <dgm:spPr/>
      <dgm:t>
        <a:bodyPr/>
        <a:lstStyle/>
        <a:p>
          <a:endParaRPr lang="en-US"/>
        </a:p>
      </dgm:t>
    </dgm:pt>
    <dgm:pt modelId="{68CB21C3-8EC7-4A7B-A8AE-12A50C99475B}" type="pres">
      <dgm:prSet presAssocID="{AA2E3D03-25B4-4D2E-92FA-C274A8F5C22A}" presName="rootText" presStyleLbl="node3" presStyleIdx="6" presStyleCnt="23" custLinFactNeighborX="2369" custLinFactNeighborY="11846">
        <dgm:presLayoutVars>
          <dgm:chPref val="3"/>
        </dgm:presLayoutVars>
      </dgm:prSet>
      <dgm:spPr/>
      <dgm:t>
        <a:bodyPr/>
        <a:lstStyle/>
        <a:p>
          <a:endParaRPr lang="en-US"/>
        </a:p>
      </dgm:t>
    </dgm:pt>
    <dgm:pt modelId="{709C4012-0485-4EEF-B7DD-0E757ED8AA36}" type="pres">
      <dgm:prSet presAssocID="{AA2E3D03-25B4-4D2E-92FA-C274A8F5C22A}" presName="rootConnector" presStyleLbl="node3" presStyleIdx="6" presStyleCnt="23"/>
      <dgm:spPr/>
      <dgm:t>
        <a:bodyPr/>
        <a:lstStyle/>
        <a:p>
          <a:endParaRPr lang="en-US"/>
        </a:p>
      </dgm:t>
    </dgm:pt>
    <dgm:pt modelId="{520BE958-B75F-483E-9292-91ABF34591CC}" type="pres">
      <dgm:prSet presAssocID="{AA2E3D03-25B4-4D2E-92FA-C274A8F5C22A}" presName="hierChild4" presStyleCnt="0"/>
      <dgm:spPr/>
      <dgm:t>
        <a:bodyPr/>
        <a:lstStyle/>
        <a:p>
          <a:endParaRPr lang="en-US"/>
        </a:p>
      </dgm:t>
    </dgm:pt>
    <dgm:pt modelId="{E05D4E6B-431C-4F3E-BFB9-72378A683A51}" type="pres">
      <dgm:prSet presAssocID="{AA2E3D03-25B4-4D2E-92FA-C274A8F5C22A}" presName="hierChild5" presStyleCnt="0"/>
      <dgm:spPr/>
      <dgm:t>
        <a:bodyPr/>
        <a:lstStyle/>
        <a:p>
          <a:endParaRPr lang="en-US"/>
        </a:p>
      </dgm:t>
    </dgm:pt>
    <dgm:pt modelId="{58248C1E-8FB7-4C54-9E6C-17CD7687EF00}" type="pres">
      <dgm:prSet presAssocID="{EA7F6B76-4CEE-4239-85B4-1A73DDFDD3E4}" presName="Name37" presStyleLbl="parChTrans1D3" presStyleIdx="7" presStyleCnt="23"/>
      <dgm:spPr/>
      <dgm:t>
        <a:bodyPr/>
        <a:lstStyle/>
        <a:p>
          <a:endParaRPr lang="en-US"/>
        </a:p>
      </dgm:t>
    </dgm:pt>
    <dgm:pt modelId="{FDDA36B1-B12D-4D1B-B858-7E4DC4B91D40}" type="pres">
      <dgm:prSet presAssocID="{89C1941D-1EEF-4033-94E3-210CE7769D79}" presName="hierRoot2" presStyleCnt="0">
        <dgm:presLayoutVars>
          <dgm:hierBranch val="init"/>
        </dgm:presLayoutVars>
      </dgm:prSet>
      <dgm:spPr/>
      <dgm:t>
        <a:bodyPr/>
        <a:lstStyle/>
        <a:p>
          <a:endParaRPr lang="en-US"/>
        </a:p>
      </dgm:t>
    </dgm:pt>
    <dgm:pt modelId="{CC129C05-C68F-48CE-8FD4-84FD494DA845}" type="pres">
      <dgm:prSet presAssocID="{89C1941D-1EEF-4033-94E3-210CE7769D79}" presName="rootComposite" presStyleCnt="0"/>
      <dgm:spPr/>
      <dgm:t>
        <a:bodyPr/>
        <a:lstStyle/>
        <a:p>
          <a:endParaRPr lang="en-US"/>
        </a:p>
      </dgm:t>
    </dgm:pt>
    <dgm:pt modelId="{AA1FF723-28C2-4E7C-BB3E-D2D03FF550C2}" type="pres">
      <dgm:prSet presAssocID="{89C1941D-1EEF-4033-94E3-210CE7769D79}" presName="rootText" presStyleLbl="node3" presStyleIdx="7" presStyleCnt="23">
        <dgm:presLayoutVars>
          <dgm:chPref val="3"/>
        </dgm:presLayoutVars>
      </dgm:prSet>
      <dgm:spPr/>
      <dgm:t>
        <a:bodyPr/>
        <a:lstStyle/>
        <a:p>
          <a:endParaRPr lang="en-US"/>
        </a:p>
      </dgm:t>
    </dgm:pt>
    <dgm:pt modelId="{7301D28D-07F8-4DA8-91C4-6DBB059CBDCB}" type="pres">
      <dgm:prSet presAssocID="{89C1941D-1EEF-4033-94E3-210CE7769D79}" presName="rootConnector" presStyleLbl="node3" presStyleIdx="7" presStyleCnt="23"/>
      <dgm:spPr/>
      <dgm:t>
        <a:bodyPr/>
        <a:lstStyle/>
        <a:p>
          <a:endParaRPr lang="en-US"/>
        </a:p>
      </dgm:t>
    </dgm:pt>
    <dgm:pt modelId="{CADF862A-5665-40D8-990E-D97576FBD83F}" type="pres">
      <dgm:prSet presAssocID="{89C1941D-1EEF-4033-94E3-210CE7769D79}" presName="hierChild4" presStyleCnt="0"/>
      <dgm:spPr/>
      <dgm:t>
        <a:bodyPr/>
        <a:lstStyle/>
        <a:p>
          <a:endParaRPr lang="en-US"/>
        </a:p>
      </dgm:t>
    </dgm:pt>
    <dgm:pt modelId="{F2A3AEEA-F392-4AA8-AEDE-119A61659D61}" type="pres">
      <dgm:prSet presAssocID="{89C1941D-1EEF-4033-94E3-210CE7769D79}" presName="hierChild5" presStyleCnt="0"/>
      <dgm:spPr/>
      <dgm:t>
        <a:bodyPr/>
        <a:lstStyle/>
        <a:p>
          <a:endParaRPr lang="en-US"/>
        </a:p>
      </dgm:t>
    </dgm:pt>
    <dgm:pt modelId="{46924761-349B-4E12-B0CB-C5EED3A142E1}" type="pres">
      <dgm:prSet presAssocID="{71D95B62-7906-4471-A7E9-E801B09CC9D6}" presName="Name37" presStyleLbl="parChTrans1D3" presStyleIdx="8" presStyleCnt="23"/>
      <dgm:spPr/>
      <dgm:t>
        <a:bodyPr/>
        <a:lstStyle/>
        <a:p>
          <a:endParaRPr lang="en-US"/>
        </a:p>
      </dgm:t>
    </dgm:pt>
    <dgm:pt modelId="{8DA2129A-7E87-46FF-A76B-B48A23E6C053}" type="pres">
      <dgm:prSet presAssocID="{ACE184DF-9964-4FA6-AF54-CF92D8C5F541}" presName="hierRoot2" presStyleCnt="0">
        <dgm:presLayoutVars>
          <dgm:hierBranch val="init"/>
        </dgm:presLayoutVars>
      </dgm:prSet>
      <dgm:spPr/>
    </dgm:pt>
    <dgm:pt modelId="{374C939C-125F-4A23-AFCB-5EB2086151CD}" type="pres">
      <dgm:prSet presAssocID="{ACE184DF-9964-4FA6-AF54-CF92D8C5F541}" presName="rootComposite" presStyleCnt="0"/>
      <dgm:spPr/>
    </dgm:pt>
    <dgm:pt modelId="{4C44EB9B-3556-4EBB-A0F9-0D62F85FD9BD}" type="pres">
      <dgm:prSet presAssocID="{ACE184DF-9964-4FA6-AF54-CF92D8C5F541}" presName="rootText" presStyleLbl="node3" presStyleIdx="8" presStyleCnt="23">
        <dgm:presLayoutVars>
          <dgm:chPref val="3"/>
        </dgm:presLayoutVars>
      </dgm:prSet>
      <dgm:spPr/>
      <dgm:t>
        <a:bodyPr/>
        <a:lstStyle/>
        <a:p>
          <a:endParaRPr lang="en-US"/>
        </a:p>
      </dgm:t>
    </dgm:pt>
    <dgm:pt modelId="{8380C190-C8DF-458D-A5C9-6353CCDC340E}" type="pres">
      <dgm:prSet presAssocID="{ACE184DF-9964-4FA6-AF54-CF92D8C5F541}" presName="rootConnector" presStyleLbl="node3" presStyleIdx="8" presStyleCnt="23"/>
      <dgm:spPr/>
      <dgm:t>
        <a:bodyPr/>
        <a:lstStyle/>
        <a:p>
          <a:endParaRPr lang="en-US"/>
        </a:p>
      </dgm:t>
    </dgm:pt>
    <dgm:pt modelId="{AC7DFC0B-30EF-4E41-A353-2FF90F5E89C4}" type="pres">
      <dgm:prSet presAssocID="{ACE184DF-9964-4FA6-AF54-CF92D8C5F541}" presName="hierChild4" presStyleCnt="0"/>
      <dgm:spPr/>
    </dgm:pt>
    <dgm:pt modelId="{E6C3D1CF-2201-4628-9D92-FCD378B0D514}" type="pres">
      <dgm:prSet presAssocID="{ACE184DF-9964-4FA6-AF54-CF92D8C5F541}" presName="hierChild5" presStyleCnt="0"/>
      <dgm:spPr/>
    </dgm:pt>
    <dgm:pt modelId="{7CA71092-AEDA-449F-BD71-322E8EF35F82}" type="pres">
      <dgm:prSet presAssocID="{8ECC9D63-43EC-4FEC-9572-D5334617FFF9}" presName="Name37" presStyleLbl="parChTrans1D3" presStyleIdx="9" presStyleCnt="23"/>
      <dgm:spPr/>
      <dgm:t>
        <a:bodyPr/>
        <a:lstStyle/>
        <a:p>
          <a:endParaRPr lang="en-US"/>
        </a:p>
      </dgm:t>
    </dgm:pt>
    <dgm:pt modelId="{88901107-D074-404D-8822-DE36D9F56725}" type="pres">
      <dgm:prSet presAssocID="{9E031588-1D15-4428-B31C-6A2E6791E915}" presName="hierRoot2" presStyleCnt="0">
        <dgm:presLayoutVars>
          <dgm:hierBranch val="init"/>
        </dgm:presLayoutVars>
      </dgm:prSet>
      <dgm:spPr/>
    </dgm:pt>
    <dgm:pt modelId="{04183978-5E33-4943-8F96-D6F65357CE22}" type="pres">
      <dgm:prSet presAssocID="{9E031588-1D15-4428-B31C-6A2E6791E915}" presName="rootComposite" presStyleCnt="0"/>
      <dgm:spPr/>
    </dgm:pt>
    <dgm:pt modelId="{5D5658E7-6A36-4888-8A63-A24850FB404F}" type="pres">
      <dgm:prSet presAssocID="{9E031588-1D15-4428-B31C-6A2E6791E915}" presName="rootText" presStyleLbl="node3" presStyleIdx="9" presStyleCnt="23">
        <dgm:presLayoutVars>
          <dgm:chPref val="3"/>
        </dgm:presLayoutVars>
      </dgm:prSet>
      <dgm:spPr/>
      <dgm:t>
        <a:bodyPr/>
        <a:lstStyle/>
        <a:p>
          <a:endParaRPr lang="en-US"/>
        </a:p>
      </dgm:t>
    </dgm:pt>
    <dgm:pt modelId="{6B995D80-5438-4790-9A06-625AA919199A}" type="pres">
      <dgm:prSet presAssocID="{9E031588-1D15-4428-B31C-6A2E6791E915}" presName="rootConnector" presStyleLbl="node3" presStyleIdx="9" presStyleCnt="23"/>
      <dgm:spPr/>
      <dgm:t>
        <a:bodyPr/>
        <a:lstStyle/>
        <a:p>
          <a:endParaRPr lang="en-US"/>
        </a:p>
      </dgm:t>
    </dgm:pt>
    <dgm:pt modelId="{D97B962E-6353-46E0-82C2-62743B041A80}" type="pres">
      <dgm:prSet presAssocID="{9E031588-1D15-4428-B31C-6A2E6791E915}" presName="hierChild4" presStyleCnt="0"/>
      <dgm:spPr/>
    </dgm:pt>
    <dgm:pt modelId="{7A952945-9A0B-4580-8EA1-A20035CEBC39}" type="pres">
      <dgm:prSet presAssocID="{9E031588-1D15-4428-B31C-6A2E6791E915}" presName="hierChild5" presStyleCnt="0"/>
      <dgm:spPr/>
    </dgm:pt>
    <dgm:pt modelId="{7AE71A41-D544-48C1-8957-D82536585CF6}" type="pres">
      <dgm:prSet presAssocID="{80C7D4AC-2883-4460-8764-5FC3539E91BC}" presName="Name37" presStyleLbl="parChTrans1D3" presStyleIdx="10" presStyleCnt="23"/>
      <dgm:spPr/>
      <dgm:t>
        <a:bodyPr/>
        <a:lstStyle/>
        <a:p>
          <a:endParaRPr lang="en-US"/>
        </a:p>
      </dgm:t>
    </dgm:pt>
    <dgm:pt modelId="{CA3BAF40-17B3-4BDE-B43A-104CAF961CD1}" type="pres">
      <dgm:prSet presAssocID="{0B7F8589-EA67-41F8-80E4-ED41325956DE}" presName="hierRoot2" presStyleCnt="0">
        <dgm:presLayoutVars>
          <dgm:hierBranch val="init"/>
        </dgm:presLayoutVars>
      </dgm:prSet>
      <dgm:spPr/>
    </dgm:pt>
    <dgm:pt modelId="{3DF0F4A2-22BF-4989-99EB-BE5AC5387ED3}" type="pres">
      <dgm:prSet presAssocID="{0B7F8589-EA67-41F8-80E4-ED41325956DE}" presName="rootComposite" presStyleCnt="0"/>
      <dgm:spPr/>
    </dgm:pt>
    <dgm:pt modelId="{8F35741D-CE24-4911-903C-9D9E40241B4D}" type="pres">
      <dgm:prSet presAssocID="{0B7F8589-EA67-41F8-80E4-ED41325956DE}" presName="rootText" presStyleLbl="node3" presStyleIdx="10" presStyleCnt="23">
        <dgm:presLayoutVars>
          <dgm:chPref val="3"/>
        </dgm:presLayoutVars>
      </dgm:prSet>
      <dgm:spPr/>
      <dgm:t>
        <a:bodyPr/>
        <a:lstStyle/>
        <a:p>
          <a:endParaRPr lang="en-US"/>
        </a:p>
      </dgm:t>
    </dgm:pt>
    <dgm:pt modelId="{7F14CA4D-8E97-4C49-A78C-0A7D2F02B765}" type="pres">
      <dgm:prSet presAssocID="{0B7F8589-EA67-41F8-80E4-ED41325956DE}" presName="rootConnector" presStyleLbl="node3" presStyleIdx="10" presStyleCnt="23"/>
      <dgm:spPr/>
      <dgm:t>
        <a:bodyPr/>
        <a:lstStyle/>
        <a:p>
          <a:endParaRPr lang="en-US"/>
        </a:p>
      </dgm:t>
    </dgm:pt>
    <dgm:pt modelId="{C307A2B7-5992-4EA2-9DF2-1B16C8F47DCF}" type="pres">
      <dgm:prSet presAssocID="{0B7F8589-EA67-41F8-80E4-ED41325956DE}" presName="hierChild4" presStyleCnt="0"/>
      <dgm:spPr/>
    </dgm:pt>
    <dgm:pt modelId="{7B375127-1502-4D72-A776-47897AA41ADA}" type="pres">
      <dgm:prSet presAssocID="{0B7F8589-EA67-41F8-80E4-ED41325956DE}" presName="hierChild5" presStyleCnt="0"/>
      <dgm:spPr/>
    </dgm:pt>
    <dgm:pt modelId="{B4C20C2A-F335-40EF-8487-A67E4F67C501}" type="pres">
      <dgm:prSet presAssocID="{802D4849-F1D8-445F-B499-77E4E27F834F}" presName="hierChild5" presStyleCnt="0"/>
      <dgm:spPr/>
      <dgm:t>
        <a:bodyPr/>
        <a:lstStyle/>
        <a:p>
          <a:endParaRPr lang="en-US"/>
        </a:p>
      </dgm:t>
    </dgm:pt>
    <dgm:pt modelId="{D0A9781E-A461-4E41-99CD-C0B6F421E3E6}" type="pres">
      <dgm:prSet presAssocID="{ED6A67EB-D865-4ECE-BCD7-10ADBCFD51EB}" presName="Name37" presStyleLbl="parChTrans1D2" presStyleIdx="3" presStyleCnt="7"/>
      <dgm:spPr/>
      <dgm:t>
        <a:bodyPr/>
        <a:lstStyle/>
        <a:p>
          <a:endParaRPr lang="en-US"/>
        </a:p>
      </dgm:t>
    </dgm:pt>
    <dgm:pt modelId="{643A2073-09CA-416B-8977-AE535D3F4E2B}" type="pres">
      <dgm:prSet presAssocID="{776B27EB-21C4-4506-9C76-B8B1D3A78DE0}" presName="hierRoot2" presStyleCnt="0">
        <dgm:presLayoutVars>
          <dgm:hierBranch val="r"/>
        </dgm:presLayoutVars>
      </dgm:prSet>
      <dgm:spPr/>
      <dgm:t>
        <a:bodyPr/>
        <a:lstStyle/>
        <a:p>
          <a:endParaRPr lang="en-US"/>
        </a:p>
      </dgm:t>
    </dgm:pt>
    <dgm:pt modelId="{87914D13-B063-48E3-8050-CDD3BFCA6936}" type="pres">
      <dgm:prSet presAssocID="{776B27EB-21C4-4506-9C76-B8B1D3A78DE0}" presName="rootComposite" presStyleCnt="0"/>
      <dgm:spPr/>
      <dgm:t>
        <a:bodyPr/>
        <a:lstStyle/>
        <a:p>
          <a:endParaRPr lang="en-US"/>
        </a:p>
      </dgm:t>
    </dgm:pt>
    <dgm:pt modelId="{86277F13-C2C4-4FB3-8CB7-666ECB85E2B3}" type="pres">
      <dgm:prSet presAssocID="{776B27EB-21C4-4506-9C76-B8B1D3A78DE0}" presName="rootText" presStyleLbl="node2" presStyleIdx="3" presStyleCnt="6">
        <dgm:presLayoutVars>
          <dgm:chPref val="3"/>
        </dgm:presLayoutVars>
      </dgm:prSet>
      <dgm:spPr/>
      <dgm:t>
        <a:bodyPr/>
        <a:lstStyle/>
        <a:p>
          <a:endParaRPr lang="en-US"/>
        </a:p>
      </dgm:t>
    </dgm:pt>
    <dgm:pt modelId="{A25D46DC-12CA-43F4-87D5-614E09472F87}" type="pres">
      <dgm:prSet presAssocID="{776B27EB-21C4-4506-9C76-B8B1D3A78DE0}" presName="rootConnector" presStyleLbl="node2" presStyleIdx="3" presStyleCnt="6"/>
      <dgm:spPr/>
      <dgm:t>
        <a:bodyPr/>
        <a:lstStyle/>
        <a:p>
          <a:endParaRPr lang="en-US"/>
        </a:p>
      </dgm:t>
    </dgm:pt>
    <dgm:pt modelId="{F19D6864-AAD9-4891-8111-5E68F1DE0BB2}" type="pres">
      <dgm:prSet presAssocID="{776B27EB-21C4-4506-9C76-B8B1D3A78DE0}" presName="hierChild4" presStyleCnt="0"/>
      <dgm:spPr/>
      <dgm:t>
        <a:bodyPr/>
        <a:lstStyle/>
        <a:p>
          <a:endParaRPr lang="en-US"/>
        </a:p>
      </dgm:t>
    </dgm:pt>
    <dgm:pt modelId="{F68ACBED-E7C5-48CB-9A84-9A37751E61D9}" type="pres">
      <dgm:prSet presAssocID="{E600B95C-A58B-463C-AE76-A39591237271}" presName="Name50" presStyleLbl="parChTrans1D3" presStyleIdx="11" presStyleCnt="23"/>
      <dgm:spPr/>
      <dgm:t>
        <a:bodyPr/>
        <a:lstStyle/>
        <a:p>
          <a:endParaRPr lang="en-US"/>
        </a:p>
      </dgm:t>
    </dgm:pt>
    <dgm:pt modelId="{8828D6CB-FF27-41B0-A1C4-CCF2DA120DA8}" type="pres">
      <dgm:prSet presAssocID="{21ADC76D-5088-4A59-8521-B92E172FA2A4}" presName="hierRoot2" presStyleCnt="0">
        <dgm:presLayoutVars>
          <dgm:hierBranch val="init"/>
        </dgm:presLayoutVars>
      </dgm:prSet>
      <dgm:spPr/>
      <dgm:t>
        <a:bodyPr/>
        <a:lstStyle/>
        <a:p>
          <a:endParaRPr lang="en-US"/>
        </a:p>
      </dgm:t>
    </dgm:pt>
    <dgm:pt modelId="{09C5AC60-7239-4BFA-A0F0-7FE6C9FBDF03}" type="pres">
      <dgm:prSet presAssocID="{21ADC76D-5088-4A59-8521-B92E172FA2A4}" presName="rootComposite" presStyleCnt="0"/>
      <dgm:spPr/>
      <dgm:t>
        <a:bodyPr/>
        <a:lstStyle/>
        <a:p>
          <a:endParaRPr lang="en-US"/>
        </a:p>
      </dgm:t>
    </dgm:pt>
    <dgm:pt modelId="{0C3E9CE8-4298-46A9-B59D-6F7C73169049}" type="pres">
      <dgm:prSet presAssocID="{21ADC76D-5088-4A59-8521-B92E172FA2A4}" presName="rootText" presStyleLbl="node3" presStyleIdx="11" presStyleCnt="23">
        <dgm:presLayoutVars>
          <dgm:chPref val="3"/>
        </dgm:presLayoutVars>
      </dgm:prSet>
      <dgm:spPr/>
      <dgm:t>
        <a:bodyPr/>
        <a:lstStyle/>
        <a:p>
          <a:endParaRPr lang="en-US"/>
        </a:p>
      </dgm:t>
    </dgm:pt>
    <dgm:pt modelId="{E21C7AC3-AF70-46A8-AFFF-CB2A3CE167F3}" type="pres">
      <dgm:prSet presAssocID="{21ADC76D-5088-4A59-8521-B92E172FA2A4}" presName="rootConnector" presStyleLbl="node3" presStyleIdx="11" presStyleCnt="23"/>
      <dgm:spPr/>
      <dgm:t>
        <a:bodyPr/>
        <a:lstStyle/>
        <a:p>
          <a:endParaRPr lang="en-US"/>
        </a:p>
      </dgm:t>
    </dgm:pt>
    <dgm:pt modelId="{81CD3D71-3199-46AF-9F95-37E577CA0B62}" type="pres">
      <dgm:prSet presAssocID="{21ADC76D-5088-4A59-8521-B92E172FA2A4}" presName="hierChild4" presStyleCnt="0"/>
      <dgm:spPr/>
      <dgm:t>
        <a:bodyPr/>
        <a:lstStyle/>
        <a:p>
          <a:endParaRPr lang="en-US"/>
        </a:p>
      </dgm:t>
    </dgm:pt>
    <dgm:pt modelId="{86E8FA13-E86A-4020-8344-3ED2E7FC9DBB}" type="pres">
      <dgm:prSet presAssocID="{21ADC76D-5088-4A59-8521-B92E172FA2A4}" presName="hierChild5" presStyleCnt="0"/>
      <dgm:spPr/>
      <dgm:t>
        <a:bodyPr/>
        <a:lstStyle/>
        <a:p>
          <a:endParaRPr lang="en-US"/>
        </a:p>
      </dgm:t>
    </dgm:pt>
    <dgm:pt modelId="{2EFC6CF9-6251-4908-949D-A5213DF29366}" type="pres">
      <dgm:prSet presAssocID="{80A6F94F-04BF-40D0-B190-25BDA9B727D4}" presName="Name50" presStyleLbl="parChTrans1D3" presStyleIdx="12" presStyleCnt="23"/>
      <dgm:spPr/>
      <dgm:t>
        <a:bodyPr/>
        <a:lstStyle/>
        <a:p>
          <a:endParaRPr lang="en-US"/>
        </a:p>
      </dgm:t>
    </dgm:pt>
    <dgm:pt modelId="{0A7B864A-E36C-4B41-9A17-2A1086E2ECE7}" type="pres">
      <dgm:prSet presAssocID="{0C0288EE-6AF6-4513-BF26-968C0F97532B}" presName="hierRoot2" presStyleCnt="0">
        <dgm:presLayoutVars>
          <dgm:hierBranch val="init"/>
        </dgm:presLayoutVars>
      </dgm:prSet>
      <dgm:spPr/>
      <dgm:t>
        <a:bodyPr/>
        <a:lstStyle/>
        <a:p>
          <a:endParaRPr lang="en-US"/>
        </a:p>
      </dgm:t>
    </dgm:pt>
    <dgm:pt modelId="{973F5133-92C3-4DF5-A8CE-A891AE7ACF52}" type="pres">
      <dgm:prSet presAssocID="{0C0288EE-6AF6-4513-BF26-968C0F97532B}" presName="rootComposite" presStyleCnt="0"/>
      <dgm:spPr/>
      <dgm:t>
        <a:bodyPr/>
        <a:lstStyle/>
        <a:p>
          <a:endParaRPr lang="en-US"/>
        </a:p>
      </dgm:t>
    </dgm:pt>
    <dgm:pt modelId="{E60E6A2C-F1A2-4014-A08A-DE538BD431A2}" type="pres">
      <dgm:prSet presAssocID="{0C0288EE-6AF6-4513-BF26-968C0F97532B}" presName="rootText" presStyleLbl="node3" presStyleIdx="12" presStyleCnt="23">
        <dgm:presLayoutVars>
          <dgm:chPref val="3"/>
        </dgm:presLayoutVars>
      </dgm:prSet>
      <dgm:spPr/>
      <dgm:t>
        <a:bodyPr/>
        <a:lstStyle/>
        <a:p>
          <a:endParaRPr lang="en-US"/>
        </a:p>
      </dgm:t>
    </dgm:pt>
    <dgm:pt modelId="{350A16BC-D3BC-4FFE-8763-215BEE2F5C85}" type="pres">
      <dgm:prSet presAssocID="{0C0288EE-6AF6-4513-BF26-968C0F97532B}" presName="rootConnector" presStyleLbl="node3" presStyleIdx="12" presStyleCnt="23"/>
      <dgm:spPr/>
      <dgm:t>
        <a:bodyPr/>
        <a:lstStyle/>
        <a:p>
          <a:endParaRPr lang="en-US"/>
        </a:p>
      </dgm:t>
    </dgm:pt>
    <dgm:pt modelId="{714F2794-9123-4A09-A63E-05721D14C121}" type="pres">
      <dgm:prSet presAssocID="{0C0288EE-6AF6-4513-BF26-968C0F97532B}" presName="hierChild4" presStyleCnt="0"/>
      <dgm:spPr/>
      <dgm:t>
        <a:bodyPr/>
        <a:lstStyle/>
        <a:p>
          <a:endParaRPr lang="en-US"/>
        </a:p>
      </dgm:t>
    </dgm:pt>
    <dgm:pt modelId="{EA2CC727-EA6B-44CB-BCC5-71E26D8010DE}" type="pres">
      <dgm:prSet presAssocID="{F9859AF2-BFD4-4AE5-9DE0-AD565D086F6F}" presName="Name37" presStyleLbl="parChTrans1D4" presStyleIdx="0" presStyleCnt="13"/>
      <dgm:spPr/>
      <dgm:t>
        <a:bodyPr/>
        <a:lstStyle/>
        <a:p>
          <a:endParaRPr lang="en-US"/>
        </a:p>
      </dgm:t>
    </dgm:pt>
    <dgm:pt modelId="{E4E1A008-66FC-4C3A-9702-8AC9114EBDC7}" type="pres">
      <dgm:prSet presAssocID="{8A54B80C-9A2E-4E84-A7F5-24758CE4F7C4}" presName="hierRoot2" presStyleCnt="0">
        <dgm:presLayoutVars>
          <dgm:hierBranch val="init"/>
        </dgm:presLayoutVars>
      </dgm:prSet>
      <dgm:spPr/>
    </dgm:pt>
    <dgm:pt modelId="{D7952AB9-27A8-4F26-A660-8E01E1EE9B00}" type="pres">
      <dgm:prSet presAssocID="{8A54B80C-9A2E-4E84-A7F5-24758CE4F7C4}" presName="rootComposite" presStyleCnt="0"/>
      <dgm:spPr/>
    </dgm:pt>
    <dgm:pt modelId="{1B1CEDE7-3947-4BD6-9374-FF87F785DD7B}" type="pres">
      <dgm:prSet presAssocID="{8A54B80C-9A2E-4E84-A7F5-24758CE4F7C4}" presName="rootText" presStyleLbl="node4" presStyleIdx="0" presStyleCnt="13">
        <dgm:presLayoutVars>
          <dgm:chPref val="3"/>
        </dgm:presLayoutVars>
      </dgm:prSet>
      <dgm:spPr/>
      <dgm:t>
        <a:bodyPr/>
        <a:lstStyle/>
        <a:p>
          <a:endParaRPr lang="en-US"/>
        </a:p>
      </dgm:t>
    </dgm:pt>
    <dgm:pt modelId="{9321074A-2303-4FE2-BF2D-E917E7A7167D}" type="pres">
      <dgm:prSet presAssocID="{8A54B80C-9A2E-4E84-A7F5-24758CE4F7C4}" presName="rootConnector" presStyleLbl="node4" presStyleIdx="0" presStyleCnt="13"/>
      <dgm:spPr/>
      <dgm:t>
        <a:bodyPr/>
        <a:lstStyle/>
        <a:p>
          <a:endParaRPr lang="en-US"/>
        </a:p>
      </dgm:t>
    </dgm:pt>
    <dgm:pt modelId="{077E653E-2A46-497E-91B4-8B7E32D5092F}" type="pres">
      <dgm:prSet presAssocID="{8A54B80C-9A2E-4E84-A7F5-24758CE4F7C4}" presName="hierChild4" presStyleCnt="0"/>
      <dgm:spPr/>
    </dgm:pt>
    <dgm:pt modelId="{FFFC056D-F8F5-4A04-A8B1-DF68465C4A06}" type="pres">
      <dgm:prSet presAssocID="{8A54B80C-9A2E-4E84-A7F5-24758CE4F7C4}" presName="hierChild5" presStyleCnt="0"/>
      <dgm:spPr/>
    </dgm:pt>
    <dgm:pt modelId="{9593B9F3-EEFA-4329-AFE7-59B9A25FBB7B}" type="pres">
      <dgm:prSet presAssocID="{70612EE3-5C26-4C37-A44D-9382C48D7499}" presName="Name37" presStyleLbl="parChTrans1D4" presStyleIdx="1" presStyleCnt="13"/>
      <dgm:spPr/>
      <dgm:t>
        <a:bodyPr/>
        <a:lstStyle/>
        <a:p>
          <a:endParaRPr lang="en-US"/>
        </a:p>
      </dgm:t>
    </dgm:pt>
    <dgm:pt modelId="{41E480DB-A6F3-403D-B24B-29C97AF7D9BE}" type="pres">
      <dgm:prSet presAssocID="{F00F689C-3E81-4D77-82E8-F331540F5303}" presName="hierRoot2" presStyleCnt="0">
        <dgm:presLayoutVars>
          <dgm:hierBranch val="init"/>
        </dgm:presLayoutVars>
      </dgm:prSet>
      <dgm:spPr/>
    </dgm:pt>
    <dgm:pt modelId="{2955FAD5-BA07-4C74-962E-52B559061625}" type="pres">
      <dgm:prSet presAssocID="{F00F689C-3E81-4D77-82E8-F331540F5303}" presName="rootComposite" presStyleCnt="0"/>
      <dgm:spPr/>
    </dgm:pt>
    <dgm:pt modelId="{884710AC-85DC-40EF-A8EA-C1573CBFF551}" type="pres">
      <dgm:prSet presAssocID="{F00F689C-3E81-4D77-82E8-F331540F5303}" presName="rootText" presStyleLbl="node4" presStyleIdx="1" presStyleCnt="13">
        <dgm:presLayoutVars>
          <dgm:chPref val="3"/>
        </dgm:presLayoutVars>
      </dgm:prSet>
      <dgm:spPr/>
      <dgm:t>
        <a:bodyPr/>
        <a:lstStyle/>
        <a:p>
          <a:endParaRPr lang="en-US"/>
        </a:p>
      </dgm:t>
    </dgm:pt>
    <dgm:pt modelId="{6AB29D89-1BD0-4465-B5E8-8952E3019AD5}" type="pres">
      <dgm:prSet presAssocID="{F00F689C-3E81-4D77-82E8-F331540F5303}" presName="rootConnector" presStyleLbl="node4" presStyleIdx="1" presStyleCnt="13"/>
      <dgm:spPr/>
      <dgm:t>
        <a:bodyPr/>
        <a:lstStyle/>
        <a:p>
          <a:endParaRPr lang="en-US"/>
        </a:p>
      </dgm:t>
    </dgm:pt>
    <dgm:pt modelId="{E25EFB85-9097-4591-9326-0E98B65D2DED}" type="pres">
      <dgm:prSet presAssocID="{F00F689C-3E81-4D77-82E8-F331540F5303}" presName="hierChild4" presStyleCnt="0"/>
      <dgm:spPr/>
    </dgm:pt>
    <dgm:pt modelId="{AD25E6ED-37F6-4D10-A5B1-148CC36F4EDD}" type="pres">
      <dgm:prSet presAssocID="{F00F689C-3E81-4D77-82E8-F331540F5303}" presName="hierChild5" presStyleCnt="0"/>
      <dgm:spPr/>
    </dgm:pt>
    <dgm:pt modelId="{F05CF38E-F36A-4B66-AEBB-28A97820BEEF}" type="pres">
      <dgm:prSet presAssocID="{2EF49384-7879-4DAA-875D-B661EA72A637}" presName="Name37" presStyleLbl="parChTrans1D4" presStyleIdx="2" presStyleCnt="13"/>
      <dgm:spPr/>
      <dgm:t>
        <a:bodyPr/>
        <a:lstStyle/>
        <a:p>
          <a:endParaRPr lang="en-US"/>
        </a:p>
      </dgm:t>
    </dgm:pt>
    <dgm:pt modelId="{3440C710-39D5-4E0B-AD33-D085AA95F340}" type="pres">
      <dgm:prSet presAssocID="{2023F410-52B6-446B-A649-237F66E670FE}" presName="hierRoot2" presStyleCnt="0">
        <dgm:presLayoutVars>
          <dgm:hierBranch val="init"/>
        </dgm:presLayoutVars>
      </dgm:prSet>
      <dgm:spPr/>
    </dgm:pt>
    <dgm:pt modelId="{0516CBFF-02CC-48C6-8F66-3EDF08E4E0A7}" type="pres">
      <dgm:prSet presAssocID="{2023F410-52B6-446B-A649-237F66E670FE}" presName="rootComposite" presStyleCnt="0"/>
      <dgm:spPr/>
    </dgm:pt>
    <dgm:pt modelId="{1E965BCC-A5DD-4BA5-AC1C-80FC395B80CF}" type="pres">
      <dgm:prSet presAssocID="{2023F410-52B6-446B-A649-237F66E670FE}" presName="rootText" presStyleLbl="node4" presStyleIdx="2" presStyleCnt="13">
        <dgm:presLayoutVars>
          <dgm:chPref val="3"/>
        </dgm:presLayoutVars>
      </dgm:prSet>
      <dgm:spPr/>
      <dgm:t>
        <a:bodyPr/>
        <a:lstStyle/>
        <a:p>
          <a:endParaRPr lang="en-US"/>
        </a:p>
      </dgm:t>
    </dgm:pt>
    <dgm:pt modelId="{384E2ED4-A9AB-45ED-9C32-87A96928620F}" type="pres">
      <dgm:prSet presAssocID="{2023F410-52B6-446B-A649-237F66E670FE}" presName="rootConnector" presStyleLbl="node4" presStyleIdx="2" presStyleCnt="13"/>
      <dgm:spPr/>
      <dgm:t>
        <a:bodyPr/>
        <a:lstStyle/>
        <a:p>
          <a:endParaRPr lang="en-US"/>
        </a:p>
      </dgm:t>
    </dgm:pt>
    <dgm:pt modelId="{4A2E049A-4075-489B-962D-9877F3A885E0}" type="pres">
      <dgm:prSet presAssocID="{2023F410-52B6-446B-A649-237F66E670FE}" presName="hierChild4" presStyleCnt="0"/>
      <dgm:spPr/>
    </dgm:pt>
    <dgm:pt modelId="{904E8144-FF74-4409-A526-5A316A73E878}" type="pres">
      <dgm:prSet presAssocID="{2023F410-52B6-446B-A649-237F66E670FE}" presName="hierChild5" presStyleCnt="0"/>
      <dgm:spPr/>
    </dgm:pt>
    <dgm:pt modelId="{BF425384-62B1-4A3E-A786-03C50FF9DA52}" type="pres">
      <dgm:prSet presAssocID="{F5E93248-E2E4-49B2-BB3E-ECF945B1D294}" presName="Name37" presStyleLbl="parChTrans1D4" presStyleIdx="3" presStyleCnt="13"/>
      <dgm:spPr/>
      <dgm:t>
        <a:bodyPr/>
        <a:lstStyle/>
        <a:p>
          <a:endParaRPr lang="en-US"/>
        </a:p>
      </dgm:t>
    </dgm:pt>
    <dgm:pt modelId="{63B9E125-C6CA-4F89-8476-0372E9C90300}" type="pres">
      <dgm:prSet presAssocID="{6FEF1742-FFE5-4974-9984-CF016AB14481}" presName="hierRoot2" presStyleCnt="0">
        <dgm:presLayoutVars>
          <dgm:hierBranch val="init"/>
        </dgm:presLayoutVars>
      </dgm:prSet>
      <dgm:spPr/>
    </dgm:pt>
    <dgm:pt modelId="{AFC352BA-1667-4232-B905-F71E32B4DBEE}" type="pres">
      <dgm:prSet presAssocID="{6FEF1742-FFE5-4974-9984-CF016AB14481}" presName="rootComposite" presStyleCnt="0"/>
      <dgm:spPr/>
    </dgm:pt>
    <dgm:pt modelId="{4F578B6B-C8A1-4EBF-8586-FD7C94441F1C}" type="pres">
      <dgm:prSet presAssocID="{6FEF1742-FFE5-4974-9984-CF016AB14481}" presName="rootText" presStyleLbl="node4" presStyleIdx="3" presStyleCnt="13">
        <dgm:presLayoutVars>
          <dgm:chPref val="3"/>
        </dgm:presLayoutVars>
      </dgm:prSet>
      <dgm:spPr/>
      <dgm:t>
        <a:bodyPr/>
        <a:lstStyle/>
        <a:p>
          <a:endParaRPr lang="en-US"/>
        </a:p>
      </dgm:t>
    </dgm:pt>
    <dgm:pt modelId="{DE42C501-1FA8-44ED-BCA5-206529AAD92A}" type="pres">
      <dgm:prSet presAssocID="{6FEF1742-FFE5-4974-9984-CF016AB14481}" presName="rootConnector" presStyleLbl="node4" presStyleIdx="3" presStyleCnt="13"/>
      <dgm:spPr/>
      <dgm:t>
        <a:bodyPr/>
        <a:lstStyle/>
        <a:p>
          <a:endParaRPr lang="en-US"/>
        </a:p>
      </dgm:t>
    </dgm:pt>
    <dgm:pt modelId="{93123C24-C32A-4620-8B14-AB65E54D70DD}" type="pres">
      <dgm:prSet presAssocID="{6FEF1742-FFE5-4974-9984-CF016AB14481}" presName="hierChild4" presStyleCnt="0"/>
      <dgm:spPr/>
    </dgm:pt>
    <dgm:pt modelId="{E20C1546-1535-493E-8EA2-0D0335951596}" type="pres">
      <dgm:prSet presAssocID="{6FEF1742-FFE5-4974-9984-CF016AB14481}" presName="hierChild5" presStyleCnt="0"/>
      <dgm:spPr/>
    </dgm:pt>
    <dgm:pt modelId="{62747D9A-DB37-4CB6-810B-A20D41D1D255}" type="pres">
      <dgm:prSet presAssocID="{7B513552-8DE4-4FA4-82DF-457BB4C98EFD}" presName="Name37" presStyleLbl="parChTrans1D4" presStyleIdx="4" presStyleCnt="13"/>
      <dgm:spPr/>
      <dgm:t>
        <a:bodyPr/>
        <a:lstStyle/>
        <a:p>
          <a:endParaRPr lang="en-US"/>
        </a:p>
      </dgm:t>
    </dgm:pt>
    <dgm:pt modelId="{0CDD7E9C-8ED3-49B9-8429-44876B77E798}" type="pres">
      <dgm:prSet presAssocID="{86CF74BC-200B-4496-B7F3-2B86478A127D}" presName="hierRoot2" presStyleCnt="0">
        <dgm:presLayoutVars>
          <dgm:hierBranch val="init"/>
        </dgm:presLayoutVars>
      </dgm:prSet>
      <dgm:spPr/>
    </dgm:pt>
    <dgm:pt modelId="{126A6E80-8E91-4A54-8EA6-1299C54FCEBE}" type="pres">
      <dgm:prSet presAssocID="{86CF74BC-200B-4496-B7F3-2B86478A127D}" presName="rootComposite" presStyleCnt="0"/>
      <dgm:spPr/>
    </dgm:pt>
    <dgm:pt modelId="{F1C983CC-7A91-4E19-A57E-6D3B4E910284}" type="pres">
      <dgm:prSet presAssocID="{86CF74BC-200B-4496-B7F3-2B86478A127D}" presName="rootText" presStyleLbl="node4" presStyleIdx="4" presStyleCnt="13">
        <dgm:presLayoutVars>
          <dgm:chPref val="3"/>
        </dgm:presLayoutVars>
      </dgm:prSet>
      <dgm:spPr/>
      <dgm:t>
        <a:bodyPr/>
        <a:lstStyle/>
        <a:p>
          <a:endParaRPr lang="en-US"/>
        </a:p>
      </dgm:t>
    </dgm:pt>
    <dgm:pt modelId="{84863317-6047-442A-B754-AE946673B32F}" type="pres">
      <dgm:prSet presAssocID="{86CF74BC-200B-4496-B7F3-2B86478A127D}" presName="rootConnector" presStyleLbl="node4" presStyleIdx="4" presStyleCnt="13"/>
      <dgm:spPr/>
      <dgm:t>
        <a:bodyPr/>
        <a:lstStyle/>
        <a:p>
          <a:endParaRPr lang="en-US"/>
        </a:p>
      </dgm:t>
    </dgm:pt>
    <dgm:pt modelId="{A50D5EA0-AFF2-4607-9D21-32399A2DD563}" type="pres">
      <dgm:prSet presAssocID="{86CF74BC-200B-4496-B7F3-2B86478A127D}" presName="hierChild4" presStyleCnt="0"/>
      <dgm:spPr/>
    </dgm:pt>
    <dgm:pt modelId="{6A0AE2BA-D892-43C8-ABFF-B02B38400889}" type="pres">
      <dgm:prSet presAssocID="{86CF74BC-200B-4496-B7F3-2B86478A127D}" presName="hierChild5" presStyleCnt="0"/>
      <dgm:spPr/>
    </dgm:pt>
    <dgm:pt modelId="{B46E6A28-D884-4AB2-B594-5F846D70446D}" type="pres">
      <dgm:prSet presAssocID="{0C0288EE-6AF6-4513-BF26-968C0F97532B}" presName="hierChild5" presStyleCnt="0"/>
      <dgm:spPr/>
      <dgm:t>
        <a:bodyPr/>
        <a:lstStyle/>
        <a:p>
          <a:endParaRPr lang="en-US"/>
        </a:p>
      </dgm:t>
    </dgm:pt>
    <dgm:pt modelId="{BB633516-E1C6-4C75-939E-638E3D2F3B5D}" type="pres">
      <dgm:prSet presAssocID="{D3D40DD7-E724-4526-B9FE-9C1AFEFF88F6}" presName="Name50" presStyleLbl="parChTrans1D3" presStyleIdx="13" presStyleCnt="23"/>
      <dgm:spPr/>
      <dgm:t>
        <a:bodyPr/>
        <a:lstStyle/>
        <a:p>
          <a:endParaRPr lang="en-US"/>
        </a:p>
      </dgm:t>
    </dgm:pt>
    <dgm:pt modelId="{89BDCC47-F79C-48A6-A3B4-51C14B466833}" type="pres">
      <dgm:prSet presAssocID="{E0F9D1F4-6401-4688-9AD8-2C4DEA67A7EF}" presName="hierRoot2" presStyleCnt="0">
        <dgm:presLayoutVars>
          <dgm:hierBranch val="init"/>
        </dgm:presLayoutVars>
      </dgm:prSet>
      <dgm:spPr/>
      <dgm:t>
        <a:bodyPr/>
        <a:lstStyle/>
        <a:p>
          <a:endParaRPr lang="en-US"/>
        </a:p>
      </dgm:t>
    </dgm:pt>
    <dgm:pt modelId="{ED357E2A-82C7-4106-955F-03FBA86E96D5}" type="pres">
      <dgm:prSet presAssocID="{E0F9D1F4-6401-4688-9AD8-2C4DEA67A7EF}" presName="rootComposite" presStyleCnt="0"/>
      <dgm:spPr/>
      <dgm:t>
        <a:bodyPr/>
        <a:lstStyle/>
        <a:p>
          <a:endParaRPr lang="en-US"/>
        </a:p>
      </dgm:t>
    </dgm:pt>
    <dgm:pt modelId="{41D90117-CF94-4739-85EA-CCE869B8247B}" type="pres">
      <dgm:prSet presAssocID="{E0F9D1F4-6401-4688-9AD8-2C4DEA67A7EF}" presName="rootText" presStyleLbl="node3" presStyleIdx="13" presStyleCnt="23">
        <dgm:presLayoutVars>
          <dgm:chPref val="3"/>
        </dgm:presLayoutVars>
      </dgm:prSet>
      <dgm:spPr/>
      <dgm:t>
        <a:bodyPr/>
        <a:lstStyle/>
        <a:p>
          <a:endParaRPr lang="en-US"/>
        </a:p>
      </dgm:t>
    </dgm:pt>
    <dgm:pt modelId="{CA8FB1AB-F8EE-494E-ADDB-FD56B2FF69FC}" type="pres">
      <dgm:prSet presAssocID="{E0F9D1F4-6401-4688-9AD8-2C4DEA67A7EF}" presName="rootConnector" presStyleLbl="node3" presStyleIdx="13" presStyleCnt="23"/>
      <dgm:spPr/>
      <dgm:t>
        <a:bodyPr/>
        <a:lstStyle/>
        <a:p>
          <a:endParaRPr lang="en-US"/>
        </a:p>
      </dgm:t>
    </dgm:pt>
    <dgm:pt modelId="{BCB7D817-8AA1-4586-922E-2E28CC808773}" type="pres">
      <dgm:prSet presAssocID="{E0F9D1F4-6401-4688-9AD8-2C4DEA67A7EF}" presName="hierChild4" presStyleCnt="0"/>
      <dgm:spPr/>
      <dgm:t>
        <a:bodyPr/>
        <a:lstStyle/>
        <a:p>
          <a:endParaRPr lang="en-US"/>
        </a:p>
      </dgm:t>
    </dgm:pt>
    <dgm:pt modelId="{BE927DF6-D944-461F-90E2-18A6C29E99AA}" type="pres">
      <dgm:prSet presAssocID="{E0F9D1F4-6401-4688-9AD8-2C4DEA67A7EF}" presName="hierChild5" presStyleCnt="0"/>
      <dgm:spPr/>
      <dgm:t>
        <a:bodyPr/>
        <a:lstStyle/>
        <a:p>
          <a:endParaRPr lang="en-US"/>
        </a:p>
      </dgm:t>
    </dgm:pt>
    <dgm:pt modelId="{9FF4A893-7FC6-44FA-9D6A-9DCC97F76A59}" type="pres">
      <dgm:prSet presAssocID="{6781B782-A48E-417A-8697-FF0402E0937F}" presName="Name50" presStyleLbl="parChTrans1D3" presStyleIdx="14" presStyleCnt="23"/>
      <dgm:spPr/>
      <dgm:t>
        <a:bodyPr/>
        <a:lstStyle/>
        <a:p>
          <a:endParaRPr lang="en-US"/>
        </a:p>
      </dgm:t>
    </dgm:pt>
    <dgm:pt modelId="{55E08511-D12F-4B65-A416-0388C3B7E505}" type="pres">
      <dgm:prSet presAssocID="{18B34CB3-D508-4345-99CC-16A94CA59A0A}" presName="hierRoot2" presStyleCnt="0">
        <dgm:presLayoutVars>
          <dgm:hierBranch val="init"/>
        </dgm:presLayoutVars>
      </dgm:prSet>
      <dgm:spPr/>
      <dgm:t>
        <a:bodyPr/>
        <a:lstStyle/>
        <a:p>
          <a:endParaRPr lang="en-US"/>
        </a:p>
      </dgm:t>
    </dgm:pt>
    <dgm:pt modelId="{027F9C7E-BF9B-4017-A20B-8977CD558D0A}" type="pres">
      <dgm:prSet presAssocID="{18B34CB3-D508-4345-99CC-16A94CA59A0A}" presName="rootComposite" presStyleCnt="0"/>
      <dgm:spPr/>
      <dgm:t>
        <a:bodyPr/>
        <a:lstStyle/>
        <a:p>
          <a:endParaRPr lang="en-US"/>
        </a:p>
      </dgm:t>
    </dgm:pt>
    <dgm:pt modelId="{8736916B-B138-4D15-A087-F0AF8BF01F32}" type="pres">
      <dgm:prSet presAssocID="{18B34CB3-D508-4345-99CC-16A94CA59A0A}" presName="rootText" presStyleLbl="node3" presStyleIdx="14" presStyleCnt="23">
        <dgm:presLayoutVars>
          <dgm:chPref val="3"/>
        </dgm:presLayoutVars>
      </dgm:prSet>
      <dgm:spPr/>
      <dgm:t>
        <a:bodyPr/>
        <a:lstStyle/>
        <a:p>
          <a:endParaRPr lang="en-US"/>
        </a:p>
      </dgm:t>
    </dgm:pt>
    <dgm:pt modelId="{28F198EE-7FFE-4361-A1B6-11FEE9B3D780}" type="pres">
      <dgm:prSet presAssocID="{18B34CB3-D508-4345-99CC-16A94CA59A0A}" presName="rootConnector" presStyleLbl="node3" presStyleIdx="14" presStyleCnt="23"/>
      <dgm:spPr/>
      <dgm:t>
        <a:bodyPr/>
        <a:lstStyle/>
        <a:p>
          <a:endParaRPr lang="en-US"/>
        </a:p>
      </dgm:t>
    </dgm:pt>
    <dgm:pt modelId="{CEBC0A8B-DC60-4944-A7EE-C7A0E16E19A0}" type="pres">
      <dgm:prSet presAssocID="{18B34CB3-D508-4345-99CC-16A94CA59A0A}" presName="hierChild4" presStyleCnt="0"/>
      <dgm:spPr/>
      <dgm:t>
        <a:bodyPr/>
        <a:lstStyle/>
        <a:p>
          <a:endParaRPr lang="en-US"/>
        </a:p>
      </dgm:t>
    </dgm:pt>
    <dgm:pt modelId="{ABA23313-91D7-4E32-B7DD-905AAE0D5D4D}" type="pres">
      <dgm:prSet presAssocID="{18B34CB3-D508-4345-99CC-16A94CA59A0A}" presName="hierChild5" presStyleCnt="0"/>
      <dgm:spPr/>
      <dgm:t>
        <a:bodyPr/>
        <a:lstStyle/>
        <a:p>
          <a:endParaRPr lang="en-US"/>
        </a:p>
      </dgm:t>
    </dgm:pt>
    <dgm:pt modelId="{73A17ED8-9220-4011-AC7D-942E25FFD33F}" type="pres">
      <dgm:prSet presAssocID="{776B27EB-21C4-4506-9C76-B8B1D3A78DE0}" presName="hierChild5" presStyleCnt="0"/>
      <dgm:spPr/>
      <dgm:t>
        <a:bodyPr/>
        <a:lstStyle/>
        <a:p>
          <a:endParaRPr lang="en-US"/>
        </a:p>
      </dgm:t>
    </dgm:pt>
    <dgm:pt modelId="{FC4889D9-8800-43AD-80E3-4574334903EC}" type="pres">
      <dgm:prSet presAssocID="{52BBD263-5A00-45A4-A096-A888B7CF288E}" presName="Name37" presStyleLbl="parChTrans1D2" presStyleIdx="4" presStyleCnt="7"/>
      <dgm:spPr/>
      <dgm:t>
        <a:bodyPr/>
        <a:lstStyle/>
        <a:p>
          <a:endParaRPr lang="en-US"/>
        </a:p>
      </dgm:t>
    </dgm:pt>
    <dgm:pt modelId="{CCE9B596-826E-425A-BFD8-594F1919C183}" type="pres">
      <dgm:prSet presAssocID="{CA6D5BC8-C132-425C-9BBC-E39522762AD7}" presName="hierRoot2" presStyleCnt="0">
        <dgm:presLayoutVars>
          <dgm:hierBranch val="init"/>
        </dgm:presLayoutVars>
      </dgm:prSet>
      <dgm:spPr/>
      <dgm:t>
        <a:bodyPr/>
        <a:lstStyle/>
        <a:p>
          <a:endParaRPr lang="en-US"/>
        </a:p>
      </dgm:t>
    </dgm:pt>
    <dgm:pt modelId="{86C4C19A-4E1F-4C60-A053-8CEF5D5F8956}" type="pres">
      <dgm:prSet presAssocID="{CA6D5BC8-C132-425C-9BBC-E39522762AD7}" presName="rootComposite" presStyleCnt="0"/>
      <dgm:spPr/>
      <dgm:t>
        <a:bodyPr/>
        <a:lstStyle/>
        <a:p>
          <a:endParaRPr lang="en-US"/>
        </a:p>
      </dgm:t>
    </dgm:pt>
    <dgm:pt modelId="{88049F06-FDB0-4654-9631-487CB0C62442}" type="pres">
      <dgm:prSet presAssocID="{CA6D5BC8-C132-425C-9BBC-E39522762AD7}" presName="rootText" presStyleLbl="node2" presStyleIdx="4" presStyleCnt="6">
        <dgm:presLayoutVars>
          <dgm:chPref val="3"/>
        </dgm:presLayoutVars>
      </dgm:prSet>
      <dgm:spPr/>
      <dgm:t>
        <a:bodyPr/>
        <a:lstStyle/>
        <a:p>
          <a:endParaRPr lang="en-US"/>
        </a:p>
      </dgm:t>
    </dgm:pt>
    <dgm:pt modelId="{80B085BA-122D-44E1-9D60-6E4D4582120E}" type="pres">
      <dgm:prSet presAssocID="{CA6D5BC8-C132-425C-9BBC-E39522762AD7}" presName="rootConnector" presStyleLbl="node2" presStyleIdx="4" presStyleCnt="6"/>
      <dgm:spPr/>
      <dgm:t>
        <a:bodyPr/>
        <a:lstStyle/>
        <a:p>
          <a:endParaRPr lang="en-US"/>
        </a:p>
      </dgm:t>
    </dgm:pt>
    <dgm:pt modelId="{1A185C86-31C3-4AC9-AFA5-8ECE5A65E72E}" type="pres">
      <dgm:prSet presAssocID="{CA6D5BC8-C132-425C-9BBC-E39522762AD7}" presName="hierChild4" presStyleCnt="0"/>
      <dgm:spPr/>
      <dgm:t>
        <a:bodyPr/>
        <a:lstStyle/>
        <a:p>
          <a:endParaRPr lang="en-US"/>
        </a:p>
      </dgm:t>
    </dgm:pt>
    <dgm:pt modelId="{95E82D24-CB87-4E21-957C-DE9BFB4F1B4B}" type="pres">
      <dgm:prSet presAssocID="{CB3DFDA0-6B8C-4ED6-ABDA-FAD84EAA5F37}" presName="Name37" presStyleLbl="parChTrans1D3" presStyleIdx="15" presStyleCnt="23"/>
      <dgm:spPr/>
      <dgm:t>
        <a:bodyPr/>
        <a:lstStyle/>
        <a:p>
          <a:endParaRPr lang="en-US"/>
        </a:p>
      </dgm:t>
    </dgm:pt>
    <dgm:pt modelId="{46178331-30B0-4C13-B483-C005B7487930}" type="pres">
      <dgm:prSet presAssocID="{9CAE1DF6-4A15-4CB6-A329-C041230CEDA8}" presName="hierRoot2" presStyleCnt="0">
        <dgm:presLayoutVars>
          <dgm:hierBranch val="init"/>
        </dgm:presLayoutVars>
      </dgm:prSet>
      <dgm:spPr/>
    </dgm:pt>
    <dgm:pt modelId="{FF8981AD-006D-4662-BDCB-84B8CB0738D7}" type="pres">
      <dgm:prSet presAssocID="{9CAE1DF6-4A15-4CB6-A329-C041230CEDA8}" presName="rootComposite" presStyleCnt="0"/>
      <dgm:spPr/>
    </dgm:pt>
    <dgm:pt modelId="{1B085BF8-5A0B-437D-AEF3-98D5F3C58FA2}" type="pres">
      <dgm:prSet presAssocID="{9CAE1DF6-4A15-4CB6-A329-C041230CEDA8}" presName="rootText" presStyleLbl="node3" presStyleIdx="15" presStyleCnt="23">
        <dgm:presLayoutVars>
          <dgm:chPref val="3"/>
        </dgm:presLayoutVars>
      </dgm:prSet>
      <dgm:spPr/>
      <dgm:t>
        <a:bodyPr/>
        <a:lstStyle/>
        <a:p>
          <a:endParaRPr lang="en-US"/>
        </a:p>
      </dgm:t>
    </dgm:pt>
    <dgm:pt modelId="{7D92A8E3-6910-4949-A94D-AD392E82D5F2}" type="pres">
      <dgm:prSet presAssocID="{9CAE1DF6-4A15-4CB6-A329-C041230CEDA8}" presName="rootConnector" presStyleLbl="node3" presStyleIdx="15" presStyleCnt="23"/>
      <dgm:spPr/>
      <dgm:t>
        <a:bodyPr/>
        <a:lstStyle/>
        <a:p>
          <a:endParaRPr lang="en-US"/>
        </a:p>
      </dgm:t>
    </dgm:pt>
    <dgm:pt modelId="{D49B487E-5BE3-43DD-90C6-F844E44E8FD8}" type="pres">
      <dgm:prSet presAssocID="{9CAE1DF6-4A15-4CB6-A329-C041230CEDA8}" presName="hierChild4" presStyleCnt="0"/>
      <dgm:spPr/>
    </dgm:pt>
    <dgm:pt modelId="{5765A7CB-AAC2-4EE9-8EF2-ECF0E8308B9B}" type="pres">
      <dgm:prSet presAssocID="{36FE628B-40FF-4823-A21B-8380AFCD7B63}" presName="Name37" presStyleLbl="parChTrans1D4" presStyleIdx="5" presStyleCnt="13"/>
      <dgm:spPr/>
      <dgm:t>
        <a:bodyPr/>
        <a:lstStyle/>
        <a:p>
          <a:endParaRPr lang="en-US"/>
        </a:p>
      </dgm:t>
    </dgm:pt>
    <dgm:pt modelId="{DC00B697-6E7E-4035-8E91-CE1E502F360F}" type="pres">
      <dgm:prSet presAssocID="{EDE78617-E634-4BBE-AA28-4F2FB23EB5B9}" presName="hierRoot2" presStyleCnt="0">
        <dgm:presLayoutVars>
          <dgm:hierBranch val="init"/>
        </dgm:presLayoutVars>
      </dgm:prSet>
      <dgm:spPr/>
      <dgm:t>
        <a:bodyPr/>
        <a:lstStyle/>
        <a:p>
          <a:endParaRPr lang="en-US"/>
        </a:p>
      </dgm:t>
    </dgm:pt>
    <dgm:pt modelId="{5677C3B9-6964-438D-961B-B3C686C6641C}" type="pres">
      <dgm:prSet presAssocID="{EDE78617-E634-4BBE-AA28-4F2FB23EB5B9}" presName="rootComposite" presStyleCnt="0"/>
      <dgm:spPr/>
      <dgm:t>
        <a:bodyPr/>
        <a:lstStyle/>
        <a:p>
          <a:endParaRPr lang="en-US"/>
        </a:p>
      </dgm:t>
    </dgm:pt>
    <dgm:pt modelId="{1BEA6DF6-3FAE-46F4-ADED-1651722E8D55}" type="pres">
      <dgm:prSet presAssocID="{EDE78617-E634-4BBE-AA28-4F2FB23EB5B9}" presName="rootText" presStyleLbl="node4" presStyleIdx="5" presStyleCnt="13">
        <dgm:presLayoutVars>
          <dgm:chPref val="3"/>
        </dgm:presLayoutVars>
      </dgm:prSet>
      <dgm:spPr/>
      <dgm:t>
        <a:bodyPr/>
        <a:lstStyle/>
        <a:p>
          <a:endParaRPr lang="en-US"/>
        </a:p>
      </dgm:t>
    </dgm:pt>
    <dgm:pt modelId="{36E79040-50DA-4D16-BF1D-D5A6730A765D}" type="pres">
      <dgm:prSet presAssocID="{EDE78617-E634-4BBE-AA28-4F2FB23EB5B9}" presName="rootConnector" presStyleLbl="node4" presStyleIdx="5" presStyleCnt="13"/>
      <dgm:spPr/>
      <dgm:t>
        <a:bodyPr/>
        <a:lstStyle/>
        <a:p>
          <a:endParaRPr lang="en-US"/>
        </a:p>
      </dgm:t>
    </dgm:pt>
    <dgm:pt modelId="{78FA55B4-7F26-4DAA-87DE-18FE80514776}" type="pres">
      <dgm:prSet presAssocID="{EDE78617-E634-4BBE-AA28-4F2FB23EB5B9}" presName="hierChild4" presStyleCnt="0"/>
      <dgm:spPr/>
      <dgm:t>
        <a:bodyPr/>
        <a:lstStyle/>
        <a:p>
          <a:endParaRPr lang="en-US"/>
        </a:p>
      </dgm:t>
    </dgm:pt>
    <dgm:pt modelId="{01A18724-BDD5-42AC-B850-1F90E73EB6A1}" type="pres">
      <dgm:prSet presAssocID="{EDE78617-E634-4BBE-AA28-4F2FB23EB5B9}" presName="hierChild5" presStyleCnt="0"/>
      <dgm:spPr/>
      <dgm:t>
        <a:bodyPr/>
        <a:lstStyle/>
        <a:p>
          <a:endParaRPr lang="en-US"/>
        </a:p>
      </dgm:t>
    </dgm:pt>
    <dgm:pt modelId="{5A012078-4C31-47EC-89C8-7147E2C05D97}" type="pres">
      <dgm:prSet presAssocID="{A2399C04-6674-4BD1-A208-E17E668E5773}" presName="Name37" presStyleLbl="parChTrans1D4" presStyleIdx="6" presStyleCnt="13"/>
      <dgm:spPr/>
      <dgm:t>
        <a:bodyPr/>
        <a:lstStyle/>
        <a:p>
          <a:endParaRPr lang="en-US"/>
        </a:p>
      </dgm:t>
    </dgm:pt>
    <dgm:pt modelId="{F054FFAF-325E-4690-8875-8321ECE03B3B}" type="pres">
      <dgm:prSet presAssocID="{D8E2E602-BA3E-45A9-9A77-0B767A88EC67}" presName="hierRoot2" presStyleCnt="0">
        <dgm:presLayoutVars>
          <dgm:hierBranch val="init"/>
        </dgm:presLayoutVars>
      </dgm:prSet>
      <dgm:spPr/>
      <dgm:t>
        <a:bodyPr/>
        <a:lstStyle/>
        <a:p>
          <a:endParaRPr lang="en-US"/>
        </a:p>
      </dgm:t>
    </dgm:pt>
    <dgm:pt modelId="{62971D9A-625F-455B-B5DF-664F5EFAA45F}" type="pres">
      <dgm:prSet presAssocID="{D8E2E602-BA3E-45A9-9A77-0B767A88EC67}" presName="rootComposite" presStyleCnt="0"/>
      <dgm:spPr/>
      <dgm:t>
        <a:bodyPr/>
        <a:lstStyle/>
        <a:p>
          <a:endParaRPr lang="en-US"/>
        </a:p>
      </dgm:t>
    </dgm:pt>
    <dgm:pt modelId="{826871FB-6A65-4C18-8157-FD267BCDE19A}" type="pres">
      <dgm:prSet presAssocID="{D8E2E602-BA3E-45A9-9A77-0B767A88EC67}" presName="rootText" presStyleLbl="node4" presStyleIdx="6" presStyleCnt="13">
        <dgm:presLayoutVars>
          <dgm:chPref val="3"/>
        </dgm:presLayoutVars>
      </dgm:prSet>
      <dgm:spPr/>
      <dgm:t>
        <a:bodyPr/>
        <a:lstStyle/>
        <a:p>
          <a:endParaRPr lang="en-US"/>
        </a:p>
      </dgm:t>
    </dgm:pt>
    <dgm:pt modelId="{47B23CA1-61A9-41C0-BD73-7703506733D5}" type="pres">
      <dgm:prSet presAssocID="{D8E2E602-BA3E-45A9-9A77-0B767A88EC67}" presName="rootConnector" presStyleLbl="node4" presStyleIdx="6" presStyleCnt="13"/>
      <dgm:spPr/>
      <dgm:t>
        <a:bodyPr/>
        <a:lstStyle/>
        <a:p>
          <a:endParaRPr lang="en-US"/>
        </a:p>
      </dgm:t>
    </dgm:pt>
    <dgm:pt modelId="{53FCCA47-516E-475D-ACDB-31D9553B516F}" type="pres">
      <dgm:prSet presAssocID="{D8E2E602-BA3E-45A9-9A77-0B767A88EC67}" presName="hierChild4" presStyleCnt="0"/>
      <dgm:spPr/>
      <dgm:t>
        <a:bodyPr/>
        <a:lstStyle/>
        <a:p>
          <a:endParaRPr lang="en-US"/>
        </a:p>
      </dgm:t>
    </dgm:pt>
    <dgm:pt modelId="{F347138B-F3BD-472A-B2B4-8C67EB595B52}" type="pres">
      <dgm:prSet presAssocID="{D8E2E602-BA3E-45A9-9A77-0B767A88EC67}" presName="hierChild5" presStyleCnt="0"/>
      <dgm:spPr/>
      <dgm:t>
        <a:bodyPr/>
        <a:lstStyle/>
        <a:p>
          <a:endParaRPr lang="en-US"/>
        </a:p>
      </dgm:t>
    </dgm:pt>
    <dgm:pt modelId="{5A086CDC-0358-4D83-AA99-FC0CA5BB9C33}" type="pres">
      <dgm:prSet presAssocID="{6667FB95-E1F8-48FD-89BD-1F954F47CA12}" presName="Name37" presStyleLbl="parChTrans1D4" presStyleIdx="7" presStyleCnt="13"/>
      <dgm:spPr/>
      <dgm:t>
        <a:bodyPr/>
        <a:lstStyle/>
        <a:p>
          <a:endParaRPr lang="en-US"/>
        </a:p>
      </dgm:t>
    </dgm:pt>
    <dgm:pt modelId="{E5584CF6-B9FE-4DD1-8541-C8075B1E1014}" type="pres">
      <dgm:prSet presAssocID="{AF7EFF7D-3322-44D9-A3AC-4318CD0CB717}" presName="hierRoot2" presStyleCnt="0">
        <dgm:presLayoutVars>
          <dgm:hierBranch val="init"/>
        </dgm:presLayoutVars>
      </dgm:prSet>
      <dgm:spPr/>
      <dgm:t>
        <a:bodyPr/>
        <a:lstStyle/>
        <a:p>
          <a:endParaRPr lang="en-US"/>
        </a:p>
      </dgm:t>
    </dgm:pt>
    <dgm:pt modelId="{E92AF68B-92B2-43D0-9CA0-FB7D484FD311}" type="pres">
      <dgm:prSet presAssocID="{AF7EFF7D-3322-44D9-A3AC-4318CD0CB717}" presName="rootComposite" presStyleCnt="0"/>
      <dgm:spPr/>
      <dgm:t>
        <a:bodyPr/>
        <a:lstStyle/>
        <a:p>
          <a:endParaRPr lang="en-US"/>
        </a:p>
      </dgm:t>
    </dgm:pt>
    <dgm:pt modelId="{1EDF0647-C856-4B7E-A8CF-08C05959D16A}" type="pres">
      <dgm:prSet presAssocID="{AF7EFF7D-3322-44D9-A3AC-4318CD0CB717}" presName="rootText" presStyleLbl="node4" presStyleIdx="7" presStyleCnt="13">
        <dgm:presLayoutVars>
          <dgm:chPref val="3"/>
        </dgm:presLayoutVars>
      </dgm:prSet>
      <dgm:spPr/>
      <dgm:t>
        <a:bodyPr/>
        <a:lstStyle/>
        <a:p>
          <a:endParaRPr lang="en-US"/>
        </a:p>
      </dgm:t>
    </dgm:pt>
    <dgm:pt modelId="{FA80DB94-94DF-42F7-80FB-EB58E610B82F}" type="pres">
      <dgm:prSet presAssocID="{AF7EFF7D-3322-44D9-A3AC-4318CD0CB717}" presName="rootConnector" presStyleLbl="node4" presStyleIdx="7" presStyleCnt="13"/>
      <dgm:spPr/>
      <dgm:t>
        <a:bodyPr/>
        <a:lstStyle/>
        <a:p>
          <a:endParaRPr lang="en-US"/>
        </a:p>
      </dgm:t>
    </dgm:pt>
    <dgm:pt modelId="{D7FDB09F-DA4C-43AC-A968-6B21B5E3712B}" type="pres">
      <dgm:prSet presAssocID="{AF7EFF7D-3322-44D9-A3AC-4318CD0CB717}" presName="hierChild4" presStyleCnt="0"/>
      <dgm:spPr/>
      <dgm:t>
        <a:bodyPr/>
        <a:lstStyle/>
        <a:p>
          <a:endParaRPr lang="en-US"/>
        </a:p>
      </dgm:t>
    </dgm:pt>
    <dgm:pt modelId="{0F6546E1-C3E3-493E-9DEC-7F32492F0AB5}" type="pres">
      <dgm:prSet presAssocID="{AF7EFF7D-3322-44D9-A3AC-4318CD0CB717}" presName="hierChild5" presStyleCnt="0"/>
      <dgm:spPr/>
      <dgm:t>
        <a:bodyPr/>
        <a:lstStyle/>
        <a:p>
          <a:endParaRPr lang="en-US"/>
        </a:p>
      </dgm:t>
    </dgm:pt>
    <dgm:pt modelId="{81507F6C-9F83-43ED-8B01-6340DF7C0569}" type="pres">
      <dgm:prSet presAssocID="{424E9FF5-5D80-4589-A330-FA16CE0BE390}" presName="Name37" presStyleLbl="parChTrans1D4" presStyleIdx="8" presStyleCnt="13"/>
      <dgm:spPr/>
      <dgm:t>
        <a:bodyPr/>
        <a:lstStyle/>
        <a:p>
          <a:endParaRPr lang="en-US"/>
        </a:p>
      </dgm:t>
    </dgm:pt>
    <dgm:pt modelId="{C3DE01E6-8895-482F-9B60-6DA78C65C856}" type="pres">
      <dgm:prSet presAssocID="{73883F33-892C-4250-8CEB-9B81B11C7F59}" presName="hierRoot2" presStyleCnt="0">
        <dgm:presLayoutVars>
          <dgm:hierBranch val="init"/>
        </dgm:presLayoutVars>
      </dgm:prSet>
      <dgm:spPr/>
      <dgm:t>
        <a:bodyPr/>
        <a:lstStyle/>
        <a:p>
          <a:endParaRPr lang="en-US"/>
        </a:p>
      </dgm:t>
    </dgm:pt>
    <dgm:pt modelId="{66F783C2-53FB-4535-9C10-47CB37B919B1}" type="pres">
      <dgm:prSet presAssocID="{73883F33-892C-4250-8CEB-9B81B11C7F59}" presName="rootComposite" presStyleCnt="0"/>
      <dgm:spPr/>
      <dgm:t>
        <a:bodyPr/>
        <a:lstStyle/>
        <a:p>
          <a:endParaRPr lang="en-US"/>
        </a:p>
      </dgm:t>
    </dgm:pt>
    <dgm:pt modelId="{4120F372-4451-4D22-9E7C-990A4F78BB1F}" type="pres">
      <dgm:prSet presAssocID="{73883F33-892C-4250-8CEB-9B81B11C7F59}" presName="rootText" presStyleLbl="node4" presStyleIdx="8" presStyleCnt="13">
        <dgm:presLayoutVars>
          <dgm:chPref val="3"/>
        </dgm:presLayoutVars>
      </dgm:prSet>
      <dgm:spPr/>
      <dgm:t>
        <a:bodyPr/>
        <a:lstStyle/>
        <a:p>
          <a:endParaRPr lang="en-US"/>
        </a:p>
      </dgm:t>
    </dgm:pt>
    <dgm:pt modelId="{F3422EA5-A852-411C-B774-4C4E6769F124}" type="pres">
      <dgm:prSet presAssocID="{73883F33-892C-4250-8CEB-9B81B11C7F59}" presName="rootConnector" presStyleLbl="node4" presStyleIdx="8" presStyleCnt="13"/>
      <dgm:spPr/>
      <dgm:t>
        <a:bodyPr/>
        <a:lstStyle/>
        <a:p>
          <a:endParaRPr lang="en-US"/>
        </a:p>
      </dgm:t>
    </dgm:pt>
    <dgm:pt modelId="{A18EE46D-5FB1-4E5F-BAC7-6C702B0B9002}" type="pres">
      <dgm:prSet presAssocID="{73883F33-892C-4250-8CEB-9B81B11C7F59}" presName="hierChild4" presStyleCnt="0"/>
      <dgm:spPr/>
      <dgm:t>
        <a:bodyPr/>
        <a:lstStyle/>
        <a:p>
          <a:endParaRPr lang="en-US"/>
        </a:p>
      </dgm:t>
    </dgm:pt>
    <dgm:pt modelId="{284A0B49-F5A4-4305-97D6-E8A068BB959D}" type="pres">
      <dgm:prSet presAssocID="{73883F33-892C-4250-8CEB-9B81B11C7F59}" presName="hierChild5" presStyleCnt="0"/>
      <dgm:spPr/>
      <dgm:t>
        <a:bodyPr/>
        <a:lstStyle/>
        <a:p>
          <a:endParaRPr lang="en-US"/>
        </a:p>
      </dgm:t>
    </dgm:pt>
    <dgm:pt modelId="{D812CC5A-3A3C-4950-A898-FD3416E19A63}" type="pres">
      <dgm:prSet presAssocID="{649F9E7E-0A3F-4A05-80BB-005D0FC293F6}" presName="Name37" presStyleLbl="parChTrans1D4" presStyleIdx="9" presStyleCnt="13"/>
      <dgm:spPr/>
      <dgm:t>
        <a:bodyPr/>
        <a:lstStyle/>
        <a:p>
          <a:endParaRPr lang="en-US"/>
        </a:p>
      </dgm:t>
    </dgm:pt>
    <dgm:pt modelId="{012A3F04-ACED-4D0D-8870-8E88FC374720}" type="pres">
      <dgm:prSet presAssocID="{C3AB43B0-965E-4B48-88BE-CCE8B1197A23}" presName="hierRoot2" presStyleCnt="0">
        <dgm:presLayoutVars>
          <dgm:hierBranch val="init"/>
        </dgm:presLayoutVars>
      </dgm:prSet>
      <dgm:spPr/>
      <dgm:t>
        <a:bodyPr/>
        <a:lstStyle/>
        <a:p>
          <a:endParaRPr lang="en-US"/>
        </a:p>
      </dgm:t>
    </dgm:pt>
    <dgm:pt modelId="{547B2B12-3E6B-4205-A54A-F7594551917B}" type="pres">
      <dgm:prSet presAssocID="{C3AB43B0-965E-4B48-88BE-CCE8B1197A23}" presName="rootComposite" presStyleCnt="0"/>
      <dgm:spPr/>
      <dgm:t>
        <a:bodyPr/>
        <a:lstStyle/>
        <a:p>
          <a:endParaRPr lang="en-US"/>
        </a:p>
      </dgm:t>
    </dgm:pt>
    <dgm:pt modelId="{A9B089E9-F716-4BA7-A2C4-039161B455D7}" type="pres">
      <dgm:prSet presAssocID="{C3AB43B0-965E-4B48-88BE-CCE8B1197A23}" presName="rootText" presStyleLbl="node4" presStyleIdx="9" presStyleCnt="13">
        <dgm:presLayoutVars>
          <dgm:chPref val="3"/>
        </dgm:presLayoutVars>
      </dgm:prSet>
      <dgm:spPr/>
      <dgm:t>
        <a:bodyPr/>
        <a:lstStyle/>
        <a:p>
          <a:endParaRPr lang="en-US"/>
        </a:p>
      </dgm:t>
    </dgm:pt>
    <dgm:pt modelId="{0F1DE24B-2732-4AC0-94CC-BA49EAB04481}" type="pres">
      <dgm:prSet presAssocID="{C3AB43B0-965E-4B48-88BE-CCE8B1197A23}" presName="rootConnector" presStyleLbl="node4" presStyleIdx="9" presStyleCnt="13"/>
      <dgm:spPr/>
      <dgm:t>
        <a:bodyPr/>
        <a:lstStyle/>
        <a:p>
          <a:endParaRPr lang="en-US"/>
        </a:p>
      </dgm:t>
    </dgm:pt>
    <dgm:pt modelId="{0BD25098-4FBA-42AE-B5C2-BFC84B135363}" type="pres">
      <dgm:prSet presAssocID="{C3AB43B0-965E-4B48-88BE-CCE8B1197A23}" presName="hierChild4" presStyleCnt="0"/>
      <dgm:spPr/>
      <dgm:t>
        <a:bodyPr/>
        <a:lstStyle/>
        <a:p>
          <a:endParaRPr lang="en-US"/>
        </a:p>
      </dgm:t>
    </dgm:pt>
    <dgm:pt modelId="{4E7E5436-5DA6-40FC-9EA4-9D922C466708}" type="pres">
      <dgm:prSet presAssocID="{C3AB43B0-965E-4B48-88BE-CCE8B1197A23}" presName="hierChild5" presStyleCnt="0"/>
      <dgm:spPr/>
      <dgm:t>
        <a:bodyPr/>
        <a:lstStyle/>
        <a:p>
          <a:endParaRPr lang="en-US"/>
        </a:p>
      </dgm:t>
    </dgm:pt>
    <dgm:pt modelId="{62EC6E61-6619-4C46-A4B5-FD5068F8BE63}" type="pres">
      <dgm:prSet presAssocID="{9CAE1DF6-4A15-4CB6-A329-C041230CEDA8}" presName="hierChild5" presStyleCnt="0"/>
      <dgm:spPr/>
    </dgm:pt>
    <dgm:pt modelId="{C86A38A4-9A07-4FEA-B18C-012EC27E97A4}" type="pres">
      <dgm:prSet presAssocID="{6EB3D5CF-5DAC-4B41-A5E7-EDF4866020F6}" presName="Name37" presStyleLbl="parChTrans1D3" presStyleIdx="16" presStyleCnt="23"/>
      <dgm:spPr/>
      <dgm:t>
        <a:bodyPr/>
        <a:lstStyle/>
        <a:p>
          <a:endParaRPr lang="en-US"/>
        </a:p>
      </dgm:t>
    </dgm:pt>
    <dgm:pt modelId="{11966733-481D-4747-95F4-91007FC518DE}" type="pres">
      <dgm:prSet presAssocID="{508AA773-AAB1-4C0E-B34E-61E0523FB9DD}" presName="hierRoot2" presStyleCnt="0">
        <dgm:presLayoutVars>
          <dgm:hierBranch val="init"/>
        </dgm:presLayoutVars>
      </dgm:prSet>
      <dgm:spPr/>
    </dgm:pt>
    <dgm:pt modelId="{26961B9A-7831-497B-B544-949DB0B80AE8}" type="pres">
      <dgm:prSet presAssocID="{508AA773-AAB1-4C0E-B34E-61E0523FB9DD}" presName="rootComposite" presStyleCnt="0"/>
      <dgm:spPr/>
    </dgm:pt>
    <dgm:pt modelId="{0E4142D0-8FF9-441E-989F-CA204A001AA5}" type="pres">
      <dgm:prSet presAssocID="{508AA773-AAB1-4C0E-B34E-61E0523FB9DD}" presName="rootText" presStyleLbl="node3" presStyleIdx="16" presStyleCnt="23">
        <dgm:presLayoutVars>
          <dgm:chPref val="3"/>
        </dgm:presLayoutVars>
      </dgm:prSet>
      <dgm:spPr/>
      <dgm:t>
        <a:bodyPr/>
        <a:lstStyle/>
        <a:p>
          <a:endParaRPr lang="en-US"/>
        </a:p>
      </dgm:t>
    </dgm:pt>
    <dgm:pt modelId="{D1EC1490-C7AF-470F-A500-582AE375D272}" type="pres">
      <dgm:prSet presAssocID="{508AA773-AAB1-4C0E-B34E-61E0523FB9DD}" presName="rootConnector" presStyleLbl="node3" presStyleIdx="16" presStyleCnt="23"/>
      <dgm:spPr/>
      <dgm:t>
        <a:bodyPr/>
        <a:lstStyle/>
        <a:p>
          <a:endParaRPr lang="en-US"/>
        </a:p>
      </dgm:t>
    </dgm:pt>
    <dgm:pt modelId="{D3FB1EF6-EBEB-4B00-987E-D7CB7FD5AA39}" type="pres">
      <dgm:prSet presAssocID="{508AA773-AAB1-4C0E-B34E-61E0523FB9DD}" presName="hierChild4" presStyleCnt="0"/>
      <dgm:spPr/>
    </dgm:pt>
    <dgm:pt modelId="{31826EA9-0EBE-46D6-81CD-09E9A56AD15D}" type="pres">
      <dgm:prSet presAssocID="{76FB77C2-DF61-4EF6-93DE-D0F4E5016781}" presName="Name37" presStyleLbl="parChTrans1D4" presStyleIdx="10" presStyleCnt="13"/>
      <dgm:spPr/>
      <dgm:t>
        <a:bodyPr/>
        <a:lstStyle/>
        <a:p>
          <a:endParaRPr lang="en-US"/>
        </a:p>
      </dgm:t>
    </dgm:pt>
    <dgm:pt modelId="{8553412B-5BCC-4817-91D5-8034C331F648}" type="pres">
      <dgm:prSet presAssocID="{2A50DB31-DD40-4E19-9E01-CAF1A39837FF}" presName="hierRoot2" presStyleCnt="0">
        <dgm:presLayoutVars>
          <dgm:hierBranch val="init"/>
        </dgm:presLayoutVars>
      </dgm:prSet>
      <dgm:spPr/>
    </dgm:pt>
    <dgm:pt modelId="{DCA8701E-E9D3-4A1D-8B62-2CA41939C5BE}" type="pres">
      <dgm:prSet presAssocID="{2A50DB31-DD40-4E19-9E01-CAF1A39837FF}" presName="rootComposite" presStyleCnt="0"/>
      <dgm:spPr/>
    </dgm:pt>
    <dgm:pt modelId="{639B7AFF-4005-4D71-A6B4-7CEE5E406B7C}" type="pres">
      <dgm:prSet presAssocID="{2A50DB31-DD40-4E19-9E01-CAF1A39837FF}" presName="rootText" presStyleLbl="node4" presStyleIdx="10" presStyleCnt="13">
        <dgm:presLayoutVars>
          <dgm:chPref val="3"/>
        </dgm:presLayoutVars>
      </dgm:prSet>
      <dgm:spPr/>
      <dgm:t>
        <a:bodyPr/>
        <a:lstStyle/>
        <a:p>
          <a:endParaRPr lang="en-US"/>
        </a:p>
      </dgm:t>
    </dgm:pt>
    <dgm:pt modelId="{16FECD57-B496-4174-BCF8-2D281D7CA3D9}" type="pres">
      <dgm:prSet presAssocID="{2A50DB31-DD40-4E19-9E01-CAF1A39837FF}" presName="rootConnector" presStyleLbl="node4" presStyleIdx="10" presStyleCnt="13"/>
      <dgm:spPr/>
      <dgm:t>
        <a:bodyPr/>
        <a:lstStyle/>
        <a:p>
          <a:endParaRPr lang="en-US"/>
        </a:p>
      </dgm:t>
    </dgm:pt>
    <dgm:pt modelId="{5D25C399-EFF1-4CCE-9FF3-062F688799BA}" type="pres">
      <dgm:prSet presAssocID="{2A50DB31-DD40-4E19-9E01-CAF1A39837FF}" presName="hierChild4" presStyleCnt="0"/>
      <dgm:spPr/>
    </dgm:pt>
    <dgm:pt modelId="{2192967C-5F2B-4895-B05E-A81F316F1343}" type="pres">
      <dgm:prSet presAssocID="{2A50DB31-DD40-4E19-9E01-CAF1A39837FF}" presName="hierChild5" presStyleCnt="0"/>
      <dgm:spPr/>
    </dgm:pt>
    <dgm:pt modelId="{2648A1E0-B40E-496D-91D3-0E593085E0C8}" type="pres">
      <dgm:prSet presAssocID="{9273400E-534E-4BBB-8A00-71D20F80D56A}" presName="Name37" presStyleLbl="parChTrans1D4" presStyleIdx="11" presStyleCnt="13"/>
      <dgm:spPr/>
      <dgm:t>
        <a:bodyPr/>
        <a:lstStyle/>
        <a:p>
          <a:endParaRPr lang="en-US"/>
        </a:p>
      </dgm:t>
    </dgm:pt>
    <dgm:pt modelId="{739959E0-6D7F-45E1-806E-BF2FFFE02584}" type="pres">
      <dgm:prSet presAssocID="{1305C225-7898-4E8D-8F06-46C567F3E4E6}" presName="hierRoot2" presStyleCnt="0">
        <dgm:presLayoutVars>
          <dgm:hierBranch val="init"/>
        </dgm:presLayoutVars>
      </dgm:prSet>
      <dgm:spPr/>
    </dgm:pt>
    <dgm:pt modelId="{8B326BB6-789A-404E-8C48-1E0DEB9DBA13}" type="pres">
      <dgm:prSet presAssocID="{1305C225-7898-4E8D-8F06-46C567F3E4E6}" presName="rootComposite" presStyleCnt="0"/>
      <dgm:spPr/>
    </dgm:pt>
    <dgm:pt modelId="{C3A5AC0B-FC33-4B73-8F1A-1E35361E2A23}" type="pres">
      <dgm:prSet presAssocID="{1305C225-7898-4E8D-8F06-46C567F3E4E6}" presName="rootText" presStyleLbl="node4" presStyleIdx="11" presStyleCnt="13">
        <dgm:presLayoutVars>
          <dgm:chPref val="3"/>
        </dgm:presLayoutVars>
      </dgm:prSet>
      <dgm:spPr/>
      <dgm:t>
        <a:bodyPr/>
        <a:lstStyle/>
        <a:p>
          <a:endParaRPr lang="en-US"/>
        </a:p>
      </dgm:t>
    </dgm:pt>
    <dgm:pt modelId="{63851059-4ED9-41F0-986A-E67AB69BF60E}" type="pres">
      <dgm:prSet presAssocID="{1305C225-7898-4E8D-8F06-46C567F3E4E6}" presName="rootConnector" presStyleLbl="node4" presStyleIdx="11" presStyleCnt="13"/>
      <dgm:spPr/>
      <dgm:t>
        <a:bodyPr/>
        <a:lstStyle/>
        <a:p>
          <a:endParaRPr lang="en-US"/>
        </a:p>
      </dgm:t>
    </dgm:pt>
    <dgm:pt modelId="{911121B6-A5C3-4E23-B72D-190FD643A3B7}" type="pres">
      <dgm:prSet presAssocID="{1305C225-7898-4E8D-8F06-46C567F3E4E6}" presName="hierChild4" presStyleCnt="0"/>
      <dgm:spPr/>
    </dgm:pt>
    <dgm:pt modelId="{A5C4253E-88A8-443A-B063-911E44C9511F}" type="pres">
      <dgm:prSet presAssocID="{1305C225-7898-4E8D-8F06-46C567F3E4E6}" presName="hierChild5" presStyleCnt="0"/>
      <dgm:spPr/>
    </dgm:pt>
    <dgm:pt modelId="{691A2641-F8E4-424B-9B08-EC386D82C50E}" type="pres">
      <dgm:prSet presAssocID="{ECC02D43-2421-4834-B8F3-1948E74403A8}" presName="Name37" presStyleLbl="parChTrans1D4" presStyleIdx="12" presStyleCnt="13"/>
      <dgm:spPr/>
      <dgm:t>
        <a:bodyPr/>
        <a:lstStyle/>
        <a:p>
          <a:endParaRPr lang="en-US"/>
        </a:p>
      </dgm:t>
    </dgm:pt>
    <dgm:pt modelId="{308052AA-D247-4CCA-A53B-92BD273A7DE9}" type="pres">
      <dgm:prSet presAssocID="{F7CEDF99-9758-4E69-AE01-31BB4E415185}" presName="hierRoot2" presStyleCnt="0">
        <dgm:presLayoutVars>
          <dgm:hierBranch val="init"/>
        </dgm:presLayoutVars>
      </dgm:prSet>
      <dgm:spPr/>
    </dgm:pt>
    <dgm:pt modelId="{D6534BD7-BD80-449E-A98E-E59C329C08FC}" type="pres">
      <dgm:prSet presAssocID="{F7CEDF99-9758-4E69-AE01-31BB4E415185}" presName="rootComposite" presStyleCnt="0"/>
      <dgm:spPr/>
    </dgm:pt>
    <dgm:pt modelId="{8F531E28-169C-4F3C-8C00-D55274B63D3A}" type="pres">
      <dgm:prSet presAssocID="{F7CEDF99-9758-4E69-AE01-31BB4E415185}" presName="rootText" presStyleLbl="node4" presStyleIdx="12" presStyleCnt="13">
        <dgm:presLayoutVars>
          <dgm:chPref val="3"/>
        </dgm:presLayoutVars>
      </dgm:prSet>
      <dgm:spPr/>
      <dgm:t>
        <a:bodyPr/>
        <a:lstStyle/>
        <a:p>
          <a:endParaRPr lang="en-US"/>
        </a:p>
      </dgm:t>
    </dgm:pt>
    <dgm:pt modelId="{1247A0E6-A668-4392-88FF-5EA2BFC01F52}" type="pres">
      <dgm:prSet presAssocID="{F7CEDF99-9758-4E69-AE01-31BB4E415185}" presName="rootConnector" presStyleLbl="node4" presStyleIdx="12" presStyleCnt="13"/>
      <dgm:spPr/>
      <dgm:t>
        <a:bodyPr/>
        <a:lstStyle/>
        <a:p>
          <a:endParaRPr lang="en-US"/>
        </a:p>
      </dgm:t>
    </dgm:pt>
    <dgm:pt modelId="{B97D91FE-B1B4-4D14-8B31-4E05134437F4}" type="pres">
      <dgm:prSet presAssocID="{F7CEDF99-9758-4E69-AE01-31BB4E415185}" presName="hierChild4" presStyleCnt="0"/>
      <dgm:spPr/>
    </dgm:pt>
    <dgm:pt modelId="{47D0B99C-6546-4D11-87DE-0C88EF532DD4}" type="pres">
      <dgm:prSet presAssocID="{F7CEDF99-9758-4E69-AE01-31BB4E415185}" presName="hierChild5" presStyleCnt="0"/>
      <dgm:spPr/>
    </dgm:pt>
    <dgm:pt modelId="{C05AE365-61DA-4DAD-9FB5-2EBB717FF000}" type="pres">
      <dgm:prSet presAssocID="{508AA773-AAB1-4C0E-B34E-61E0523FB9DD}" presName="hierChild5" presStyleCnt="0"/>
      <dgm:spPr/>
    </dgm:pt>
    <dgm:pt modelId="{F5583FCE-BE36-4643-AD80-6F0AFF7707F4}" type="pres">
      <dgm:prSet presAssocID="{CA6D5BC8-C132-425C-9BBC-E39522762AD7}" presName="hierChild5" presStyleCnt="0"/>
      <dgm:spPr/>
      <dgm:t>
        <a:bodyPr/>
        <a:lstStyle/>
        <a:p>
          <a:endParaRPr lang="en-US"/>
        </a:p>
      </dgm:t>
    </dgm:pt>
    <dgm:pt modelId="{42F204CF-2F83-4322-B7EB-1BDDB5AE53A0}" type="pres">
      <dgm:prSet presAssocID="{8FBE36EA-5B04-4E1D-907F-0D4138AC21D6}" presName="Name37" presStyleLbl="parChTrans1D2" presStyleIdx="5" presStyleCnt="7"/>
      <dgm:spPr/>
      <dgm:t>
        <a:bodyPr/>
        <a:lstStyle/>
        <a:p>
          <a:endParaRPr lang="en-US"/>
        </a:p>
      </dgm:t>
    </dgm:pt>
    <dgm:pt modelId="{44B93F57-A5B3-4FA2-AD24-6053908700C4}" type="pres">
      <dgm:prSet presAssocID="{9CED4444-C14B-469B-88EA-465F4EEFCE27}" presName="hierRoot2" presStyleCnt="0">
        <dgm:presLayoutVars>
          <dgm:hierBranch val="init"/>
        </dgm:presLayoutVars>
      </dgm:prSet>
      <dgm:spPr/>
      <dgm:t>
        <a:bodyPr/>
        <a:lstStyle/>
        <a:p>
          <a:endParaRPr lang="en-US"/>
        </a:p>
      </dgm:t>
    </dgm:pt>
    <dgm:pt modelId="{92CD8A8C-8B13-405D-8AA1-B831EC456962}" type="pres">
      <dgm:prSet presAssocID="{9CED4444-C14B-469B-88EA-465F4EEFCE27}" presName="rootComposite" presStyleCnt="0"/>
      <dgm:spPr/>
      <dgm:t>
        <a:bodyPr/>
        <a:lstStyle/>
        <a:p>
          <a:endParaRPr lang="en-US"/>
        </a:p>
      </dgm:t>
    </dgm:pt>
    <dgm:pt modelId="{F4E646E0-5133-4F52-B577-567F1DE46342}" type="pres">
      <dgm:prSet presAssocID="{9CED4444-C14B-469B-88EA-465F4EEFCE27}" presName="rootText" presStyleLbl="node2" presStyleIdx="5" presStyleCnt="6" custLinFactNeighborX="-3755">
        <dgm:presLayoutVars>
          <dgm:chPref val="3"/>
        </dgm:presLayoutVars>
      </dgm:prSet>
      <dgm:spPr/>
      <dgm:t>
        <a:bodyPr/>
        <a:lstStyle/>
        <a:p>
          <a:endParaRPr lang="en-US"/>
        </a:p>
      </dgm:t>
    </dgm:pt>
    <dgm:pt modelId="{8CD739ED-E957-44E1-8378-CA63C2735967}" type="pres">
      <dgm:prSet presAssocID="{9CED4444-C14B-469B-88EA-465F4EEFCE27}" presName="rootConnector" presStyleLbl="node2" presStyleIdx="5" presStyleCnt="6"/>
      <dgm:spPr/>
      <dgm:t>
        <a:bodyPr/>
        <a:lstStyle/>
        <a:p>
          <a:endParaRPr lang="en-US"/>
        </a:p>
      </dgm:t>
    </dgm:pt>
    <dgm:pt modelId="{E8059EA4-9709-4069-9703-F713299A0AD5}" type="pres">
      <dgm:prSet presAssocID="{9CED4444-C14B-469B-88EA-465F4EEFCE27}" presName="hierChild4" presStyleCnt="0"/>
      <dgm:spPr/>
      <dgm:t>
        <a:bodyPr/>
        <a:lstStyle/>
        <a:p>
          <a:endParaRPr lang="en-US"/>
        </a:p>
      </dgm:t>
    </dgm:pt>
    <dgm:pt modelId="{3AC41AE6-5AD6-4229-8B3A-3C035F7E4A00}" type="pres">
      <dgm:prSet presAssocID="{B39351EE-8E3C-4337-8DAE-BFBE532E735A}" presName="Name37" presStyleLbl="parChTrans1D3" presStyleIdx="17" presStyleCnt="23"/>
      <dgm:spPr/>
      <dgm:t>
        <a:bodyPr/>
        <a:lstStyle/>
        <a:p>
          <a:endParaRPr lang="en-US"/>
        </a:p>
      </dgm:t>
    </dgm:pt>
    <dgm:pt modelId="{5278BD58-6054-427F-98BF-5D862D5AE3BD}" type="pres">
      <dgm:prSet presAssocID="{06F51985-F6F4-4973-95BC-AA95B1650A67}" presName="hierRoot2" presStyleCnt="0">
        <dgm:presLayoutVars>
          <dgm:hierBranch val="init"/>
        </dgm:presLayoutVars>
      </dgm:prSet>
      <dgm:spPr/>
      <dgm:t>
        <a:bodyPr/>
        <a:lstStyle/>
        <a:p>
          <a:endParaRPr lang="en-US"/>
        </a:p>
      </dgm:t>
    </dgm:pt>
    <dgm:pt modelId="{1DB33E80-D87B-483F-9792-39908A1A6737}" type="pres">
      <dgm:prSet presAssocID="{06F51985-F6F4-4973-95BC-AA95B1650A67}" presName="rootComposite" presStyleCnt="0"/>
      <dgm:spPr/>
      <dgm:t>
        <a:bodyPr/>
        <a:lstStyle/>
        <a:p>
          <a:endParaRPr lang="en-US"/>
        </a:p>
      </dgm:t>
    </dgm:pt>
    <dgm:pt modelId="{1CA9C32A-2413-44C8-AF16-F17F49059B84}" type="pres">
      <dgm:prSet presAssocID="{06F51985-F6F4-4973-95BC-AA95B1650A67}" presName="rootText" presStyleLbl="node3" presStyleIdx="17" presStyleCnt="23">
        <dgm:presLayoutVars>
          <dgm:chPref val="3"/>
        </dgm:presLayoutVars>
      </dgm:prSet>
      <dgm:spPr/>
      <dgm:t>
        <a:bodyPr/>
        <a:lstStyle/>
        <a:p>
          <a:endParaRPr lang="en-US"/>
        </a:p>
      </dgm:t>
    </dgm:pt>
    <dgm:pt modelId="{A5D9BB4D-1799-44B1-9E44-DDBA12DAC354}" type="pres">
      <dgm:prSet presAssocID="{06F51985-F6F4-4973-95BC-AA95B1650A67}" presName="rootConnector" presStyleLbl="node3" presStyleIdx="17" presStyleCnt="23"/>
      <dgm:spPr/>
      <dgm:t>
        <a:bodyPr/>
        <a:lstStyle/>
        <a:p>
          <a:endParaRPr lang="en-US"/>
        </a:p>
      </dgm:t>
    </dgm:pt>
    <dgm:pt modelId="{159F1179-DC45-48F3-B578-BFC6D5B7686A}" type="pres">
      <dgm:prSet presAssocID="{06F51985-F6F4-4973-95BC-AA95B1650A67}" presName="hierChild4" presStyleCnt="0"/>
      <dgm:spPr/>
      <dgm:t>
        <a:bodyPr/>
        <a:lstStyle/>
        <a:p>
          <a:endParaRPr lang="en-US"/>
        </a:p>
      </dgm:t>
    </dgm:pt>
    <dgm:pt modelId="{3A9D303B-D40E-4E16-867F-AE0379BF57B9}" type="pres">
      <dgm:prSet presAssocID="{06F51985-F6F4-4973-95BC-AA95B1650A67}" presName="hierChild5" presStyleCnt="0"/>
      <dgm:spPr/>
      <dgm:t>
        <a:bodyPr/>
        <a:lstStyle/>
        <a:p>
          <a:endParaRPr lang="en-US"/>
        </a:p>
      </dgm:t>
    </dgm:pt>
    <dgm:pt modelId="{4A03402A-C325-4C5A-BA70-D391FFF446FB}" type="pres">
      <dgm:prSet presAssocID="{A2BC5A61-BDD4-42DD-B9DF-FAEAF1A5EA9A}" presName="Name37" presStyleLbl="parChTrans1D3" presStyleIdx="18" presStyleCnt="23"/>
      <dgm:spPr/>
      <dgm:t>
        <a:bodyPr/>
        <a:lstStyle/>
        <a:p>
          <a:endParaRPr lang="en-US"/>
        </a:p>
      </dgm:t>
    </dgm:pt>
    <dgm:pt modelId="{7CFF1A8A-79EA-4243-9015-947D7E0ADF0A}" type="pres">
      <dgm:prSet presAssocID="{EEBA5E91-577F-46C6-9855-3530BA7B2B0B}" presName="hierRoot2" presStyleCnt="0">
        <dgm:presLayoutVars>
          <dgm:hierBranch val="init"/>
        </dgm:presLayoutVars>
      </dgm:prSet>
      <dgm:spPr/>
      <dgm:t>
        <a:bodyPr/>
        <a:lstStyle/>
        <a:p>
          <a:endParaRPr lang="en-US"/>
        </a:p>
      </dgm:t>
    </dgm:pt>
    <dgm:pt modelId="{36709FA6-5B7B-45DA-8CCC-BD57CBB7120E}" type="pres">
      <dgm:prSet presAssocID="{EEBA5E91-577F-46C6-9855-3530BA7B2B0B}" presName="rootComposite" presStyleCnt="0"/>
      <dgm:spPr/>
      <dgm:t>
        <a:bodyPr/>
        <a:lstStyle/>
        <a:p>
          <a:endParaRPr lang="en-US"/>
        </a:p>
      </dgm:t>
    </dgm:pt>
    <dgm:pt modelId="{BA06C14E-D0C4-4468-9A19-E2A299C3FD74}" type="pres">
      <dgm:prSet presAssocID="{EEBA5E91-577F-46C6-9855-3530BA7B2B0B}" presName="rootText" presStyleLbl="node3" presStyleIdx="18" presStyleCnt="23">
        <dgm:presLayoutVars>
          <dgm:chPref val="3"/>
        </dgm:presLayoutVars>
      </dgm:prSet>
      <dgm:spPr/>
      <dgm:t>
        <a:bodyPr/>
        <a:lstStyle/>
        <a:p>
          <a:endParaRPr lang="en-US"/>
        </a:p>
      </dgm:t>
    </dgm:pt>
    <dgm:pt modelId="{69065127-CE35-4271-8433-BA071F5FC141}" type="pres">
      <dgm:prSet presAssocID="{EEBA5E91-577F-46C6-9855-3530BA7B2B0B}" presName="rootConnector" presStyleLbl="node3" presStyleIdx="18" presStyleCnt="23"/>
      <dgm:spPr/>
      <dgm:t>
        <a:bodyPr/>
        <a:lstStyle/>
        <a:p>
          <a:endParaRPr lang="en-US"/>
        </a:p>
      </dgm:t>
    </dgm:pt>
    <dgm:pt modelId="{172657DA-F62B-404D-B632-67057B5EC06D}" type="pres">
      <dgm:prSet presAssocID="{EEBA5E91-577F-46C6-9855-3530BA7B2B0B}" presName="hierChild4" presStyleCnt="0"/>
      <dgm:spPr/>
      <dgm:t>
        <a:bodyPr/>
        <a:lstStyle/>
        <a:p>
          <a:endParaRPr lang="en-US"/>
        </a:p>
      </dgm:t>
    </dgm:pt>
    <dgm:pt modelId="{F70E95C7-D8D4-4694-9E30-97D748106FD8}" type="pres">
      <dgm:prSet presAssocID="{EEBA5E91-577F-46C6-9855-3530BA7B2B0B}" presName="hierChild5" presStyleCnt="0"/>
      <dgm:spPr/>
      <dgm:t>
        <a:bodyPr/>
        <a:lstStyle/>
        <a:p>
          <a:endParaRPr lang="en-US"/>
        </a:p>
      </dgm:t>
    </dgm:pt>
    <dgm:pt modelId="{E340EC3B-431E-49EC-BA5F-0BC142D01A55}" type="pres">
      <dgm:prSet presAssocID="{166C4E38-D6E8-4618-B419-B4751FBCFC53}" presName="Name37" presStyleLbl="parChTrans1D3" presStyleIdx="19" presStyleCnt="23"/>
      <dgm:spPr/>
      <dgm:t>
        <a:bodyPr/>
        <a:lstStyle/>
        <a:p>
          <a:endParaRPr lang="en-US"/>
        </a:p>
      </dgm:t>
    </dgm:pt>
    <dgm:pt modelId="{BAA22BE7-D467-4D80-81FB-51F4D0549406}" type="pres">
      <dgm:prSet presAssocID="{0132A4C3-0D98-4B76-B7DD-B01FD7CC72FE}" presName="hierRoot2" presStyleCnt="0">
        <dgm:presLayoutVars>
          <dgm:hierBranch val="init"/>
        </dgm:presLayoutVars>
      </dgm:prSet>
      <dgm:spPr/>
      <dgm:t>
        <a:bodyPr/>
        <a:lstStyle/>
        <a:p>
          <a:endParaRPr lang="en-US"/>
        </a:p>
      </dgm:t>
    </dgm:pt>
    <dgm:pt modelId="{61278880-81F7-439C-BB91-80B370AF1F7E}" type="pres">
      <dgm:prSet presAssocID="{0132A4C3-0D98-4B76-B7DD-B01FD7CC72FE}" presName="rootComposite" presStyleCnt="0"/>
      <dgm:spPr/>
      <dgm:t>
        <a:bodyPr/>
        <a:lstStyle/>
        <a:p>
          <a:endParaRPr lang="en-US"/>
        </a:p>
      </dgm:t>
    </dgm:pt>
    <dgm:pt modelId="{D8ECFA38-9E27-49D6-B615-5A6E47539FFE}" type="pres">
      <dgm:prSet presAssocID="{0132A4C3-0D98-4B76-B7DD-B01FD7CC72FE}" presName="rootText" presStyleLbl="node3" presStyleIdx="19" presStyleCnt="23">
        <dgm:presLayoutVars>
          <dgm:chPref val="3"/>
        </dgm:presLayoutVars>
      </dgm:prSet>
      <dgm:spPr/>
      <dgm:t>
        <a:bodyPr/>
        <a:lstStyle/>
        <a:p>
          <a:endParaRPr lang="en-US"/>
        </a:p>
      </dgm:t>
    </dgm:pt>
    <dgm:pt modelId="{056C505E-8531-42C0-BD96-F3CA4D866D16}" type="pres">
      <dgm:prSet presAssocID="{0132A4C3-0D98-4B76-B7DD-B01FD7CC72FE}" presName="rootConnector" presStyleLbl="node3" presStyleIdx="19" presStyleCnt="23"/>
      <dgm:spPr/>
      <dgm:t>
        <a:bodyPr/>
        <a:lstStyle/>
        <a:p>
          <a:endParaRPr lang="en-US"/>
        </a:p>
      </dgm:t>
    </dgm:pt>
    <dgm:pt modelId="{D5A4BCBB-B3FC-4248-B703-C58C774CD771}" type="pres">
      <dgm:prSet presAssocID="{0132A4C3-0D98-4B76-B7DD-B01FD7CC72FE}" presName="hierChild4" presStyleCnt="0"/>
      <dgm:spPr/>
      <dgm:t>
        <a:bodyPr/>
        <a:lstStyle/>
        <a:p>
          <a:endParaRPr lang="en-US"/>
        </a:p>
      </dgm:t>
    </dgm:pt>
    <dgm:pt modelId="{5D3BE963-913F-4068-968A-BD0CE5A77155}" type="pres">
      <dgm:prSet presAssocID="{0132A4C3-0D98-4B76-B7DD-B01FD7CC72FE}" presName="hierChild5" presStyleCnt="0"/>
      <dgm:spPr/>
      <dgm:t>
        <a:bodyPr/>
        <a:lstStyle/>
        <a:p>
          <a:endParaRPr lang="en-US"/>
        </a:p>
      </dgm:t>
    </dgm:pt>
    <dgm:pt modelId="{EE9DE297-8508-4F72-9F9E-F9E448CED377}" type="pres">
      <dgm:prSet presAssocID="{D67CD758-C731-481F-98D0-261A405A014B}" presName="Name37" presStyleLbl="parChTrans1D3" presStyleIdx="20" presStyleCnt="23"/>
      <dgm:spPr/>
      <dgm:t>
        <a:bodyPr/>
        <a:lstStyle/>
        <a:p>
          <a:endParaRPr lang="en-US"/>
        </a:p>
      </dgm:t>
    </dgm:pt>
    <dgm:pt modelId="{B43CF282-D7AB-4E29-B1A8-A066D3B3F231}" type="pres">
      <dgm:prSet presAssocID="{9066B2BD-2CC9-4C31-852B-F5B4A2D11331}" presName="hierRoot2" presStyleCnt="0">
        <dgm:presLayoutVars>
          <dgm:hierBranch val="init"/>
        </dgm:presLayoutVars>
      </dgm:prSet>
      <dgm:spPr/>
      <dgm:t>
        <a:bodyPr/>
        <a:lstStyle/>
        <a:p>
          <a:endParaRPr lang="en-US"/>
        </a:p>
      </dgm:t>
    </dgm:pt>
    <dgm:pt modelId="{3795A313-8DA0-4A50-9F5C-332FD03E91BB}" type="pres">
      <dgm:prSet presAssocID="{9066B2BD-2CC9-4C31-852B-F5B4A2D11331}" presName="rootComposite" presStyleCnt="0"/>
      <dgm:spPr/>
      <dgm:t>
        <a:bodyPr/>
        <a:lstStyle/>
        <a:p>
          <a:endParaRPr lang="en-US"/>
        </a:p>
      </dgm:t>
    </dgm:pt>
    <dgm:pt modelId="{4F62A7A7-D706-4303-9C38-69399CEF96E3}" type="pres">
      <dgm:prSet presAssocID="{9066B2BD-2CC9-4C31-852B-F5B4A2D11331}" presName="rootText" presStyleLbl="node3" presStyleIdx="20" presStyleCnt="23">
        <dgm:presLayoutVars>
          <dgm:chPref val="3"/>
        </dgm:presLayoutVars>
      </dgm:prSet>
      <dgm:spPr/>
      <dgm:t>
        <a:bodyPr/>
        <a:lstStyle/>
        <a:p>
          <a:endParaRPr lang="en-US"/>
        </a:p>
      </dgm:t>
    </dgm:pt>
    <dgm:pt modelId="{3765BF75-088E-43E0-A611-CB1390F4D2AC}" type="pres">
      <dgm:prSet presAssocID="{9066B2BD-2CC9-4C31-852B-F5B4A2D11331}" presName="rootConnector" presStyleLbl="node3" presStyleIdx="20" presStyleCnt="23"/>
      <dgm:spPr/>
      <dgm:t>
        <a:bodyPr/>
        <a:lstStyle/>
        <a:p>
          <a:endParaRPr lang="en-US"/>
        </a:p>
      </dgm:t>
    </dgm:pt>
    <dgm:pt modelId="{86BA1AE0-2C75-49EB-BFEA-51965C0C97E7}" type="pres">
      <dgm:prSet presAssocID="{9066B2BD-2CC9-4C31-852B-F5B4A2D11331}" presName="hierChild4" presStyleCnt="0"/>
      <dgm:spPr/>
      <dgm:t>
        <a:bodyPr/>
        <a:lstStyle/>
        <a:p>
          <a:endParaRPr lang="en-US"/>
        </a:p>
      </dgm:t>
    </dgm:pt>
    <dgm:pt modelId="{BDA0CB47-C993-4A9F-8CDB-B3EAD4A5D156}" type="pres">
      <dgm:prSet presAssocID="{9066B2BD-2CC9-4C31-852B-F5B4A2D11331}" presName="hierChild5" presStyleCnt="0"/>
      <dgm:spPr/>
      <dgm:t>
        <a:bodyPr/>
        <a:lstStyle/>
        <a:p>
          <a:endParaRPr lang="en-US"/>
        </a:p>
      </dgm:t>
    </dgm:pt>
    <dgm:pt modelId="{FB315E00-1DA5-43FC-9FDA-4ABF399A3C01}" type="pres">
      <dgm:prSet presAssocID="{3BDA37B0-CEA7-4316-AB5D-9170A14A69CF}" presName="Name37" presStyleLbl="parChTrans1D3" presStyleIdx="21" presStyleCnt="23"/>
      <dgm:spPr/>
      <dgm:t>
        <a:bodyPr/>
        <a:lstStyle/>
        <a:p>
          <a:endParaRPr lang="en-US"/>
        </a:p>
      </dgm:t>
    </dgm:pt>
    <dgm:pt modelId="{B4D7D355-095A-4228-84BA-CABC6F98222D}" type="pres">
      <dgm:prSet presAssocID="{19EB23C6-1729-4187-917F-C9B0A7795D32}" presName="hierRoot2" presStyleCnt="0">
        <dgm:presLayoutVars>
          <dgm:hierBranch val="init"/>
        </dgm:presLayoutVars>
      </dgm:prSet>
      <dgm:spPr/>
      <dgm:t>
        <a:bodyPr/>
        <a:lstStyle/>
        <a:p>
          <a:endParaRPr lang="en-US"/>
        </a:p>
      </dgm:t>
    </dgm:pt>
    <dgm:pt modelId="{063205F2-E073-4BB8-B2A3-DAD0F2BB113A}" type="pres">
      <dgm:prSet presAssocID="{19EB23C6-1729-4187-917F-C9B0A7795D32}" presName="rootComposite" presStyleCnt="0"/>
      <dgm:spPr/>
      <dgm:t>
        <a:bodyPr/>
        <a:lstStyle/>
        <a:p>
          <a:endParaRPr lang="en-US"/>
        </a:p>
      </dgm:t>
    </dgm:pt>
    <dgm:pt modelId="{4F7C0262-EDF3-4A76-B3DC-59062A476558}" type="pres">
      <dgm:prSet presAssocID="{19EB23C6-1729-4187-917F-C9B0A7795D32}" presName="rootText" presStyleLbl="node3" presStyleIdx="21" presStyleCnt="23">
        <dgm:presLayoutVars>
          <dgm:chPref val="3"/>
        </dgm:presLayoutVars>
      </dgm:prSet>
      <dgm:spPr/>
      <dgm:t>
        <a:bodyPr/>
        <a:lstStyle/>
        <a:p>
          <a:endParaRPr lang="en-US"/>
        </a:p>
      </dgm:t>
    </dgm:pt>
    <dgm:pt modelId="{F5677DA5-5402-4B72-AE77-4489815B0CF1}" type="pres">
      <dgm:prSet presAssocID="{19EB23C6-1729-4187-917F-C9B0A7795D32}" presName="rootConnector" presStyleLbl="node3" presStyleIdx="21" presStyleCnt="23"/>
      <dgm:spPr/>
      <dgm:t>
        <a:bodyPr/>
        <a:lstStyle/>
        <a:p>
          <a:endParaRPr lang="en-US"/>
        </a:p>
      </dgm:t>
    </dgm:pt>
    <dgm:pt modelId="{BECC3CBC-48B2-4293-B8E4-C0ABB20B3760}" type="pres">
      <dgm:prSet presAssocID="{19EB23C6-1729-4187-917F-C9B0A7795D32}" presName="hierChild4" presStyleCnt="0"/>
      <dgm:spPr/>
      <dgm:t>
        <a:bodyPr/>
        <a:lstStyle/>
        <a:p>
          <a:endParaRPr lang="en-US"/>
        </a:p>
      </dgm:t>
    </dgm:pt>
    <dgm:pt modelId="{5A2C6950-BB94-4906-A427-9811F7F54E2F}" type="pres">
      <dgm:prSet presAssocID="{19EB23C6-1729-4187-917F-C9B0A7795D32}" presName="hierChild5" presStyleCnt="0"/>
      <dgm:spPr/>
      <dgm:t>
        <a:bodyPr/>
        <a:lstStyle/>
        <a:p>
          <a:endParaRPr lang="en-US"/>
        </a:p>
      </dgm:t>
    </dgm:pt>
    <dgm:pt modelId="{ABC15239-133A-4ECA-9E24-E8A528BDDD38}" type="pres">
      <dgm:prSet presAssocID="{88562F4C-C36B-41AA-99C6-FC816CABEA2D}" presName="Name37" presStyleLbl="parChTrans1D3" presStyleIdx="22" presStyleCnt="23"/>
      <dgm:spPr/>
      <dgm:t>
        <a:bodyPr/>
        <a:lstStyle/>
        <a:p>
          <a:endParaRPr lang="en-US"/>
        </a:p>
      </dgm:t>
    </dgm:pt>
    <dgm:pt modelId="{D2840156-F5D1-470F-9F89-8E0A79FF3BCE}" type="pres">
      <dgm:prSet presAssocID="{2A590C92-2724-4211-ADD2-4AF4841EDF85}" presName="hierRoot2" presStyleCnt="0">
        <dgm:presLayoutVars>
          <dgm:hierBranch val="init"/>
        </dgm:presLayoutVars>
      </dgm:prSet>
      <dgm:spPr/>
    </dgm:pt>
    <dgm:pt modelId="{98E635AB-5C5B-4B3D-B3D8-C4BF1D98C6AE}" type="pres">
      <dgm:prSet presAssocID="{2A590C92-2724-4211-ADD2-4AF4841EDF85}" presName="rootComposite" presStyleCnt="0"/>
      <dgm:spPr/>
    </dgm:pt>
    <dgm:pt modelId="{7F1D48DF-02BC-4BA5-8330-EE1C33CC144D}" type="pres">
      <dgm:prSet presAssocID="{2A590C92-2724-4211-ADD2-4AF4841EDF85}" presName="rootText" presStyleLbl="node3" presStyleIdx="22" presStyleCnt="23">
        <dgm:presLayoutVars>
          <dgm:chPref val="3"/>
        </dgm:presLayoutVars>
      </dgm:prSet>
      <dgm:spPr/>
      <dgm:t>
        <a:bodyPr/>
        <a:lstStyle/>
        <a:p>
          <a:endParaRPr lang="en-US"/>
        </a:p>
      </dgm:t>
    </dgm:pt>
    <dgm:pt modelId="{187B2227-C87E-41F5-BA67-A7671B019415}" type="pres">
      <dgm:prSet presAssocID="{2A590C92-2724-4211-ADD2-4AF4841EDF85}" presName="rootConnector" presStyleLbl="node3" presStyleIdx="22" presStyleCnt="23"/>
      <dgm:spPr/>
      <dgm:t>
        <a:bodyPr/>
        <a:lstStyle/>
        <a:p>
          <a:endParaRPr lang="en-US"/>
        </a:p>
      </dgm:t>
    </dgm:pt>
    <dgm:pt modelId="{3E0CCE83-F510-44F2-A29A-148EAF6EE190}" type="pres">
      <dgm:prSet presAssocID="{2A590C92-2724-4211-ADD2-4AF4841EDF85}" presName="hierChild4" presStyleCnt="0"/>
      <dgm:spPr/>
    </dgm:pt>
    <dgm:pt modelId="{946F50C4-0A34-47DC-B8CA-07F92FCDE0A1}" type="pres">
      <dgm:prSet presAssocID="{2A590C92-2724-4211-ADD2-4AF4841EDF85}" presName="hierChild5" presStyleCnt="0"/>
      <dgm:spPr/>
    </dgm:pt>
    <dgm:pt modelId="{3D08B86A-7386-430A-8754-F10D3357991B}" type="pres">
      <dgm:prSet presAssocID="{9CED4444-C14B-469B-88EA-465F4EEFCE27}" presName="hierChild5" presStyleCnt="0"/>
      <dgm:spPr/>
      <dgm:t>
        <a:bodyPr/>
        <a:lstStyle/>
        <a:p>
          <a:endParaRPr lang="en-US"/>
        </a:p>
      </dgm:t>
    </dgm:pt>
    <dgm:pt modelId="{03A03F18-2F15-4B0F-9A71-EB1C982D4E77}" type="pres">
      <dgm:prSet presAssocID="{26AB2BC8-21AA-4FC3-84B0-1AB12F49C54C}" presName="hierChild3" presStyleCnt="0"/>
      <dgm:spPr/>
      <dgm:t>
        <a:bodyPr/>
        <a:lstStyle/>
        <a:p>
          <a:endParaRPr lang="en-US"/>
        </a:p>
      </dgm:t>
    </dgm:pt>
    <dgm:pt modelId="{7715F2CC-51AB-456C-B487-9EC92B8734E4}" type="pres">
      <dgm:prSet presAssocID="{0CBAD158-4A2A-42F7-93E3-BB934CEA5282}" presName="Name111" presStyleLbl="parChTrans1D2" presStyleIdx="6" presStyleCnt="7"/>
      <dgm:spPr/>
      <dgm:t>
        <a:bodyPr/>
        <a:lstStyle/>
        <a:p>
          <a:endParaRPr lang="en-US"/>
        </a:p>
      </dgm:t>
    </dgm:pt>
    <dgm:pt modelId="{FC1150A8-18CD-4D1D-B506-A1554433CC8D}" type="pres">
      <dgm:prSet presAssocID="{5054DE0A-1448-4C75-8CF8-2951AD4E7D58}" presName="hierRoot3" presStyleCnt="0">
        <dgm:presLayoutVars>
          <dgm:hierBranch val="init"/>
        </dgm:presLayoutVars>
      </dgm:prSet>
      <dgm:spPr/>
    </dgm:pt>
    <dgm:pt modelId="{163FDF5C-EFCA-4C4D-9E80-5CE0A84C1163}" type="pres">
      <dgm:prSet presAssocID="{5054DE0A-1448-4C75-8CF8-2951AD4E7D58}" presName="rootComposite3" presStyleCnt="0"/>
      <dgm:spPr/>
    </dgm:pt>
    <dgm:pt modelId="{CAF851A1-6636-4E57-BC47-378D9D153844}" type="pres">
      <dgm:prSet presAssocID="{5054DE0A-1448-4C75-8CF8-2951AD4E7D58}" presName="rootText3" presStyleLbl="asst1" presStyleIdx="0" presStyleCnt="1">
        <dgm:presLayoutVars>
          <dgm:chPref val="3"/>
        </dgm:presLayoutVars>
      </dgm:prSet>
      <dgm:spPr/>
      <dgm:t>
        <a:bodyPr/>
        <a:lstStyle/>
        <a:p>
          <a:endParaRPr lang="en-US"/>
        </a:p>
      </dgm:t>
    </dgm:pt>
    <dgm:pt modelId="{A9BC1BB6-A84E-4D4C-BBD5-66B4BEC61B24}" type="pres">
      <dgm:prSet presAssocID="{5054DE0A-1448-4C75-8CF8-2951AD4E7D58}" presName="rootConnector3" presStyleLbl="asst1" presStyleIdx="0" presStyleCnt="1"/>
      <dgm:spPr/>
      <dgm:t>
        <a:bodyPr/>
        <a:lstStyle/>
        <a:p>
          <a:endParaRPr lang="en-US"/>
        </a:p>
      </dgm:t>
    </dgm:pt>
    <dgm:pt modelId="{F525E5D6-3A0D-498D-96F0-B2D4FEED7560}" type="pres">
      <dgm:prSet presAssocID="{5054DE0A-1448-4C75-8CF8-2951AD4E7D58}" presName="hierChild6" presStyleCnt="0"/>
      <dgm:spPr/>
    </dgm:pt>
    <dgm:pt modelId="{7407F229-472D-497D-A009-A2483C89033A}" type="pres">
      <dgm:prSet presAssocID="{5054DE0A-1448-4C75-8CF8-2951AD4E7D58}" presName="hierChild7" presStyleCnt="0"/>
      <dgm:spPr/>
    </dgm:pt>
  </dgm:ptLst>
  <dgm:cxnLst>
    <dgm:cxn modelId="{97081784-FD09-4FC1-A4FF-FF9E28302EB8}" type="presOf" srcId="{EA7F6B76-4CEE-4239-85B4-1A73DDFDD3E4}" destId="{58248C1E-8FB7-4C54-9E6C-17CD7687EF00}" srcOrd="0" destOrd="0" presId="urn:microsoft.com/office/officeart/2005/8/layout/orgChart1"/>
    <dgm:cxn modelId="{19E5BBA9-298C-4AE8-ACB7-3DE103492A08}" srcId="{9CED4444-C14B-469B-88EA-465F4EEFCE27}" destId="{EEBA5E91-577F-46C6-9855-3530BA7B2B0B}" srcOrd="1" destOrd="0" parTransId="{A2BC5A61-BDD4-42DD-B9DF-FAEAF1A5EA9A}" sibTransId="{3B25020B-2096-4890-8D0B-6AF0548B235A}"/>
    <dgm:cxn modelId="{74A09269-D871-4A9E-8232-EE607D276E15}" type="presOf" srcId="{2A50DB31-DD40-4E19-9E01-CAF1A39837FF}" destId="{639B7AFF-4005-4D71-A6B4-7CEE5E406B7C}" srcOrd="0" destOrd="0" presId="urn:microsoft.com/office/officeart/2005/8/layout/orgChart1"/>
    <dgm:cxn modelId="{E962278B-F5AA-4174-AA2C-C4D70F53029B}" type="presOf" srcId="{18B34CB3-D508-4345-99CC-16A94CA59A0A}" destId="{28F198EE-7FFE-4361-A1B6-11FEE9B3D780}" srcOrd="1" destOrd="0" presId="urn:microsoft.com/office/officeart/2005/8/layout/orgChart1"/>
    <dgm:cxn modelId="{C0A2A27E-4DE2-4948-9708-81549CB39CAF}" type="presOf" srcId="{AF7EFF7D-3322-44D9-A3AC-4318CD0CB717}" destId="{FA80DB94-94DF-42F7-80FB-EB58E610B82F}" srcOrd="1" destOrd="0" presId="urn:microsoft.com/office/officeart/2005/8/layout/orgChart1"/>
    <dgm:cxn modelId="{F80191B4-5DE8-4D2D-8255-1CDDF68C5003}" type="presOf" srcId="{8A54B80C-9A2E-4E84-A7F5-24758CE4F7C4}" destId="{1B1CEDE7-3947-4BD6-9374-FF87F785DD7B}" srcOrd="0" destOrd="0" presId="urn:microsoft.com/office/officeart/2005/8/layout/orgChart1"/>
    <dgm:cxn modelId="{96D333B2-3C23-4247-AE18-A144E2CB15A5}" type="presOf" srcId="{0C0288EE-6AF6-4513-BF26-968C0F97532B}" destId="{350A16BC-D3BC-4FFE-8763-215BEE2F5C85}" srcOrd="1" destOrd="0" presId="urn:microsoft.com/office/officeart/2005/8/layout/orgChart1"/>
    <dgm:cxn modelId="{F3F13B38-6D36-44C0-BB41-8C3C2F86606C}" type="presOf" srcId="{19EB23C6-1729-4187-917F-C9B0A7795D32}" destId="{F5677DA5-5402-4B72-AE77-4489815B0CF1}" srcOrd="1" destOrd="0" presId="urn:microsoft.com/office/officeart/2005/8/layout/orgChart1"/>
    <dgm:cxn modelId="{647120DE-3A5C-467F-8EE0-F2ED53D28A46}" srcId="{802D4849-F1D8-445F-B499-77E4E27F834F}" destId="{89C1941D-1EEF-4033-94E3-210CE7769D79}" srcOrd="2" destOrd="0" parTransId="{EA7F6B76-4CEE-4239-85B4-1A73DDFDD3E4}" sibTransId="{50845EB2-1A7D-403E-B952-204CA60D5834}"/>
    <dgm:cxn modelId="{86E69CCF-A58C-4DD5-8E8E-F7D4471354C2}" type="presOf" srcId="{19EB23C6-1729-4187-917F-C9B0A7795D32}" destId="{4F7C0262-EDF3-4A76-B3DC-59062A476558}" srcOrd="0" destOrd="0" presId="urn:microsoft.com/office/officeart/2005/8/layout/orgChart1"/>
    <dgm:cxn modelId="{3639E8F2-F777-492C-A25C-94AC0D1B985B}" type="presOf" srcId="{36FE628B-40FF-4823-A21B-8380AFCD7B63}" destId="{5765A7CB-AAC2-4EE9-8EF2-ECF0E8308B9B}" srcOrd="0" destOrd="0" presId="urn:microsoft.com/office/officeart/2005/8/layout/orgChart1"/>
    <dgm:cxn modelId="{3545EF01-11D9-4EE2-A0A6-FBF6947755B9}" type="presOf" srcId="{EEBA5E91-577F-46C6-9855-3530BA7B2B0B}" destId="{69065127-CE35-4271-8433-BA071F5FC141}" srcOrd="1" destOrd="0" presId="urn:microsoft.com/office/officeart/2005/8/layout/orgChart1"/>
    <dgm:cxn modelId="{16F8DD9C-95CD-4C67-9A94-A45687A2831A}" srcId="{0C0288EE-6AF6-4513-BF26-968C0F97532B}" destId="{2023F410-52B6-446B-A649-237F66E670FE}" srcOrd="2" destOrd="0" parTransId="{2EF49384-7879-4DAA-875D-B661EA72A637}" sibTransId="{94C17EE8-2CA5-4891-AAF6-05808A8F6D98}"/>
    <dgm:cxn modelId="{19CF2B2F-00BA-4D30-8CB8-6B19A0D8D29B}" srcId="{508AA773-AAB1-4C0E-B34E-61E0523FB9DD}" destId="{2A50DB31-DD40-4E19-9E01-CAF1A39837FF}" srcOrd="0" destOrd="0" parTransId="{76FB77C2-DF61-4EF6-93DE-D0F4E5016781}" sibTransId="{211EA76B-4EB1-4D6F-B580-1656BDAC5FC7}"/>
    <dgm:cxn modelId="{0E40D421-D432-4204-A962-747CF113C499}" srcId="{9CED4444-C14B-469B-88EA-465F4EEFCE27}" destId="{0132A4C3-0D98-4B76-B7DD-B01FD7CC72FE}" srcOrd="2" destOrd="0" parTransId="{166C4E38-D6E8-4618-B419-B4751FBCFC53}" sibTransId="{F4DC5214-16A3-412E-A5CB-1DDDB0595F17}"/>
    <dgm:cxn modelId="{110FF0FB-CA3C-427B-94DA-30CAD23BFAAB}" type="presOf" srcId="{F00F689C-3E81-4D77-82E8-F331540F5303}" destId="{6AB29D89-1BD0-4465-B5E8-8952E3019AD5}" srcOrd="1" destOrd="0" presId="urn:microsoft.com/office/officeart/2005/8/layout/orgChart1"/>
    <dgm:cxn modelId="{892E9289-FDAC-46B3-A28E-B7CCACF40B6A}" type="presOf" srcId="{80C7D4AC-2883-4460-8764-5FC3539E91BC}" destId="{7AE71A41-D544-48C1-8957-D82536585CF6}" srcOrd="0" destOrd="0" presId="urn:microsoft.com/office/officeart/2005/8/layout/orgChart1"/>
    <dgm:cxn modelId="{5C9DD229-9590-4D6C-B123-41E4633DDECB}" type="presOf" srcId="{9CAE1DF6-4A15-4CB6-A329-C041230CEDA8}" destId="{7D92A8E3-6910-4949-A94D-AD392E82D5F2}" srcOrd="1" destOrd="0" presId="urn:microsoft.com/office/officeart/2005/8/layout/orgChart1"/>
    <dgm:cxn modelId="{84E4B891-DD8F-4A48-8A54-79BB3D74BE6D}" type="presOf" srcId="{D8E2E602-BA3E-45A9-9A77-0B767A88EC67}" destId="{47B23CA1-61A9-41C0-BD73-7703506733D5}" srcOrd="1" destOrd="0" presId="urn:microsoft.com/office/officeart/2005/8/layout/orgChart1"/>
    <dgm:cxn modelId="{72801E2E-7087-410F-A6A0-8436528AE616}" type="presOf" srcId="{C3AB43B0-965E-4B48-88BE-CCE8B1197A23}" destId="{0F1DE24B-2732-4AC0-94CC-BA49EAB04481}" srcOrd="1" destOrd="0" presId="urn:microsoft.com/office/officeart/2005/8/layout/orgChart1"/>
    <dgm:cxn modelId="{04B18AE7-D5A7-4CA4-AD55-E0A43F3D422E}" type="presOf" srcId="{80A6F94F-04BF-40D0-B190-25BDA9B727D4}" destId="{2EFC6CF9-6251-4908-949D-A5213DF29366}" srcOrd="0" destOrd="0" presId="urn:microsoft.com/office/officeart/2005/8/layout/orgChart1"/>
    <dgm:cxn modelId="{F6CE1D19-74FD-466D-917D-1EA2ED2837D3}" type="presOf" srcId="{89C1941D-1EEF-4033-94E3-210CE7769D79}" destId="{7301D28D-07F8-4DA8-91C4-6DBB059CBDCB}" srcOrd="1" destOrd="0" presId="urn:microsoft.com/office/officeart/2005/8/layout/orgChart1"/>
    <dgm:cxn modelId="{3FD6AF79-1AFC-4A48-AA8D-63F91C0A57AE}" type="presOf" srcId="{52BBD263-5A00-45A4-A096-A888B7CF288E}" destId="{FC4889D9-8800-43AD-80E3-4574334903EC}" srcOrd="0" destOrd="0" presId="urn:microsoft.com/office/officeart/2005/8/layout/orgChart1"/>
    <dgm:cxn modelId="{91210591-2D15-47E8-ABA3-C9FEB1C3F906}" type="presOf" srcId="{2023F410-52B6-446B-A649-237F66E670FE}" destId="{384E2ED4-A9AB-45ED-9C32-87A96928620F}" srcOrd="1" destOrd="0" presId="urn:microsoft.com/office/officeart/2005/8/layout/orgChart1"/>
    <dgm:cxn modelId="{98747C57-FFBF-4E7F-83C9-12854590B61F}" type="presOf" srcId="{CA6D5BC8-C132-425C-9BBC-E39522762AD7}" destId="{80B085BA-122D-44E1-9D60-6E4D4582120E}" srcOrd="1" destOrd="0" presId="urn:microsoft.com/office/officeart/2005/8/layout/orgChart1"/>
    <dgm:cxn modelId="{F66D7859-C732-4469-BEDD-CBC39E83E74D}" type="presOf" srcId="{CB3DFDA0-6B8C-4ED6-ABDA-FAD84EAA5F37}" destId="{95E82D24-CB87-4E21-957C-DE9BFB4F1B4B}" srcOrd="0" destOrd="0" presId="urn:microsoft.com/office/officeart/2005/8/layout/orgChart1"/>
    <dgm:cxn modelId="{74DD1F0F-BFF1-46EC-9F87-3B0A39811439}" type="presOf" srcId="{665540E1-6395-4B12-A6DE-EE3D2E91837F}" destId="{66214028-1490-4377-A1DB-ED832EE7CC2B}" srcOrd="0" destOrd="0" presId="urn:microsoft.com/office/officeart/2005/8/layout/orgChart1"/>
    <dgm:cxn modelId="{05EFD1A1-428D-46E2-9C92-C1613805F2F1}" srcId="{802D4849-F1D8-445F-B499-77E4E27F834F}" destId="{0B7F8589-EA67-41F8-80E4-ED41325956DE}" srcOrd="5" destOrd="0" parTransId="{80C7D4AC-2883-4460-8764-5FC3539E91BC}" sibTransId="{8A1939C0-C74A-44DA-8954-8C6FE7612679}"/>
    <dgm:cxn modelId="{FEA6A854-6B68-405A-844E-1F0DFF307BD1}" type="presOf" srcId="{06F51985-F6F4-4973-95BC-AA95B1650A67}" destId="{1CA9C32A-2413-44C8-AF16-F17F49059B84}" srcOrd="0" destOrd="0" presId="urn:microsoft.com/office/officeart/2005/8/layout/orgChart1"/>
    <dgm:cxn modelId="{6FD15847-3257-47CD-9E6F-CA1840DFBD2D}" type="presOf" srcId="{E9858BBF-A043-4508-8C4C-B3204FB22828}" destId="{7BD7835A-9CC7-4601-A34C-E479AE2604B6}" srcOrd="0" destOrd="0" presId="urn:microsoft.com/office/officeart/2005/8/layout/orgChart1"/>
    <dgm:cxn modelId="{9B556E0E-DF9D-47A7-BACC-7FE8E1132BDA}" type="presOf" srcId="{E600B95C-A58B-463C-AE76-A39591237271}" destId="{F68ACBED-E7C5-48CB-9A84-9A37751E61D9}" srcOrd="0" destOrd="0" presId="urn:microsoft.com/office/officeart/2005/8/layout/orgChart1"/>
    <dgm:cxn modelId="{C4858783-4138-444F-8B7C-4A4F57431CCA}" type="presOf" srcId="{AA2E3D03-25B4-4D2E-92FA-C274A8F5C22A}" destId="{68CB21C3-8EC7-4A7B-A8AE-12A50C99475B}" srcOrd="0" destOrd="0" presId="urn:microsoft.com/office/officeart/2005/8/layout/orgChart1"/>
    <dgm:cxn modelId="{E0B54745-B25B-466A-96E8-E5F1400BD236}" srcId="{508AA773-AAB1-4C0E-B34E-61E0523FB9DD}" destId="{1305C225-7898-4E8D-8F06-46C567F3E4E6}" srcOrd="1" destOrd="0" parTransId="{9273400E-534E-4BBB-8A00-71D20F80D56A}" sibTransId="{2B3B8226-382B-4A84-9915-94BB038F971B}"/>
    <dgm:cxn modelId="{F63559BF-26EF-4E8B-9758-D9AAC07E7A4F}" type="presOf" srcId="{802D4849-F1D8-445F-B499-77E4E27F834F}" destId="{FBB1AF39-7CF6-4CB1-B386-E26DDC953910}" srcOrd="1" destOrd="0" presId="urn:microsoft.com/office/officeart/2005/8/layout/orgChart1"/>
    <dgm:cxn modelId="{AFBA3E1B-6F64-405C-A3A8-048BFED5A677}" type="presOf" srcId="{21ADC76D-5088-4A59-8521-B92E172FA2A4}" destId="{0C3E9CE8-4298-46A9-B59D-6F7C73169049}" srcOrd="0" destOrd="0" presId="urn:microsoft.com/office/officeart/2005/8/layout/orgChart1"/>
    <dgm:cxn modelId="{F309EFE9-71CC-497D-A7DD-D44F54427F7D}" type="presOf" srcId="{EDE78617-E634-4BBE-AA28-4F2FB23EB5B9}" destId="{36E79040-50DA-4D16-BF1D-D5A6730A765D}" srcOrd="1" destOrd="0" presId="urn:microsoft.com/office/officeart/2005/8/layout/orgChart1"/>
    <dgm:cxn modelId="{92A3DC65-C16C-4EA9-8B77-212DAA2E441B}" type="presOf" srcId="{89C1941D-1EEF-4033-94E3-210CE7769D79}" destId="{AA1FF723-28C2-4E7C-BB3E-D2D03FF550C2}" srcOrd="0" destOrd="0" presId="urn:microsoft.com/office/officeart/2005/8/layout/orgChart1"/>
    <dgm:cxn modelId="{6A5A813C-16C0-4748-982E-D09213AAB49C}" srcId="{2CED17A8-86B3-481A-ADE8-DE5D23912825}" destId="{665540E1-6395-4B12-A6DE-EE3D2E91837F}" srcOrd="1" destOrd="0" parTransId="{B723A18E-48C8-45D7-BD8A-85DACCC369EA}" sibTransId="{C26B2255-0683-4954-A01C-68DDBE08EA8A}"/>
    <dgm:cxn modelId="{07271793-F5E3-4DAA-B1E0-067112702AB0}" type="presOf" srcId="{6FEF1742-FFE5-4974-9984-CF016AB14481}" destId="{4F578B6B-C8A1-4EBF-8586-FD7C94441F1C}" srcOrd="0" destOrd="0" presId="urn:microsoft.com/office/officeart/2005/8/layout/orgChart1"/>
    <dgm:cxn modelId="{3BAFE6ED-4428-4ADC-B36E-636707AD175E}" type="presOf" srcId="{A2BC5A61-BDD4-42DD-B9DF-FAEAF1A5EA9A}" destId="{4A03402A-C325-4C5A-BA70-D391FFF446FB}" srcOrd="0" destOrd="0" presId="urn:microsoft.com/office/officeart/2005/8/layout/orgChart1"/>
    <dgm:cxn modelId="{9C746BC5-CCD0-48DB-AC54-D2A0C1D743A7}" type="presOf" srcId="{ACE184DF-9964-4FA6-AF54-CF92D8C5F541}" destId="{4C44EB9B-3556-4EBB-A0F9-0D62F85FD9BD}" srcOrd="0" destOrd="0" presId="urn:microsoft.com/office/officeart/2005/8/layout/orgChart1"/>
    <dgm:cxn modelId="{22429C4B-1FA9-4160-8C53-FD492E1DD68C}" type="presOf" srcId="{0CBAD158-4A2A-42F7-93E3-BB934CEA5282}" destId="{7715F2CC-51AB-456C-B487-9EC92B8734E4}" srcOrd="0" destOrd="0" presId="urn:microsoft.com/office/officeart/2005/8/layout/orgChart1"/>
    <dgm:cxn modelId="{CE5AADE7-FFDC-4197-8561-C5BF4B66A92F}" srcId="{9CED4444-C14B-469B-88EA-465F4EEFCE27}" destId="{19EB23C6-1729-4187-917F-C9B0A7795D32}" srcOrd="4" destOrd="0" parTransId="{3BDA37B0-CEA7-4316-AB5D-9170A14A69CF}" sibTransId="{868FB1E6-D1B3-45C8-8711-DD5131413FC8}"/>
    <dgm:cxn modelId="{C6535915-ADCD-4C02-9C30-3C64009F32F7}" type="presOf" srcId="{7B513552-8DE4-4FA4-82DF-457BB4C98EFD}" destId="{62747D9A-DB37-4CB6-810B-A20D41D1D255}" srcOrd="0" destOrd="0" presId="urn:microsoft.com/office/officeart/2005/8/layout/orgChart1"/>
    <dgm:cxn modelId="{F664E309-6EFE-4E7B-9D69-A238322F350F}" srcId="{9CAE1DF6-4A15-4CB6-A329-C041230CEDA8}" destId="{AF7EFF7D-3322-44D9-A3AC-4318CD0CB717}" srcOrd="2" destOrd="0" parTransId="{6667FB95-E1F8-48FD-89BD-1F954F47CA12}" sibTransId="{6D0BA5EC-194D-4702-9129-20EDE1596A6C}"/>
    <dgm:cxn modelId="{2DD45561-F530-4A73-991A-E88C36DC82E2}" srcId="{776B27EB-21C4-4506-9C76-B8B1D3A78DE0}" destId="{E0F9D1F4-6401-4688-9AD8-2C4DEA67A7EF}" srcOrd="2" destOrd="0" parTransId="{D3D40DD7-E724-4526-B9FE-9C1AFEFF88F6}" sibTransId="{D8FBC1DC-FEE4-4D39-8C7D-BA0C4956B2B1}"/>
    <dgm:cxn modelId="{4C7D9789-72B4-4E09-A7EE-5BC775F2E9F0}" type="presOf" srcId="{EDE78617-E634-4BBE-AA28-4F2FB23EB5B9}" destId="{1BEA6DF6-3FAE-46F4-ADED-1651722E8D55}" srcOrd="0" destOrd="0" presId="urn:microsoft.com/office/officeart/2005/8/layout/orgChart1"/>
    <dgm:cxn modelId="{98FF4DA9-F795-4750-91A5-C148C53B8AA5}" srcId="{802D4849-F1D8-445F-B499-77E4E27F834F}" destId="{9E031588-1D15-4428-B31C-6A2E6791E915}" srcOrd="4" destOrd="0" parTransId="{8ECC9D63-43EC-4FEC-9572-D5334617FFF9}" sibTransId="{F92A7D6D-D251-47CF-A17C-1AFC6B179D68}"/>
    <dgm:cxn modelId="{85CAB58C-0411-4649-B51D-A00FB6292A83}" type="presOf" srcId="{5054DE0A-1448-4C75-8CF8-2951AD4E7D58}" destId="{A9BC1BB6-A84E-4D4C-BBD5-66B4BEC61B24}" srcOrd="1" destOrd="0" presId="urn:microsoft.com/office/officeart/2005/8/layout/orgChart1"/>
    <dgm:cxn modelId="{2D9EC152-EDCF-4E63-AE2C-1E0791363FBB}" type="presOf" srcId="{2A590C92-2724-4211-ADD2-4AF4841EDF85}" destId="{7F1D48DF-02BC-4BA5-8330-EE1C33CC144D}" srcOrd="0" destOrd="0" presId="urn:microsoft.com/office/officeart/2005/8/layout/orgChart1"/>
    <dgm:cxn modelId="{CB0208AA-F38D-42D0-8858-D5BA4A5E22D1}" type="presOf" srcId="{42BB4D0D-0C93-46D1-9C5C-669255444374}" destId="{B8FAB090-C2E8-4F39-AA46-ECCC344E6271}" srcOrd="1" destOrd="0" presId="urn:microsoft.com/office/officeart/2005/8/layout/orgChart1"/>
    <dgm:cxn modelId="{E72FFF84-DD56-4B1D-B52F-C72750B39BB0}" type="presOf" srcId="{75221C8D-4983-401D-8011-81CFBDA93D0C}" destId="{8DEBFD05-C0A4-4D73-A64F-00CCDCB5E01B}" srcOrd="0" destOrd="0" presId="urn:microsoft.com/office/officeart/2005/8/layout/orgChart1"/>
    <dgm:cxn modelId="{00ED8522-9B15-4E50-AE86-E124DB61B4B7}" srcId="{0C0288EE-6AF6-4513-BF26-968C0F97532B}" destId="{86CF74BC-200B-4496-B7F3-2B86478A127D}" srcOrd="4" destOrd="0" parTransId="{7B513552-8DE4-4FA4-82DF-457BB4C98EFD}" sibTransId="{3DB9FBAD-949C-489D-95B0-396096B42BA8}"/>
    <dgm:cxn modelId="{C89D8B04-461E-452B-BEC5-C913754F1F11}" type="presOf" srcId="{665540E1-6395-4B12-A6DE-EE3D2E91837F}" destId="{A5B7ED74-DCA8-4837-94A2-08E4CA2ADE46}" srcOrd="1" destOrd="0" presId="urn:microsoft.com/office/officeart/2005/8/layout/orgChart1"/>
    <dgm:cxn modelId="{D15944D2-892F-45FA-A07D-67F0FA933672}" type="presOf" srcId="{6667FB95-E1F8-48FD-89BD-1F954F47CA12}" destId="{5A086CDC-0358-4D83-AA99-FC0CA5BB9C33}" srcOrd="0" destOrd="0" presId="urn:microsoft.com/office/officeart/2005/8/layout/orgChart1"/>
    <dgm:cxn modelId="{C8428AF3-1FD8-4EE9-A3B2-8F2627256592}" type="presOf" srcId="{E4DB05F7-947F-4B30-BE9E-6F6C8E482015}" destId="{E6EC9080-2B14-4FC6-BEDB-66403CD15CDE}" srcOrd="0" destOrd="0" presId="urn:microsoft.com/office/officeart/2005/8/layout/orgChart1"/>
    <dgm:cxn modelId="{DAFB938F-D773-4007-808D-7C3E409CA0E8}" type="presOf" srcId="{C3AB43B0-965E-4B48-88BE-CCE8B1197A23}" destId="{A9B089E9-F716-4BA7-A2C4-039161B455D7}" srcOrd="0" destOrd="0" presId="urn:microsoft.com/office/officeart/2005/8/layout/orgChart1"/>
    <dgm:cxn modelId="{BD8E9015-2205-4A01-8C33-19EABA0C964F}" type="presOf" srcId="{E0F9D1F4-6401-4688-9AD8-2C4DEA67A7EF}" destId="{41D90117-CF94-4739-85EA-CCE869B8247B}" srcOrd="0" destOrd="0" presId="urn:microsoft.com/office/officeart/2005/8/layout/orgChart1"/>
    <dgm:cxn modelId="{D3B7ACAC-16B5-4A89-A7BD-32BA12A62478}" type="presOf" srcId="{6781B782-A48E-417A-8697-FF0402E0937F}" destId="{9FF4A893-7FC6-44FA-9D6A-9DCC97F76A59}" srcOrd="0" destOrd="0" presId="urn:microsoft.com/office/officeart/2005/8/layout/orgChart1"/>
    <dgm:cxn modelId="{AAE6689E-B8E9-4A55-AA42-694A472123A1}" srcId="{2CED17A8-86B3-481A-ADE8-DE5D23912825}" destId="{A99860D1-88BD-410A-A27D-387D2CEC6295}" srcOrd="3" destOrd="0" parTransId="{705036A1-718E-409E-96CD-AFC9EE838076}" sibTransId="{C24651ED-B602-4BD2-AF1B-CC5CAE58BF55}"/>
    <dgm:cxn modelId="{E14735C9-68EB-48CA-B99C-91E4CE808FCD}" type="presOf" srcId="{86CF74BC-200B-4496-B7F3-2B86478A127D}" destId="{F1C983CC-7A91-4E19-A57E-6D3B4E910284}" srcOrd="0" destOrd="0" presId="urn:microsoft.com/office/officeart/2005/8/layout/orgChart1"/>
    <dgm:cxn modelId="{2342925F-3DA1-453A-93DB-329E53E97802}" type="presOf" srcId="{42BB4D0D-0C93-46D1-9C5C-669255444374}" destId="{7D2F976F-5668-44FB-9F2A-80EED7704AED}" srcOrd="0" destOrd="0" presId="urn:microsoft.com/office/officeart/2005/8/layout/orgChart1"/>
    <dgm:cxn modelId="{656FCEDC-9584-4699-A84F-CEAB358383D5}" type="presOf" srcId="{6704CC0B-DA98-4419-B762-35EDA0DDC415}" destId="{2F1F63AF-4D04-4121-8E88-EFA29476EC42}" srcOrd="0" destOrd="0" presId="urn:microsoft.com/office/officeart/2005/8/layout/orgChart1"/>
    <dgm:cxn modelId="{BA7F8B95-F328-413C-9895-C7D53C3B6C92}" srcId="{776B27EB-21C4-4506-9C76-B8B1D3A78DE0}" destId="{21ADC76D-5088-4A59-8521-B92E172FA2A4}" srcOrd="0" destOrd="0" parTransId="{E600B95C-A58B-463C-AE76-A39591237271}" sibTransId="{2F9E5936-1F34-41B6-B692-5BA4DEC3BAA5}"/>
    <dgm:cxn modelId="{0AAC3946-466D-48B1-A911-4211EA4EDD4C}" type="presOf" srcId="{776B27EB-21C4-4506-9C76-B8B1D3A78DE0}" destId="{86277F13-C2C4-4FB3-8CB7-666ECB85E2B3}" srcOrd="0" destOrd="0" presId="urn:microsoft.com/office/officeart/2005/8/layout/orgChart1"/>
    <dgm:cxn modelId="{10FDB8BB-365F-41A1-A90A-598BE2AA4D95}" type="presOf" srcId="{336192D1-98EB-4663-90BE-0084C8C2E15F}" destId="{B0A5DC94-08D6-45A0-8426-8CDDCB001A42}" srcOrd="0" destOrd="0" presId="urn:microsoft.com/office/officeart/2005/8/layout/orgChart1"/>
    <dgm:cxn modelId="{55785FA9-508F-4E09-8602-4100047449D6}" srcId="{9CED4444-C14B-469B-88EA-465F4EEFCE27}" destId="{9066B2BD-2CC9-4C31-852B-F5B4A2D11331}" srcOrd="3" destOrd="0" parTransId="{D67CD758-C731-481F-98D0-261A405A014B}" sibTransId="{0ED5A201-D51A-4814-AD7A-988A6E38AC3F}"/>
    <dgm:cxn modelId="{0BCFE16E-5437-4816-ABBB-E3D37C696EC0}" type="presOf" srcId="{D3D40DD7-E724-4526-B9FE-9C1AFEFF88F6}" destId="{BB633516-E1C6-4C75-939E-638E3D2F3B5D}" srcOrd="0" destOrd="0" presId="urn:microsoft.com/office/officeart/2005/8/layout/orgChart1"/>
    <dgm:cxn modelId="{0A1E24CC-8E5F-4A7E-8F75-5B718E0926ED}" type="presOf" srcId="{26AB2BC8-21AA-4FC3-84B0-1AB12F49C54C}" destId="{3B7C4B03-12F7-4F7E-9B91-9DE622AC3C9B}" srcOrd="0" destOrd="0" presId="urn:microsoft.com/office/officeart/2005/8/layout/orgChart1"/>
    <dgm:cxn modelId="{64B3FA37-8B23-4376-A797-5F7B8679D30C}" type="presOf" srcId="{2CED17A8-86B3-481A-ADE8-DE5D23912825}" destId="{F4661DAB-C19A-4CD3-B76E-5C6E5EC63B8E}" srcOrd="0" destOrd="0" presId="urn:microsoft.com/office/officeart/2005/8/layout/orgChart1"/>
    <dgm:cxn modelId="{6E1E5E7E-FC56-4E44-B6F1-4E39E0FFBCDE}" type="presOf" srcId="{73883F33-892C-4250-8CEB-9B81B11C7F59}" destId="{4120F372-4451-4D22-9E7C-990A4F78BB1F}" srcOrd="0" destOrd="0" presId="urn:microsoft.com/office/officeart/2005/8/layout/orgChart1"/>
    <dgm:cxn modelId="{BF6BF18D-8E2A-45A8-9FCA-516F62241ED2}" srcId="{CA6D5BC8-C132-425C-9BBC-E39522762AD7}" destId="{9CAE1DF6-4A15-4CB6-A329-C041230CEDA8}" srcOrd="0" destOrd="0" parTransId="{CB3DFDA0-6B8C-4ED6-ABDA-FAD84EAA5F37}" sibTransId="{74CD387D-C172-4481-9661-4AC51E9DF0F1}"/>
    <dgm:cxn modelId="{FCC3FC15-9A3A-418F-B7F0-0C2FEFDAB267}" type="presOf" srcId="{2C49A02E-8358-4AC3-A136-70ED2A2A1D46}" destId="{EA481136-46BB-4607-B471-59FBB564AC3C}" srcOrd="0" destOrd="0" presId="urn:microsoft.com/office/officeart/2005/8/layout/orgChart1"/>
    <dgm:cxn modelId="{789B121A-0E22-477D-921C-460810D103FC}" type="presOf" srcId="{1305C225-7898-4E8D-8F06-46C567F3E4E6}" destId="{C3A5AC0B-FC33-4B73-8F1A-1E35361E2A23}" srcOrd="0" destOrd="0" presId="urn:microsoft.com/office/officeart/2005/8/layout/orgChart1"/>
    <dgm:cxn modelId="{8994580C-1FB1-4690-84B5-F78C253BD5C8}" type="presOf" srcId="{D8E2E602-BA3E-45A9-9A77-0B767A88EC67}" destId="{826871FB-6A65-4C18-8157-FD267BCDE19A}" srcOrd="0" destOrd="0" presId="urn:microsoft.com/office/officeart/2005/8/layout/orgChart1"/>
    <dgm:cxn modelId="{8C22E154-0917-4FBB-8221-A53D91EA948F}" type="presOf" srcId="{B39351EE-8E3C-4337-8DAE-BFBE532E735A}" destId="{3AC41AE6-5AD6-4229-8B3A-3C035F7E4A00}" srcOrd="0" destOrd="0" presId="urn:microsoft.com/office/officeart/2005/8/layout/orgChart1"/>
    <dgm:cxn modelId="{071029C9-4491-4E0E-B92E-6AF9B70A0817}" type="presOf" srcId="{F5E93248-E2E4-49B2-BB3E-ECF945B1D294}" destId="{BF425384-62B1-4A3E-A786-03C50FF9DA52}" srcOrd="0" destOrd="0" presId="urn:microsoft.com/office/officeart/2005/8/layout/orgChart1"/>
    <dgm:cxn modelId="{7DDD839B-65EF-46B4-80C8-3879D1E14E16}" type="presOf" srcId="{2A50DB31-DD40-4E19-9E01-CAF1A39837FF}" destId="{16FECD57-B496-4174-BCF8-2D281D7CA3D9}" srcOrd="1" destOrd="0" presId="urn:microsoft.com/office/officeart/2005/8/layout/orgChart1"/>
    <dgm:cxn modelId="{7619FD2D-917C-48CF-82E0-DF2D3A8D5B55}" srcId="{26AB2BC8-21AA-4FC3-84B0-1AB12F49C54C}" destId="{5054DE0A-1448-4C75-8CF8-2951AD4E7D58}" srcOrd="6" destOrd="0" parTransId="{0CBAD158-4A2A-42F7-93E3-BB934CEA5282}" sibTransId="{73FB7E27-C1FB-4D81-9011-37095D12B851}"/>
    <dgm:cxn modelId="{5D476CA4-E0CB-4A28-AED8-08368E41DFF9}" type="presOf" srcId="{9066B2BD-2CC9-4C31-852B-F5B4A2D11331}" destId="{3765BF75-088E-43E0-A611-CB1390F4D2AC}" srcOrd="1" destOrd="0" presId="urn:microsoft.com/office/officeart/2005/8/layout/orgChart1"/>
    <dgm:cxn modelId="{ECA0E61D-400A-4FD5-A044-890AFAAFCA17}" srcId="{802D4849-F1D8-445F-B499-77E4E27F834F}" destId="{ACE184DF-9964-4FA6-AF54-CF92D8C5F541}" srcOrd="3" destOrd="0" parTransId="{71D95B62-7906-4471-A7E9-E801B09CC9D6}" sibTransId="{902FBE5A-DCF2-4D67-938F-A2404DBE4121}"/>
    <dgm:cxn modelId="{0B222218-01E3-4F86-9991-D29D7D0D33C9}" type="presOf" srcId="{9CED4444-C14B-469B-88EA-465F4EEFCE27}" destId="{8CD739ED-E957-44E1-8378-CA63C2735967}" srcOrd="1" destOrd="0" presId="urn:microsoft.com/office/officeart/2005/8/layout/orgChart1"/>
    <dgm:cxn modelId="{8C14F580-5BE3-4369-A3FA-C51EE4C816FD}" srcId="{508AA773-AAB1-4C0E-B34E-61E0523FB9DD}" destId="{F7CEDF99-9758-4E69-AE01-31BB4E415185}" srcOrd="2" destOrd="0" parTransId="{ECC02D43-2421-4834-B8F3-1948E74403A8}" sibTransId="{F3721B01-359E-44DE-93CB-AAC7631A7259}"/>
    <dgm:cxn modelId="{963E1B02-D312-4BF4-8BCB-73F2F64A0D95}" type="presOf" srcId="{37A7FF05-5910-4E3E-AF3A-2CA487672BBA}" destId="{DA6822C2-6C87-468B-988C-60DE343053F6}" srcOrd="0" destOrd="0" presId="urn:microsoft.com/office/officeart/2005/8/layout/orgChart1"/>
    <dgm:cxn modelId="{B6E762F5-9AE2-4F75-8F13-312B964D0A32}" type="presOf" srcId="{71D95B62-7906-4471-A7E9-E801B09CC9D6}" destId="{46924761-349B-4E12-B0CB-C5EED3A142E1}" srcOrd="0" destOrd="0" presId="urn:microsoft.com/office/officeart/2005/8/layout/orgChart1"/>
    <dgm:cxn modelId="{14BAF067-5F71-4E0E-A75A-367F8EDAB458}" srcId="{9CED4444-C14B-469B-88EA-465F4EEFCE27}" destId="{06F51985-F6F4-4973-95BC-AA95B1650A67}" srcOrd="0" destOrd="0" parTransId="{B39351EE-8E3C-4337-8DAE-BFBE532E735A}" sibTransId="{9EB71973-55DB-42AF-BE63-9DFB563771F9}"/>
    <dgm:cxn modelId="{037BCB65-C1DD-4D04-A4D2-56FDCCC05466}" type="presOf" srcId="{70612EE3-5C26-4C37-A44D-9382C48D7499}" destId="{9593B9F3-EEFA-4329-AFE7-59B9A25FBB7B}" srcOrd="0" destOrd="0" presId="urn:microsoft.com/office/officeart/2005/8/layout/orgChart1"/>
    <dgm:cxn modelId="{8556894E-A13E-4DD1-8B79-BB5F1CF5BDEA}" srcId="{9CAE1DF6-4A15-4CB6-A329-C041230CEDA8}" destId="{73883F33-892C-4250-8CEB-9B81B11C7F59}" srcOrd="3" destOrd="0" parTransId="{424E9FF5-5D80-4589-A330-FA16CE0BE390}" sibTransId="{F3D13FE1-34EF-4065-B6FD-2D3B67BF43E8}"/>
    <dgm:cxn modelId="{794958BD-BFD4-4CF7-A2D4-9C563C648A45}" type="presOf" srcId="{802D4849-F1D8-445F-B499-77E4E27F834F}" destId="{0014610A-5B2F-4853-B766-B41472B4D9F3}" srcOrd="0" destOrd="0" presId="urn:microsoft.com/office/officeart/2005/8/layout/orgChart1"/>
    <dgm:cxn modelId="{1B479985-779F-4576-B0B5-B1EF12D70E29}" type="presOf" srcId="{F00F689C-3E81-4D77-82E8-F331540F5303}" destId="{884710AC-85DC-40EF-A8EA-C1573CBFF551}" srcOrd="0" destOrd="0" presId="urn:microsoft.com/office/officeart/2005/8/layout/orgChart1"/>
    <dgm:cxn modelId="{9ED056BE-628F-45C6-BB84-AE2CE89486BC}" type="presOf" srcId="{0B7F8589-EA67-41F8-80E4-ED41325956DE}" destId="{8F35741D-CE24-4911-903C-9D9E40241B4D}" srcOrd="0" destOrd="0" presId="urn:microsoft.com/office/officeart/2005/8/layout/orgChart1"/>
    <dgm:cxn modelId="{7CA97F51-4992-400E-B8C4-53041AF169DA}" srcId="{26AB2BC8-21AA-4FC3-84B0-1AB12F49C54C}" destId="{9CED4444-C14B-469B-88EA-465F4EEFCE27}" srcOrd="5" destOrd="0" parTransId="{8FBE36EA-5B04-4E1D-907F-0D4138AC21D6}" sibTransId="{B98B3019-9E81-4E5F-8B18-317380192B7E}"/>
    <dgm:cxn modelId="{9874A68A-7272-4A07-BBC5-7B07A39F245A}" type="presOf" srcId="{8ECC9D63-43EC-4FEC-9572-D5334617FFF9}" destId="{7CA71092-AEDA-449F-BD71-322E8EF35F82}" srcOrd="0" destOrd="0" presId="urn:microsoft.com/office/officeart/2005/8/layout/orgChart1"/>
    <dgm:cxn modelId="{516DBB4D-333B-4D4C-A118-AEF5D5647075}" srcId="{9CAE1DF6-4A15-4CB6-A329-C041230CEDA8}" destId="{C3AB43B0-965E-4B48-88BE-CCE8B1197A23}" srcOrd="4" destOrd="0" parTransId="{649F9E7E-0A3F-4A05-80BB-005D0FC293F6}" sibTransId="{A8E0D8E5-8E56-4D88-B112-8F018A7B9538}"/>
    <dgm:cxn modelId="{CD986AB9-FF6D-418D-97AF-29A822D133BD}" type="presOf" srcId="{9066B2BD-2CC9-4C31-852B-F5B4A2D11331}" destId="{4F62A7A7-D706-4303-9C38-69399CEF96E3}" srcOrd="0" destOrd="0" presId="urn:microsoft.com/office/officeart/2005/8/layout/orgChart1"/>
    <dgm:cxn modelId="{7FE0E73B-7881-43B7-8DE6-623DC4E0373D}" type="presOf" srcId="{0C0288EE-6AF6-4513-BF26-968C0F97532B}" destId="{E60E6A2C-F1A2-4014-A08A-DE538BD431A2}" srcOrd="0" destOrd="0" presId="urn:microsoft.com/office/officeart/2005/8/layout/orgChart1"/>
    <dgm:cxn modelId="{8E852994-752C-4AD7-A005-48BC156E505C}" type="presOf" srcId="{2EF49384-7879-4DAA-875D-B661EA72A637}" destId="{F05CF38E-F36A-4B66-AEBB-28A97820BEEF}" srcOrd="0" destOrd="0" presId="urn:microsoft.com/office/officeart/2005/8/layout/orgChart1"/>
    <dgm:cxn modelId="{FF4142AB-3C28-46B2-AEB9-29DCA8320B6E}" type="presOf" srcId="{424E9FF5-5D80-4589-A330-FA16CE0BE390}" destId="{81507F6C-9F83-43ED-8B01-6340DF7C0569}" srcOrd="0" destOrd="0" presId="urn:microsoft.com/office/officeart/2005/8/layout/orgChart1"/>
    <dgm:cxn modelId="{1E9E59C3-8AA0-47B3-AD3F-84E78B9491E7}" srcId="{0C0288EE-6AF6-4513-BF26-968C0F97532B}" destId="{6FEF1742-FFE5-4974-9984-CF016AB14481}" srcOrd="3" destOrd="0" parTransId="{F5E93248-E2E4-49B2-BB3E-ECF945B1D294}" sibTransId="{13B31E17-2271-42AA-BB6F-502232CFBC54}"/>
    <dgm:cxn modelId="{630AB504-E11B-45F2-94CA-95723EF7DA6E}" srcId="{26AB2BC8-21AA-4FC3-84B0-1AB12F49C54C}" destId="{802D4849-F1D8-445F-B499-77E4E27F834F}" srcOrd="2" destOrd="0" parTransId="{6704CC0B-DA98-4419-B762-35EDA0DDC415}" sibTransId="{F162491B-B714-49C8-B6B5-162C9D79D56D}"/>
    <dgm:cxn modelId="{48E3A881-8A9C-47C3-B9E2-4EB3B54275E9}" type="presOf" srcId="{21ADC76D-5088-4A59-8521-B92E172FA2A4}" destId="{E21C7AC3-AF70-46A8-AFFF-CB2A3CE167F3}" srcOrd="1" destOrd="0" presId="urn:microsoft.com/office/officeart/2005/8/layout/orgChart1"/>
    <dgm:cxn modelId="{E41DCDD5-CFEE-4628-A51E-0C6D4C37991F}" type="presOf" srcId="{776B27EB-21C4-4506-9C76-B8B1D3A78DE0}" destId="{A25D46DC-12CA-43F4-87D5-614E09472F87}" srcOrd="1" destOrd="0" presId="urn:microsoft.com/office/officeart/2005/8/layout/orgChart1"/>
    <dgm:cxn modelId="{CC8FBECE-375A-48BB-8AA0-48ED4D62E5D1}" type="presOf" srcId="{5054DE0A-1448-4C75-8CF8-2951AD4E7D58}" destId="{CAF851A1-6636-4E57-BC47-378D9D153844}" srcOrd="0" destOrd="0" presId="urn:microsoft.com/office/officeart/2005/8/layout/orgChart1"/>
    <dgm:cxn modelId="{10819C4C-E150-46B3-944D-2340BD0FDFB4}" type="presOf" srcId="{A99860D1-88BD-410A-A27D-387D2CEC6295}" destId="{84B4223C-39E3-4A44-AF3C-82EC3D008FBA}" srcOrd="1" destOrd="0" presId="urn:microsoft.com/office/officeart/2005/8/layout/orgChart1"/>
    <dgm:cxn modelId="{01AED815-FA97-4B21-BCA7-DE4DFBB3F0B8}" type="presOf" srcId="{9E031588-1D15-4428-B31C-6A2E6791E915}" destId="{5D5658E7-6A36-4888-8A63-A24850FB404F}" srcOrd="0" destOrd="0" presId="urn:microsoft.com/office/officeart/2005/8/layout/orgChart1"/>
    <dgm:cxn modelId="{75FEA3D6-3B6E-44C7-8172-E5A8E31FDB3F}" srcId="{26AB2BC8-21AA-4FC3-84B0-1AB12F49C54C}" destId="{776B27EB-21C4-4506-9C76-B8B1D3A78DE0}" srcOrd="3" destOrd="0" parTransId="{ED6A67EB-D865-4ECE-BCD7-10ADBCFD51EB}" sibTransId="{BC3FF74E-340E-4E19-8CE0-A8772D4FEEC1}"/>
    <dgm:cxn modelId="{8422645F-AB93-4F8C-A8D9-980522792090}" srcId="{37A7FF05-5910-4E3E-AF3A-2CA487672BBA}" destId="{26AB2BC8-21AA-4FC3-84B0-1AB12F49C54C}" srcOrd="0" destOrd="0" parTransId="{1DC449C0-A44D-4183-861F-61516FD1812E}" sibTransId="{1D8FA9F1-B967-4374-AFAF-1BD6BED407E6}"/>
    <dgm:cxn modelId="{9D1EBF3C-229A-4A3D-A068-C937712E2D1C}" srcId="{2CED17A8-86B3-481A-ADE8-DE5D23912825}" destId="{B369A9BB-D99E-46DE-B0CF-E705FA5831B5}" srcOrd="2" destOrd="0" parTransId="{10A357FE-2160-4F11-9382-B9254D2E9458}" sibTransId="{1B0D3EB7-C4BD-4CE0-A26F-30421E902AA2}"/>
    <dgm:cxn modelId="{DB00938A-6A5B-4266-B4FF-37D23BB93809}" type="presOf" srcId="{ECC02D43-2421-4834-B8F3-1948E74403A8}" destId="{691A2641-F8E4-424B-9B08-EC386D82C50E}" srcOrd="0" destOrd="0" presId="urn:microsoft.com/office/officeart/2005/8/layout/orgChart1"/>
    <dgm:cxn modelId="{6D614A51-67BB-4430-B371-5BFCB00AD66D}" srcId="{776B27EB-21C4-4506-9C76-B8B1D3A78DE0}" destId="{18B34CB3-D508-4345-99CC-16A94CA59A0A}" srcOrd="3" destOrd="0" parTransId="{6781B782-A48E-417A-8697-FF0402E0937F}" sibTransId="{813BEA21-FAA2-4DB8-8F5B-1B6576493F6A}"/>
    <dgm:cxn modelId="{45E4454A-A3E5-4801-A154-CB3836C6E2F9}" type="presOf" srcId="{3BDA37B0-CEA7-4316-AB5D-9170A14A69CF}" destId="{FB315E00-1DA5-43FC-9FDA-4ABF399A3C01}" srcOrd="0" destOrd="0" presId="urn:microsoft.com/office/officeart/2005/8/layout/orgChart1"/>
    <dgm:cxn modelId="{DAED0743-5B07-4369-9B31-818D951C4AA7}" type="presOf" srcId="{508AA773-AAB1-4C0E-B34E-61E0523FB9DD}" destId="{0E4142D0-8FF9-441E-989F-CA204A001AA5}" srcOrd="0" destOrd="0" presId="urn:microsoft.com/office/officeart/2005/8/layout/orgChart1"/>
    <dgm:cxn modelId="{C89963C2-6F97-47AD-8672-4C647931BE0D}" type="presOf" srcId="{10A357FE-2160-4F11-9382-B9254D2E9458}" destId="{95209824-ABBB-47F3-8E2A-89DFC70A72F6}" srcOrd="0" destOrd="0" presId="urn:microsoft.com/office/officeart/2005/8/layout/orgChart1"/>
    <dgm:cxn modelId="{D0CC8F46-49B2-42F1-AEE8-932AF8F25F9E}" srcId="{9CAE1DF6-4A15-4CB6-A329-C041230CEDA8}" destId="{D8E2E602-BA3E-45A9-9A77-0B767A88EC67}" srcOrd="1" destOrd="0" parTransId="{A2399C04-6674-4BD1-A208-E17E668E5773}" sibTransId="{F9802137-76E1-4A79-89D9-9707F783684F}"/>
    <dgm:cxn modelId="{7FC67AE5-3D29-4118-9BCA-37ACEC2BB438}" type="presOf" srcId="{6CC7461F-6712-480C-B4E0-89DF73F44F25}" destId="{CAE6578C-27C6-44EA-BA0E-87D371A0AF04}" srcOrd="0" destOrd="0" presId="urn:microsoft.com/office/officeart/2005/8/layout/orgChart1"/>
    <dgm:cxn modelId="{C326B49A-F54B-4F8E-A483-32A7E00F478B}" type="presOf" srcId="{2CED17A8-86B3-481A-ADE8-DE5D23912825}" destId="{E9E7FE80-6E3D-4A66-BC9A-B34DC9521DC8}" srcOrd="1" destOrd="0" presId="urn:microsoft.com/office/officeart/2005/8/layout/orgChart1"/>
    <dgm:cxn modelId="{A0B738C9-E374-4C29-B16B-DD72634E9FCC}" type="presOf" srcId="{88562F4C-C36B-41AA-99C6-FC816CABEA2D}" destId="{ABC15239-133A-4ECA-9E24-E8A528BDDD38}" srcOrd="0" destOrd="0" presId="urn:microsoft.com/office/officeart/2005/8/layout/orgChart1"/>
    <dgm:cxn modelId="{38494982-7F6F-4F25-B6D1-7A776064D3EE}" type="presOf" srcId="{0132A4C3-0D98-4B76-B7DD-B01FD7CC72FE}" destId="{056C505E-8531-42C0-BD96-F3CA4D866D16}" srcOrd="1" destOrd="0" presId="urn:microsoft.com/office/officeart/2005/8/layout/orgChart1"/>
    <dgm:cxn modelId="{DADBDE72-FFA2-4759-BE22-8ABC3B0E3B69}" type="presOf" srcId="{B369A9BB-D99E-46DE-B0CF-E705FA5831B5}" destId="{0349B2CA-51B2-4D51-B5B3-59ABE98AD6C3}" srcOrd="0" destOrd="0" presId="urn:microsoft.com/office/officeart/2005/8/layout/orgChart1"/>
    <dgm:cxn modelId="{1545BD6A-E08A-40EA-B816-D784283BE43B}" type="presOf" srcId="{AF7EFF7D-3322-44D9-A3AC-4318CD0CB717}" destId="{1EDF0647-C856-4B7E-A8CF-08C05959D16A}" srcOrd="0" destOrd="0" presId="urn:microsoft.com/office/officeart/2005/8/layout/orgChart1"/>
    <dgm:cxn modelId="{C0B0BD91-FED9-4D8A-85AA-6165F15944E5}" type="presOf" srcId="{2A590C92-2724-4211-ADD2-4AF4841EDF85}" destId="{187B2227-C87E-41F5-BA67-A7671B019415}" srcOrd="1" destOrd="0" presId="urn:microsoft.com/office/officeart/2005/8/layout/orgChart1"/>
    <dgm:cxn modelId="{00B5219A-7B03-469A-9F4E-B04AF4474B35}" type="presOf" srcId="{F7CEDF99-9758-4E69-AE01-31BB4E415185}" destId="{1247A0E6-A668-4392-88FF-5EA2BFC01F52}" srcOrd="1" destOrd="0" presId="urn:microsoft.com/office/officeart/2005/8/layout/orgChart1"/>
    <dgm:cxn modelId="{52C73F9C-3506-44B7-93BA-B21B6DEE32AE}" type="presOf" srcId="{E4DB05F7-947F-4B30-BE9E-6F6C8E482015}" destId="{294E3CA2-FC6F-49E9-97C3-CAC91AF769F5}" srcOrd="1" destOrd="0" presId="urn:microsoft.com/office/officeart/2005/8/layout/orgChart1"/>
    <dgm:cxn modelId="{B8DD087B-C7B8-4EA2-8FB1-BA7C0A43F447}" srcId="{26AB2BC8-21AA-4FC3-84B0-1AB12F49C54C}" destId="{CA6D5BC8-C132-425C-9BBC-E39522762AD7}" srcOrd="4" destOrd="0" parTransId="{52BBD263-5A00-45A4-A096-A888B7CF288E}" sibTransId="{DE213FA7-E2BA-4213-9500-B1C98A08F324}"/>
    <dgm:cxn modelId="{6D14B6AF-8061-4662-8C21-FF03E2C8524D}" type="presOf" srcId="{D67CD758-C731-481F-98D0-261A405A014B}" destId="{EE9DE297-8508-4F72-9F9E-F9E448CED377}" srcOrd="0" destOrd="0" presId="urn:microsoft.com/office/officeart/2005/8/layout/orgChart1"/>
    <dgm:cxn modelId="{123E2690-5F1D-47E4-A185-BDB43B77811C}" type="presOf" srcId="{AA2E3D03-25B4-4D2E-92FA-C274A8F5C22A}" destId="{709C4012-0485-4EEF-B7DD-0E757ED8AA36}" srcOrd="1" destOrd="0" presId="urn:microsoft.com/office/officeart/2005/8/layout/orgChart1"/>
    <dgm:cxn modelId="{0E52A5E5-7254-4773-9D3B-AE24C8FC7B1C}" type="presOf" srcId="{73883F33-892C-4250-8CEB-9B81B11C7F59}" destId="{F3422EA5-A852-411C-B774-4C4E6769F124}" srcOrd="1" destOrd="0" presId="urn:microsoft.com/office/officeart/2005/8/layout/orgChart1"/>
    <dgm:cxn modelId="{48115D64-34C8-4F62-B5A0-DB5E1FB12E2D}" type="presOf" srcId="{6EB3D5CF-5DAC-4B41-A5E7-EDF4866020F6}" destId="{C86A38A4-9A07-4FEA-B18C-012EC27E97A4}" srcOrd="0" destOrd="0" presId="urn:microsoft.com/office/officeart/2005/8/layout/orgChart1"/>
    <dgm:cxn modelId="{4D962D83-58A3-41BC-B2AF-2E14E281FD7F}" type="presOf" srcId="{92C647E1-0A6B-47CF-8CB2-00F2F8B73454}" destId="{6E9F7AC7-02C4-4A91-B40B-7A60714F4A19}" srcOrd="1" destOrd="0" presId="urn:microsoft.com/office/officeart/2005/8/layout/orgChart1"/>
    <dgm:cxn modelId="{4F3965ED-DB1A-4E33-A64D-605617E85192}" srcId="{2CED17A8-86B3-481A-ADE8-DE5D23912825}" destId="{42BB4D0D-0C93-46D1-9C5C-669255444374}" srcOrd="0" destOrd="0" parTransId="{336192D1-98EB-4663-90BE-0084C8C2E15F}" sibTransId="{AA2E67D8-077A-460E-BD79-F4EC761CED4F}"/>
    <dgm:cxn modelId="{3A86CF57-B459-4BBF-9C4F-4F2A0D69DB74}" srcId="{9CAE1DF6-4A15-4CB6-A329-C041230CEDA8}" destId="{EDE78617-E634-4BBE-AA28-4F2FB23EB5B9}" srcOrd="0" destOrd="0" parTransId="{36FE628B-40FF-4823-A21B-8380AFCD7B63}" sibTransId="{5759AB4E-71A9-4641-B891-7BD467CFD223}"/>
    <dgm:cxn modelId="{7E65CCD3-F53D-48F5-8945-FF4ABE33AFB8}" type="presOf" srcId="{E81FD04D-9272-404F-A412-9A0D8825C479}" destId="{7AABFDC2-F0C4-43ED-9DE2-B3ED848DD0B2}" srcOrd="0" destOrd="0" presId="urn:microsoft.com/office/officeart/2005/8/layout/orgChart1"/>
    <dgm:cxn modelId="{F4208F82-6011-4BD4-8A53-64E78CE4A4D4}" type="presOf" srcId="{F9859AF2-BFD4-4AE5-9DE0-AD565D086F6F}" destId="{EA2CC727-EA6B-44CB-BCC5-71E26D8010DE}" srcOrd="0" destOrd="0" presId="urn:microsoft.com/office/officeart/2005/8/layout/orgChart1"/>
    <dgm:cxn modelId="{A550F97C-EC63-49F0-8336-5FF65684281F}" type="presOf" srcId="{06F51985-F6F4-4973-95BC-AA95B1650A67}" destId="{A5D9BB4D-1799-44B1-9E44-DDBA12DAC354}" srcOrd="1" destOrd="0" presId="urn:microsoft.com/office/officeart/2005/8/layout/orgChart1"/>
    <dgm:cxn modelId="{8B3EFA62-C6AC-4947-A720-960DEC9C7541}" type="presOf" srcId="{166C4E38-D6E8-4618-B419-B4751FBCFC53}" destId="{E340EC3B-431E-49EC-BA5F-0BC142D01A55}" srcOrd="0" destOrd="0" presId="urn:microsoft.com/office/officeart/2005/8/layout/orgChart1"/>
    <dgm:cxn modelId="{0FE10769-BC6A-41ED-A499-9C24B7D4E08C}" type="presOf" srcId="{E81FD04D-9272-404F-A412-9A0D8825C479}" destId="{0E5C0C3F-E6AB-4E7A-A538-0BD21C47BBDB}" srcOrd="1" destOrd="0" presId="urn:microsoft.com/office/officeart/2005/8/layout/orgChart1"/>
    <dgm:cxn modelId="{71F575AC-E5D9-46C5-B96B-5424F67BE174}" type="presOf" srcId="{18B34CB3-D508-4345-99CC-16A94CA59A0A}" destId="{8736916B-B138-4D15-A087-F0AF8BF01F32}" srcOrd="0" destOrd="0" presId="urn:microsoft.com/office/officeart/2005/8/layout/orgChart1"/>
    <dgm:cxn modelId="{9D00DB58-3291-4888-8899-25213106189C}" type="presOf" srcId="{E0F9D1F4-6401-4688-9AD8-2C4DEA67A7EF}" destId="{CA8FB1AB-F8EE-494E-ADDB-FD56B2FF69FC}" srcOrd="1" destOrd="0" presId="urn:microsoft.com/office/officeart/2005/8/layout/orgChart1"/>
    <dgm:cxn modelId="{9A9173FA-0891-4098-AA14-D6AA6D13E8F5}" type="presOf" srcId="{26AB2BC8-21AA-4FC3-84B0-1AB12F49C54C}" destId="{E2A1F432-A88F-4A07-8202-CF52929F7BC2}" srcOrd="1" destOrd="0" presId="urn:microsoft.com/office/officeart/2005/8/layout/orgChart1"/>
    <dgm:cxn modelId="{EF0F9BC5-F4BD-4827-B23E-5B8C1C6ABD8D}" type="presOf" srcId="{ED6A67EB-D865-4ECE-BCD7-10ADBCFD51EB}" destId="{D0A9781E-A461-4E41-99CD-C0B6F421E3E6}" srcOrd="0" destOrd="0" presId="urn:microsoft.com/office/officeart/2005/8/layout/orgChart1"/>
    <dgm:cxn modelId="{5BDBE050-14C5-4A51-BE10-B4DDC770DCA8}" type="presOf" srcId="{6FEF1742-FFE5-4974-9984-CF016AB14481}" destId="{DE42C501-1FA8-44ED-BCA5-206529AAD92A}" srcOrd="1" destOrd="0" presId="urn:microsoft.com/office/officeart/2005/8/layout/orgChart1"/>
    <dgm:cxn modelId="{E34584FE-A7BE-4749-A39E-8D017DB40C2E}" type="presOf" srcId="{8A54B80C-9A2E-4E84-A7F5-24758CE4F7C4}" destId="{9321074A-2303-4FE2-BF2D-E917E7A7167D}" srcOrd="1" destOrd="0" presId="urn:microsoft.com/office/officeart/2005/8/layout/orgChart1"/>
    <dgm:cxn modelId="{47DB037A-3681-4F28-820C-9DAC6619E7BE}" type="presOf" srcId="{8FBE36EA-5B04-4E1D-907F-0D4138AC21D6}" destId="{42F204CF-2F83-4322-B7EB-1BDDB5AE53A0}" srcOrd="0" destOrd="0" presId="urn:microsoft.com/office/officeart/2005/8/layout/orgChart1"/>
    <dgm:cxn modelId="{795BFA9E-EF41-46D9-8EDB-E65506677FE8}" srcId="{26AB2BC8-21AA-4FC3-84B0-1AB12F49C54C}" destId="{92C647E1-0A6B-47CF-8CB2-00F2F8B73454}" srcOrd="0" destOrd="0" parTransId="{C7F4C33A-5848-4436-A499-ED8AF4A0219A}" sibTransId="{BB8379A9-13F5-47A6-9825-AFDD215C6362}"/>
    <dgm:cxn modelId="{0FC17250-F4D2-4D8A-86C5-12944E168E95}" type="presOf" srcId="{B369A9BB-D99E-46DE-B0CF-E705FA5831B5}" destId="{C7E1AC1D-FA71-4038-AAAC-4216FDE1886B}" srcOrd="1" destOrd="0" presId="urn:microsoft.com/office/officeart/2005/8/layout/orgChart1"/>
    <dgm:cxn modelId="{19BB2D2D-83D0-49BF-85B0-1C6497C0DA8F}" type="presOf" srcId="{1305C225-7898-4E8D-8F06-46C567F3E4E6}" destId="{63851059-4ED9-41F0-986A-E67AB69BF60E}" srcOrd="1" destOrd="0" presId="urn:microsoft.com/office/officeart/2005/8/layout/orgChart1"/>
    <dgm:cxn modelId="{E49977F5-E147-47F7-8C4D-FF939F843F0A}" type="presOf" srcId="{0132A4C3-0D98-4B76-B7DD-B01FD7CC72FE}" destId="{D8ECFA38-9E27-49D6-B615-5A6E47539FFE}" srcOrd="0" destOrd="0" presId="urn:microsoft.com/office/officeart/2005/8/layout/orgChart1"/>
    <dgm:cxn modelId="{E19650CE-C7F4-45A5-8040-70A0D0F44AE6}" type="presOf" srcId="{A99860D1-88BD-410A-A27D-387D2CEC6295}" destId="{20F775FF-3A96-4915-9448-BE92BC4F6736}" srcOrd="0" destOrd="0" presId="urn:microsoft.com/office/officeart/2005/8/layout/orgChart1"/>
    <dgm:cxn modelId="{E1C1FBFB-E231-4AE7-ACFE-979A66042B9A}" type="presOf" srcId="{649F9E7E-0A3F-4A05-80BB-005D0FC293F6}" destId="{D812CC5A-3A3C-4950-A898-FD3416E19A63}" srcOrd="0" destOrd="0" presId="urn:microsoft.com/office/officeart/2005/8/layout/orgChart1"/>
    <dgm:cxn modelId="{7B36BDD9-35B3-4C24-916C-589741DDF36E}" srcId="{776B27EB-21C4-4506-9C76-B8B1D3A78DE0}" destId="{0C0288EE-6AF6-4513-BF26-968C0F97532B}" srcOrd="1" destOrd="0" parTransId="{80A6F94F-04BF-40D0-B190-25BDA9B727D4}" sibTransId="{AED291A8-9A23-4BDF-ADFB-B50B8461779C}"/>
    <dgm:cxn modelId="{CEF01FF0-880B-4C7D-AF40-C53C15B53FBF}" type="presOf" srcId="{508AA773-AAB1-4C0E-B34E-61E0523FB9DD}" destId="{D1EC1490-C7AF-470F-A500-582AE375D272}" srcOrd="1" destOrd="0" presId="urn:microsoft.com/office/officeart/2005/8/layout/orgChart1"/>
    <dgm:cxn modelId="{9CF5B712-4708-4470-96C7-13091DB9DB2B}" type="presOf" srcId="{9273400E-534E-4BBB-8A00-71D20F80D56A}" destId="{2648A1E0-B40E-496D-91D3-0E593085E0C8}" srcOrd="0" destOrd="0" presId="urn:microsoft.com/office/officeart/2005/8/layout/orgChart1"/>
    <dgm:cxn modelId="{FFD5BBFC-1448-4B8A-B918-D5D6FC4E7761}" srcId="{0C0288EE-6AF6-4513-BF26-968C0F97532B}" destId="{F00F689C-3E81-4D77-82E8-F331540F5303}" srcOrd="1" destOrd="0" parTransId="{70612EE3-5C26-4C37-A44D-9382C48D7499}" sibTransId="{6DE396A9-D4E7-4129-A740-5FE75C288200}"/>
    <dgm:cxn modelId="{D3BB04DB-FDF0-43C9-9CC0-2DBFF4F738ED}" type="presOf" srcId="{9CED4444-C14B-469B-88EA-465F4EEFCE27}" destId="{F4E646E0-5133-4F52-B577-567F1DE46342}" srcOrd="0" destOrd="0" presId="urn:microsoft.com/office/officeart/2005/8/layout/orgChart1"/>
    <dgm:cxn modelId="{CE08DAC7-BABA-4CCB-A64D-0BF57D665F88}" type="presOf" srcId="{76FB77C2-DF61-4EF6-93DE-D0F4E5016781}" destId="{31826EA9-0EBE-46D6-81CD-09E9A56AD15D}" srcOrd="0" destOrd="0" presId="urn:microsoft.com/office/officeart/2005/8/layout/orgChart1"/>
    <dgm:cxn modelId="{431C73C6-2F1E-47D8-A4F4-A1A3981CBBCC}" type="presOf" srcId="{705036A1-718E-409E-96CD-AFC9EE838076}" destId="{ACB41F4A-7EB2-45CF-B667-5A252316E711}" srcOrd="0" destOrd="0" presId="urn:microsoft.com/office/officeart/2005/8/layout/orgChart1"/>
    <dgm:cxn modelId="{5080A007-432C-4175-A337-702BC85A224B}" type="presOf" srcId="{9CAE1DF6-4A15-4CB6-A329-C041230CEDA8}" destId="{1B085BF8-5A0B-437D-AEF3-98D5F3C58FA2}" srcOrd="0" destOrd="0" presId="urn:microsoft.com/office/officeart/2005/8/layout/orgChart1"/>
    <dgm:cxn modelId="{BCC1501B-01DF-43B2-AD72-2D814196B014}" type="presOf" srcId="{2023F410-52B6-446B-A649-237F66E670FE}" destId="{1E965BCC-A5DD-4BA5-AC1C-80FC395B80CF}" srcOrd="0" destOrd="0" presId="urn:microsoft.com/office/officeart/2005/8/layout/orgChart1"/>
    <dgm:cxn modelId="{BB888D8C-726F-466B-8291-0641110882FB}" srcId="{802D4849-F1D8-445F-B499-77E4E27F834F}" destId="{AA2E3D03-25B4-4D2E-92FA-C274A8F5C22A}" srcOrd="1" destOrd="0" parTransId="{6CC7461F-6712-480C-B4E0-89DF73F44F25}" sibTransId="{1B968CB8-AC36-4A22-A286-532345F4AFBC}"/>
    <dgm:cxn modelId="{54F05DB5-FFF0-4E36-9103-34D645FF4A2F}" type="presOf" srcId="{C7F4C33A-5848-4436-A499-ED8AF4A0219A}" destId="{EFC8E24E-8B16-4099-9373-5D646C2322B3}" srcOrd="0" destOrd="0" presId="urn:microsoft.com/office/officeart/2005/8/layout/orgChart1"/>
    <dgm:cxn modelId="{9BE69E48-EEE2-49A6-8CCA-08A136BCD1F5}" type="presOf" srcId="{CA6D5BC8-C132-425C-9BBC-E39522762AD7}" destId="{88049F06-FDB0-4654-9631-487CB0C62442}" srcOrd="0" destOrd="0" presId="urn:microsoft.com/office/officeart/2005/8/layout/orgChart1"/>
    <dgm:cxn modelId="{67EE5EDB-6718-46F5-A89E-B5E7CC9FA638}" srcId="{802D4849-F1D8-445F-B499-77E4E27F834F}" destId="{E81FD04D-9272-404F-A412-9A0D8825C479}" srcOrd="0" destOrd="0" parTransId="{2C49A02E-8358-4AC3-A136-70ED2A2A1D46}" sibTransId="{5C6EAAD0-DC9B-4CD6-BC1B-838C3DD2C0D8}"/>
    <dgm:cxn modelId="{384F621A-9499-4407-AA37-E67132E82021}" type="presOf" srcId="{86CF74BC-200B-4496-B7F3-2B86478A127D}" destId="{84863317-6047-442A-B754-AE946673B32F}" srcOrd="1" destOrd="0" presId="urn:microsoft.com/office/officeart/2005/8/layout/orgChart1"/>
    <dgm:cxn modelId="{30DC2EFD-C498-4277-9A72-737546C5C57D}" srcId="{26AB2BC8-21AA-4FC3-84B0-1AB12F49C54C}" destId="{2CED17A8-86B3-481A-ADE8-DE5D23912825}" srcOrd="1" destOrd="0" parTransId="{75221C8D-4983-401D-8011-81CFBDA93D0C}" sibTransId="{2E065A9F-766C-41AE-BBB6-4217E9C0978E}"/>
    <dgm:cxn modelId="{450F402B-421F-4A33-923F-365C4E05A7DD}" type="presOf" srcId="{B723A18E-48C8-45D7-BD8A-85DACCC369EA}" destId="{81984FD2-10D2-4CCA-B281-0FC26C657EA3}" srcOrd="0" destOrd="0" presId="urn:microsoft.com/office/officeart/2005/8/layout/orgChart1"/>
    <dgm:cxn modelId="{B697D231-E858-4184-B095-9651B4C53EC7}" srcId="{0C0288EE-6AF6-4513-BF26-968C0F97532B}" destId="{8A54B80C-9A2E-4E84-A7F5-24758CE4F7C4}" srcOrd="0" destOrd="0" parTransId="{F9859AF2-BFD4-4AE5-9DE0-AD565D086F6F}" sibTransId="{CFF815CB-3D8B-4C96-9341-1E0C524A5E69}"/>
    <dgm:cxn modelId="{61089694-EBF0-483D-8127-186A04D93305}" type="presOf" srcId="{92C647E1-0A6B-47CF-8CB2-00F2F8B73454}" destId="{5AF5AE3C-F664-4919-811E-F1DF4D49EBAB}" srcOrd="0" destOrd="0" presId="urn:microsoft.com/office/officeart/2005/8/layout/orgChart1"/>
    <dgm:cxn modelId="{1EB81042-79A8-4212-B622-80AB591ED1DB}" srcId="{9CED4444-C14B-469B-88EA-465F4EEFCE27}" destId="{2A590C92-2724-4211-ADD2-4AF4841EDF85}" srcOrd="5" destOrd="0" parTransId="{88562F4C-C36B-41AA-99C6-FC816CABEA2D}" sibTransId="{0077F32D-6C6A-414B-A857-49C008B523A5}"/>
    <dgm:cxn modelId="{6E01AE2E-4A9C-4EFE-B616-A4C0BA368306}" type="presOf" srcId="{0B7F8589-EA67-41F8-80E4-ED41325956DE}" destId="{7F14CA4D-8E97-4C49-A78C-0A7D2F02B765}" srcOrd="1" destOrd="0" presId="urn:microsoft.com/office/officeart/2005/8/layout/orgChart1"/>
    <dgm:cxn modelId="{C78C18CA-82CE-4A2D-B434-7AA593B557AE}" srcId="{CA6D5BC8-C132-425C-9BBC-E39522762AD7}" destId="{508AA773-AAB1-4C0E-B34E-61E0523FB9DD}" srcOrd="1" destOrd="0" parTransId="{6EB3D5CF-5DAC-4B41-A5E7-EDF4866020F6}" sibTransId="{A5B16890-296C-443E-BE6A-762342423305}"/>
    <dgm:cxn modelId="{D16F5455-871A-47AC-A75D-658719BA1FE7}" type="presOf" srcId="{ACE184DF-9964-4FA6-AF54-CF92D8C5F541}" destId="{8380C190-C8DF-458D-A5C9-6353CCDC340E}" srcOrd="1" destOrd="0" presId="urn:microsoft.com/office/officeart/2005/8/layout/orgChart1"/>
    <dgm:cxn modelId="{13E871C7-C8A0-4D46-9925-1DD5BE27A576}" type="presOf" srcId="{EEBA5E91-577F-46C6-9855-3530BA7B2B0B}" destId="{BA06C14E-D0C4-4468-9A19-E2A299C3FD74}" srcOrd="0" destOrd="0" presId="urn:microsoft.com/office/officeart/2005/8/layout/orgChart1"/>
    <dgm:cxn modelId="{D9E7C020-F9E7-45A6-AE71-957F662EEEFF}" type="presOf" srcId="{A2399C04-6674-4BD1-A208-E17E668E5773}" destId="{5A012078-4C31-47EC-89C8-7147E2C05D97}" srcOrd="0" destOrd="0" presId="urn:microsoft.com/office/officeart/2005/8/layout/orgChart1"/>
    <dgm:cxn modelId="{7AA304DE-64E4-4123-832A-75653411E2CA}" srcId="{2CED17A8-86B3-481A-ADE8-DE5D23912825}" destId="{E4DB05F7-947F-4B30-BE9E-6F6C8E482015}" srcOrd="4" destOrd="0" parTransId="{E9858BBF-A043-4508-8C4C-B3204FB22828}" sibTransId="{15D5DC4F-31FF-49A8-9389-88365BA38D1E}"/>
    <dgm:cxn modelId="{F37F1AB9-AD15-40D9-8B38-1F723DF84A5B}" type="presOf" srcId="{9E031588-1D15-4428-B31C-6A2E6791E915}" destId="{6B995D80-5438-4790-9A06-625AA919199A}" srcOrd="1" destOrd="0" presId="urn:microsoft.com/office/officeart/2005/8/layout/orgChart1"/>
    <dgm:cxn modelId="{58213A6C-089F-464E-B694-BBB0B5141CB6}" type="presOf" srcId="{F7CEDF99-9758-4E69-AE01-31BB4E415185}" destId="{8F531E28-169C-4F3C-8C00-D55274B63D3A}" srcOrd="0" destOrd="0" presId="urn:microsoft.com/office/officeart/2005/8/layout/orgChart1"/>
    <dgm:cxn modelId="{C2FCD925-CB4E-413A-9434-87633F279302}" type="presParOf" srcId="{DA6822C2-6C87-468B-988C-60DE343053F6}" destId="{8C0ECBBC-39BE-4EFA-AADC-B0CA5E7C77DA}" srcOrd="0" destOrd="0" presId="urn:microsoft.com/office/officeart/2005/8/layout/orgChart1"/>
    <dgm:cxn modelId="{C1538917-411D-48FB-B4B1-C7EDDAFA489C}" type="presParOf" srcId="{8C0ECBBC-39BE-4EFA-AADC-B0CA5E7C77DA}" destId="{226143FF-2CA2-4219-BEF1-87442EEB2A71}" srcOrd="0" destOrd="0" presId="urn:microsoft.com/office/officeart/2005/8/layout/orgChart1"/>
    <dgm:cxn modelId="{5CAED45B-86EF-4A16-83A6-1DC1D98CA6EE}" type="presParOf" srcId="{226143FF-2CA2-4219-BEF1-87442EEB2A71}" destId="{3B7C4B03-12F7-4F7E-9B91-9DE622AC3C9B}" srcOrd="0" destOrd="0" presId="urn:microsoft.com/office/officeart/2005/8/layout/orgChart1"/>
    <dgm:cxn modelId="{31225F53-FA19-4D0E-8AA7-5D9E7AABDE12}" type="presParOf" srcId="{226143FF-2CA2-4219-BEF1-87442EEB2A71}" destId="{E2A1F432-A88F-4A07-8202-CF52929F7BC2}" srcOrd="1" destOrd="0" presId="urn:microsoft.com/office/officeart/2005/8/layout/orgChart1"/>
    <dgm:cxn modelId="{0B07F797-C513-4BAE-B430-E56BAC5CAE85}" type="presParOf" srcId="{8C0ECBBC-39BE-4EFA-AADC-B0CA5E7C77DA}" destId="{ED3FB5D0-94D0-40B5-9406-6E0B4240CE4A}" srcOrd="1" destOrd="0" presId="urn:microsoft.com/office/officeart/2005/8/layout/orgChart1"/>
    <dgm:cxn modelId="{87DBC2EA-D772-4172-A8FB-FE5366EFD970}" type="presParOf" srcId="{ED3FB5D0-94D0-40B5-9406-6E0B4240CE4A}" destId="{EFC8E24E-8B16-4099-9373-5D646C2322B3}" srcOrd="0" destOrd="0" presId="urn:microsoft.com/office/officeart/2005/8/layout/orgChart1"/>
    <dgm:cxn modelId="{9FF67646-7FCF-4F77-ACBF-7E24635EF614}" type="presParOf" srcId="{ED3FB5D0-94D0-40B5-9406-6E0B4240CE4A}" destId="{633C2ECB-B429-4532-8416-5D59F4712155}" srcOrd="1" destOrd="0" presId="urn:microsoft.com/office/officeart/2005/8/layout/orgChart1"/>
    <dgm:cxn modelId="{DF516A5D-385E-4A4D-A23A-02254AB32F1F}" type="presParOf" srcId="{633C2ECB-B429-4532-8416-5D59F4712155}" destId="{243D4E69-2D3B-4409-A31C-87CBC951C60D}" srcOrd="0" destOrd="0" presId="urn:microsoft.com/office/officeart/2005/8/layout/orgChart1"/>
    <dgm:cxn modelId="{84618D8C-3684-4B74-95B1-D3FE00B7CC2C}" type="presParOf" srcId="{243D4E69-2D3B-4409-A31C-87CBC951C60D}" destId="{5AF5AE3C-F664-4919-811E-F1DF4D49EBAB}" srcOrd="0" destOrd="0" presId="urn:microsoft.com/office/officeart/2005/8/layout/orgChart1"/>
    <dgm:cxn modelId="{3B0326CF-852C-4CB1-910F-90324975A514}" type="presParOf" srcId="{243D4E69-2D3B-4409-A31C-87CBC951C60D}" destId="{6E9F7AC7-02C4-4A91-B40B-7A60714F4A19}" srcOrd="1" destOrd="0" presId="urn:microsoft.com/office/officeart/2005/8/layout/orgChart1"/>
    <dgm:cxn modelId="{E084E319-80DD-4A60-AD35-65E5159F7A07}" type="presParOf" srcId="{633C2ECB-B429-4532-8416-5D59F4712155}" destId="{16B00351-AA34-4717-B798-23E9E9B9A8CA}" srcOrd="1" destOrd="0" presId="urn:microsoft.com/office/officeart/2005/8/layout/orgChart1"/>
    <dgm:cxn modelId="{CA5EB20E-EDD7-453D-8865-223221B9E4C1}" type="presParOf" srcId="{633C2ECB-B429-4532-8416-5D59F4712155}" destId="{A7E256F7-9AF0-4EEA-9805-34AA4DE407AA}" srcOrd="2" destOrd="0" presId="urn:microsoft.com/office/officeart/2005/8/layout/orgChart1"/>
    <dgm:cxn modelId="{5E088CBD-183B-4204-BA5D-76DBDF99EFED}" type="presParOf" srcId="{ED3FB5D0-94D0-40B5-9406-6E0B4240CE4A}" destId="{8DEBFD05-C0A4-4D73-A64F-00CCDCB5E01B}" srcOrd="2" destOrd="0" presId="urn:microsoft.com/office/officeart/2005/8/layout/orgChart1"/>
    <dgm:cxn modelId="{BB4A0616-E412-4596-9A19-390A9178022D}" type="presParOf" srcId="{ED3FB5D0-94D0-40B5-9406-6E0B4240CE4A}" destId="{FCB1633F-6F18-43CA-8097-C27E9B2DBB7A}" srcOrd="3" destOrd="0" presId="urn:microsoft.com/office/officeart/2005/8/layout/orgChart1"/>
    <dgm:cxn modelId="{4740954D-F887-4E25-82F8-0D7E9EE3E823}" type="presParOf" srcId="{FCB1633F-6F18-43CA-8097-C27E9B2DBB7A}" destId="{9F36DFC1-8BED-48DC-AA06-238DD7B70CD3}" srcOrd="0" destOrd="0" presId="urn:microsoft.com/office/officeart/2005/8/layout/orgChart1"/>
    <dgm:cxn modelId="{EDB66464-3650-48F4-B1FC-9053879D4FD8}" type="presParOf" srcId="{9F36DFC1-8BED-48DC-AA06-238DD7B70CD3}" destId="{F4661DAB-C19A-4CD3-B76E-5C6E5EC63B8E}" srcOrd="0" destOrd="0" presId="urn:microsoft.com/office/officeart/2005/8/layout/orgChart1"/>
    <dgm:cxn modelId="{91FF50C0-8969-4944-9A4C-2D84EEC09BFA}" type="presParOf" srcId="{9F36DFC1-8BED-48DC-AA06-238DD7B70CD3}" destId="{E9E7FE80-6E3D-4A66-BC9A-B34DC9521DC8}" srcOrd="1" destOrd="0" presId="urn:microsoft.com/office/officeart/2005/8/layout/orgChart1"/>
    <dgm:cxn modelId="{3ABFBA15-9D80-44CA-B43D-6AF0C1029914}" type="presParOf" srcId="{FCB1633F-6F18-43CA-8097-C27E9B2DBB7A}" destId="{D5721FF3-CA5B-4154-9B22-04141E9FCF9F}" srcOrd="1" destOrd="0" presId="urn:microsoft.com/office/officeart/2005/8/layout/orgChart1"/>
    <dgm:cxn modelId="{FA0EC912-0DEC-4DFA-BA2B-15A9F12E8BB6}" type="presParOf" srcId="{D5721FF3-CA5B-4154-9B22-04141E9FCF9F}" destId="{B0A5DC94-08D6-45A0-8426-8CDDCB001A42}" srcOrd="0" destOrd="0" presId="urn:microsoft.com/office/officeart/2005/8/layout/orgChart1"/>
    <dgm:cxn modelId="{549E5106-733A-4210-B164-B7F12DD3B28A}" type="presParOf" srcId="{D5721FF3-CA5B-4154-9B22-04141E9FCF9F}" destId="{F61F0D70-1DF8-4280-A9AD-7C64B1BBBA8B}" srcOrd="1" destOrd="0" presId="urn:microsoft.com/office/officeart/2005/8/layout/orgChart1"/>
    <dgm:cxn modelId="{691F8F85-8796-4E5B-BCAE-C3CA116724DE}" type="presParOf" srcId="{F61F0D70-1DF8-4280-A9AD-7C64B1BBBA8B}" destId="{57AC5FD6-CFB5-42F8-A6F5-A9A7634F0B09}" srcOrd="0" destOrd="0" presId="urn:microsoft.com/office/officeart/2005/8/layout/orgChart1"/>
    <dgm:cxn modelId="{47C17CC1-D2C5-410F-96D1-8C00C9A8B80E}" type="presParOf" srcId="{57AC5FD6-CFB5-42F8-A6F5-A9A7634F0B09}" destId="{7D2F976F-5668-44FB-9F2A-80EED7704AED}" srcOrd="0" destOrd="0" presId="urn:microsoft.com/office/officeart/2005/8/layout/orgChart1"/>
    <dgm:cxn modelId="{AE91A1FB-2A85-453E-A647-A94FCC375C8F}" type="presParOf" srcId="{57AC5FD6-CFB5-42F8-A6F5-A9A7634F0B09}" destId="{B8FAB090-C2E8-4F39-AA46-ECCC344E6271}" srcOrd="1" destOrd="0" presId="urn:microsoft.com/office/officeart/2005/8/layout/orgChart1"/>
    <dgm:cxn modelId="{3AB59D88-50FC-4699-8535-3B2404901AE3}" type="presParOf" srcId="{F61F0D70-1DF8-4280-A9AD-7C64B1BBBA8B}" destId="{62BD0F0D-DB36-4E27-89C6-2D3D3462A897}" srcOrd="1" destOrd="0" presId="urn:microsoft.com/office/officeart/2005/8/layout/orgChart1"/>
    <dgm:cxn modelId="{F2F13C95-0B9A-4EAA-A967-E049E523AE4A}" type="presParOf" srcId="{F61F0D70-1DF8-4280-A9AD-7C64B1BBBA8B}" destId="{A392F2E9-6EDC-4407-81C4-E18ED4040645}" srcOrd="2" destOrd="0" presId="urn:microsoft.com/office/officeart/2005/8/layout/orgChart1"/>
    <dgm:cxn modelId="{C6D282DE-D96E-4904-9E05-2C14E222F9E1}" type="presParOf" srcId="{D5721FF3-CA5B-4154-9B22-04141E9FCF9F}" destId="{81984FD2-10D2-4CCA-B281-0FC26C657EA3}" srcOrd="2" destOrd="0" presId="urn:microsoft.com/office/officeart/2005/8/layout/orgChart1"/>
    <dgm:cxn modelId="{5E0CBF4C-238B-4851-AEDB-C1B71645D705}" type="presParOf" srcId="{D5721FF3-CA5B-4154-9B22-04141E9FCF9F}" destId="{FA720F5E-64E7-400D-AF62-8E5B9F62DB0E}" srcOrd="3" destOrd="0" presId="urn:microsoft.com/office/officeart/2005/8/layout/orgChart1"/>
    <dgm:cxn modelId="{8CB44745-14C8-4097-B9D3-0D769DF9C65D}" type="presParOf" srcId="{FA720F5E-64E7-400D-AF62-8E5B9F62DB0E}" destId="{A5B5E578-0AD9-4DF0-8A4A-6D7AE4F773D7}" srcOrd="0" destOrd="0" presId="urn:microsoft.com/office/officeart/2005/8/layout/orgChart1"/>
    <dgm:cxn modelId="{B59779BD-17C1-4590-A931-FFF791BE9C99}" type="presParOf" srcId="{A5B5E578-0AD9-4DF0-8A4A-6D7AE4F773D7}" destId="{66214028-1490-4377-A1DB-ED832EE7CC2B}" srcOrd="0" destOrd="0" presId="urn:microsoft.com/office/officeart/2005/8/layout/orgChart1"/>
    <dgm:cxn modelId="{AFBF5334-6F31-411E-8AB4-96892E900B98}" type="presParOf" srcId="{A5B5E578-0AD9-4DF0-8A4A-6D7AE4F773D7}" destId="{A5B7ED74-DCA8-4837-94A2-08E4CA2ADE46}" srcOrd="1" destOrd="0" presId="urn:microsoft.com/office/officeart/2005/8/layout/orgChart1"/>
    <dgm:cxn modelId="{F9417976-BC89-4B75-B2DC-C7F1A5F87D1D}" type="presParOf" srcId="{FA720F5E-64E7-400D-AF62-8E5B9F62DB0E}" destId="{4E5A72C8-3A27-4173-89C7-A56BC3614DB7}" srcOrd="1" destOrd="0" presId="urn:microsoft.com/office/officeart/2005/8/layout/orgChart1"/>
    <dgm:cxn modelId="{5D927E35-B77F-42D9-87F4-2140B4DABA28}" type="presParOf" srcId="{FA720F5E-64E7-400D-AF62-8E5B9F62DB0E}" destId="{DCAD0925-B492-4928-A718-E0BBDF49F8DE}" srcOrd="2" destOrd="0" presId="urn:microsoft.com/office/officeart/2005/8/layout/orgChart1"/>
    <dgm:cxn modelId="{B818B144-A2AF-459C-AAC2-9F2AA27E635D}" type="presParOf" srcId="{D5721FF3-CA5B-4154-9B22-04141E9FCF9F}" destId="{95209824-ABBB-47F3-8E2A-89DFC70A72F6}" srcOrd="4" destOrd="0" presId="urn:microsoft.com/office/officeart/2005/8/layout/orgChart1"/>
    <dgm:cxn modelId="{44A21EEC-D3F5-4ABE-A493-D8D33B3B75D1}" type="presParOf" srcId="{D5721FF3-CA5B-4154-9B22-04141E9FCF9F}" destId="{4EAED326-FD3F-4FFD-AA76-BD763620DF72}" srcOrd="5" destOrd="0" presId="urn:microsoft.com/office/officeart/2005/8/layout/orgChart1"/>
    <dgm:cxn modelId="{429487BE-3DC8-4F19-9CAA-E5F27FE53802}" type="presParOf" srcId="{4EAED326-FD3F-4FFD-AA76-BD763620DF72}" destId="{03C36816-2B26-4531-85EB-36AE063381E8}" srcOrd="0" destOrd="0" presId="urn:microsoft.com/office/officeart/2005/8/layout/orgChart1"/>
    <dgm:cxn modelId="{286DDEAD-0FB9-4F44-8A4B-16B2508189D8}" type="presParOf" srcId="{03C36816-2B26-4531-85EB-36AE063381E8}" destId="{0349B2CA-51B2-4D51-B5B3-59ABE98AD6C3}" srcOrd="0" destOrd="0" presId="urn:microsoft.com/office/officeart/2005/8/layout/orgChart1"/>
    <dgm:cxn modelId="{1738870F-DA71-4B59-9ABA-17C9B01522FA}" type="presParOf" srcId="{03C36816-2B26-4531-85EB-36AE063381E8}" destId="{C7E1AC1D-FA71-4038-AAAC-4216FDE1886B}" srcOrd="1" destOrd="0" presId="urn:microsoft.com/office/officeart/2005/8/layout/orgChart1"/>
    <dgm:cxn modelId="{600683C8-8AEA-43EC-85E1-DB02B0D7A567}" type="presParOf" srcId="{4EAED326-FD3F-4FFD-AA76-BD763620DF72}" destId="{2F5CAE01-4091-4401-B811-6D3B425922ED}" srcOrd="1" destOrd="0" presId="urn:microsoft.com/office/officeart/2005/8/layout/orgChart1"/>
    <dgm:cxn modelId="{F260ECDA-EF5E-4AEC-8D76-60B0025207CD}" type="presParOf" srcId="{4EAED326-FD3F-4FFD-AA76-BD763620DF72}" destId="{FE963E9A-BE4C-46B7-83FC-8FDC7C548968}" srcOrd="2" destOrd="0" presId="urn:microsoft.com/office/officeart/2005/8/layout/orgChart1"/>
    <dgm:cxn modelId="{08295E87-6007-49A9-96F8-DE513A0DC764}" type="presParOf" srcId="{D5721FF3-CA5B-4154-9B22-04141E9FCF9F}" destId="{ACB41F4A-7EB2-45CF-B667-5A252316E711}" srcOrd="6" destOrd="0" presId="urn:microsoft.com/office/officeart/2005/8/layout/orgChart1"/>
    <dgm:cxn modelId="{50238D53-8C80-4CC6-A4D1-D4760BB6353D}" type="presParOf" srcId="{D5721FF3-CA5B-4154-9B22-04141E9FCF9F}" destId="{8C13C376-F61D-4A2B-BC63-2053386F7755}" srcOrd="7" destOrd="0" presId="urn:microsoft.com/office/officeart/2005/8/layout/orgChart1"/>
    <dgm:cxn modelId="{FAAF7B79-5A1D-49A9-9D25-81CF320D3A90}" type="presParOf" srcId="{8C13C376-F61D-4A2B-BC63-2053386F7755}" destId="{E48EEE68-8988-47C4-BAD4-0FDDD754E667}" srcOrd="0" destOrd="0" presId="urn:microsoft.com/office/officeart/2005/8/layout/orgChart1"/>
    <dgm:cxn modelId="{93F4D738-A61F-4E17-AD4A-ACDC49606D0C}" type="presParOf" srcId="{E48EEE68-8988-47C4-BAD4-0FDDD754E667}" destId="{20F775FF-3A96-4915-9448-BE92BC4F6736}" srcOrd="0" destOrd="0" presId="urn:microsoft.com/office/officeart/2005/8/layout/orgChart1"/>
    <dgm:cxn modelId="{DDAB02C0-507E-4FF1-930F-7D7E03F6D401}" type="presParOf" srcId="{E48EEE68-8988-47C4-BAD4-0FDDD754E667}" destId="{84B4223C-39E3-4A44-AF3C-82EC3D008FBA}" srcOrd="1" destOrd="0" presId="urn:microsoft.com/office/officeart/2005/8/layout/orgChart1"/>
    <dgm:cxn modelId="{FB987ED3-F8EA-4A56-A192-55D03CD710E2}" type="presParOf" srcId="{8C13C376-F61D-4A2B-BC63-2053386F7755}" destId="{078CC572-CBE1-4B1C-9E55-7B1FEA0945FF}" srcOrd="1" destOrd="0" presId="urn:microsoft.com/office/officeart/2005/8/layout/orgChart1"/>
    <dgm:cxn modelId="{DEFC7F8D-9911-4E7B-A3F9-07DB713DF316}" type="presParOf" srcId="{8C13C376-F61D-4A2B-BC63-2053386F7755}" destId="{6CEF5ECA-EB26-4D3C-8434-3FF91FD26428}" srcOrd="2" destOrd="0" presId="urn:microsoft.com/office/officeart/2005/8/layout/orgChart1"/>
    <dgm:cxn modelId="{03A0077E-37E3-4F2F-B5CD-57808713052E}" type="presParOf" srcId="{D5721FF3-CA5B-4154-9B22-04141E9FCF9F}" destId="{7BD7835A-9CC7-4601-A34C-E479AE2604B6}" srcOrd="8" destOrd="0" presId="urn:microsoft.com/office/officeart/2005/8/layout/orgChart1"/>
    <dgm:cxn modelId="{B5AF2003-11BF-4E45-96A0-D9A32345016C}" type="presParOf" srcId="{D5721FF3-CA5B-4154-9B22-04141E9FCF9F}" destId="{86DA6188-8C4A-478D-80BD-768C4CC5E616}" srcOrd="9" destOrd="0" presId="urn:microsoft.com/office/officeart/2005/8/layout/orgChart1"/>
    <dgm:cxn modelId="{85D715D9-0A0F-4DC0-8369-C22BFEEBEEFC}" type="presParOf" srcId="{86DA6188-8C4A-478D-80BD-768C4CC5E616}" destId="{72138F44-501E-4B94-81A1-09D1B1144D92}" srcOrd="0" destOrd="0" presId="urn:microsoft.com/office/officeart/2005/8/layout/orgChart1"/>
    <dgm:cxn modelId="{7D6C53DD-AABC-4B8D-B169-64DA4D71B2AB}" type="presParOf" srcId="{72138F44-501E-4B94-81A1-09D1B1144D92}" destId="{E6EC9080-2B14-4FC6-BEDB-66403CD15CDE}" srcOrd="0" destOrd="0" presId="urn:microsoft.com/office/officeart/2005/8/layout/orgChart1"/>
    <dgm:cxn modelId="{5B55A54F-8079-41F4-91CF-0688494C45CA}" type="presParOf" srcId="{72138F44-501E-4B94-81A1-09D1B1144D92}" destId="{294E3CA2-FC6F-49E9-97C3-CAC91AF769F5}" srcOrd="1" destOrd="0" presId="urn:microsoft.com/office/officeart/2005/8/layout/orgChart1"/>
    <dgm:cxn modelId="{138954C1-9007-49E4-B56F-B513136B4CAC}" type="presParOf" srcId="{86DA6188-8C4A-478D-80BD-768C4CC5E616}" destId="{6DAD4941-CD57-4BC6-9A30-7975E7013DED}" srcOrd="1" destOrd="0" presId="urn:microsoft.com/office/officeart/2005/8/layout/orgChart1"/>
    <dgm:cxn modelId="{5AB1D85C-397F-411A-8994-96E6B3B5BC4C}" type="presParOf" srcId="{86DA6188-8C4A-478D-80BD-768C4CC5E616}" destId="{E341B38C-19EE-4CBD-AF21-4BF83D05BEC4}" srcOrd="2" destOrd="0" presId="urn:microsoft.com/office/officeart/2005/8/layout/orgChart1"/>
    <dgm:cxn modelId="{971DC796-BD26-4162-A651-9D6303C6B225}" type="presParOf" srcId="{FCB1633F-6F18-43CA-8097-C27E9B2DBB7A}" destId="{6D81AFA0-11F2-4C5A-8569-18D3DE1FBB32}" srcOrd="2" destOrd="0" presId="urn:microsoft.com/office/officeart/2005/8/layout/orgChart1"/>
    <dgm:cxn modelId="{7DCEF54D-3A09-4F4A-ABC3-05648A6B7CBA}" type="presParOf" srcId="{ED3FB5D0-94D0-40B5-9406-6E0B4240CE4A}" destId="{2F1F63AF-4D04-4121-8E88-EFA29476EC42}" srcOrd="4" destOrd="0" presId="urn:microsoft.com/office/officeart/2005/8/layout/orgChart1"/>
    <dgm:cxn modelId="{78A3F29E-7E32-4901-B0A9-BA2A40F2A241}" type="presParOf" srcId="{ED3FB5D0-94D0-40B5-9406-6E0B4240CE4A}" destId="{0B08072A-C135-4605-B892-129AAEB68386}" srcOrd="5" destOrd="0" presId="urn:microsoft.com/office/officeart/2005/8/layout/orgChart1"/>
    <dgm:cxn modelId="{EF9C5F98-DB86-4800-AF99-5C4BD9077117}" type="presParOf" srcId="{0B08072A-C135-4605-B892-129AAEB68386}" destId="{3D696AAF-E822-4F21-9E66-CF2E2007C1E8}" srcOrd="0" destOrd="0" presId="urn:microsoft.com/office/officeart/2005/8/layout/orgChart1"/>
    <dgm:cxn modelId="{B448308C-8154-47E9-95C9-D24DA1A5A8E3}" type="presParOf" srcId="{3D696AAF-E822-4F21-9E66-CF2E2007C1E8}" destId="{0014610A-5B2F-4853-B766-B41472B4D9F3}" srcOrd="0" destOrd="0" presId="urn:microsoft.com/office/officeart/2005/8/layout/orgChart1"/>
    <dgm:cxn modelId="{88808679-D7C5-46B9-85A1-658606039350}" type="presParOf" srcId="{3D696AAF-E822-4F21-9E66-CF2E2007C1E8}" destId="{FBB1AF39-7CF6-4CB1-B386-E26DDC953910}" srcOrd="1" destOrd="0" presId="urn:microsoft.com/office/officeart/2005/8/layout/orgChart1"/>
    <dgm:cxn modelId="{DC7E164C-7B87-48B3-9362-0B10ED9193DD}" type="presParOf" srcId="{0B08072A-C135-4605-B892-129AAEB68386}" destId="{271FF683-A724-4FAD-811E-2BBFC6B6F4D5}" srcOrd="1" destOrd="0" presId="urn:microsoft.com/office/officeart/2005/8/layout/orgChart1"/>
    <dgm:cxn modelId="{0C568713-AC14-4DED-9BAA-75CD5D31C3BC}" type="presParOf" srcId="{271FF683-A724-4FAD-811E-2BBFC6B6F4D5}" destId="{EA481136-46BB-4607-B471-59FBB564AC3C}" srcOrd="0" destOrd="0" presId="urn:microsoft.com/office/officeart/2005/8/layout/orgChart1"/>
    <dgm:cxn modelId="{0A57702E-D39B-46DA-BD9A-D90CC174DDC3}" type="presParOf" srcId="{271FF683-A724-4FAD-811E-2BBFC6B6F4D5}" destId="{95F7BAD7-94C7-4C01-B76F-C5FD34541F00}" srcOrd="1" destOrd="0" presId="urn:microsoft.com/office/officeart/2005/8/layout/orgChart1"/>
    <dgm:cxn modelId="{ACC99E32-990B-4FA5-9F2C-A89300EB080C}" type="presParOf" srcId="{95F7BAD7-94C7-4C01-B76F-C5FD34541F00}" destId="{881AE22D-88E1-4BB3-BF04-2E745D4D8855}" srcOrd="0" destOrd="0" presId="urn:microsoft.com/office/officeart/2005/8/layout/orgChart1"/>
    <dgm:cxn modelId="{51E79696-DC0E-4418-9BC3-ABB38F8CC9A0}" type="presParOf" srcId="{881AE22D-88E1-4BB3-BF04-2E745D4D8855}" destId="{7AABFDC2-F0C4-43ED-9DE2-B3ED848DD0B2}" srcOrd="0" destOrd="0" presId="urn:microsoft.com/office/officeart/2005/8/layout/orgChart1"/>
    <dgm:cxn modelId="{FFD574C4-5B22-4860-9A13-BE60B150AAB4}" type="presParOf" srcId="{881AE22D-88E1-4BB3-BF04-2E745D4D8855}" destId="{0E5C0C3F-E6AB-4E7A-A538-0BD21C47BBDB}" srcOrd="1" destOrd="0" presId="urn:microsoft.com/office/officeart/2005/8/layout/orgChart1"/>
    <dgm:cxn modelId="{CA8E36E4-A5DB-4123-8308-0CD205982F64}" type="presParOf" srcId="{95F7BAD7-94C7-4C01-B76F-C5FD34541F00}" destId="{7E2D33FB-4434-4875-A9B8-1D01766C1F6B}" srcOrd="1" destOrd="0" presId="urn:microsoft.com/office/officeart/2005/8/layout/orgChart1"/>
    <dgm:cxn modelId="{8767DCA6-F80C-4427-8632-4105F3638492}" type="presParOf" srcId="{95F7BAD7-94C7-4C01-B76F-C5FD34541F00}" destId="{3E7DCE39-73B0-4640-A55A-037BE8DED93E}" srcOrd="2" destOrd="0" presId="urn:microsoft.com/office/officeart/2005/8/layout/orgChart1"/>
    <dgm:cxn modelId="{0F115831-6AED-4F25-9125-C1DE40D04080}" type="presParOf" srcId="{271FF683-A724-4FAD-811E-2BBFC6B6F4D5}" destId="{CAE6578C-27C6-44EA-BA0E-87D371A0AF04}" srcOrd="2" destOrd="0" presId="urn:microsoft.com/office/officeart/2005/8/layout/orgChart1"/>
    <dgm:cxn modelId="{888D33DA-1A2C-40EB-BE59-829287FFA828}" type="presParOf" srcId="{271FF683-A724-4FAD-811E-2BBFC6B6F4D5}" destId="{C1F7B983-2221-4B0E-9508-8E430B67BA96}" srcOrd="3" destOrd="0" presId="urn:microsoft.com/office/officeart/2005/8/layout/orgChart1"/>
    <dgm:cxn modelId="{5F74450A-CC07-4AEF-8EE0-EDEE6BE381B1}" type="presParOf" srcId="{C1F7B983-2221-4B0E-9508-8E430B67BA96}" destId="{CC1DF704-7B87-4D64-B993-91C85863C420}" srcOrd="0" destOrd="0" presId="urn:microsoft.com/office/officeart/2005/8/layout/orgChart1"/>
    <dgm:cxn modelId="{BB643097-8B4B-42E6-AB32-5513A7333E80}" type="presParOf" srcId="{CC1DF704-7B87-4D64-B993-91C85863C420}" destId="{68CB21C3-8EC7-4A7B-A8AE-12A50C99475B}" srcOrd="0" destOrd="0" presId="urn:microsoft.com/office/officeart/2005/8/layout/orgChart1"/>
    <dgm:cxn modelId="{CA74671E-78DC-44E6-9D5B-D86C696D3D4D}" type="presParOf" srcId="{CC1DF704-7B87-4D64-B993-91C85863C420}" destId="{709C4012-0485-4EEF-B7DD-0E757ED8AA36}" srcOrd="1" destOrd="0" presId="urn:microsoft.com/office/officeart/2005/8/layout/orgChart1"/>
    <dgm:cxn modelId="{46763DF7-884C-4BD8-AD89-8E2506D31D51}" type="presParOf" srcId="{C1F7B983-2221-4B0E-9508-8E430B67BA96}" destId="{520BE958-B75F-483E-9292-91ABF34591CC}" srcOrd="1" destOrd="0" presId="urn:microsoft.com/office/officeart/2005/8/layout/orgChart1"/>
    <dgm:cxn modelId="{99CBC8F4-7474-4B05-B007-BDD8AC0BD462}" type="presParOf" srcId="{C1F7B983-2221-4B0E-9508-8E430B67BA96}" destId="{E05D4E6B-431C-4F3E-BFB9-72378A683A51}" srcOrd="2" destOrd="0" presId="urn:microsoft.com/office/officeart/2005/8/layout/orgChart1"/>
    <dgm:cxn modelId="{E513EABD-A790-40BC-9616-E37259F041BE}" type="presParOf" srcId="{271FF683-A724-4FAD-811E-2BBFC6B6F4D5}" destId="{58248C1E-8FB7-4C54-9E6C-17CD7687EF00}" srcOrd="4" destOrd="0" presId="urn:microsoft.com/office/officeart/2005/8/layout/orgChart1"/>
    <dgm:cxn modelId="{815F118E-2CFA-4506-B73B-262E58B7C800}" type="presParOf" srcId="{271FF683-A724-4FAD-811E-2BBFC6B6F4D5}" destId="{FDDA36B1-B12D-4D1B-B858-7E4DC4B91D40}" srcOrd="5" destOrd="0" presId="urn:microsoft.com/office/officeart/2005/8/layout/orgChart1"/>
    <dgm:cxn modelId="{832CFAF0-EC09-4E91-A7BD-8D2E58E339A6}" type="presParOf" srcId="{FDDA36B1-B12D-4D1B-B858-7E4DC4B91D40}" destId="{CC129C05-C68F-48CE-8FD4-84FD494DA845}" srcOrd="0" destOrd="0" presId="urn:microsoft.com/office/officeart/2005/8/layout/orgChart1"/>
    <dgm:cxn modelId="{BD00FE7C-053C-4229-AA1A-D6CBD9599F4A}" type="presParOf" srcId="{CC129C05-C68F-48CE-8FD4-84FD494DA845}" destId="{AA1FF723-28C2-4E7C-BB3E-D2D03FF550C2}" srcOrd="0" destOrd="0" presId="urn:microsoft.com/office/officeart/2005/8/layout/orgChart1"/>
    <dgm:cxn modelId="{1201877F-D5CC-4D67-90BE-53843D217A57}" type="presParOf" srcId="{CC129C05-C68F-48CE-8FD4-84FD494DA845}" destId="{7301D28D-07F8-4DA8-91C4-6DBB059CBDCB}" srcOrd="1" destOrd="0" presId="urn:microsoft.com/office/officeart/2005/8/layout/orgChart1"/>
    <dgm:cxn modelId="{23C3FF48-2E26-4B7A-BBB5-63ED6F84AABF}" type="presParOf" srcId="{FDDA36B1-B12D-4D1B-B858-7E4DC4B91D40}" destId="{CADF862A-5665-40D8-990E-D97576FBD83F}" srcOrd="1" destOrd="0" presId="urn:microsoft.com/office/officeart/2005/8/layout/orgChart1"/>
    <dgm:cxn modelId="{EEE5E723-90B5-4C75-AF6E-A22A4E420601}" type="presParOf" srcId="{FDDA36B1-B12D-4D1B-B858-7E4DC4B91D40}" destId="{F2A3AEEA-F392-4AA8-AEDE-119A61659D61}" srcOrd="2" destOrd="0" presId="urn:microsoft.com/office/officeart/2005/8/layout/orgChart1"/>
    <dgm:cxn modelId="{83806415-B30B-4B5C-A8BC-B6C6EF906B67}" type="presParOf" srcId="{271FF683-A724-4FAD-811E-2BBFC6B6F4D5}" destId="{46924761-349B-4E12-B0CB-C5EED3A142E1}" srcOrd="6" destOrd="0" presId="urn:microsoft.com/office/officeart/2005/8/layout/orgChart1"/>
    <dgm:cxn modelId="{79458C73-1233-4689-B1EA-599EE1273500}" type="presParOf" srcId="{271FF683-A724-4FAD-811E-2BBFC6B6F4D5}" destId="{8DA2129A-7E87-46FF-A76B-B48A23E6C053}" srcOrd="7" destOrd="0" presId="urn:microsoft.com/office/officeart/2005/8/layout/orgChart1"/>
    <dgm:cxn modelId="{67BAC043-5001-462D-AFB5-8CD5DF929CE9}" type="presParOf" srcId="{8DA2129A-7E87-46FF-A76B-B48A23E6C053}" destId="{374C939C-125F-4A23-AFCB-5EB2086151CD}" srcOrd="0" destOrd="0" presId="urn:microsoft.com/office/officeart/2005/8/layout/orgChart1"/>
    <dgm:cxn modelId="{183FC2F1-C03C-4600-8DBF-600BD25C4C42}" type="presParOf" srcId="{374C939C-125F-4A23-AFCB-5EB2086151CD}" destId="{4C44EB9B-3556-4EBB-A0F9-0D62F85FD9BD}" srcOrd="0" destOrd="0" presId="urn:microsoft.com/office/officeart/2005/8/layout/orgChart1"/>
    <dgm:cxn modelId="{9DD70249-06F5-47E6-8E82-B4362C8023A3}" type="presParOf" srcId="{374C939C-125F-4A23-AFCB-5EB2086151CD}" destId="{8380C190-C8DF-458D-A5C9-6353CCDC340E}" srcOrd="1" destOrd="0" presId="urn:microsoft.com/office/officeart/2005/8/layout/orgChart1"/>
    <dgm:cxn modelId="{69C2A699-2672-4C3F-99BC-9D6EF3ED7693}" type="presParOf" srcId="{8DA2129A-7E87-46FF-A76B-B48A23E6C053}" destId="{AC7DFC0B-30EF-4E41-A353-2FF90F5E89C4}" srcOrd="1" destOrd="0" presId="urn:microsoft.com/office/officeart/2005/8/layout/orgChart1"/>
    <dgm:cxn modelId="{6F08E0C3-6C50-4C68-9A44-3C9D993A440E}" type="presParOf" srcId="{8DA2129A-7E87-46FF-A76B-B48A23E6C053}" destId="{E6C3D1CF-2201-4628-9D92-FCD378B0D514}" srcOrd="2" destOrd="0" presId="urn:microsoft.com/office/officeart/2005/8/layout/orgChart1"/>
    <dgm:cxn modelId="{86BC12CE-AD44-4329-9E21-210E3DEB5F4B}" type="presParOf" srcId="{271FF683-A724-4FAD-811E-2BBFC6B6F4D5}" destId="{7CA71092-AEDA-449F-BD71-322E8EF35F82}" srcOrd="8" destOrd="0" presId="urn:microsoft.com/office/officeart/2005/8/layout/orgChart1"/>
    <dgm:cxn modelId="{BF94FBBE-5075-4C3C-B6DD-740C692FA26B}" type="presParOf" srcId="{271FF683-A724-4FAD-811E-2BBFC6B6F4D5}" destId="{88901107-D074-404D-8822-DE36D9F56725}" srcOrd="9" destOrd="0" presId="urn:microsoft.com/office/officeart/2005/8/layout/orgChart1"/>
    <dgm:cxn modelId="{6F6C162B-31FA-4D12-8897-7BD5CAAA0367}" type="presParOf" srcId="{88901107-D074-404D-8822-DE36D9F56725}" destId="{04183978-5E33-4943-8F96-D6F65357CE22}" srcOrd="0" destOrd="0" presId="urn:microsoft.com/office/officeart/2005/8/layout/orgChart1"/>
    <dgm:cxn modelId="{38DA918D-CAD9-421E-A581-C40B48479586}" type="presParOf" srcId="{04183978-5E33-4943-8F96-D6F65357CE22}" destId="{5D5658E7-6A36-4888-8A63-A24850FB404F}" srcOrd="0" destOrd="0" presId="urn:microsoft.com/office/officeart/2005/8/layout/orgChart1"/>
    <dgm:cxn modelId="{93008F84-6EF2-4641-AB7C-FEDB7AB38467}" type="presParOf" srcId="{04183978-5E33-4943-8F96-D6F65357CE22}" destId="{6B995D80-5438-4790-9A06-625AA919199A}" srcOrd="1" destOrd="0" presId="urn:microsoft.com/office/officeart/2005/8/layout/orgChart1"/>
    <dgm:cxn modelId="{EE55B237-996C-46B9-ABE8-987C134DD027}" type="presParOf" srcId="{88901107-D074-404D-8822-DE36D9F56725}" destId="{D97B962E-6353-46E0-82C2-62743B041A80}" srcOrd="1" destOrd="0" presId="urn:microsoft.com/office/officeart/2005/8/layout/orgChart1"/>
    <dgm:cxn modelId="{739989DB-0FA9-40BD-8AB6-ACA718264614}" type="presParOf" srcId="{88901107-D074-404D-8822-DE36D9F56725}" destId="{7A952945-9A0B-4580-8EA1-A20035CEBC39}" srcOrd="2" destOrd="0" presId="urn:microsoft.com/office/officeart/2005/8/layout/orgChart1"/>
    <dgm:cxn modelId="{C1454D83-B65F-4439-B628-6F0090B9E4C9}" type="presParOf" srcId="{271FF683-A724-4FAD-811E-2BBFC6B6F4D5}" destId="{7AE71A41-D544-48C1-8957-D82536585CF6}" srcOrd="10" destOrd="0" presId="urn:microsoft.com/office/officeart/2005/8/layout/orgChart1"/>
    <dgm:cxn modelId="{27A822F6-C770-42BA-AAC9-57C2B27B2260}" type="presParOf" srcId="{271FF683-A724-4FAD-811E-2BBFC6B6F4D5}" destId="{CA3BAF40-17B3-4BDE-B43A-104CAF961CD1}" srcOrd="11" destOrd="0" presId="urn:microsoft.com/office/officeart/2005/8/layout/orgChart1"/>
    <dgm:cxn modelId="{7FCE8614-2040-4E15-95A4-D2ABE33B1A75}" type="presParOf" srcId="{CA3BAF40-17B3-4BDE-B43A-104CAF961CD1}" destId="{3DF0F4A2-22BF-4989-99EB-BE5AC5387ED3}" srcOrd="0" destOrd="0" presId="urn:microsoft.com/office/officeart/2005/8/layout/orgChart1"/>
    <dgm:cxn modelId="{89BC6457-5925-4B89-A19D-4F347DA613B8}" type="presParOf" srcId="{3DF0F4A2-22BF-4989-99EB-BE5AC5387ED3}" destId="{8F35741D-CE24-4911-903C-9D9E40241B4D}" srcOrd="0" destOrd="0" presId="urn:microsoft.com/office/officeart/2005/8/layout/orgChart1"/>
    <dgm:cxn modelId="{64133813-6C3B-4E50-AF8C-B62E03CAAAA7}" type="presParOf" srcId="{3DF0F4A2-22BF-4989-99EB-BE5AC5387ED3}" destId="{7F14CA4D-8E97-4C49-A78C-0A7D2F02B765}" srcOrd="1" destOrd="0" presId="urn:microsoft.com/office/officeart/2005/8/layout/orgChart1"/>
    <dgm:cxn modelId="{CC9D61A2-ED97-4C0E-BBF6-17F935C53E4A}" type="presParOf" srcId="{CA3BAF40-17B3-4BDE-B43A-104CAF961CD1}" destId="{C307A2B7-5992-4EA2-9DF2-1B16C8F47DCF}" srcOrd="1" destOrd="0" presId="urn:microsoft.com/office/officeart/2005/8/layout/orgChart1"/>
    <dgm:cxn modelId="{AB36182B-B8BD-492B-9E86-DD20711B6AAE}" type="presParOf" srcId="{CA3BAF40-17B3-4BDE-B43A-104CAF961CD1}" destId="{7B375127-1502-4D72-A776-47897AA41ADA}" srcOrd="2" destOrd="0" presId="urn:microsoft.com/office/officeart/2005/8/layout/orgChart1"/>
    <dgm:cxn modelId="{26D94DAF-D6C7-48B3-9235-8BAF907D2D13}" type="presParOf" srcId="{0B08072A-C135-4605-B892-129AAEB68386}" destId="{B4C20C2A-F335-40EF-8487-A67E4F67C501}" srcOrd="2" destOrd="0" presId="urn:microsoft.com/office/officeart/2005/8/layout/orgChart1"/>
    <dgm:cxn modelId="{AC72DB92-65C1-473C-9F71-DDABCD6B4D77}" type="presParOf" srcId="{ED3FB5D0-94D0-40B5-9406-6E0B4240CE4A}" destId="{D0A9781E-A461-4E41-99CD-C0B6F421E3E6}" srcOrd="6" destOrd="0" presId="urn:microsoft.com/office/officeart/2005/8/layout/orgChart1"/>
    <dgm:cxn modelId="{CAFD27EC-FEFC-4221-B58F-1EB6A394AC56}" type="presParOf" srcId="{ED3FB5D0-94D0-40B5-9406-6E0B4240CE4A}" destId="{643A2073-09CA-416B-8977-AE535D3F4E2B}" srcOrd="7" destOrd="0" presId="urn:microsoft.com/office/officeart/2005/8/layout/orgChart1"/>
    <dgm:cxn modelId="{77241F39-7299-47AE-A802-8BD064F17A6B}" type="presParOf" srcId="{643A2073-09CA-416B-8977-AE535D3F4E2B}" destId="{87914D13-B063-48E3-8050-CDD3BFCA6936}" srcOrd="0" destOrd="0" presId="urn:microsoft.com/office/officeart/2005/8/layout/orgChart1"/>
    <dgm:cxn modelId="{EE300137-B69E-4E8E-9834-60EA72D217CD}" type="presParOf" srcId="{87914D13-B063-48E3-8050-CDD3BFCA6936}" destId="{86277F13-C2C4-4FB3-8CB7-666ECB85E2B3}" srcOrd="0" destOrd="0" presId="urn:microsoft.com/office/officeart/2005/8/layout/orgChart1"/>
    <dgm:cxn modelId="{56F032B2-EFA7-40D9-9FC4-846B081FA604}" type="presParOf" srcId="{87914D13-B063-48E3-8050-CDD3BFCA6936}" destId="{A25D46DC-12CA-43F4-87D5-614E09472F87}" srcOrd="1" destOrd="0" presId="urn:microsoft.com/office/officeart/2005/8/layout/orgChart1"/>
    <dgm:cxn modelId="{1B0B3D2F-5D2C-497F-A8DB-BECCB25485C3}" type="presParOf" srcId="{643A2073-09CA-416B-8977-AE535D3F4E2B}" destId="{F19D6864-AAD9-4891-8111-5E68F1DE0BB2}" srcOrd="1" destOrd="0" presId="urn:microsoft.com/office/officeart/2005/8/layout/orgChart1"/>
    <dgm:cxn modelId="{C532C9D2-0BEE-4539-B9C3-0246C38D2016}" type="presParOf" srcId="{F19D6864-AAD9-4891-8111-5E68F1DE0BB2}" destId="{F68ACBED-E7C5-48CB-9A84-9A37751E61D9}" srcOrd="0" destOrd="0" presId="urn:microsoft.com/office/officeart/2005/8/layout/orgChart1"/>
    <dgm:cxn modelId="{0C92E1F4-3470-49E9-AE26-DF61CFC0782B}" type="presParOf" srcId="{F19D6864-AAD9-4891-8111-5E68F1DE0BB2}" destId="{8828D6CB-FF27-41B0-A1C4-CCF2DA120DA8}" srcOrd="1" destOrd="0" presId="urn:microsoft.com/office/officeart/2005/8/layout/orgChart1"/>
    <dgm:cxn modelId="{57605EAE-BB43-415A-B4C0-0FD3D14F5AC6}" type="presParOf" srcId="{8828D6CB-FF27-41B0-A1C4-CCF2DA120DA8}" destId="{09C5AC60-7239-4BFA-A0F0-7FE6C9FBDF03}" srcOrd="0" destOrd="0" presId="urn:microsoft.com/office/officeart/2005/8/layout/orgChart1"/>
    <dgm:cxn modelId="{A4E216EC-6BB3-459D-8133-CBEB4E5CDD6A}" type="presParOf" srcId="{09C5AC60-7239-4BFA-A0F0-7FE6C9FBDF03}" destId="{0C3E9CE8-4298-46A9-B59D-6F7C73169049}" srcOrd="0" destOrd="0" presId="urn:microsoft.com/office/officeart/2005/8/layout/orgChart1"/>
    <dgm:cxn modelId="{13C8E73F-484E-4B96-9B24-82B0E123981F}" type="presParOf" srcId="{09C5AC60-7239-4BFA-A0F0-7FE6C9FBDF03}" destId="{E21C7AC3-AF70-46A8-AFFF-CB2A3CE167F3}" srcOrd="1" destOrd="0" presId="urn:microsoft.com/office/officeart/2005/8/layout/orgChart1"/>
    <dgm:cxn modelId="{6F533A4D-C366-4D5B-A7E7-9F9D920E26EB}" type="presParOf" srcId="{8828D6CB-FF27-41B0-A1C4-CCF2DA120DA8}" destId="{81CD3D71-3199-46AF-9F95-37E577CA0B62}" srcOrd="1" destOrd="0" presId="urn:microsoft.com/office/officeart/2005/8/layout/orgChart1"/>
    <dgm:cxn modelId="{05568296-5F5B-41D8-B140-28756CA66446}" type="presParOf" srcId="{8828D6CB-FF27-41B0-A1C4-CCF2DA120DA8}" destId="{86E8FA13-E86A-4020-8344-3ED2E7FC9DBB}" srcOrd="2" destOrd="0" presId="urn:microsoft.com/office/officeart/2005/8/layout/orgChart1"/>
    <dgm:cxn modelId="{08067FFD-2D99-4ECE-AFA6-9A9F9765D160}" type="presParOf" srcId="{F19D6864-AAD9-4891-8111-5E68F1DE0BB2}" destId="{2EFC6CF9-6251-4908-949D-A5213DF29366}" srcOrd="2" destOrd="0" presId="urn:microsoft.com/office/officeart/2005/8/layout/orgChart1"/>
    <dgm:cxn modelId="{FE3EA358-8A54-4FB7-A82C-50CBC27FC5F5}" type="presParOf" srcId="{F19D6864-AAD9-4891-8111-5E68F1DE0BB2}" destId="{0A7B864A-E36C-4B41-9A17-2A1086E2ECE7}" srcOrd="3" destOrd="0" presId="urn:microsoft.com/office/officeart/2005/8/layout/orgChart1"/>
    <dgm:cxn modelId="{40B61A3B-37CC-49A1-B37E-EE1569B8F7FB}" type="presParOf" srcId="{0A7B864A-E36C-4B41-9A17-2A1086E2ECE7}" destId="{973F5133-92C3-4DF5-A8CE-A891AE7ACF52}" srcOrd="0" destOrd="0" presId="urn:microsoft.com/office/officeart/2005/8/layout/orgChart1"/>
    <dgm:cxn modelId="{282EB0C5-46F9-4B3F-9414-655B8F279D7E}" type="presParOf" srcId="{973F5133-92C3-4DF5-A8CE-A891AE7ACF52}" destId="{E60E6A2C-F1A2-4014-A08A-DE538BD431A2}" srcOrd="0" destOrd="0" presId="urn:microsoft.com/office/officeart/2005/8/layout/orgChart1"/>
    <dgm:cxn modelId="{61DA8318-8CFC-4148-8B4A-D52B56B46D0D}" type="presParOf" srcId="{973F5133-92C3-4DF5-A8CE-A891AE7ACF52}" destId="{350A16BC-D3BC-4FFE-8763-215BEE2F5C85}" srcOrd="1" destOrd="0" presId="urn:microsoft.com/office/officeart/2005/8/layout/orgChart1"/>
    <dgm:cxn modelId="{D9E61BCD-A6BC-444B-A564-F7B60DD49132}" type="presParOf" srcId="{0A7B864A-E36C-4B41-9A17-2A1086E2ECE7}" destId="{714F2794-9123-4A09-A63E-05721D14C121}" srcOrd="1" destOrd="0" presId="urn:microsoft.com/office/officeart/2005/8/layout/orgChart1"/>
    <dgm:cxn modelId="{39160AF5-9396-45CA-B2BF-8EF8C24354E4}" type="presParOf" srcId="{714F2794-9123-4A09-A63E-05721D14C121}" destId="{EA2CC727-EA6B-44CB-BCC5-71E26D8010DE}" srcOrd="0" destOrd="0" presId="urn:microsoft.com/office/officeart/2005/8/layout/orgChart1"/>
    <dgm:cxn modelId="{2FCAD610-5AE6-4467-A6FD-A2476F33A85E}" type="presParOf" srcId="{714F2794-9123-4A09-A63E-05721D14C121}" destId="{E4E1A008-66FC-4C3A-9702-8AC9114EBDC7}" srcOrd="1" destOrd="0" presId="urn:microsoft.com/office/officeart/2005/8/layout/orgChart1"/>
    <dgm:cxn modelId="{9E109A24-6878-476A-8D24-0F7D69154407}" type="presParOf" srcId="{E4E1A008-66FC-4C3A-9702-8AC9114EBDC7}" destId="{D7952AB9-27A8-4F26-A660-8E01E1EE9B00}" srcOrd="0" destOrd="0" presId="urn:microsoft.com/office/officeart/2005/8/layout/orgChart1"/>
    <dgm:cxn modelId="{E172D7A5-B6EC-47F8-BA43-F7C186C043C7}" type="presParOf" srcId="{D7952AB9-27A8-4F26-A660-8E01E1EE9B00}" destId="{1B1CEDE7-3947-4BD6-9374-FF87F785DD7B}" srcOrd="0" destOrd="0" presId="urn:microsoft.com/office/officeart/2005/8/layout/orgChart1"/>
    <dgm:cxn modelId="{46BAE2E2-260F-460A-A983-0C3144EBA3A0}" type="presParOf" srcId="{D7952AB9-27A8-4F26-A660-8E01E1EE9B00}" destId="{9321074A-2303-4FE2-BF2D-E917E7A7167D}" srcOrd="1" destOrd="0" presId="urn:microsoft.com/office/officeart/2005/8/layout/orgChart1"/>
    <dgm:cxn modelId="{BDA2E2F8-4DB1-4E3B-A201-2CCB3E87A3B0}" type="presParOf" srcId="{E4E1A008-66FC-4C3A-9702-8AC9114EBDC7}" destId="{077E653E-2A46-497E-91B4-8B7E32D5092F}" srcOrd="1" destOrd="0" presId="urn:microsoft.com/office/officeart/2005/8/layout/orgChart1"/>
    <dgm:cxn modelId="{0EDDFAEA-0A5F-44A9-A17A-DBE6A5764BEC}" type="presParOf" srcId="{E4E1A008-66FC-4C3A-9702-8AC9114EBDC7}" destId="{FFFC056D-F8F5-4A04-A8B1-DF68465C4A06}" srcOrd="2" destOrd="0" presId="urn:microsoft.com/office/officeart/2005/8/layout/orgChart1"/>
    <dgm:cxn modelId="{A8537508-3F44-4F76-9331-567F7E9E8DDA}" type="presParOf" srcId="{714F2794-9123-4A09-A63E-05721D14C121}" destId="{9593B9F3-EEFA-4329-AFE7-59B9A25FBB7B}" srcOrd="2" destOrd="0" presId="urn:microsoft.com/office/officeart/2005/8/layout/orgChart1"/>
    <dgm:cxn modelId="{5C51022A-23B3-4C9F-92FD-216BED86ED83}" type="presParOf" srcId="{714F2794-9123-4A09-A63E-05721D14C121}" destId="{41E480DB-A6F3-403D-B24B-29C97AF7D9BE}" srcOrd="3" destOrd="0" presId="urn:microsoft.com/office/officeart/2005/8/layout/orgChart1"/>
    <dgm:cxn modelId="{152E4871-BBC4-40DF-A513-F355E2AFBB89}" type="presParOf" srcId="{41E480DB-A6F3-403D-B24B-29C97AF7D9BE}" destId="{2955FAD5-BA07-4C74-962E-52B559061625}" srcOrd="0" destOrd="0" presId="urn:microsoft.com/office/officeart/2005/8/layout/orgChart1"/>
    <dgm:cxn modelId="{F559E035-8691-4E6D-A047-EED642E9D1B1}" type="presParOf" srcId="{2955FAD5-BA07-4C74-962E-52B559061625}" destId="{884710AC-85DC-40EF-A8EA-C1573CBFF551}" srcOrd="0" destOrd="0" presId="urn:microsoft.com/office/officeart/2005/8/layout/orgChart1"/>
    <dgm:cxn modelId="{37D73AD0-6402-46CE-91A3-8725533BC8C4}" type="presParOf" srcId="{2955FAD5-BA07-4C74-962E-52B559061625}" destId="{6AB29D89-1BD0-4465-B5E8-8952E3019AD5}" srcOrd="1" destOrd="0" presId="urn:microsoft.com/office/officeart/2005/8/layout/orgChart1"/>
    <dgm:cxn modelId="{246D9993-9A2B-438F-A96F-4305E3A16DB6}" type="presParOf" srcId="{41E480DB-A6F3-403D-B24B-29C97AF7D9BE}" destId="{E25EFB85-9097-4591-9326-0E98B65D2DED}" srcOrd="1" destOrd="0" presId="urn:microsoft.com/office/officeart/2005/8/layout/orgChart1"/>
    <dgm:cxn modelId="{CE4ABC08-B8EE-4E90-B240-0190E9C69AAC}" type="presParOf" srcId="{41E480DB-A6F3-403D-B24B-29C97AF7D9BE}" destId="{AD25E6ED-37F6-4D10-A5B1-148CC36F4EDD}" srcOrd="2" destOrd="0" presId="urn:microsoft.com/office/officeart/2005/8/layout/orgChart1"/>
    <dgm:cxn modelId="{68D15D04-27D6-4D60-AC22-5D5C220C1CC0}" type="presParOf" srcId="{714F2794-9123-4A09-A63E-05721D14C121}" destId="{F05CF38E-F36A-4B66-AEBB-28A97820BEEF}" srcOrd="4" destOrd="0" presId="urn:microsoft.com/office/officeart/2005/8/layout/orgChart1"/>
    <dgm:cxn modelId="{7550AC73-5141-44D7-8489-7318DD42A2AB}" type="presParOf" srcId="{714F2794-9123-4A09-A63E-05721D14C121}" destId="{3440C710-39D5-4E0B-AD33-D085AA95F340}" srcOrd="5" destOrd="0" presId="urn:microsoft.com/office/officeart/2005/8/layout/orgChart1"/>
    <dgm:cxn modelId="{8EDCB2C5-68B5-4A24-91BE-6C7C3E32C961}" type="presParOf" srcId="{3440C710-39D5-4E0B-AD33-D085AA95F340}" destId="{0516CBFF-02CC-48C6-8F66-3EDF08E4E0A7}" srcOrd="0" destOrd="0" presId="urn:microsoft.com/office/officeart/2005/8/layout/orgChart1"/>
    <dgm:cxn modelId="{B8222EA4-8409-4974-B746-5A5FAB07E614}" type="presParOf" srcId="{0516CBFF-02CC-48C6-8F66-3EDF08E4E0A7}" destId="{1E965BCC-A5DD-4BA5-AC1C-80FC395B80CF}" srcOrd="0" destOrd="0" presId="urn:microsoft.com/office/officeart/2005/8/layout/orgChart1"/>
    <dgm:cxn modelId="{D8A5409B-FF46-4F02-9597-33B0EB5C5B75}" type="presParOf" srcId="{0516CBFF-02CC-48C6-8F66-3EDF08E4E0A7}" destId="{384E2ED4-A9AB-45ED-9C32-87A96928620F}" srcOrd="1" destOrd="0" presId="urn:microsoft.com/office/officeart/2005/8/layout/orgChart1"/>
    <dgm:cxn modelId="{62E7C5B0-B818-40A6-A8FA-DF507EF06501}" type="presParOf" srcId="{3440C710-39D5-4E0B-AD33-D085AA95F340}" destId="{4A2E049A-4075-489B-962D-9877F3A885E0}" srcOrd="1" destOrd="0" presId="urn:microsoft.com/office/officeart/2005/8/layout/orgChart1"/>
    <dgm:cxn modelId="{FDED3657-E13F-4491-8136-018907C4414B}" type="presParOf" srcId="{3440C710-39D5-4E0B-AD33-D085AA95F340}" destId="{904E8144-FF74-4409-A526-5A316A73E878}" srcOrd="2" destOrd="0" presId="urn:microsoft.com/office/officeart/2005/8/layout/orgChart1"/>
    <dgm:cxn modelId="{F7ABA845-D5AF-4FC8-9C48-326BF115E2AE}" type="presParOf" srcId="{714F2794-9123-4A09-A63E-05721D14C121}" destId="{BF425384-62B1-4A3E-A786-03C50FF9DA52}" srcOrd="6" destOrd="0" presId="urn:microsoft.com/office/officeart/2005/8/layout/orgChart1"/>
    <dgm:cxn modelId="{6D8CBE26-9FD0-4D71-9CF8-86AF211D023C}" type="presParOf" srcId="{714F2794-9123-4A09-A63E-05721D14C121}" destId="{63B9E125-C6CA-4F89-8476-0372E9C90300}" srcOrd="7" destOrd="0" presId="urn:microsoft.com/office/officeart/2005/8/layout/orgChart1"/>
    <dgm:cxn modelId="{20F494FC-7D71-43B3-B50C-2FE49324C3FC}" type="presParOf" srcId="{63B9E125-C6CA-4F89-8476-0372E9C90300}" destId="{AFC352BA-1667-4232-B905-F71E32B4DBEE}" srcOrd="0" destOrd="0" presId="urn:microsoft.com/office/officeart/2005/8/layout/orgChart1"/>
    <dgm:cxn modelId="{94973571-9310-4E48-9FAA-8E66051742C8}" type="presParOf" srcId="{AFC352BA-1667-4232-B905-F71E32B4DBEE}" destId="{4F578B6B-C8A1-4EBF-8586-FD7C94441F1C}" srcOrd="0" destOrd="0" presId="urn:microsoft.com/office/officeart/2005/8/layout/orgChart1"/>
    <dgm:cxn modelId="{C7F75B81-C5EC-4AE1-8AA8-9E309E763F37}" type="presParOf" srcId="{AFC352BA-1667-4232-B905-F71E32B4DBEE}" destId="{DE42C501-1FA8-44ED-BCA5-206529AAD92A}" srcOrd="1" destOrd="0" presId="urn:microsoft.com/office/officeart/2005/8/layout/orgChart1"/>
    <dgm:cxn modelId="{885549A4-9EFC-4D52-B5F3-0B57351066B2}" type="presParOf" srcId="{63B9E125-C6CA-4F89-8476-0372E9C90300}" destId="{93123C24-C32A-4620-8B14-AB65E54D70DD}" srcOrd="1" destOrd="0" presId="urn:microsoft.com/office/officeart/2005/8/layout/orgChart1"/>
    <dgm:cxn modelId="{23C7061A-E3E2-42BE-AA6B-16C8EF8ECE87}" type="presParOf" srcId="{63B9E125-C6CA-4F89-8476-0372E9C90300}" destId="{E20C1546-1535-493E-8EA2-0D0335951596}" srcOrd="2" destOrd="0" presId="urn:microsoft.com/office/officeart/2005/8/layout/orgChart1"/>
    <dgm:cxn modelId="{B0C6C1B9-B5E0-44B3-84A4-C631B54D9644}" type="presParOf" srcId="{714F2794-9123-4A09-A63E-05721D14C121}" destId="{62747D9A-DB37-4CB6-810B-A20D41D1D255}" srcOrd="8" destOrd="0" presId="urn:microsoft.com/office/officeart/2005/8/layout/orgChart1"/>
    <dgm:cxn modelId="{879319A7-364E-4229-8F5B-3086EF0B0485}" type="presParOf" srcId="{714F2794-9123-4A09-A63E-05721D14C121}" destId="{0CDD7E9C-8ED3-49B9-8429-44876B77E798}" srcOrd="9" destOrd="0" presId="urn:microsoft.com/office/officeart/2005/8/layout/orgChart1"/>
    <dgm:cxn modelId="{FC6FFAF2-37FF-4B85-8AD3-9E22CEF4271C}" type="presParOf" srcId="{0CDD7E9C-8ED3-49B9-8429-44876B77E798}" destId="{126A6E80-8E91-4A54-8EA6-1299C54FCEBE}" srcOrd="0" destOrd="0" presId="urn:microsoft.com/office/officeart/2005/8/layout/orgChart1"/>
    <dgm:cxn modelId="{4ABCEF90-4464-472C-ACD1-3042ABCBDF61}" type="presParOf" srcId="{126A6E80-8E91-4A54-8EA6-1299C54FCEBE}" destId="{F1C983CC-7A91-4E19-A57E-6D3B4E910284}" srcOrd="0" destOrd="0" presId="urn:microsoft.com/office/officeart/2005/8/layout/orgChart1"/>
    <dgm:cxn modelId="{54A77939-FA36-4076-B3C0-A263F418D992}" type="presParOf" srcId="{126A6E80-8E91-4A54-8EA6-1299C54FCEBE}" destId="{84863317-6047-442A-B754-AE946673B32F}" srcOrd="1" destOrd="0" presId="urn:microsoft.com/office/officeart/2005/8/layout/orgChart1"/>
    <dgm:cxn modelId="{57E969B3-1A56-40DB-97FA-2EFE03A36860}" type="presParOf" srcId="{0CDD7E9C-8ED3-49B9-8429-44876B77E798}" destId="{A50D5EA0-AFF2-4607-9D21-32399A2DD563}" srcOrd="1" destOrd="0" presId="urn:microsoft.com/office/officeart/2005/8/layout/orgChart1"/>
    <dgm:cxn modelId="{9079711F-B73B-40CD-AFA8-2B1B1870369F}" type="presParOf" srcId="{0CDD7E9C-8ED3-49B9-8429-44876B77E798}" destId="{6A0AE2BA-D892-43C8-ABFF-B02B38400889}" srcOrd="2" destOrd="0" presId="urn:microsoft.com/office/officeart/2005/8/layout/orgChart1"/>
    <dgm:cxn modelId="{D150C885-03BE-4E4B-8A64-4BE5EF31EC6E}" type="presParOf" srcId="{0A7B864A-E36C-4B41-9A17-2A1086E2ECE7}" destId="{B46E6A28-D884-4AB2-B594-5F846D70446D}" srcOrd="2" destOrd="0" presId="urn:microsoft.com/office/officeart/2005/8/layout/orgChart1"/>
    <dgm:cxn modelId="{323650F9-EBED-4756-BD8B-69B1866A069B}" type="presParOf" srcId="{F19D6864-AAD9-4891-8111-5E68F1DE0BB2}" destId="{BB633516-E1C6-4C75-939E-638E3D2F3B5D}" srcOrd="4" destOrd="0" presId="urn:microsoft.com/office/officeart/2005/8/layout/orgChart1"/>
    <dgm:cxn modelId="{4CC6DA63-309F-445F-A659-90EDD30F19CA}" type="presParOf" srcId="{F19D6864-AAD9-4891-8111-5E68F1DE0BB2}" destId="{89BDCC47-F79C-48A6-A3B4-51C14B466833}" srcOrd="5" destOrd="0" presId="urn:microsoft.com/office/officeart/2005/8/layout/orgChart1"/>
    <dgm:cxn modelId="{4B908A87-E12A-4167-8577-74156DBACE8E}" type="presParOf" srcId="{89BDCC47-F79C-48A6-A3B4-51C14B466833}" destId="{ED357E2A-82C7-4106-955F-03FBA86E96D5}" srcOrd="0" destOrd="0" presId="urn:microsoft.com/office/officeart/2005/8/layout/orgChart1"/>
    <dgm:cxn modelId="{F8C7B7F1-19A2-481A-8D4A-CC7D3E3D35EF}" type="presParOf" srcId="{ED357E2A-82C7-4106-955F-03FBA86E96D5}" destId="{41D90117-CF94-4739-85EA-CCE869B8247B}" srcOrd="0" destOrd="0" presId="urn:microsoft.com/office/officeart/2005/8/layout/orgChart1"/>
    <dgm:cxn modelId="{0221BBEC-C833-4411-9303-6F42087021F2}" type="presParOf" srcId="{ED357E2A-82C7-4106-955F-03FBA86E96D5}" destId="{CA8FB1AB-F8EE-494E-ADDB-FD56B2FF69FC}" srcOrd="1" destOrd="0" presId="urn:microsoft.com/office/officeart/2005/8/layout/orgChart1"/>
    <dgm:cxn modelId="{A4F30CE5-4370-4C87-B9B9-A9A2ACFD5BDC}" type="presParOf" srcId="{89BDCC47-F79C-48A6-A3B4-51C14B466833}" destId="{BCB7D817-8AA1-4586-922E-2E28CC808773}" srcOrd="1" destOrd="0" presId="urn:microsoft.com/office/officeart/2005/8/layout/orgChart1"/>
    <dgm:cxn modelId="{DD2BFE87-6B13-4BC0-BC7E-CF44F48D0E96}" type="presParOf" srcId="{89BDCC47-F79C-48A6-A3B4-51C14B466833}" destId="{BE927DF6-D944-461F-90E2-18A6C29E99AA}" srcOrd="2" destOrd="0" presId="urn:microsoft.com/office/officeart/2005/8/layout/orgChart1"/>
    <dgm:cxn modelId="{122D1386-DBEE-4BF5-88BD-502B31808823}" type="presParOf" srcId="{F19D6864-AAD9-4891-8111-5E68F1DE0BB2}" destId="{9FF4A893-7FC6-44FA-9D6A-9DCC97F76A59}" srcOrd="6" destOrd="0" presId="urn:microsoft.com/office/officeart/2005/8/layout/orgChart1"/>
    <dgm:cxn modelId="{36431BF2-85FD-4697-A1DD-7DD11E6D4663}" type="presParOf" srcId="{F19D6864-AAD9-4891-8111-5E68F1DE0BB2}" destId="{55E08511-D12F-4B65-A416-0388C3B7E505}" srcOrd="7" destOrd="0" presId="urn:microsoft.com/office/officeart/2005/8/layout/orgChart1"/>
    <dgm:cxn modelId="{D24A1E4B-DD36-4646-BF4D-B92733B33DF9}" type="presParOf" srcId="{55E08511-D12F-4B65-A416-0388C3B7E505}" destId="{027F9C7E-BF9B-4017-A20B-8977CD558D0A}" srcOrd="0" destOrd="0" presId="urn:microsoft.com/office/officeart/2005/8/layout/orgChart1"/>
    <dgm:cxn modelId="{7A54227A-E3CE-44EF-9739-A05A3B257AC6}" type="presParOf" srcId="{027F9C7E-BF9B-4017-A20B-8977CD558D0A}" destId="{8736916B-B138-4D15-A087-F0AF8BF01F32}" srcOrd="0" destOrd="0" presId="urn:microsoft.com/office/officeart/2005/8/layout/orgChart1"/>
    <dgm:cxn modelId="{D591D208-89A5-4C36-87EC-AE6C8EA50DB8}" type="presParOf" srcId="{027F9C7E-BF9B-4017-A20B-8977CD558D0A}" destId="{28F198EE-7FFE-4361-A1B6-11FEE9B3D780}" srcOrd="1" destOrd="0" presId="urn:microsoft.com/office/officeart/2005/8/layout/orgChart1"/>
    <dgm:cxn modelId="{06B59859-A587-46BE-AE0C-139792D9EF79}" type="presParOf" srcId="{55E08511-D12F-4B65-A416-0388C3B7E505}" destId="{CEBC0A8B-DC60-4944-A7EE-C7A0E16E19A0}" srcOrd="1" destOrd="0" presId="urn:microsoft.com/office/officeart/2005/8/layout/orgChart1"/>
    <dgm:cxn modelId="{E979DF48-94A1-4D0A-834C-6778EB7C4082}" type="presParOf" srcId="{55E08511-D12F-4B65-A416-0388C3B7E505}" destId="{ABA23313-91D7-4E32-B7DD-905AAE0D5D4D}" srcOrd="2" destOrd="0" presId="urn:microsoft.com/office/officeart/2005/8/layout/orgChart1"/>
    <dgm:cxn modelId="{1E7AEB91-AD66-47DA-8EC0-A4F00D4E3618}" type="presParOf" srcId="{643A2073-09CA-416B-8977-AE535D3F4E2B}" destId="{73A17ED8-9220-4011-AC7D-942E25FFD33F}" srcOrd="2" destOrd="0" presId="urn:microsoft.com/office/officeart/2005/8/layout/orgChart1"/>
    <dgm:cxn modelId="{A5C8CE4A-B676-4F15-8738-E0C97FD0ECFC}" type="presParOf" srcId="{ED3FB5D0-94D0-40B5-9406-6E0B4240CE4A}" destId="{FC4889D9-8800-43AD-80E3-4574334903EC}" srcOrd="8" destOrd="0" presId="urn:microsoft.com/office/officeart/2005/8/layout/orgChart1"/>
    <dgm:cxn modelId="{CF5C1693-9FE6-4582-9FAF-8A14B67D7AF2}" type="presParOf" srcId="{ED3FB5D0-94D0-40B5-9406-6E0B4240CE4A}" destId="{CCE9B596-826E-425A-BFD8-594F1919C183}" srcOrd="9" destOrd="0" presId="urn:microsoft.com/office/officeart/2005/8/layout/orgChart1"/>
    <dgm:cxn modelId="{95E92ADE-0A54-498B-9B39-5DA81580882C}" type="presParOf" srcId="{CCE9B596-826E-425A-BFD8-594F1919C183}" destId="{86C4C19A-4E1F-4C60-A053-8CEF5D5F8956}" srcOrd="0" destOrd="0" presId="urn:microsoft.com/office/officeart/2005/8/layout/orgChart1"/>
    <dgm:cxn modelId="{5AAE4FC0-E586-4AD3-9A29-34F214299C9C}" type="presParOf" srcId="{86C4C19A-4E1F-4C60-A053-8CEF5D5F8956}" destId="{88049F06-FDB0-4654-9631-487CB0C62442}" srcOrd="0" destOrd="0" presId="urn:microsoft.com/office/officeart/2005/8/layout/orgChart1"/>
    <dgm:cxn modelId="{3DA10D76-39B3-4EA5-B096-BAB66782678A}" type="presParOf" srcId="{86C4C19A-4E1F-4C60-A053-8CEF5D5F8956}" destId="{80B085BA-122D-44E1-9D60-6E4D4582120E}" srcOrd="1" destOrd="0" presId="urn:microsoft.com/office/officeart/2005/8/layout/orgChart1"/>
    <dgm:cxn modelId="{FDCAD7A7-49CA-45A7-A918-D2671221F4F1}" type="presParOf" srcId="{CCE9B596-826E-425A-BFD8-594F1919C183}" destId="{1A185C86-31C3-4AC9-AFA5-8ECE5A65E72E}" srcOrd="1" destOrd="0" presId="urn:microsoft.com/office/officeart/2005/8/layout/orgChart1"/>
    <dgm:cxn modelId="{4753EB5F-479A-4ADB-A37C-423F7F6484B3}" type="presParOf" srcId="{1A185C86-31C3-4AC9-AFA5-8ECE5A65E72E}" destId="{95E82D24-CB87-4E21-957C-DE9BFB4F1B4B}" srcOrd="0" destOrd="0" presId="urn:microsoft.com/office/officeart/2005/8/layout/orgChart1"/>
    <dgm:cxn modelId="{4F8C69AF-FC76-4AD8-BB76-24A33BD7A02C}" type="presParOf" srcId="{1A185C86-31C3-4AC9-AFA5-8ECE5A65E72E}" destId="{46178331-30B0-4C13-B483-C005B7487930}" srcOrd="1" destOrd="0" presId="urn:microsoft.com/office/officeart/2005/8/layout/orgChart1"/>
    <dgm:cxn modelId="{118AF5EB-97D9-46B4-B1DF-A93ABDF6675D}" type="presParOf" srcId="{46178331-30B0-4C13-B483-C005B7487930}" destId="{FF8981AD-006D-4662-BDCB-84B8CB0738D7}" srcOrd="0" destOrd="0" presId="urn:microsoft.com/office/officeart/2005/8/layout/orgChart1"/>
    <dgm:cxn modelId="{41166513-28B7-4C15-A184-F8BED3724E26}" type="presParOf" srcId="{FF8981AD-006D-4662-BDCB-84B8CB0738D7}" destId="{1B085BF8-5A0B-437D-AEF3-98D5F3C58FA2}" srcOrd="0" destOrd="0" presId="urn:microsoft.com/office/officeart/2005/8/layout/orgChart1"/>
    <dgm:cxn modelId="{D2088C43-DEE8-4873-8EEE-B1575ABF5E37}" type="presParOf" srcId="{FF8981AD-006D-4662-BDCB-84B8CB0738D7}" destId="{7D92A8E3-6910-4949-A94D-AD392E82D5F2}" srcOrd="1" destOrd="0" presId="urn:microsoft.com/office/officeart/2005/8/layout/orgChart1"/>
    <dgm:cxn modelId="{DE058EB3-7945-4BEB-A5E9-97F69067BDA1}" type="presParOf" srcId="{46178331-30B0-4C13-B483-C005B7487930}" destId="{D49B487E-5BE3-43DD-90C6-F844E44E8FD8}" srcOrd="1" destOrd="0" presId="urn:microsoft.com/office/officeart/2005/8/layout/orgChart1"/>
    <dgm:cxn modelId="{36A089D2-1232-40F3-A97A-B9611A249AB0}" type="presParOf" srcId="{D49B487E-5BE3-43DD-90C6-F844E44E8FD8}" destId="{5765A7CB-AAC2-4EE9-8EF2-ECF0E8308B9B}" srcOrd="0" destOrd="0" presId="urn:microsoft.com/office/officeart/2005/8/layout/orgChart1"/>
    <dgm:cxn modelId="{8B2CEC02-60D2-4D78-8CAE-0F88E92264FF}" type="presParOf" srcId="{D49B487E-5BE3-43DD-90C6-F844E44E8FD8}" destId="{DC00B697-6E7E-4035-8E91-CE1E502F360F}" srcOrd="1" destOrd="0" presId="urn:microsoft.com/office/officeart/2005/8/layout/orgChart1"/>
    <dgm:cxn modelId="{F80EA7AC-93CC-40A3-AF95-30D988CBD108}" type="presParOf" srcId="{DC00B697-6E7E-4035-8E91-CE1E502F360F}" destId="{5677C3B9-6964-438D-961B-B3C686C6641C}" srcOrd="0" destOrd="0" presId="urn:microsoft.com/office/officeart/2005/8/layout/orgChart1"/>
    <dgm:cxn modelId="{1BCAC510-AAC8-49EA-82D8-ED69F423A8CA}" type="presParOf" srcId="{5677C3B9-6964-438D-961B-B3C686C6641C}" destId="{1BEA6DF6-3FAE-46F4-ADED-1651722E8D55}" srcOrd="0" destOrd="0" presId="urn:microsoft.com/office/officeart/2005/8/layout/orgChart1"/>
    <dgm:cxn modelId="{C74A6597-AD2C-4F44-8864-36D0C238BA4C}" type="presParOf" srcId="{5677C3B9-6964-438D-961B-B3C686C6641C}" destId="{36E79040-50DA-4D16-BF1D-D5A6730A765D}" srcOrd="1" destOrd="0" presId="urn:microsoft.com/office/officeart/2005/8/layout/orgChart1"/>
    <dgm:cxn modelId="{D628F89A-0046-41F3-9496-87C80349CB61}" type="presParOf" srcId="{DC00B697-6E7E-4035-8E91-CE1E502F360F}" destId="{78FA55B4-7F26-4DAA-87DE-18FE80514776}" srcOrd="1" destOrd="0" presId="urn:microsoft.com/office/officeart/2005/8/layout/orgChart1"/>
    <dgm:cxn modelId="{B9936B59-EB1F-4BC1-A6DA-892EA7BCC18C}" type="presParOf" srcId="{DC00B697-6E7E-4035-8E91-CE1E502F360F}" destId="{01A18724-BDD5-42AC-B850-1F90E73EB6A1}" srcOrd="2" destOrd="0" presId="urn:microsoft.com/office/officeart/2005/8/layout/orgChart1"/>
    <dgm:cxn modelId="{B0993D60-1406-4A2D-B824-D869FD27C5F0}" type="presParOf" srcId="{D49B487E-5BE3-43DD-90C6-F844E44E8FD8}" destId="{5A012078-4C31-47EC-89C8-7147E2C05D97}" srcOrd="2" destOrd="0" presId="urn:microsoft.com/office/officeart/2005/8/layout/orgChart1"/>
    <dgm:cxn modelId="{F28B14B2-5EA2-4CF3-B05F-918D77D3D9DA}" type="presParOf" srcId="{D49B487E-5BE3-43DD-90C6-F844E44E8FD8}" destId="{F054FFAF-325E-4690-8875-8321ECE03B3B}" srcOrd="3" destOrd="0" presId="urn:microsoft.com/office/officeart/2005/8/layout/orgChart1"/>
    <dgm:cxn modelId="{C51E5B66-95AF-40A6-9243-3760DFF19477}" type="presParOf" srcId="{F054FFAF-325E-4690-8875-8321ECE03B3B}" destId="{62971D9A-625F-455B-B5DF-664F5EFAA45F}" srcOrd="0" destOrd="0" presId="urn:microsoft.com/office/officeart/2005/8/layout/orgChart1"/>
    <dgm:cxn modelId="{A23B569B-FF8F-4160-B6C1-BA1B3DE290DC}" type="presParOf" srcId="{62971D9A-625F-455B-B5DF-664F5EFAA45F}" destId="{826871FB-6A65-4C18-8157-FD267BCDE19A}" srcOrd="0" destOrd="0" presId="urn:microsoft.com/office/officeart/2005/8/layout/orgChart1"/>
    <dgm:cxn modelId="{21FD41B1-050B-4BCA-A6AC-9861A3DDAEEB}" type="presParOf" srcId="{62971D9A-625F-455B-B5DF-664F5EFAA45F}" destId="{47B23CA1-61A9-41C0-BD73-7703506733D5}" srcOrd="1" destOrd="0" presId="urn:microsoft.com/office/officeart/2005/8/layout/orgChart1"/>
    <dgm:cxn modelId="{CB2A85A8-B761-4BB5-8BA7-52D92B298924}" type="presParOf" srcId="{F054FFAF-325E-4690-8875-8321ECE03B3B}" destId="{53FCCA47-516E-475D-ACDB-31D9553B516F}" srcOrd="1" destOrd="0" presId="urn:microsoft.com/office/officeart/2005/8/layout/orgChart1"/>
    <dgm:cxn modelId="{1F5E4D73-943C-4543-B1AA-F810EBE51B82}" type="presParOf" srcId="{F054FFAF-325E-4690-8875-8321ECE03B3B}" destId="{F347138B-F3BD-472A-B2B4-8C67EB595B52}" srcOrd="2" destOrd="0" presId="urn:microsoft.com/office/officeart/2005/8/layout/orgChart1"/>
    <dgm:cxn modelId="{E890592A-F883-4286-BFCE-0570539BF6A6}" type="presParOf" srcId="{D49B487E-5BE3-43DD-90C6-F844E44E8FD8}" destId="{5A086CDC-0358-4D83-AA99-FC0CA5BB9C33}" srcOrd="4" destOrd="0" presId="urn:microsoft.com/office/officeart/2005/8/layout/orgChart1"/>
    <dgm:cxn modelId="{DFDCA73D-177C-4FB8-9A5A-4979C70EDFAC}" type="presParOf" srcId="{D49B487E-5BE3-43DD-90C6-F844E44E8FD8}" destId="{E5584CF6-B9FE-4DD1-8541-C8075B1E1014}" srcOrd="5" destOrd="0" presId="urn:microsoft.com/office/officeart/2005/8/layout/orgChart1"/>
    <dgm:cxn modelId="{DFD50571-EFAE-4947-8B1B-DF7A7BE93D1E}" type="presParOf" srcId="{E5584CF6-B9FE-4DD1-8541-C8075B1E1014}" destId="{E92AF68B-92B2-43D0-9CA0-FB7D484FD311}" srcOrd="0" destOrd="0" presId="urn:microsoft.com/office/officeart/2005/8/layout/orgChart1"/>
    <dgm:cxn modelId="{9022476E-90A6-494A-B662-D864D6D4A332}" type="presParOf" srcId="{E92AF68B-92B2-43D0-9CA0-FB7D484FD311}" destId="{1EDF0647-C856-4B7E-A8CF-08C05959D16A}" srcOrd="0" destOrd="0" presId="urn:microsoft.com/office/officeart/2005/8/layout/orgChart1"/>
    <dgm:cxn modelId="{8AA97981-D99C-4281-9C74-9B0F1E4190E4}" type="presParOf" srcId="{E92AF68B-92B2-43D0-9CA0-FB7D484FD311}" destId="{FA80DB94-94DF-42F7-80FB-EB58E610B82F}" srcOrd="1" destOrd="0" presId="urn:microsoft.com/office/officeart/2005/8/layout/orgChart1"/>
    <dgm:cxn modelId="{180F4A5E-D14D-45CC-83B4-17A4D11BC40D}" type="presParOf" srcId="{E5584CF6-B9FE-4DD1-8541-C8075B1E1014}" destId="{D7FDB09F-DA4C-43AC-A968-6B21B5E3712B}" srcOrd="1" destOrd="0" presId="urn:microsoft.com/office/officeart/2005/8/layout/orgChart1"/>
    <dgm:cxn modelId="{299848CB-FDA8-4CFD-9F0C-A2E27DA8E898}" type="presParOf" srcId="{E5584CF6-B9FE-4DD1-8541-C8075B1E1014}" destId="{0F6546E1-C3E3-493E-9DEC-7F32492F0AB5}" srcOrd="2" destOrd="0" presId="urn:microsoft.com/office/officeart/2005/8/layout/orgChart1"/>
    <dgm:cxn modelId="{17F70B97-8D7F-4985-B579-D7BDC9EABF6E}" type="presParOf" srcId="{D49B487E-5BE3-43DD-90C6-F844E44E8FD8}" destId="{81507F6C-9F83-43ED-8B01-6340DF7C0569}" srcOrd="6" destOrd="0" presId="urn:microsoft.com/office/officeart/2005/8/layout/orgChart1"/>
    <dgm:cxn modelId="{03008A94-8831-4BBC-8BFB-36D835EBD483}" type="presParOf" srcId="{D49B487E-5BE3-43DD-90C6-F844E44E8FD8}" destId="{C3DE01E6-8895-482F-9B60-6DA78C65C856}" srcOrd="7" destOrd="0" presId="urn:microsoft.com/office/officeart/2005/8/layout/orgChart1"/>
    <dgm:cxn modelId="{4FA93AAC-5630-4C3B-9A5E-B509F20D1D8C}" type="presParOf" srcId="{C3DE01E6-8895-482F-9B60-6DA78C65C856}" destId="{66F783C2-53FB-4535-9C10-47CB37B919B1}" srcOrd="0" destOrd="0" presId="urn:microsoft.com/office/officeart/2005/8/layout/orgChart1"/>
    <dgm:cxn modelId="{D469A0B5-B401-4A43-AF6D-0D095152400C}" type="presParOf" srcId="{66F783C2-53FB-4535-9C10-47CB37B919B1}" destId="{4120F372-4451-4D22-9E7C-990A4F78BB1F}" srcOrd="0" destOrd="0" presId="urn:microsoft.com/office/officeart/2005/8/layout/orgChart1"/>
    <dgm:cxn modelId="{3902EE80-A56F-4B3B-A783-C1D708127278}" type="presParOf" srcId="{66F783C2-53FB-4535-9C10-47CB37B919B1}" destId="{F3422EA5-A852-411C-B774-4C4E6769F124}" srcOrd="1" destOrd="0" presId="urn:microsoft.com/office/officeart/2005/8/layout/orgChart1"/>
    <dgm:cxn modelId="{E63D415D-DA04-468A-AC8E-BECE9F8D44CD}" type="presParOf" srcId="{C3DE01E6-8895-482F-9B60-6DA78C65C856}" destId="{A18EE46D-5FB1-4E5F-BAC7-6C702B0B9002}" srcOrd="1" destOrd="0" presId="urn:microsoft.com/office/officeart/2005/8/layout/orgChart1"/>
    <dgm:cxn modelId="{D42176E3-78DA-4BE8-A554-3C213D16AEDA}" type="presParOf" srcId="{C3DE01E6-8895-482F-9B60-6DA78C65C856}" destId="{284A0B49-F5A4-4305-97D6-E8A068BB959D}" srcOrd="2" destOrd="0" presId="urn:microsoft.com/office/officeart/2005/8/layout/orgChart1"/>
    <dgm:cxn modelId="{0097405E-BA20-443D-A6E4-8F6E151D4D54}" type="presParOf" srcId="{D49B487E-5BE3-43DD-90C6-F844E44E8FD8}" destId="{D812CC5A-3A3C-4950-A898-FD3416E19A63}" srcOrd="8" destOrd="0" presId="urn:microsoft.com/office/officeart/2005/8/layout/orgChart1"/>
    <dgm:cxn modelId="{B5DC33E1-9FB3-4D41-ADE1-1E637E164236}" type="presParOf" srcId="{D49B487E-5BE3-43DD-90C6-F844E44E8FD8}" destId="{012A3F04-ACED-4D0D-8870-8E88FC374720}" srcOrd="9" destOrd="0" presId="urn:microsoft.com/office/officeart/2005/8/layout/orgChart1"/>
    <dgm:cxn modelId="{CF753259-70DA-46A2-A5C3-7167EF7CCC84}" type="presParOf" srcId="{012A3F04-ACED-4D0D-8870-8E88FC374720}" destId="{547B2B12-3E6B-4205-A54A-F7594551917B}" srcOrd="0" destOrd="0" presId="urn:microsoft.com/office/officeart/2005/8/layout/orgChart1"/>
    <dgm:cxn modelId="{D53B86A2-767F-4B2E-B978-87BC561C0780}" type="presParOf" srcId="{547B2B12-3E6B-4205-A54A-F7594551917B}" destId="{A9B089E9-F716-4BA7-A2C4-039161B455D7}" srcOrd="0" destOrd="0" presId="urn:microsoft.com/office/officeart/2005/8/layout/orgChart1"/>
    <dgm:cxn modelId="{AC198663-8D7E-4339-9CA4-B391EBB2CE80}" type="presParOf" srcId="{547B2B12-3E6B-4205-A54A-F7594551917B}" destId="{0F1DE24B-2732-4AC0-94CC-BA49EAB04481}" srcOrd="1" destOrd="0" presId="urn:microsoft.com/office/officeart/2005/8/layout/orgChart1"/>
    <dgm:cxn modelId="{106E7657-E610-4C5E-A41E-A0C9C27F7990}" type="presParOf" srcId="{012A3F04-ACED-4D0D-8870-8E88FC374720}" destId="{0BD25098-4FBA-42AE-B5C2-BFC84B135363}" srcOrd="1" destOrd="0" presId="urn:microsoft.com/office/officeart/2005/8/layout/orgChart1"/>
    <dgm:cxn modelId="{B0702BDE-65E4-4C29-8F93-E8C770F3F694}" type="presParOf" srcId="{012A3F04-ACED-4D0D-8870-8E88FC374720}" destId="{4E7E5436-5DA6-40FC-9EA4-9D922C466708}" srcOrd="2" destOrd="0" presId="urn:microsoft.com/office/officeart/2005/8/layout/orgChart1"/>
    <dgm:cxn modelId="{91F8E5AA-6514-4B2C-84C7-4E82276C64B5}" type="presParOf" srcId="{46178331-30B0-4C13-B483-C005B7487930}" destId="{62EC6E61-6619-4C46-A4B5-FD5068F8BE63}" srcOrd="2" destOrd="0" presId="urn:microsoft.com/office/officeart/2005/8/layout/orgChart1"/>
    <dgm:cxn modelId="{D529070D-CF6F-4032-A454-C6AD6893D63A}" type="presParOf" srcId="{1A185C86-31C3-4AC9-AFA5-8ECE5A65E72E}" destId="{C86A38A4-9A07-4FEA-B18C-012EC27E97A4}" srcOrd="2" destOrd="0" presId="urn:microsoft.com/office/officeart/2005/8/layout/orgChart1"/>
    <dgm:cxn modelId="{63113444-DA1F-42F4-96B2-F88591D4CA99}" type="presParOf" srcId="{1A185C86-31C3-4AC9-AFA5-8ECE5A65E72E}" destId="{11966733-481D-4747-95F4-91007FC518DE}" srcOrd="3" destOrd="0" presId="urn:microsoft.com/office/officeart/2005/8/layout/orgChart1"/>
    <dgm:cxn modelId="{D77DA6C1-9A01-48EF-A32A-4B4968E69C0C}" type="presParOf" srcId="{11966733-481D-4747-95F4-91007FC518DE}" destId="{26961B9A-7831-497B-B544-949DB0B80AE8}" srcOrd="0" destOrd="0" presId="urn:microsoft.com/office/officeart/2005/8/layout/orgChart1"/>
    <dgm:cxn modelId="{21025014-3517-4C09-A06D-2236219B16F3}" type="presParOf" srcId="{26961B9A-7831-497B-B544-949DB0B80AE8}" destId="{0E4142D0-8FF9-441E-989F-CA204A001AA5}" srcOrd="0" destOrd="0" presId="urn:microsoft.com/office/officeart/2005/8/layout/orgChart1"/>
    <dgm:cxn modelId="{A4F330A5-34D6-4333-B649-8EF6589D0288}" type="presParOf" srcId="{26961B9A-7831-497B-B544-949DB0B80AE8}" destId="{D1EC1490-C7AF-470F-A500-582AE375D272}" srcOrd="1" destOrd="0" presId="urn:microsoft.com/office/officeart/2005/8/layout/orgChart1"/>
    <dgm:cxn modelId="{C67E097C-C4A9-4CBA-B098-840DE4824FC3}" type="presParOf" srcId="{11966733-481D-4747-95F4-91007FC518DE}" destId="{D3FB1EF6-EBEB-4B00-987E-D7CB7FD5AA39}" srcOrd="1" destOrd="0" presId="urn:microsoft.com/office/officeart/2005/8/layout/orgChart1"/>
    <dgm:cxn modelId="{FDBEE078-09C5-4B5F-BC8A-D373DFDCA0DB}" type="presParOf" srcId="{D3FB1EF6-EBEB-4B00-987E-D7CB7FD5AA39}" destId="{31826EA9-0EBE-46D6-81CD-09E9A56AD15D}" srcOrd="0" destOrd="0" presId="urn:microsoft.com/office/officeart/2005/8/layout/orgChart1"/>
    <dgm:cxn modelId="{E856311F-353B-43D8-9D84-3E7F0CEC1862}" type="presParOf" srcId="{D3FB1EF6-EBEB-4B00-987E-D7CB7FD5AA39}" destId="{8553412B-5BCC-4817-91D5-8034C331F648}" srcOrd="1" destOrd="0" presId="urn:microsoft.com/office/officeart/2005/8/layout/orgChart1"/>
    <dgm:cxn modelId="{24610C21-0437-4584-A4F2-FB9ABAE4B931}" type="presParOf" srcId="{8553412B-5BCC-4817-91D5-8034C331F648}" destId="{DCA8701E-E9D3-4A1D-8B62-2CA41939C5BE}" srcOrd="0" destOrd="0" presId="urn:microsoft.com/office/officeart/2005/8/layout/orgChart1"/>
    <dgm:cxn modelId="{02A6288F-32D1-46E2-9EE6-1D25C4601674}" type="presParOf" srcId="{DCA8701E-E9D3-4A1D-8B62-2CA41939C5BE}" destId="{639B7AFF-4005-4D71-A6B4-7CEE5E406B7C}" srcOrd="0" destOrd="0" presId="urn:microsoft.com/office/officeart/2005/8/layout/orgChart1"/>
    <dgm:cxn modelId="{48BA0895-BF2E-45DD-ACC8-58497E5C1FD5}" type="presParOf" srcId="{DCA8701E-E9D3-4A1D-8B62-2CA41939C5BE}" destId="{16FECD57-B496-4174-BCF8-2D281D7CA3D9}" srcOrd="1" destOrd="0" presId="urn:microsoft.com/office/officeart/2005/8/layout/orgChart1"/>
    <dgm:cxn modelId="{A00C5116-BFE0-4F56-8145-5871D90985B8}" type="presParOf" srcId="{8553412B-5BCC-4817-91D5-8034C331F648}" destId="{5D25C399-EFF1-4CCE-9FF3-062F688799BA}" srcOrd="1" destOrd="0" presId="urn:microsoft.com/office/officeart/2005/8/layout/orgChart1"/>
    <dgm:cxn modelId="{C3F7687F-4FCB-4134-B9E8-E3E5C027905E}" type="presParOf" srcId="{8553412B-5BCC-4817-91D5-8034C331F648}" destId="{2192967C-5F2B-4895-B05E-A81F316F1343}" srcOrd="2" destOrd="0" presId="urn:microsoft.com/office/officeart/2005/8/layout/orgChart1"/>
    <dgm:cxn modelId="{5FA3EE75-C532-40F1-93F0-7EF62DB773B2}" type="presParOf" srcId="{D3FB1EF6-EBEB-4B00-987E-D7CB7FD5AA39}" destId="{2648A1E0-B40E-496D-91D3-0E593085E0C8}" srcOrd="2" destOrd="0" presId="urn:microsoft.com/office/officeart/2005/8/layout/orgChart1"/>
    <dgm:cxn modelId="{7D5E42EA-FDB3-4DC9-80C4-EFDF4BCBA339}" type="presParOf" srcId="{D3FB1EF6-EBEB-4B00-987E-D7CB7FD5AA39}" destId="{739959E0-6D7F-45E1-806E-BF2FFFE02584}" srcOrd="3" destOrd="0" presId="urn:microsoft.com/office/officeart/2005/8/layout/orgChart1"/>
    <dgm:cxn modelId="{482B8981-05B7-44DD-8BE5-83C801A71DB5}" type="presParOf" srcId="{739959E0-6D7F-45E1-806E-BF2FFFE02584}" destId="{8B326BB6-789A-404E-8C48-1E0DEB9DBA13}" srcOrd="0" destOrd="0" presId="urn:microsoft.com/office/officeart/2005/8/layout/orgChart1"/>
    <dgm:cxn modelId="{5F034A88-95A6-461F-B46B-085F413D667C}" type="presParOf" srcId="{8B326BB6-789A-404E-8C48-1E0DEB9DBA13}" destId="{C3A5AC0B-FC33-4B73-8F1A-1E35361E2A23}" srcOrd="0" destOrd="0" presId="urn:microsoft.com/office/officeart/2005/8/layout/orgChart1"/>
    <dgm:cxn modelId="{F160E683-9C58-409F-96F3-5FEB24862AA0}" type="presParOf" srcId="{8B326BB6-789A-404E-8C48-1E0DEB9DBA13}" destId="{63851059-4ED9-41F0-986A-E67AB69BF60E}" srcOrd="1" destOrd="0" presId="urn:microsoft.com/office/officeart/2005/8/layout/orgChart1"/>
    <dgm:cxn modelId="{A3A98BEC-4271-4A6C-B62F-231B434165FC}" type="presParOf" srcId="{739959E0-6D7F-45E1-806E-BF2FFFE02584}" destId="{911121B6-A5C3-4E23-B72D-190FD643A3B7}" srcOrd="1" destOrd="0" presId="urn:microsoft.com/office/officeart/2005/8/layout/orgChart1"/>
    <dgm:cxn modelId="{0356B704-6181-45E2-AB02-9D41345EB78A}" type="presParOf" srcId="{739959E0-6D7F-45E1-806E-BF2FFFE02584}" destId="{A5C4253E-88A8-443A-B063-911E44C9511F}" srcOrd="2" destOrd="0" presId="urn:microsoft.com/office/officeart/2005/8/layout/orgChart1"/>
    <dgm:cxn modelId="{F9792084-B6B1-48DD-A962-DB881B451F0B}" type="presParOf" srcId="{D3FB1EF6-EBEB-4B00-987E-D7CB7FD5AA39}" destId="{691A2641-F8E4-424B-9B08-EC386D82C50E}" srcOrd="4" destOrd="0" presId="urn:microsoft.com/office/officeart/2005/8/layout/orgChart1"/>
    <dgm:cxn modelId="{0451FEC0-B33A-4A80-9F80-6A8559D0C1AB}" type="presParOf" srcId="{D3FB1EF6-EBEB-4B00-987E-D7CB7FD5AA39}" destId="{308052AA-D247-4CCA-A53B-92BD273A7DE9}" srcOrd="5" destOrd="0" presId="urn:microsoft.com/office/officeart/2005/8/layout/orgChart1"/>
    <dgm:cxn modelId="{122C4917-1599-43C7-A694-2CCE64332031}" type="presParOf" srcId="{308052AA-D247-4CCA-A53B-92BD273A7DE9}" destId="{D6534BD7-BD80-449E-A98E-E59C329C08FC}" srcOrd="0" destOrd="0" presId="urn:microsoft.com/office/officeart/2005/8/layout/orgChart1"/>
    <dgm:cxn modelId="{E56C7368-6703-4CC0-84BD-3B9D71F97E12}" type="presParOf" srcId="{D6534BD7-BD80-449E-A98E-E59C329C08FC}" destId="{8F531E28-169C-4F3C-8C00-D55274B63D3A}" srcOrd="0" destOrd="0" presId="urn:microsoft.com/office/officeart/2005/8/layout/orgChart1"/>
    <dgm:cxn modelId="{AB1A9CE6-BF84-4BA6-A265-5BDFC84A97EC}" type="presParOf" srcId="{D6534BD7-BD80-449E-A98E-E59C329C08FC}" destId="{1247A0E6-A668-4392-88FF-5EA2BFC01F52}" srcOrd="1" destOrd="0" presId="urn:microsoft.com/office/officeart/2005/8/layout/orgChart1"/>
    <dgm:cxn modelId="{692FB490-BF7E-4F08-BD34-394DF1DF1531}" type="presParOf" srcId="{308052AA-D247-4CCA-A53B-92BD273A7DE9}" destId="{B97D91FE-B1B4-4D14-8B31-4E05134437F4}" srcOrd="1" destOrd="0" presId="urn:microsoft.com/office/officeart/2005/8/layout/orgChart1"/>
    <dgm:cxn modelId="{94E3DAA3-EF12-4969-A3BB-828F46EF6B59}" type="presParOf" srcId="{308052AA-D247-4CCA-A53B-92BD273A7DE9}" destId="{47D0B99C-6546-4D11-87DE-0C88EF532DD4}" srcOrd="2" destOrd="0" presId="urn:microsoft.com/office/officeart/2005/8/layout/orgChart1"/>
    <dgm:cxn modelId="{8B4243D7-86FF-4E15-BA70-E454D8834657}" type="presParOf" srcId="{11966733-481D-4747-95F4-91007FC518DE}" destId="{C05AE365-61DA-4DAD-9FB5-2EBB717FF000}" srcOrd="2" destOrd="0" presId="urn:microsoft.com/office/officeart/2005/8/layout/orgChart1"/>
    <dgm:cxn modelId="{20B48C4B-8A53-43A5-AAA9-FA4124F432FF}" type="presParOf" srcId="{CCE9B596-826E-425A-BFD8-594F1919C183}" destId="{F5583FCE-BE36-4643-AD80-6F0AFF7707F4}" srcOrd="2" destOrd="0" presId="urn:microsoft.com/office/officeart/2005/8/layout/orgChart1"/>
    <dgm:cxn modelId="{6F4E7390-002C-48C3-81F8-B6578B02152D}" type="presParOf" srcId="{ED3FB5D0-94D0-40B5-9406-6E0B4240CE4A}" destId="{42F204CF-2F83-4322-B7EB-1BDDB5AE53A0}" srcOrd="10" destOrd="0" presId="urn:microsoft.com/office/officeart/2005/8/layout/orgChart1"/>
    <dgm:cxn modelId="{4B3AF796-B0FC-4B6B-BBB0-8D4E0B8298A6}" type="presParOf" srcId="{ED3FB5D0-94D0-40B5-9406-6E0B4240CE4A}" destId="{44B93F57-A5B3-4FA2-AD24-6053908700C4}" srcOrd="11" destOrd="0" presId="urn:microsoft.com/office/officeart/2005/8/layout/orgChart1"/>
    <dgm:cxn modelId="{17B52535-EC27-4CBC-AC0F-E08229FF1A91}" type="presParOf" srcId="{44B93F57-A5B3-4FA2-AD24-6053908700C4}" destId="{92CD8A8C-8B13-405D-8AA1-B831EC456962}" srcOrd="0" destOrd="0" presId="urn:microsoft.com/office/officeart/2005/8/layout/orgChart1"/>
    <dgm:cxn modelId="{5DF6699A-90EF-4CF6-98DF-883277F4EF78}" type="presParOf" srcId="{92CD8A8C-8B13-405D-8AA1-B831EC456962}" destId="{F4E646E0-5133-4F52-B577-567F1DE46342}" srcOrd="0" destOrd="0" presId="urn:microsoft.com/office/officeart/2005/8/layout/orgChart1"/>
    <dgm:cxn modelId="{71F541B7-C3CE-471A-90B5-702AF4B3F23A}" type="presParOf" srcId="{92CD8A8C-8B13-405D-8AA1-B831EC456962}" destId="{8CD739ED-E957-44E1-8378-CA63C2735967}" srcOrd="1" destOrd="0" presId="urn:microsoft.com/office/officeart/2005/8/layout/orgChart1"/>
    <dgm:cxn modelId="{7B12AACF-3E54-4E92-904C-D1F9F8890415}" type="presParOf" srcId="{44B93F57-A5B3-4FA2-AD24-6053908700C4}" destId="{E8059EA4-9709-4069-9703-F713299A0AD5}" srcOrd="1" destOrd="0" presId="urn:microsoft.com/office/officeart/2005/8/layout/orgChart1"/>
    <dgm:cxn modelId="{6AF34D10-2FBD-44A7-95DD-CDAEB7E9C87A}" type="presParOf" srcId="{E8059EA4-9709-4069-9703-F713299A0AD5}" destId="{3AC41AE6-5AD6-4229-8B3A-3C035F7E4A00}" srcOrd="0" destOrd="0" presId="urn:microsoft.com/office/officeart/2005/8/layout/orgChart1"/>
    <dgm:cxn modelId="{EE3D59CC-34CC-40BC-B7F9-B42AD00C80D0}" type="presParOf" srcId="{E8059EA4-9709-4069-9703-F713299A0AD5}" destId="{5278BD58-6054-427F-98BF-5D862D5AE3BD}" srcOrd="1" destOrd="0" presId="urn:microsoft.com/office/officeart/2005/8/layout/orgChart1"/>
    <dgm:cxn modelId="{0227C0F5-4C8B-4344-944D-A82C12113B68}" type="presParOf" srcId="{5278BD58-6054-427F-98BF-5D862D5AE3BD}" destId="{1DB33E80-D87B-483F-9792-39908A1A6737}" srcOrd="0" destOrd="0" presId="urn:microsoft.com/office/officeart/2005/8/layout/orgChart1"/>
    <dgm:cxn modelId="{3B318E31-27BC-4A99-B7D8-E123CFFFA820}" type="presParOf" srcId="{1DB33E80-D87B-483F-9792-39908A1A6737}" destId="{1CA9C32A-2413-44C8-AF16-F17F49059B84}" srcOrd="0" destOrd="0" presId="urn:microsoft.com/office/officeart/2005/8/layout/orgChart1"/>
    <dgm:cxn modelId="{1E294770-34C8-4FEC-882D-9CC01E882BAE}" type="presParOf" srcId="{1DB33E80-D87B-483F-9792-39908A1A6737}" destId="{A5D9BB4D-1799-44B1-9E44-DDBA12DAC354}" srcOrd="1" destOrd="0" presId="urn:microsoft.com/office/officeart/2005/8/layout/orgChart1"/>
    <dgm:cxn modelId="{82FEB622-D9F5-4D8B-B0FB-484C68FCE093}" type="presParOf" srcId="{5278BD58-6054-427F-98BF-5D862D5AE3BD}" destId="{159F1179-DC45-48F3-B578-BFC6D5B7686A}" srcOrd="1" destOrd="0" presId="urn:microsoft.com/office/officeart/2005/8/layout/orgChart1"/>
    <dgm:cxn modelId="{45AADE35-2CE2-438C-BB12-93A9DB02772B}" type="presParOf" srcId="{5278BD58-6054-427F-98BF-5D862D5AE3BD}" destId="{3A9D303B-D40E-4E16-867F-AE0379BF57B9}" srcOrd="2" destOrd="0" presId="urn:microsoft.com/office/officeart/2005/8/layout/orgChart1"/>
    <dgm:cxn modelId="{F3CE4D59-5A54-4F2F-A0FA-542F390CE166}" type="presParOf" srcId="{E8059EA4-9709-4069-9703-F713299A0AD5}" destId="{4A03402A-C325-4C5A-BA70-D391FFF446FB}" srcOrd="2" destOrd="0" presId="urn:microsoft.com/office/officeart/2005/8/layout/orgChart1"/>
    <dgm:cxn modelId="{834B3C48-4EE9-4CDD-ABA3-48D732F8E65F}" type="presParOf" srcId="{E8059EA4-9709-4069-9703-F713299A0AD5}" destId="{7CFF1A8A-79EA-4243-9015-947D7E0ADF0A}" srcOrd="3" destOrd="0" presId="urn:microsoft.com/office/officeart/2005/8/layout/orgChart1"/>
    <dgm:cxn modelId="{F96213B0-083A-441C-978E-1965534C1627}" type="presParOf" srcId="{7CFF1A8A-79EA-4243-9015-947D7E0ADF0A}" destId="{36709FA6-5B7B-45DA-8CCC-BD57CBB7120E}" srcOrd="0" destOrd="0" presId="urn:microsoft.com/office/officeart/2005/8/layout/orgChart1"/>
    <dgm:cxn modelId="{2D97F50A-CB0E-41A1-A9AD-EC99CEC74794}" type="presParOf" srcId="{36709FA6-5B7B-45DA-8CCC-BD57CBB7120E}" destId="{BA06C14E-D0C4-4468-9A19-E2A299C3FD74}" srcOrd="0" destOrd="0" presId="urn:microsoft.com/office/officeart/2005/8/layout/orgChart1"/>
    <dgm:cxn modelId="{757AD80C-B6D4-495A-89DF-0B8AD5072ED0}" type="presParOf" srcId="{36709FA6-5B7B-45DA-8CCC-BD57CBB7120E}" destId="{69065127-CE35-4271-8433-BA071F5FC141}" srcOrd="1" destOrd="0" presId="urn:microsoft.com/office/officeart/2005/8/layout/orgChart1"/>
    <dgm:cxn modelId="{AA989169-F5E5-4D3E-8061-FEEE3858E050}" type="presParOf" srcId="{7CFF1A8A-79EA-4243-9015-947D7E0ADF0A}" destId="{172657DA-F62B-404D-B632-67057B5EC06D}" srcOrd="1" destOrd="0" presId="urn:microsoft.com/office/officeart/2005/8/layout/orgChart1"/>
    <dgm:cxn modelId="{38A2B362-CDAB-4270-B57E-16D83C911770}" type="presParOf" srcId="{7CFF1A8A-79EA-4243-9015-947D7E0ADF0A}" destId="{F70E95C7-D8D4-4694-9E30-97D748106FD8}" srcOrd="2" destOrd="0" presId="urn:microsoft.com/office/officeart/2005/8/layout/orgChart1"/>
    <dgm:cxn modelId="{B8048782-C766-480B-B329-7A47605D892A}" type="presParOf" srcId="{E8059EA4-9709-4069-9703-F713299A0AD5}" destId="{E340EC3B-431E-49EC-BA5F-0BC142D01A55}" srcOrd="4" destOrd="0" presId="urn:microsoft.com/office/officeart/2005/8/layout/orgChart1"/>
    <dgm:cxn modelId="{0599D7EE-CDFB-498E-B3AC-CBDCFF29393B}" type="presParOf" srcId="{E8059EA4-9709-4069-9703-F713299A0AD5}" destId="{BAA22BE7-D467-4D80-81FB-51F4D0549406}" srcOrd="5" destOrd="0" presId="urn:microsoft.com/office/officeart/2005/8/layout/orgChart1"/>
    <dgm:cxn modelId="{FAA87D44-F068-47DB-98FF-0416D3C7E35E}" type="presParOf" srcId="{BAA22BE7-D467-4D80-81FB-51F4D0549406}" destId="{61278880-81F7-439C-BB91-80B370AF1F7E}" srcOrd="0" destOrd="0" presId="urn:microsoft.com/office/officeart/2005/8/layout/orgChart1"/>
    <dgm:cxn modelId="{9BA0802F-A12B-410C-99AF-4B5BCC2A8E8A}" type="presParOf" srcId="{61278880-81F7-439C-BB91-80B370AF1F7E}" destId="{D8ECFA38-9E27-49D6-B615-5A6E47539FFE}" srcOrd="0" destOrd="0" presId="urn:microsoft.com/office/officeart/2005/8/layout/orgChart1"/>
    <dgm:cxn modelId="{34878098-300F-4649-AC32-B4B58B9E231F}" type="presParOf" srcId="{61278880-81F7-439C-BB91-80B370AF1F7E}" destId="{056C505E-8531-42C0-BD96-F3CA4D866D16}" srcOrd="1" destOrd="0" presId="urn:microsoft.com/office/officeart/2005/8/layout/orgChart1"/>
    <dgm:cxn modelId="{46EE6F29-E466-4A13-A4FC-4D42C329D09B}" type="presParOf" srcId="{BAA22BE7-D467-4D80-81FB-51F4D0549406}" destId="{D5A4BCBB-B3FC-4248-B703-C58C774CD771}" srcOrd="1" destOrd="0" presId="urn:microsoft.com/office/officeart/2005/8/layout/orgChart1"/>
    <dgm:cxn modelId="{F8E5A6EC-1AE4-4A65-8D4B-A1FA1978D72B}" type="presParOf" srcId="{BAA22BE7-D467-4D80-81FB-51F4D0549406}" destId="{5D3BE963-913F-4068-968A-BD0CE5A77155}" srcOrd="2" destOrd="0" presId="urn:microsoft.com/office/officeart/2005/8/layout/orgChart1"/>
    <dgm:cxn modelId="{C83DD0F5-CBD2-43B8-A4EF-B5E046CF6320}" type="presParOf" srcId="{E8059EA4-9709-4069-9703-F713299A0AD5}" destId="{EE9DE297-8508-4F72-9F9E-F9E448CED377}" srcOrd="6" destOrd="0" presId="urn:microsoft.com/office/officeart/2005/8/layout/orgChart1"/>
    <dgm:cxn modelId="{AFC6ED52-AD17-4D6B-8692-D1B35A5297BC}" type="presParOf" srcId="{E8059EA4-9709-4069-9703-F713299A0AD5}" destId="{B43CF282-D7AB-4E29-B1A8-A066D3B3F231}" srcOrd="7" destOrd="0" presId="urn:microsoft.com/office/officeart/2005/8/layout/orgChart1"/>
    <dgm:cxn modelId="{98E6398C-CB1B-4916-BC98-36851E27BC13}" type="presParOf" srcId="{B43CF282-D7AB-4E29-B1A8-A066D3B3F231}" destId="{3795A313-8DA0-4A50-9F5C-332FD03E91BB}" srcOrd="0" destOrd="0" presId="urn:microsoft.com/office/officeart/2005/8/layout/orgChart1"/>
    <dgm:cxn modelId="{5C1422BB-2164-4EB6-9F33-AD1DB79CC32F}" type="presParOf" srcId="{3795A313-8DA0-4A50-9F5C-332FD03E91BB}" destId="{4F62A7A7-D706-4303-9C38-69399CEF96E3}" srcOrd="0" destOrd="0" presId="urn:microsoft.com/office/officeart/2005/8/layout/orgChart1"/>
    <dgm:cxn modelId="{9208C134-2B4E-44D2-A9F7-B67BCC630EB0}" type="presParOf" srcId="{3795A313-8DA0-4A50-9F5C-332FD03E91BB}" destId="{3765BF75-088E-43E0-A611-CB1390F4D2AC}" srcOrd="1" destOrd="0" presId="urn:microsoft.com/office/officeart/2005/8/layout/orgChart1"/>
    <dgm:cxn modelId="{90961A6C-D12B-401D-B84D-C1F8761634D2}" type="presParOf" srcId="{B43CF282-D7AB-4E29-B1A8-A066D3B3F231}" destId="{86BA1AE0-2C75-49EB-BFEA-51965C0C97E7}" srcOrd="1" destOrd="0" presId="urn:microsoft.com/office/officeart/2005/8/layout/orgChart1"/>
    <dgm:cxn modelId="{4C677604-492E-4D31-9F32-C9E2FABADEF4}" type="presParOf" srcId="{B43CF282-D7AB-4E29-B1A8-A066D3B3F231}" destId="{BDA0CB47-C993-4A9F-8CDB-B3EAD4A5D156}" srcOrd="2" destOrd="0" presId="urn:microsoft.com/office/officeart/2005/8/layout/orgChart1"/>
    <dgm:cxn modelId="{F91EC787-944A-471B-B598-8C9B23CBF4C1}" type="presParOf" srcId="{E8059EA4-9709-4069-9703-F713299A0AD5}" destId="{FB315E00-1DA5-43FC-9FDA-4ABF399A3C01}" srcOrd="8" destOrd="0" presId="urn:microsoft.com/office/officeart/2005/8/layout/orgChart1"/>
    <dgm:cxn modelId="{A899ED9F-012A-42C5-B248-465BFA5AF3FE}" type="presParOf" srcId="{E8059EA4-9709-4069-9703-F713299A0AD5}" destId="{B4D7D355-095A-4228-84BA-CABC6F98222D}" srcOrd="9" destOrd="0" presId="urn:microsoft.com/office/officeart/2005/8/layout/orgChart1"/>
    <dgm:cxn modelId="{30786A39-C8AF-4514-AA43-B3E7B9B9E28A}" type="presParOf" srcId="{B4D7D355-095A-4228-84BA-CABC6F98222D}" destId="{063205F2-E073-4BB8-B2A3-DAD0F2BB113A}" srcOrd="0" destOrd="0" presId="urn:microsoft.com/office/officeart/2005/8/layout/orgChart1"/>
    <dgm:cxn modelId="{7A7CC714-6C1F-4096-977B-5C381B4F631E}" type="presParOf" srcId="{063205F2-E073-4BB8-B2A3-DAD0F2BB113A}" destId="{4F7C0262-EDF3-4A76-B3DC-59062A476558}" srcOrd="0" destOrd="0" presId="urn:microsoft.com/office/officeart/2005/8/layout/orgChart1"/>
    <dgm:cxn modelId="{9391C241-E7E5-4C06-92BE-ECBA00E4879A}" type="presParOf" srcId="{063205F2-E073-4BB8-B2A3-DAD0F2BB113A}" destId="{F5677DA5-5402-4B72-AE77-4489815B0CF1}" srcOrd="1" destOrd="0" presId="urn:microsoft.com/office/officeart/2005/8/layout/orgChart1"/>
    <dgm:cxn modelId="{30A7C1DD-4366-4CCA-A41C-7247695A54B6}" type="presParOf" srcId="{B4D7D355-095A-4228-84BA-CABC6F98222D}" destId="{BECC3CBC-48B2-4293-B8E4-C0ABB20B3760}" srcOrd="1" destOrd="0" presId="urn:microsoft.com/office/officeart/2005/8/layout/orgChart1"/>
    <dgm:cxn modelId="{95754A39-FBE5-46AB-93EB-8F726335320F}" type="presParOf" srcId="{B4D7D355-095A-4228-84BA-CABC6F98222D}" destId="{5A2C6950-BB94-4906-A427-9811F7F54E2F}" srcOrd="2" destOrd="0" presId="urn:microsoft.com/office/officeart/2005/8/layout/orgChart1"/>
    <dgm:cxn modelId="{CCB2F8F1-BB98-4527-BBD0-FBC0023D0291}" type="presParOf" srcId="{E8059EA4-9709-4069-9703-F713299A0AD5}" destId="{ABC15239-133A-4ECA-9E24-E8A528BDDD38}" srcOrd="10" destOrd="0" presId="urn:microsoft.com/office/officeart/2005/8/layout/orgChart1"/>
    <dgm:cxn modelId="{6D6BD14F-1AD8-453A-9930-5CA7EB0B2D85}" type="presParOf" srcId="{E8059EA4-9709-4069-9703-F713299A0AD5}" destId="{D2840156-F5D1-470F-9F89-8E0A79FF3BCE}" srcOrd="11" destOrd="0" presId="urn:microsoft.com/office/officeart/2005/8/layout/orgChart1"/>
    <dgm:cxn modelId="{52DBE35A-8BB9-4516-BFF2-94A33662FC3E}" type="presParOf" srcId="{D2840156-F5D1-470F-9F89-8E0A79FF3BCE}" destId="{98E635AB-5C5B-4B3D-B3D8-C4BF1D98C6AE}" srcOrd="0" destOrd="0" presId="urn:microsoft.com/office/officeart/2005/8/layout/orgChart1"/>
    <dgm:cxn modelId="{2BC4AD3A-113E-47F0-9EA7-EB5122D1E17D}" type="presParOf" srcId="{98E635AB-5C5B-4B3D-B3D8-C4BF1D98C6AE}" destId="{7F1D48DF-02BC-4BA5-8330-EE1C33CC144D}" srcOrd="0" destOrd="0" presId="urn:microsoft.com/office/officeart/2005/8/layout/orgChart1"/>
    <dgm:cxn modelId="{C58A9BA3-8786-4C93-A00F-32CA6C4D85B9}" type="presParOf" srcId="{98E635AB-5C5B-4B3D-B3D8-C4BF1D98C6AE}" destId="{187B2227-C87E-41F5-BA67-A7671B019415}" srcOrd="1" destOrd="0" presId="urn:microsoft.com/office/officeart/2005/8/layout/orgChart1"/>
    <dgm:cxn modelId="{85736FD7-AC13-405C-B4E7-33703AC8EA32}" type="presParOf" srcId="{D2840156-F5D1-470F-9F89-8E0A79FF3BCE}" destId="{3E0CCE83-F510-44F2-A29A-148EAF6EE190}" srcOrd="1" destOrd="0" presId="urn:microsoft.com/office/officeart/2005/8/layout/orgChart1"/>
    <dgm:cxn modelId="{8ADA99D4-701C-4ECB-8920-5C269DA64E84}" type="presParOf" srcId="{D2840156-F5D1-470F-9F89-8E0A79FF3BCE}" destId="{946F50C4-0A34-47DC-B8CA-07F92FCDE0A1}" srcOrd="2" destOrd="0" presId="urn:microsoft.com/office/officeart/2005/8/layout/orgChart1"/>
    <dgm:cxn modelId="{E87F74F8-147D-4CF1-A356-C9DA58794E92}" type="presParOf" srcId="{44B93F57-A5B3-4FA2-AD24-6053908700C4}" destId="{3D08B86A-7386-430A-8754-F10D3357991B}" srcOrd="2" destOrd="0" presId="urn:microsoft.com/office/officeart/2005/8/layout/orgChart1"/>
    <dgm:cxn modelId="{F98ABF0E-9032-4CF2-B34C-1F64C91B0082}" type="presParOf" srcId="{8C0ECBBC-39BE-4EFA-AADC-B0CA5E7C77DA}" destId="{03A03F18-2F15-4B0F-9A71-EB1C982D4E77}" srcOrd="2" destOrd="0" presId="urn:microsoft.com/office/officeart/2005/8/layout/orgChart1"/>
    <dgm:cxn modelId="{4927AC56-D01F-443D-B5C6-782BAF2A80DF}" type="presParOf" srcId="{03A03F18-2F15-4B0F-9A71-EB1C982D4E77}" destId="{7715F2CC-51AB-456C-B487-9EC92B8734E4}" srcOrd="0" destOrd="0" presId="urn:microsoft.com/office/officeart/2005/8/layout/orgChart1"/>
    <dgm:cxn modelId="{215082FF-2B1B-4779-81F4-8B4318825683}" type="presParOf" srcId="{03A03F18-2F15-4B0F-9A71-EB1C982D4E77}" destId="{FC1150A8-18CD-4D1D-B506-A1554433CC8D}" srcOrd="1" destOrd="0" presId="urn:microsoft.com/office/officeart/2005/8/layout/orgChart1"/>
    <dgm:cxn modelId="{3414D7E4-417D-48F1-91C3-7FC5B0FC29DE}" type="presParOf" srcId="{FC1150A8-18CD-4D1D-B506-A1554433CC8D}" destId="{163FDF5C-EFCA-4C4D-9E80-5CE0A84C1163}" srcOrd="0" destOrd="0" presId="urn:microsoft.com/office/officeart/2005/8/layout/orgChart1"/>
    <dgm:cxn modelId="{8E584863-FDBE-4095-A102-DC2B23B18176}" type="presParOf" srcId="{163FDF5C-EFCA-4C4D-9E80-5CE0A84C1163}" destId="{CAF851A1-6636-4E57-BC47-378D9D153844}" srcOrd="0" destOrd="0" presId="urn:microsoft.com/office/officeart/2005/8/layout/orgChart1"/>
    <dgm:cxn modelId="{CBBDE97A-B67D-44EB-B2D2-1DD793DA07E6}" type="presParOf" srcId="{163FDF5C-EFCA-4C4D-9E80-5CE0A84C1163}" destId="{A9BC1BB6-A84E-4D4C-BBD5-66B4BEC61B24}" srcOrd="1" destOrd="0" presId="urn:microsoft.com/office/officeart/2005/8/layout/orgChart1"/>
    <dgm:cxn modelId="{2FE092BD-9E3B-4678-88C6-4675232DEB54}" type="presParOf" srcId="{FC1150A8-18CD-4D1D-B506-A1554433CC8D}" destId="{F525E5D6-3A0D-498D-96F0-B2D4FEED7560}" srcOrd="1" destOrd="0" presId="urn:microsoft.com/office/officeart/2005/8/layout/orgChart1"/>
    <dgm:cxn modelId="{ABBE1F52-962F-4105-86F2-00481CD32ABD}" type="presParOf" srcId="{FC1150A8-18CD-4D1D-B506-A1554433CC8D}" destId="{7407F229-472D-497D-A009-A2483C89033A}" srcOrd="2" destOrd="0" presId="urn:microsoft.com/office/officeart/2005/8/layout/orgChart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7A7FF05-5910-4E3E-AF3A-2CA487672BBA}" type="doc">
      <dgm:prSet loTypeId="urn:microsoft.com/office/officeart/2005/8/layout/hierarchy5" loCatId="hierarchy" qsTypeId="urn:microsoft.com/office/officeart/2005/8/quickstyle/simple3" qsCatId="simple" csTypeId="urn:microsoft.com/office/officeart/2005/8/colors/accent1_2" csCatId="accent1" phldr="1"/>
      <dgm:spPr/>
      <dgm:t>
        <a:bodyPr/>
        <a:lstStyle/>
        <a:p>
          <a:endParaRPr lang="en-US"/>
        </a:p>
      </dgm:t>
    </dgm:pt>
    <dgm:pt modelId="{776B27EB-21C4-4506-9C76-B8B1D3A78DE0}">
      <dgm:prSet/>
      <dgm:spPr/>
      <dgm:t>
        <a:bodyPr/>
        <a:lstStyle/>
        <a:p>
          <a:r>
            <a:rPr lang="en-US"/>
            <a:t>Taxpayers´ Accounts</a:t>
          </a:r>
        </a:p>
      </dgm:t>
    </dgm:pt>
    <dgm:pt modelId="{ED6A67EB-D865-4ECE-BCD7-10ADBCFD51EB}" type="parTrans" cxnId="{75FEA3D6-3B6E-44C7-8172-E5A8E31FDB3F}">
      <dgm:prSet/>
      <dgm:spPr/>
      <dgm:t>
        <a:bodyPr/>
        <a:lstStyle/>
        <a:p>
          <a:endParaRPr lang="en-US"/>
        </a:p>
      </dgm:t>
    </dgm:pt>
    <dgm:pt modelId="{BC3FF74E-340E-4E19-8CE0-A8772D4FEEC1}" type="sibTrans" cxnId="{75FEA3D6-3B6E-44C7-8172-E5A8E31FDB3F}">
      <dgm:prSet/>
      <dgm:spPr/>
      <dgm:t>
        <a:bodyPr/>
        <a:lstStyle/>
        <a:p>
          <a:endParaRPr lang="en-US"/>
        </a:p>
      </dgm:t>
    </dgm:pt>
    <dgm:pt modelId="{21ADC76D-5088-4A59-8521-B92E172FA2A4}">
      <dgm:prSet/>
      <dgm:spPr/>
      <dgm:t>
        <a:bodyPr/>
        <a:lstStyle/>
        <a:p>
          <a:r>
            <a:rPr lang="en-US"/>
            <a:t>Search Taxpayer</a:t>
          </a:r>
        </a:p>
      </dgm:t>
    </dgm:pt>
    <dgm:pt modelId="{E600B95C-A58B-463C-AE76-A39591237271}" type="parTrans" cxnId="{BA7F8B95-F328-413C-9895-C7D53C3B6C92}">
      <dgm:prSet/>
      <dgm:spPr/>
      <dgm:t>
        <a:bodyPr/>
        <a:lstStyle/>
        <a:p>
          <a:endParaRPr lang="en-US"/>
        </a:p>
      </dgm:t>
    </dgm:pt>
    <dgm:pt modelId="{2F9E5936-1F34-41B6-B692-5BA4DEC3BAA5}" type="sibTrans" cxnId="{BA7F8B95-F328-413C-9895-C7D53C3B6C92}">
      <dgm:prSet/>
      <dgm:spPr/>
      <dgm:t>
        <a:bodyPr/>
        <a:lstStyle/>
        <a:p>
          <a:endParaRPr lang="en-US"/>
        </a:p>
      </dgm:t>
    </dgm:pt>
    <dgm:pt modelId="{0C0288EE-6AF6-4513-BF26-968C0F97532B}">
      <dgm:prSet/>
      <dgm:spPr/>
      <dgm:t>
        <a:bodyPr/>
        <a:lstStyle/>
        <a:p>
          <a:r>
            <a:rPr lang="en-US"/>
            <a:t>View Account Details</a:t>
          </a:r>
        </a:p>
      </dgm:t>
    </dgm:pt>
    <dgm:pt modelId="{80A6F94F-04BF-40D0-B190-25BDA9B727D4}" type="parTrans" cxnId="{7B36BDD9-35B3-4C24-916C-589741DDF36E}">
      <dgm:prSet/>
      <dgm:spPr/>
      <dgm:t>
        <a:bodyPr/>
        <a:lstStyle/>
        <a:p>
          <a:endParaRPr lang="en-US"/>
        </a:p>
      </dgm:t>
    </dgm:pt>
    <dgm:pt modelId="{AED291A8-9A23-4BDF-ADFB-B50B8461779C}" type="sibTrans" cxnId="{7B36BDD9-35B3-4C24-916C-589741DDF36E}">
      <dgm:prSet/>
      <dgm:spPr/>
      <dgm:t>
        <a:bodyPr/>
        <a:lstStyle/>
        <a:p>
          <a:endParaRPr lang="en-US"/>
        </a:p>
      </dgm:t>
    </dgm:pt>
    <dgm:pt modelId="{E0F9D1F4-6401-4688-9AD8-2C4DEA67A7EF}">
      <dgm:prSet/>
      <dgm:spPr/>
      <dgm:t>
        <a:bodyPr/>
        <a:lstStyle/>
        <a:p>
          <a:r>
            <a:rPr lang="en-US"/>
            <a:t>Print Account  Summary</a:t>
          </a:r>
        </a:p>
      </dgm:t>
    </dgm:pt>
    <dgm:pt modelId="{D3D40DD7-E724-4526-B9FE-9C1AFEFF88F6}" type="parTrans" cxnId="{2DD45561-F530-4A73-991A-E88C36DC82E2}">
      <dgm:prSet/>
      <dgm:spPr/>
      <dgm:t>
        <a:bodyPr/>
        <a:lstStyle/>
        <a:p>
          <a:endParaRPr lang="en-US"/>
        </a:p>
      </dgm:t>
    </dgm:pt>
    <dgm:pt modelId="{D8FBC1DC-FEE4-4D39-8C7D-BA0C4956B2B1}" type="sibTrans" cxnId="{2DD45561-F530-4A73-991A-E88C36DC82E2}">
      <dgm:prSet/>
      <dgm:spPr/>
      <dgm:t>
        <a:bodyPr/>
        <a:lstStyle/>
        <a:p>
          <a:endParaRPr lang="en-US"/>
        </a:p>
      </dgm:t>
    </dgm:pt>
    <dgm:pt modelId="{18B34CB3-D508-4345-99CC-16A94CA59A0A}">
      <dgm:prSet/>
      <dgm:spPr/>
      <dgm:t>
        <a:bodyPr/>
        <a:lstStyle/>
        <a:p>
          <a:r>
            <a:rPr lang="en-US"/>
            <a:t>Calculate Charges</a:t>
          </a:r>
        </a:p>
      </dgm:t>
    </dgm:pt>
    <dgm:pt modelId="{6781B782-A48E-417A-8697-FF0402E0937F}" type="parTrans" cxnId="{6D614A51-67BB-4430-B371-5BFCB00AD66D}">
      <dgm:prSet/>
      <dgm:spPr/>
      <dgm:t>
        <a:bodyPr/>
        <a:lstStyle/>
        <a:p>
          <a:endParaRPr lang="en-US"/>
        </a:p>
      </dgm:t>
    </dgm:pt>
    <dgm:pt modelId="{813BEA21-FAA2-4DB8-8F5B-1B6576493F6A}" type="sibTrans" cxnId="{6D614A51-67BB-4430-B371-5BFCB00AD66D}">
      <dgm:prSet/>
      <dgm:spPr/>
      <dgm:t>
        <a:bodyPr/>
        <a:lstStyle/>
        <a:p>
          <a:endParaRPr lang="en-US"/>
        </a:p>
      </dgm:t>
    </dgm:pt>
    <dgm:pt modelId="{8A54B80C-9A2E-4E84-A7F5-24758CE4F7C4}">
      <dgm:prSet/>
      <dgm:spPr/>
      <dgm:t>
        <a:bodyPr/>
        <a:lstStyle/>
        <a:p>
          <a:r>
            <a:rPr lang="en-US"/>
            <a:t>Add New</a:t>
          </a:r>
        </a:p>
        <a:p>
          <a:r>
            <a:rPr lang="en-US"/>
            <a:t> Declaration  / Return or Statement</a:t>
          </a:r>
        </a:p>
      </dgm:t>
    </dgm:pt>
    <dgm:pt modelId="{F9859AF2-BFD4-4AE5-9DE0-AD565D086F6F}" type="parTrans" cxnId="{B697D231-E858-4184-B095-9651B4C53EC7}">
      <dgm:prSet/>
      <dgm:spPr/>
      <dgm:t>
        <a:bodyPr/>
        <a:lstStyle/>
        <a:p>
          <a:endParaRPr lang="en-US"/>
        </a:p>
      </dgm:t>
    </dgm:pt>
    <dgm:pt modelId="{CFF815CB-3D8B-4C96-9341-1E0C524A5E69}" type="sibTrans" cxnId="{B697D231-E858-4184-B095-9651B4C53EC7}">
      <dgm:prSet/>
      <dgm:spPr/>
      <dgm:t>
        <a:bodyPr/>
        <a:lstStyle/>
        <a:p>
          <a:endParaRPr lang="en-US"/>
        </a:p>
      </dgm:t>
    </dgm:pt>
    <dgm:pt modelId="{F00F689C-3E81-4D77-82E8-F331540F5303}">
      <dgm:prSet/>
      <dgm:spPr/>
      <dgm:t>
        <a:bodyPr/>
        <a:lstStyle/>
        <a:p>
          <a:r>
            <a:rPr lang="en-US"/>
            <a:t>Add New Payment</a:t>
          </a:r>
        </a:p>
      </dgm:t>
    </dgm:pt>
    <dgm:pt modelId="{70612EE3-5C26-4C37-A44D-9382C48D7499}" type="parTrans" cxnId="{FFD5BBFC-1448-4B8A-B918-D5D6FC4E7761}">
      <dgm:prSet/>
      <dgm:spPr/>
      <dgm:t>
        <a:bodyPr/>
        <a:lstStyle/>
        <a:p>
          <a:endParaRPr lang="en-US"/>
        </a:p>
      </dgm:t>
    </dgm:pt>
    <dgm:pt modelId="{6DE396A9-D4E7-4129-A740-5FE75C288200}" type="sibTrans" cxnId="{FFD5BBFC-1448-4B8A-B918-D5D6FC4E7761}">
      <dgm:prSet/>
      <dgm:spPr/>
      <dgm:t>
        <a:bodyPr/>
        <a:lstStyle/>
        <a:p>
          <a:endParaRPr lang="en-US"/>
        </a:p>
      </dgm:t>
    </dgm:pt>
    <dgm:pt modelId="{2023F410-52B6-446B-A649-237F66E670FE}">
      <dgm:prSet/>
      <dgm:spPr/>
      <dgm:t>
        <a:bodyPr/>
        <a:lstStyle/>
        <a:p>
          <a:r>
            <a:rPr lang="en-US"/>
            <a:t>Transfer Credit</a:t>
          </a:r>
        </a:p>
      </dgm:t>
    </dgm:pt>
    <dgm:pt modelId="{2EF49384-7879-4DAA-875D-B661EA72A637}" type="parTrans" cxnId="{16F8DD9C-95CD-4C67-9A94-A45687A2831A}">
      <dgm:prSet/>
      <dgm:spPr/>
      <dgm:t>
        <a:bodyPr/>
        <a:lstStyle/>
        <a:p>
          <a:endParaRPr lang="en-US"/>
        </a:p>
      </dgm:t>
    </dgm:pt>
    <dgm:pt modelId="{94C17EE8-2CA5-4891-AAF6-05808A8F6D98}" type="sibTrans" cxnId="{16F8DD9C-95CD-4C67-9A94-A45687A2831A}">
      <dgm:prSet/>
      <dgm:spPr/>
      <dgm:t>
        <a:bodyPr/>
        <a:lstStyle/>
        <a:p>
          <a:endParaRPr lang="en-US"/>
        </a:p>
      </dgm:t>
    </dgm:pt>
    <dgm:pt modelId="{6FEF1742-FFE5-4974-9984-CF016AB14481}">
      <dgm:prSet/>
      <dgm:spPr/>
      <dgm:t>
        <a:bodyPr/>
        <a:lstStyle/>
        <a:p>
          <a:r>
            <a:rPr lang="en-US"/>
            <a:t>Calculate Charges</a:t>
          </a:r>
        </a:p>
      </dgm:t>
    </dgm:pt>
    <dgm:pt modelId="{F5E93248-E2E4-49B2-BB3E-ECF945B1D294}" type="parTrans" cxnId="{1E9E59C3-8AA0-47B3-AD3F-84E78B9491E7}">
      <dgm:prSet/>
      <dgm:spPr/>
      <dgm:t>
        <a:bodyPr/>
        <a:lstStyle/>
        <a:p>
          <a:endParaRPr lang="en-US"/>
        </a:p>
      </dgm:t>
    </dgm:pt>
    <dgm:pt modelId="{13B31E17-2271-42AA-BB6F-502232CFBC54}" type="sibTrans" cxnId="{1E9E59C3-8AA0-47B3-AD3F-84E78B9491E7}">
      <dgm:prSet/>
      <dgm:spPr/>
      <dgm:t>
        <a:bodyPr/>
        <a:lstStyle/>
        <a:p>
          <a:endParaRPr lang="en-US"/>
        </a:p>
      </dgm:t>
    </dgm:pt>
    <dgm:pt modelId="{86CF74BC-200B-4496-B7F3-2B86478A127D}">
      <dgm:prSet/>
      <dgm:spPr/>
      <dgm:t>
        <a:bodyPr/>
        <a:lstStyle/>
        <a:p>
          <a:r>
            <a:rPr lang="en-US"/>
            <a:t>View / Edi t / Print</a:t>
          </a:r>
        </a:p>
      </dgm:t>
    </dgm:pt>
    <dgm:pt modelId="{7B513552-8DE4-4FA4-82DF-457BB4C98EFD}" type="parTrans" cxnId="{00ED8522-9B15-4E50-AE86-E124DB61B4B7}">
      <dgm:prSet/>
      <dgm:spPr/>
      <dgm:t>
        <a:bodyPr/>
        <a:lstStyle/>
        <a:p>
          <a:endParaRPr lang="en-US"/>
        </a:p>
      </dgm:t>
    </dgm:pt>
    <dgm:pt modelId="{3DB9FBAD-949C-489D-95B0-396096B42BA8}" type="sibTrans" cxnId="{00ED8522-9B15-4E50-AE86-E124DB61B4B7}">
      <dgm:prSet/>
      <dgm:spPr/>
      <dgm:t>
        <a:bodyPr/>
        <a:lstStyle/>
        <a:p>
          <a:endParaRPr lang="en-US"/>
        </a:p>
      </dgm:t>
    </dgm:pt>
    <dgm:pt modelId="{26AB2BC8-21AA-4FC3-84B0-1AB12F49C54C}">
      <dgm:prSet phldrT="[Texto]"/>
      <dgm:spPr/>
      <dgm:t>
        <a:bodyPr/>
        <a:lstStyle/>
        <a:p>
          <a:r>
            <a:rPr lang="en-US"/>
            <a:t>Accounts Module</a:t>
          </a:r>
        </a:p>
      </dgm:t>
    </dgm:pt>
    <dgm:pt modelId="{1D8FA9F1-B967-4374-AFAF-1BD6BED407E6}" type="sibTrans" cxnId="{8422645F-AB93-4F8C-A8D9-980522792090}">
      <dgm:prSet/>
      <dgm:spPr/>
      <dgm:t>
        <a:bodyPr/>
        <a:lstStyle/>
        <a:p>
          <a:endParaRPr lang="en-US"/>
        </a:p>
      </dgm:t>
    </dgm:pt>
    <dgm:pt modelId="{1DC449C0-A44D-4183-861F-61516FD1812E}" type="parTrans" cxnId="{8422645F-AB93-4F8C-A8D9-980522792090}">
      <dgm:prSet/>
      <dgm:spPr/>
      <dgm:t>
        <a:bodyPr/>
        <a:lstStyle/>
        <a:p>
          <a:endParaRPr lang="en-US"/>
        </a:p>
      </dgm:t>
    </dgm:pt>
    <dgm:pt modelId="{6D49145F-BFE4-4BD5-AD64-1E3061EA7462}" type="pres">
      <dgm:prSet presAssocID="{37A7FF05-5910-4E3E-AF3A-2CA487672BBA}" presName="mainComposite" presStyleCnt="0">
        <dgm:presLayoutVars>
          <dgm:chPref val="1"/>
          <dgm:dir/>
          <dgm:animOne val="branch"/>
          <dgm:animLvl val="lvl"/>
          <dgm:resizeHandles val="exact"/>
        </dgm:presLayoutVars>
      </dgm:prSet>
      <dgm:spPr/>
      <dgm:t>
        <a:bodyPr/>
        <a:lstStyle/>
        <a:p>
          <a:endParaRPr lang="en-US"/>
        </a:p>
      </dgm:t>
    </dgm:pt>
    <dgm:pt modelId="{1F31EACD-70C3-4D60-B80C-19A1A3E9A127}" type="pres">
      <dgm:prSet presAssocID="{37A7FF05-5910-4E3E-AF3A-2CA487672BBA}" presName="hierFlow" presStyleCnt="0"/>
      <dgm:spPr/>
    </dgm:pt>
    <dgm:pt modelId="{42C289C4-1D4C-4B99-B174-9B921D3A6F9D}" type="pres">
      <dgm:prSet presAssocID="{37A7FF05-5910-4E3E-AF3A-2CA487672BBA}" presName="hierChild1" presStyleCnt="0">
        <dgm:presLayoutVars>
          <dgm:chPref val="1"/>
          <dgm:animOne val="branch"/>
          <dgm:animLvl val="lvl"/>
        </dgm:presLayoutVars>
      </dgm:prSet>
      <dgm:spPr/>
    </dgm:pt>
    <dgm:pt modelId="{0DCF58DC-788B-45D8-85EF-294233FEE911}" type="pres">
      <dgm:prSet presAssocID="{26AB2BC8-21AA-4FC3-84B0-1AB12F49C54C}" presName="Name17" presStyleCnt="0"/>
      <dgm:spPr/>
    </dgm:pt>
    <dgm:pt modelId="{070D06EA-528B-4BE9-88F9-D4E70DAD943F}" type="pres">
      <dgm:prSet presAssocID="{26AB2BC8-21AA-4FC3-84B0-1AB12F49C54C}" presName="level1Shape" presStyleLbl="node0" presStyleIdx="0" presStyleCnt="1">
        <dgm:presLayoutVars>
          <dgm:chPref val="3"/>
        </dgm:presLayoutVars>
      </dgm:prSet>
      <dgm:spPr/>
      <dgm:t>
        <a:bodyPr/>
        <a:lstStyle/>
        <a:p>
          <a:endParaRPr lang="en-US"/>
        </a:p>
      </dgm:t>
    </dgm:pt>
    <dgm:pt modelId="{80EC6EB4-1921-4861-85A1-776C9A685784}" type="pres">
      <dgm:prSet presAssocID="{26AB2BC8-21AA-4FC3-84B0-1AB12F49C54C}" presName="hierChild2" presStyleCnt="0"/>
      <dgm:spPr/>
    </dgm:pt>
    <dgm:pt modelId="{506F7FE0-A091-4419-991D-D8EA6F165394}" type="pres">
      <dgm:prSet presAssocID="{ED6A67EB-D865-4ECE-BCD7-10ADBCFD51EB}" presName="Name25" presStyleLbl="parChTrans1D2" presStyleIdx="0" presStyleCnt="1"/>
      <dgm:spPr/>
      <dgm:t>
        <a:bodyPr/>
        <a:lstStyle/>
        <a:p>
          <a:endParaRPr lang="en-US"/>
        </a:p>
      </dgm:t>
    </dgm:pt>
    <dgm:pt modelId="{739A6CD3-ECC1-471C-8FF6-ED7C7EFB4157}" type="pres">
      <dgm:prSet presAssocID="{ED6A67EB-D865-4ECE-BCD7-10ADBCFD51EB}" presName="connTx" presStyleLbl="parChTrans1D2" presStyleIdx="0" presStyleCnt="1"/>
      <dgm:spPr/>
      <dgm:t>
        <a:bodyPr/>
        <a:lstStyle/>
        <a:p>
          <a:endParaRPr lang="en-US"/>
        </a:p>
      </dgm:t>
    </dgm:pt>
    <dgm:pt modelId="{3F57F22A-B865-46A9-893E-B857445BDFDC}" type="pres">
      <dgm:prSet presAssocID="{776B27EB-21C4-4506-9C76-B8B1D3A78DE0}" presName="Name30" presStyleCnt="0"/>
      <dgm:spPr/>
    </dgm:pt>
    <dgm:pt modelId="{70034A65-A6F1-4CB7-ADB0-47F6ADC76834}" type="pres">
      <dgm:prSet presAssocID="{776B27EB-21C4-4506-9C76-B8B1D3A78DE0}" presName="level2Shape" presStyleLbl="node2" presStyleIdx="0" presStyleCnt="1"/>
      <dgm:spPr/>
      <dgm:t>
        <a:bodyPr/>
        <a:lstStyle/>
        <a:p>
          <a:endParaRPr lang="en-US"/>
        </a:p>
      </dgm:t>
    </dgm:pt>
    <dgm:pt modelId="{D424BD71-8890-4E85-8F27-9D53211209EE}" type="pres">
      <dgm:prSet presAssocID="{776B27EB-21C4-4506-9C76-B8B1D3A78DE0}" presName="hierChild3" presStyleCnt="0"/>
      <dgm:spPr/>
    </dgm:pt>
    <dgm:pt modelId="{FFB8DBEA-979B-423C-9A8E-62588B518285}" type="pres">
      <dgm:prSet presAssocID="{E600B95C-A58B-463C-AE76-A39591237271}" presName="Name25" presStyleLbl="parChTrans1D3" presStyleIdx="0" presStyleCnt="4"/>
      <dgm:spPr/>
      <dgm:t>
        <a:bodyPr/>
        <a:lstStyle/>
        <a:p>
          <a:endParaRPr lang="en-US"/>
        </a:p>
      </dgm:t>
    </dgm:pt>
    <dgm:pt modelId="{6E8B7FF8-588F-41FD-AF96-DE1B405A0C30}" type="pres">
      <dgm:prSet presAssocID="{E600B95C-A58B-463C-AE76-A39591237271}" presName="connTx" presStyleLbl="parChTrans1D3" presStyleIdx="0" presStyleCnt="4"/>
      <dgm:spPr/>
      <dgm:t>
        <a:bodyPr/>
        <a:lstStyle/>
        <a:p>
          <a:endParaRPr lang="en-US"/>
        </a:p>
      </dgm:t>
    </dgm:pt>
    <dgm:pt modelId="{A14B5AC3-4E77-4CDD-A60F-7DFF8126971B}" type="pres">
      <dgm:prSet presAssocID="{21ADC76D-5088-4A59-8521-B92E172FA2A4}" presName="Name30" presStyleCnt="0"/>
      <dgm:spPr/>
    </dgm:pt>
    <dgm:pt modelId="{A90D92AF-6CE0-404D-AB91-E46CEB0F1275}" type="pres">
      <dgm:prSet presAssocID="{21ADC76D-5088-4A59-8521-B92E172FA2A4}" presName="level2Shape" presStyleLbl="node3" presStyleIdx="0" presStyleCnt="4"/>
      <dgm:spPr/>
      <dgm:t>
        <a:bodyPr/>
        <a:lstStyle/>
        <a:p>
          <a:endParaRPr lang="en-US"/>
        </a:p>
      </dgm:t>
    </dgm:pt>
    <dgm:pt modelId="{1FDF751A-29DD-4E8D-A67D-ABFA6C10D57D}" type="pres">
      <dgm:prSet presAssocID="{21ADC76D-5088-4A59-8521-B92E172FA2A4}" presName="hierChild3" presStyleCnt="0"/>
      <dgm:spPr/>
    </dgm:pt>
    <dgm:pt modelId="{B2DFF94E-E8DA-4DFB-9CB5-57D6C401F1F8}" type="pres">
      <dgm:prSet presAssocID="{80A6F94F-04BF-40D0-B190-25BDA9B727D4}" presName="Name25" presStyleLbl="parChTrans1D3" presStyleIdx="1" presStyleCnt="4"/>
      <dgm:spPr/>
      <dgm:t>
        <a:bodyPr/>
        <a:lstStyle/>
        <a:p>
          <a:endParaRPr lang="en-US"/>
        </a:p>
      </dgm:t>
    </dgm:pt>
    <dgm:pt modelId="{30A20E05-6D5D-45B0-AFC5-1DE7D5322B8F}" type="pres">
      <dgm:prSet presAssocID="{80A6F94F-04BF-40D0-B190-25BDA9B727D4}" presName="connTx" presStyleLbl="parChTrans1D3" presStyleIdx="1" presStyleCnt="4"/>
      <dgm:spPr/>
      <dgm:t>
        <a:bodyPr/>
        <a:lstStyle/>
        <a:p>
          <a:endParaRPr lang="en-US"/>
        </a:p>
      </dgm:t>
    </dgm:pt>
    <dgm:pt modelId="{BA841B57-5B6C-4492-8C3B-EC8364156073}" type="pres">
      <dgm:prSet presAssocID="{0C0288EE-6AF6-4513-BF26-968C0F97532B}" presName="Name30" presStyleCnt="0"/>
      <dgm:spPr/>
    </dgm:pt>
    <dgm:pt modelId="{9F11B6C0-62CF-48A4-ABE4-D8950854FE16}" type="pres">
      <dgm:prSet presAssocID="{0C0288EE-6AF6-4513-BF26-968C0F97532B}" presName="level2Shape" presStyleLbl="node3" presStyleIdx="1" presStyleCnt="4"/>
      <dgm:spPr/>
      <dgm:t>
        <a:bodyPr/>
        <a:lstStyle/>
        <a:p>
          <a:endParaRPr lang="en-US"/>
        </a:p>
      </dgm:t>
    </dgm:pt>
    <dgm:pt modelId="{3193C3BE-FB04-4D97-8680-823A18E00679}" type="pres">
      <dgm:prSet presAssocID="{0C0288EE-6AF6-4513-BF26-968C0F97532B}" presName="hierChild3" presStyleCnt="0"/>
      <dgm:spPr/>
    </dgm:pt>
    <dgm:pt modelId="{45D6E8C3-9A69-4DB8-9516-8E4C30813F03}" type="pres">
      <dgm:prSet presAssocID="{F9859AF2-BFD4-4AE5-9DE0-AD565D086F6F}" presName="Name25" presStyleLbl="parChTrans1D4" presStyleIdx="0" presStyleCnt="5"/>
      <dgm:spPr/>
      <dgm:t>
        <a:bodyPr/>
        <a:lstStyle/>
        <a:p>
          <a:endParaRPr lang="en-US"/>
        </a:p>
      </dgm:t>
    </dgm:pt>
    <dgm:pt modelId="{02BA873A-A4E4-4654-973D-48F41A0EF455}" type="pres">
      <dgm:prSet presAssocID="{F9859AF2-BFD4-4AE5-9DE0-AD565D086F6F}" presName="connTx" presStyleLbl="parChTrans1D4" presStyleIdx="0" presStyleCnt="5"/>
      <dgm:spPr/>
      <dgm:t>
        <a:bodyPr/>
        <a:lstStyle/>
        <a:p>
          <a:endParaRPr lang="en-US"/>
        </a:p>
      </dgm:t>
    </dgm:pt>
    <dgm:pt modelId="{DA2BA196-8BE2-4CFF-A781-46B4B40BAC6E}" type="pres">
      <dgm:prSet presAssocID="{8A54B80C-9A2E-4E84-A7F5-24758CE4F7C4}" presName="Name30" presStyleCnt="0"/>
      <dgm:spPr/>
    </dgm:pt>
    <dgm:pt modelId="{7E8F4CD5-888C-4EBA-9567-05169FA70B5E}" type="pres">
      <dgm:prSet presAssocID="{8A54B80C-9A2E-4E84-A7F5-24758CE4F7C4}" presName="level2Shape" presStyleLbl="node4" presStyleIdx="0" presStyleCnt="5"/>
      <dgm:spPr/>
      <dgm:t>
        <a:bodyPr/>
        <a:lstStyle/>
        <a:p>
          <a:endParaRPr lang="en-US"/>
        </a:p>
      </dgm:t>
    </dgm:pt>
    <dgm:pt modelId="{B6E9C2B8-BFD9-4961-95FF-B1EB9F7213DF}" type="pres">
      <dgm:prSet presAssocID="{8A54B80C-9A2E-4E84-A7F5-24758CE4F7C4}" presName="hierChild3" presStyleCnt="0"/>
      <dgm:spPr/>
    </dgm:pt>
    <dgm:pt modelId="{9D7085C2-8943-4A72-8210-F44D892BDA62}" type="pres">
      <dgm:prSet presAssocID="{70612EE3-5C26-4C37-A44D-9382C48D7499}" presName="Name25" presStyleLbl="parChTrans1D4" presStyleIdx="1" presStyleCnt="5"/>
      <dgm:spPr/>
      <dgm:t>
        <a:bodyPr/>
        <a:lstStyle/>
        <a:p>
          <a:endParaRPr lang="en-US"/>
        </a:p>
      </dgm:t>
    </dgm:pt>
    <dgm:pt modelId="{22FDFA37-B437-4CF3-8C07-24E676702914}" type="pres">
      <dgm:prSet presAssocID="{70612EE3-5C26-4C37-A44D-9382C48D7499}" presName="connTx" presStyleLbl="parChTrans1D4" presStyleIdx="1" presStyleCnt="5"/>
      <dgm:spPr/>
      <dgm:t>
        <a:bodyPr/>
        <a:lstStyle/>
        <a:p>
          <a:endParaRPr lang="en-US"/>
        </a:p>
      </dgm:t>
    </dgm:pt>
    <dgm:pt modelId="{1EBF7994-A440-4929-97A3-5F9DAEBDBB38}" type="pres">
      <dgm:prSet presAssocID="{F00F689C-3E81-4D77-82E8-F331540F5303}" presName="Name30" presStyleCnt="0"/>
      <dgm:spPr/>
    </dgm:pt>
    <dgm:pt modelId="{57DADC0C-75F4-4E6C-BF07-5481E2AFFADB}" type="pres">
      <dgm:prSet presAssocID="{F00F689C-3E81-4D77-82E8-F331540F5303}" presName="level2Shape" presStyleLbl="node4" presStyleIdx="1" presStyleCnt="5"/>
      <dgm:spPr/>
      <dgm:t>
        <a:bodyPr/>
        <a:lstStyle/>
        <a:p>
          <a:endParaRPr lang="en-US"/>
        </a:p>
      </dgm:t>
    </dgm:pt>
    <dgm:pt modelId="{216B2ABB-A6F2-417E-BE9D-0172F7A60A73}" type="pres">
      <dgm:prSet presAssocID="{F00F689C-3E81-4D77-82E8-F331540F5303}" presName="hierChild3" presStyleCnt="0"/>
      <dgm:spPr/>
    </dgm:pt>
    <dgm:pt modelId="{080C6106-51B4-448E-B527-2E3B0AF5E795}" type="pres">
      <dgm:prSet presAssocID="{2EF49384-7879-4DAA-875D-B661EA72A637}" presName="Name25" presStyleLbl="parChTrans1D4" presStyleIdx="2" presStyleCnt="5"/>
      <dgm:spPr/>
      <dgm:t>
        <a:bodyPr/>
        <a:lstStyle/>
        <a:p>
          <a:endParaRPr lang="en-US"/>
        </a:p>
      </dgm:t>
    </dgm:pt>
    <dgm:pt modelId="{259B9734-9CA2-4AC0-A6C7-A40494A25426}" type="pres">
      <dgm:prSet presAssocID="{2EF49384-7879-4DAA-875D-B661EA72A637}" presName="connTx" presStyleLbl="parChTrans1D4" presStyleIdx="2" presStyleCnt="5"/>
      <dgm:spPr/>
      <dgm:t>
        <a:bodyPr/>
        <a:lstStyle/>
        <a:p>
          <a:endParaRPr lang="en-US"/>
        </a:p>
      </dgm:t>
    </dgm:pt>
    <dgm:pt modelId="{19CF376E-E007-4CDD-8C3C-56D1AD75F863}" type="pres">
      <dgm:prSet presAssocID="{2023F410-52B6-446B-A649-237F66E670FE}" presName="Name30" presStyleCnt="0"/>
      <dgm:spPr/>
    </dgm:pt>
    <dgm:pt modelId="{ECE00552-A01A-408B-BBDF-1DE9ACA213BC}" type="pres">
      <dgm:prSet presAssocID="{2023F410-52B6-446B-A649-237F66E670FE}" presName="level2Shape" presStyleLbl="node4" presStyleIdx="2" presStyleCnt="5"/>
      <dgm:spPr/>
      <dgm:t>
        <a:bodyPr/>
        <a:lstStyle/>
        <a:p>
          <a:endParaRPr lang="en-US"/>
        </a:p>
      </dgm:t>
    </dgm:pt>
    <dgm:pt modelId="{6F02B907-3788-48C9-8C21-7FCD41D1DB53}" type="pres">
      <dgm:prSet presAssocID="{2023F410-52B6-446B-A649-237F66E670FE}" presName="hierChild3" presStyleCnt="0"/>
      <dgm:spPr/>
    </dgm:pt>
    <dgm:pt modelId="{0BE17426-6F29-4002-A118-CA0EED94DB79}" type="pres">
      <dgm:prSet presAssocID="{F5E93248-E2E4-49B2-BB3E-ECF945B1D294}" presName="Name25" presStyleLbl="parChTrans1D4" presStyleIdx="3" presStyleCnt="5"/>
      <dgm:spPr/>
      <dgm:t>
        <a:bodyPr/>
        <a:lstStyle/>
        <a:p>
          <a:endParaRPr lang="en-US"/>
        </a:p>
      </dgm:t>
    </dgm:pt>
    <dgm:pt modelId="{478C810C-3321-4F5C-A8DA-43E327A62DC8}" type="pres">
      <dgm:prSet presAssocID="{F5E93248-E2E4-49B2-BB3E-ECF945B1D294}" presName="connTx" presStyleLbl="parChTrans1D4" presStyleIdx="3" presStyleCnt="5"/>
      <dgm:spPr/>
      <dgm:t>
        <a:bodyPr/>
        <a:lstStyle/>
        <a:p>
          <a:endParaRPr lang="en-US"/>
        </a:p>
      </dgm:t>
    </dgm:pt>
    <dgm:pt modelId="{38470462-7AEE-4CDF-A752-68713D1C3EAC}" type="pres">
      <dgm:prSet presAssocID="{6FEF1742-FFE5-4974-9984-CF016AB14481}" presName="Name30" presStyleCnt="0"/>
      <dgm:spPr/>
    </dgm:pt>
    <dgm:pt modelId="{7B323C1C-6C50-4349-AA04-C9F2C3E5EB45}" type="pres">
      <dgm:prSet presAssocID="{6FEF1742-FFE5-4974-9984-CF016AB14481}" presName="level2Shape" presStyleLbl="node4" presStyleIdx="3" presStyleCnt="5"/>
      <dgm:spPr/>
      <dgm:t>
        <a:bodyPr/>
        <a:lstStyle/>
        <a:p>
          <a:endParaRPr lang="en-US"/>
        </a:p>
      </dgm:t>
    </dgm:pt>
    <dgm:pt modelId="{D112761B-42A2-4D12-9F43-D994FE8845AE}" type="pres">
      <dgm:prSet presAssocID="{6FEF1742-FFE5-4974-9984-CF016AB14481}" presName="hierChild3" presStyleCnt="0"/>
      <dgm:spPr/>
    </dgm:pt>
    <dgm:pt modelId="{7F4E44F7-0FE2-461C-9A9A-4364160BDF6C}" type="pres">
      <dgm:prSet presAssocID="{7B513552-8DE4-4FA4-82DF-457BB4C98EFD}" presName="Name25" presStyleLbl="parChTrans1D4" presStyleIdx="4" presStyleCnt="5"/>
      <dgm:spPr/>
      <dgm:t>
        <a:bodyPr/>
        <a:lstStyle/>
        <a:p>
          <a:endParaRPr lang="en-US"/>
        </a:p>
      </dgm:t>
    </dgm:pt>
    <dgm:pt modelId="{D666EEF7-B4DD-4E0C-A515-67626DB0B288}" type="pres">
      <dgm:prSet presAssocID="{7B513552-8DE4-4FA4-82DF-457BB4C98EFD}" presName="connTx" presStyleLbl="parChTrans1D4" presStyleIdx="4" presStyleCnt="5"/>
      <dgm:spPr/>
      <dgm:t>
        <a:bodyPr/>
        <a:lstStyle/>
        <a:p>
          <a:endParaRPr lang="en-US"/>
        </a:p>
      </dgm:t>
    </dgm:pt>
    <dgm:pt modelId="{2E66FAAE-C44E-45D7-B741-D4B10D8DB657}" type="pres">
      <dgm:prSet presAssocID="{86CF74BC-200B-4496-B7F3-2B86478A127D}" presName="Name30" presStyleCnt="0"/>
      <dgm:spPr/>
    </dgm:pt>
    <dgm:pt modelId="{C0E480A0-ED5F-49BE-B1EE-4A1045A9E0A6}" type="pres">
      <dgm:prSet presAssocID="{86CF74BC-200B-4496-B7F3-2B86478A127D}" presName="level2Shape" presStyleLbl="node4" presStyleIdx="4" presStyleCnt="5"/>
      <dgm:spPr/>
      <dgm:t>
        <a:bodyPr/>
        <a:lstStyle/>
        <a:p>
          <a:endParaRPr lang="en-US"/>
        </a:p>
      </dgm:t>
    </dgm:pt>
    <dgm:pt modelId="{64722574-9203-445F-B012-811A3CBDA924}" type="pres">
      <dgm:prSet presAssocID="{86CF74BC-200B-4496-B7F3-2B86478A127D}" presName="hierChild3" presStyleCnt="0"/>
      <dgm:spPr/>
    </dgm:pt>
    <dgm:pt modelId="{53BD640B-50EE-452E-8FA5-81B595C8DD89}" type="pres">
      <dgm:prSet presAssocID="{D3D40DD7-E724-4526-B9FE-9C1AFEFF88F6}" presName="Name25" presStyleLbl="parChTrans1D3" presStyleIdx="2" presStyleCnt="4"/>
      <dgm:spPr/>
      <dgm:t>
        <a:bodyPr/>
        <a:lstStyle/>
        <a:p>
          <a:endParaRPr lang="en-US"/>
        </a:p>
      </dgm:t>
    </dgm:pt>
    <dgm:pt modelId="{79C4C20F-8634-40B2-8F9A-C89DE93B4DB4}" type="pres">
      <dgm:prSet presAssocID="{D3D40DD7-E724-4526-B9FE-9C1AFEFF88F6}" presName="connTx" presStyleLbl="parChTrans1D3" presStyleIdx="2" presStyleCnt="4"/>
      <dgm:spPr/>
      <dgm:t>
        <a:bodyPr/>
        <a:lstStyle/>
        <a:p>
          <a:endParaRPr lang="en-US"/>
        </a:p>
      </dgm:t>
    </dgm:pt>
    <dgm:pt modelId="{F72721E8-EF26-4372-8851-9F552B5260FB}" type="pres">
      <dgm:prSet presAssocID="{E0F9D1F4-6401-4688-9AD8-2C4DEA67A7EF}" presName="Name30" presStyleCnt="0"/>
      <dgm:spPr/>
    </dgm:pt>
    <dgm:pt modelId="{10098F14-C66C-4872-BC65-56F6E2BD8391}" type="pres">
      <dgm:prSet presAssocID="{E0F9D1F4-6401-4688-9AD8-2C4DEA67A7EF}" presName="level2Shape" presStyleLbl="node3" presStyleIdx="2" presStyleCnt="4"/>
      <dgm:spPr/>
      <dgm:t>
        <a:bodyPr/>
        <a:lstStyle/>
        <a:p>
          <a:endParaRPr lang="en-US"/>
        </a:p>
      </dgm:t>
    </dgm:pt>
    <dgm:pt modelId="{FB2DB577-9A5E-4A37-826E-0FB86216315B}" type="pres">
      <dgm:prSet presAssocID="{E0F9D1F4-6401-4688-9AD8-2C4DEA67A7EF}" presName="hierChild3" presStyleCnt="0"/>
      <dgm:spPr/>
    </dgm:pt>
    <dgm:pt modelId="{F6E96C7A-8A50-4EA5-96A4-12A5F34341DA}" type="pres">
      <dgm:prSet presAssocID="{6781B782-A48E-417A-8697-FF0402E0937F}" presName="Name25" presStyleLbl="parChTrans1D3" presStyleIdx="3" presStyleCnt="4"/>
      <dgm:spPr/>
      <dgm:t>
        <a:bodyPr/>
        <a:lstStyle/>
        <a:p>
          <a:endParaRPr lang="en-US"/>
        </a:p>
      </dgm:t>
    </dgm:pt>
    <dgm:pt modelId="{6F80F8C5-BC63-47BF-939E-4F5077860244}" type="pres">
      <dgm:prSet presAssocID="{6781B782-A48E-417A-8697-FF0402E0937F}" presName="connTx" presStyleLbl="parChTrans1D3" presStyleIdx="3" presStyleCnt="4"/>
      <dgm:spPr/>
      <dgm:t>
        <a:bodyPr/>
        <a:lstStyle/>
        <a:p>
          <a:endParaRPr lang="en-US"/>
        </a:p>
      </dgm:t>
    </dgm:pt>
    <dgm:pt modelId="{CBAEAAD9-3F01-4347-A1CE-4F8ECE4E0F69}" type="pres">
      <dgm:prSet presAssocID="{18B34CB3-D508-4345-99CC-16A94CA59A0A}" presName="Name30" presStyleCnt="0"/>
      <dgm:spPr/>
    </dgm:pt>
    <dgm:pt modelId="{BCF481F6-9F18-46F2-97E7-DA648C5A027F}" type="pres">
      <dgm:prSet presAssocID="{18B34CB3-D508-4345-99CC-16A94CA59A0A}" presName="level2Shape" presStyleLbl="node3" presStyleIdx="3" presStyleCnt="4"/>
      <dgm:spPr/>
      <dgm:t>
        <a:bodyPr/>
        <a:lstStyle/>
        <a:p>
          <a:endParaRPr lang="en-US"/>
        </a:p>
      </dgm:t>
    </dgm:pt>
    <dgm:pt modelId="{CB9DA564-7F98-45FA-B8C9-4714834BD6BE}" type="pres">
      <dgm:prSet presAssocID="{18B34CB3-D508-4345-99CC-16A94CA59A0A}" presName="hierChild3" presStyleCnt="0"/>
      <dgm:spPr/>
    </dgm:pt>
    <dgm:pt modelId="{E5C76ECE-B13D-45E5-A7FE-39CAC3AA9468}" type="pres">
      <dgm:prSet presAssocID="{37A7FF05-5910-4E3E-AF3A-2CA487672BBA}" presName="bgShapesFlow" presStyleCnt="0"/>
      <dgm:spPr/>
    </dgm:pt>
  </dgm:ptLst>
  <dgm:cxnLst>
    <dgm:cxn modelId="{BA7F8B95-F328-413C-9895-C7D53C3B6C92}" srcId="{776B27EB-21C4-4506-9C76-B8B1D3A78DE0}" destId="{21ADC76D-5088-4A59-8521-B92E172FA2A4}" srcOrd="0" destOrd="0" parTransId="{E600B95C-A58B-463C-AE76-A39591237271}" sibTransId="{2F9E5936-1F34-41B6-B692-5BA4DEC3BAA5}"/>
    <dgm:cxn modelId="{7DD818F3-390D-4816-A695-998A5F773BBD}" type="presOf" srcId="{E600B95C-A58B-463C-AE76-A39591237271}" destId="{FFB8DBEA-979B-423C-9A8E-62588B518285}" srcOrd="0" destOrd="0" presId="urn:microsoft.com/office/officeart/2005/8/layout/hierarchy5"/>
    <dgm:cxn modelId="{2DD45561-F530-4A73-991A-E88C36DC82E2}" srcId="{776B27EB-21C4-4506-9C76-B8B1D3A78DE0}" destId="{E0F9D1F4-6401-4688-9AD8-2C4DEA67A7EF}" srcOrd="2" destOrd="0" parTransId="{D3D40DD7-E724-4526-B9FE-9C1AFEFF88F6}" sibTransId="{D8FBC1DC-FEE4-4D39-8C7D-BA0C4956B2B1}"/>
    <dgm:cxn modelId="{FFD5BBFC-1448-4B8A-B918-D5D6FC4E7761}" srcId="{0C0288EE-6AF6-4513-BF26-968C0F97532B}" destId="{F00F689C-3E81-4D77-82E8-F331540F5303}" srcOrd="1" destOrd="0" parTransId="{70612EE3-5C26-4C37-A44D-9382C48D7499}" sibTransId="{6DE396A9-D4E7-4129-A740-5FE75C288200}"/>
    <dgm:cxn modelId="{FA510334-6236-4CB9-947D-2B62FACBFB5D}" type="presOf" srcId="{6781B782-A48E-417A-8697-FF0402E0937F}" destId="{6F80F8C5-BC63-47BF-939E-4F5077860244}" srcOrd="1" destOrd="0" presId="urn:microsoft.com/office/officeart/2005/8/layout/hierarchy5"/>
    <dgm:cxn modelId="{8422645F-AB93-4F8C-A8D9-980522792090}" srcId="{37A7FF05-5910-4E3E-AF3A-2CA487672BBA}" destId="{26AB2BC8-21AA-4FC3-84B0-1AB12F49C54C}" srcOrd="0" destOrd="0" parTransId="{1DC449C0-A44D-4183-861F-61516FD1812E}" sibTransId="{1D8FA9F1-B967-4374-AFAF-1BD6BED407E6}"/>
    <dgm:cxn modelId="{BE89BEA0-5B04-4C0E-9800-E841747B1026}" type="presOf" srcId="{D3D40DD7-E724-4526-B9FE-9C1AFEFF88F6}" destId="{53BD640B-50EE-452E-8FA5-81B595C8DD89}" srcOrd="0" destOrd="0" presId="urn:microsoft.com/office/officeart/2005/8/layout/hierarchy5"/>
    <dgm:cxn modelId="{A8463457-AED0-498B-8863-B0E4BAA1F95E}" type="presOf" srcId="{7B513552-8DE4-4FA4-82DF-457BB4C98EFD}" destId="{D666EEF7-B4DD-4E0C-A515-67626DB0B288}" srcOrd="1" destOrd="0" presId="urn:microsoft.com/office/officeart/2005/8/layout/hierarchy5"/>
    <dgm:cxn modelId="{581B2DC0-17E6-4339-9875-49D5C646A144}" type="presOf" srcId="{776B27EB-21C4-4506-9C76-B8B1D3A78DE0}" destId="{70034A65-A6F1-4CB7-ADB0-47F6ADC76834}" srcOrd="0" destOrd="0" presId="urn:microsoft.com/office/officeart/2005/8/layout/hierarchy5"/>
    <dgm:cxn modelId="{36949149-73C0-466F-BE85-D937510F8E53}" type="presOf" srcId="{18B34CB3-D508-4345-99CC-16A94CA59A0A}" destId="{BCF481F6-9F18-46F2-97E7-DA648C5A027F}" srcOrd="0" destOrd="0" presId="urn:microsoft.com/office/officeart/2005/8/layout/hierarchy5"/>
    <dgm:cxn modelId="{B78FD619-3564-42BC-A081-890861F5C12E}" type="presOf" srcId="{6FEF1742-FFE5-4974-9984-CF016AB14481}" destId="{7B323C1C-6C50-4349-AA04-C9F2C3E5EB45}" srcOrd="0" destOrd="0" presId="urn:microsoft.com/office/officeart/2005/8/layout/hierarchy5"/>
    <dgm:cxn modelId="{DE9320D9-F693-40BE-B094-4E04A954CC75}" type="presOf" srcId="{2EF49384-7879-4DAA-875D-B661EA72A637}" destId="{259B9734-9CA2-4AC0-A6C7-A40494A25426}" srcOrd="1" destOrd="0" presId="urn:microsoft.com/office/officeart/2005/8/layout/hierarchy5"/>
    <dgm:cxn modelId="{0893E930-A869-4036-AED0-12235CD7FE93}" type="presOf" srcId="{26AB2BC8-21AA-4FC3-84B0-1AB12F49C54C}" destId="{070D06EA-528B-4BE9-88F9-D4E70DAD943F}" srcOrd="0" destOrd="0" presId="urn:microsoft.com/office/officeart/2005/8/layout/hierarchy5"/>
    <dgm:cxn modelId="{0A3358F8-AD94-4318-B3C5-B7DA0ED1BE46}" type="presOf" srcId="{70612EE3-5C26-4C37-A44D-9382C48D7499}" destId="{9D7085C2-8943-4A72-8210-F44D892BDA62}" srcOrd="0" destOrd="0" presId="urn:microsoft.com/office/officeart/2005/8/layout/hierarchy5"/>
    <dgm:cxn modelId="{9D047566-74C5-4BDA-AE20-04E3D2886777}" type="presOf" srcId="{E600B95C-A58B-463C-AE76-A39591237271}" destId="{6E8B7FF8-588F-41FD-AF96-DE1B405A0C30}" srcOrd="1" destOrd="0" presId="urn:microsoft.com/office/officeart/2005/8/layout/hierarchy5"/>
    <dgm:cxn modelId="{B124EAA3-61A5-49B4-A596-D8940BF3388C}" type="presOf" srcId="{E0F9D1F4-6401-4688-9AD8-2C4DEA67A7EF}" destId="{10098F14-C66C-4872-BC65-56F6E2BD8391}" srcOrd="0" destOrd="0" presId="urn:microsoft.com/office/officeart/2005/8/layout/hierarchy5"/>
    <dgm:cxn modelId="{BBB9685C-9385-4098-90B3-70333BF51ABF}" type="presOf" srcId="{70612EE3-5C26-4C37-A44D-9382C48D7499}" destId="{22FDFA37-B437-4CF3-8C07-24E676702914}" srcOrd="1" destOrd="0" presId="urn:microsoft.com/office/officeart/2005/8/layout/hierarchy5"/>
    <dgm:cxn modelId="{B697D231-E858-4184-B095-9651B4C53EC7}" srcId="{0C0288EE-6AF6-4513-BF26-968C0F97532B}" destId="{8A54B80C-9A2E-4E84-A7F5-24758CE4F7C4}" srcOrd="0" destOrd="0" parTransId="{F9859AF2-BFD4-4AE5-9DE0-AD565D086F6F}" sibTransId="{CFF815CB-3D8B-4C96-9341-1E0C524A5E69}"/>
    <dgm:cxn modelId="{663D6B43-A043-4537-918A-CBF4D8B6812D}" type="presOf" srcId="{F00F689C-3E81-4D77-82E8-F331540F5303}" destId="{57DADC0C-75F4-4E6C-BF07-5481E2AFFADB}" srcOrd="0" destOrd="0" presId="urn:microsoft.com/office/officeart/2005/8/layout/hierarchy5"/>
    <dgm:cxn modelId="{774484C8-18BC-4997-9B9C-07819E9F0304}" type="presOf" srcId="{86CF74BC-200B-4496-B7F3-2B86478A127D}" destId="{C0E480A0-ED5F-49BE-B1EE-4A1045A9E0A6}" srcOrd="0" destOrd="0" presId="urn:microsoft.com/office/officeart/2005/8/layout/hierarchy5"/>
    <dgm:cxn modelId="{3CF05AC5-9AEC-4FDA-89A7-9AB7299CFEC8}" type="presOf" srcId="{2EF49384-7879-4DAA-875D-B661EA72A637}" destId="{080C6106-51B4-448E-B527-2E3B0AF5E795}" srcOrd="0" destOrd="0" presId="urn:microsoft.com/office/officeart/2005/8/layout/hierarchy5"/>
    <dgm:cxn modelId="{7A3D5A45-84A6-4289-9814-111626F885A6}" type="presOf" srcId="{6781B782-A48E-417A-8697-FF0402E0937F}" destId="{F6E96C7A-8A50-4EA5-96A4-12A5F34341DA}" srcOrd="0" destOrd="0" presId="urn:microsoft.com/office/officeart/2005/8/layout/hierarchy5"/>
    <dgm:cxn modelId="{F485A0B9-4064-4772-8227-45EF8CA22BE8}" type="presOf" srcId="{7B513552-8DE4-4FA4-82DF-457BB4C98EFD}" destId="{7F4E44F7-0FE2-461C-9A9A-4364160BDF6C}" srcOrd="0" destOrd="0" presId="urn:microsoft.com/office/officeart/2005/8/layout/hierarchy5"/>
    <dgm:cxn modelId="{7F7FCE05-C04A-455F-B9D0-E6CE8F96D5D8}" type="presOf" srcId="{80A6F94F-04BF-40D0-B190-25BDA9B727D4}" destId="{30A20E05-6D5D-45B0-AFC5-1DE7D5322B8F}" srcOrd="1" destOrd="0" presId="urn:microsoft.com/office/officeart/2005/8/layout/hierarchy5"/>
    <dgm:cxn modelId="{FC505AE0-B5C6-414E-B5A7-457BAE5EA27C}" type="presOf" srcId="{ED6A67EB-D865-4ECE-BCD7-10ADBCFD51EB}" destId="{739A6CD3-ECC1-471C-8FF6-ED7C7EFB4157}" srcOrd="1" destOrd="0" presId="urn:microsoft.com/office/officeart/2005/8/layout/hierarchy5"/>
    <dgm:cxn modelId="{16F8DD9C-95CD-4C67-9A94-A45687A2831A}" srcId="{0C0288EE-6AF6-4513-BF26-968C0F97532B}" destId="{2023F410-52B6-446B-A649-237F66E670FE}" srcOrd="2" destOrd="0" parTransId="{2EF49384-7879-4DAA-875D-B661EA72A637}" sibTransId="{94C17EE8-2CA5-4891-AAF6-05808A8F6D98}"/>
    <dgm:cxn modelId="{EB7FFDB0-27B1-4F75-80EA-15EAA819D970}" type="presOf" srcId="{F9859AF2-BFD4-4AE5-9DE0-AD565D086F6F}" destId="{45D6E8C3-9A69-4DB8-9516-8E4C30813F03}" srcOrd="0" destOrd="0" presId="urn:microsoft.com/office/officeart/2005/8/layout/hierarchy5"/>
    <dgm:cxn modelId="{2FC97816-B560-430E-A1DE-EDEF530F2283}" type="presOf" srcId="{2023F410-52B6-446B-A649-237F66E670FE}" destId="{ECE00552-A01A-408B-BBDF-1DE9ACA213BC}" srcOrd="0" destOrd="0" presId="urn:microsoft.com/office/officeart/2005/8/layout/hierarchy5"/>
    <dgm:cxn modelId="{7B36BDD9-35B3-4C24-916C-589741DDF36E}" srcId="{776B27EB-21C4-4506-9C76-B8B1D3A78DE0}" destId="{0C0288EE-6AF6-4513-BF26-968C0F97532B}" srcOrd="1" destOrd="0" parTransId="{80A6F94F-04BF-40D0-B190-25BDA9B727D4}" sibTransId="{AED291A8-9A23-4BDF-ADFB-B50B8461779C}"/>
    <dgm:cxn modelId="{5FB63FC5-4590-46E3-853B-1BA5F7678A56}" type="presOf" srcId="{F5E93248-E2E4-49B2-BB3E-ECF945B1D294}" destId="{0BE17426-6F29-4002-A118-CA0EED94DB79}" srcOrd="0" destOrd="0" presId="urn:microsoft.com/office/officeart/2005/8/layout/hierarchy5"/>
    <dgm:cxn modelId="{90122C58-541B-4832-8501-8306AB556401}" type="presOf" srcId="{ED6A67EB-D865-4ECE-BCD7-10ADBCFD51EB}" destId="{506F7FE0-A091-4419-991D-D8EA6F165394}" srcOrd="0" destOrd="0" presId="urn:microsoft.com/office/officeart/2005/8/layout/hierarchy5"/>
    <dgm:cxn modelId="{6E8CEF67-202E-4028-9E4D-8238C6B8AADA}" type="presOf" srcId="{80A6F94F-04BF-40D0-B190-25BDA9B727D4}" destId="{B2DFF94E-E8DA-4DFB-9CB5-57D6C401F1F8}" srcOrd="0" destOrd="0" presId="urn:microsoft.com/office/officeart/2005/8/layout/hierarchy5"/>
    <dgm:cxn modelId="{075AE845-70C7-4AEE-BC37-410A472D16BE}" type="presOf" srcId="{8A54B80C-9A2E-4E84-A7F5-24758CE4F7C4}" destId="{7E8F4CD5-888C-4EBA-9567-05169FA70B5E}" srcOrd="0" destOrd="0" presId="urn:microsoft.com/office/officeart/2005/8/layout/hierarchy5"/>
    <dgm:cxn modelId="{03AA8911-D290-48DA-9ED7-10A864161616}" type="presOf" srcId="{0C0288EE-6AF6-4513-BF26-968C0F97532B}" destId="{9F11B6C0-62CF-48A4-ABE4-D8950854FE16}" srcOrd="0" destOrd="0" presId="urn:microsoft.com/office/officeart/2005/8/layout/hierarchy5"/>
    <dgm:cxn modelId="{76B74B18-C76B-4B97-9155-578ED9D90B7A}" type="presOf" srcId="{37A7FF05-5910-4E3E-AF3A-2CA487672BBA}" destId="{6D49145F-BFE4-4BD5-AD64-1E3061EA7462}" srcOrd="0" destOrd="0" presId="urn:microsoft.com/office/officeart/2005/8/layout/hierarchy5"/>
    <dgm:cxn modelId="{75FEA3D6-3B6E-44C7-8172-E5A8E31FDB3F}" srcId="{26AB2BC8-21AA-4FC3-84B0-1AB12F49C54C}" destId="{776B27EB-21C4-4506-9C76-B8B1D3A78DE0}" srcOrd="0" destOrd="0" parTransId="{ED6A67EB-D865-4ECE-BCD7-10ADBCFD51EB}" sibTransId="{BC3FF74E-340E-4E19-8CE0-A8772D4FEEC1}"/>
    <dgm:cxn modelId="{00ED8522-9B15-4E50-AE86-E124DB61B4B7}" srcId="{0C0288EE-6AF6-4513-BF26-968C0F97532B}" destId="{86CF74BC-200B-4496-B7F3-2B86478A127D}" srcOrd="4" destOrd="0" parTransId="{7B513552-8DE4-4FA4-82DF-457BB4C98EFD}" sibTransId="{3DB9FBAD-949C-489D-95B0-396096B42BA8}"/>
    <dgm:cxn modelId="{AE7442D8-C322-4395-8825-E5A2CB7BA23E}" type="presOf" srcId="{21ADC76D-5088-4A59-8521-B92E172FA2A4}" destId="{A90D92AF-6CE0-404D-AB91-E46CEB0F1275}" srcOrd="0" destOrd="0" presId="urn:microsoft.com/office/officeart/2005/8/layout/hierarchy5"/>
    <dgm:cxn modelId="{3668C799-343B-41F4-87ED-D208651C7F7C}" type="presOf" srcId="{F9859AF2-BFD4-4AE5-9DE0-AD565D086F6F}" destId="{02BA873A-A4E4-4654-973D-48F41A0EF455}" srcOrd="1" destOrd="0" presId="urn:microsoft.com/office/officeart/2005/8/layout/hierarchy5"/>
    <dgm:cxn modelId="{6D614A51-67BB-4430-B371-5BFCB00AD66D}" srcId="{776B27EB-21C4-4506-9C76-B8B1D3A78DE0}" destId="{18B34CB3-D508-4345-99CC-16A94CA59A0A}" srcOrd="3" destOrd="0" parTransId="{6781B782-A48E-417A-8697-FF0402E0937F}" sibTransId="{813BEA21-FAA2-4DB8-8F5B-1B6576493F6A}"/>
    <dgm:cxn modelId="{DC136BC5-9609-41CB-939C-A7D4AAAB2A03}" type="presOf" srcId="{F5E93248-E2E4-49B2-BB3E-ECF945B1D294}" destId="{478C810C-3321-4F5C-A8DA-43E327A62DC8}" srcOrd="1" destOrd="0" presId="urn:microsoft.com/office/officeart/2005/8/layout/hierarchy5"/>
    <dgm:cxn modelId="{3D06CA59-E063-406E-A272-9F193B4CE171}" type="presOf" srcId="{D3D40DD7-E724-4526-B9FE-9C1AFEFF88F6}" destId="{79C4C20F-8634-40B2-8F9A-C89DE93B4DB4}" srcOrd="1" destOrd="0" presId="urn:microsoft.com/office/officeart/2005/8/layout/hierarchy5"/>
    <dgm:cxn modelId="{1E9E59C3-8AA0-47B3-AD3F-84E78B9491E7}" srcId="{0C0288EE-6AF6-4513-BF26-968C0F97532B}" destId="{6FEF1742-FFE5-4974-9984-CF016AB14481}" srcOrd="3" destOrd="0" parTransId="{F5E93248-E2E4-49B2-BB3E-ECF945B1D294}" sibTransId="{13B31E17-2271-42AA-BB6F-502232CFBC54}"/>
    <dgm:cxn modelId="{4F80D566-8E86-4F56-9C52-4856C92AF50A}" type="presParOf" srcId="{6D49145F-BFE4-4BD5-AD64-1E3061EA7462}" destId="{1F31EACD-70C3-4D60-B80C-19A1A3E9A127}" srcOrd="0" destOrd="0" presId="urn:microsoft.com/office/officeart/2005/8/layout/hierarchy5"/>
    <dgm:cxn modelId="{AE33943F-3D51-4343-8B53-D38D09358AAE}" type="presParOf" srcId="{1F31EACD-70C3-4D60-B80C-19A1A3E9A127}" destId="{42C289C4-1D4C-4B99-B174-9B921D3A6F9D}" srcOrd="0" destOrd="0" presId="urn:microsoft.com/office/officeart/2005/8/layout/hierarchy5"/>
    <dgm:cxn modelId="{4811F876-B5F4-471E-B078-A58295F6C3B4}" type="presParOf" srcId="{42C289C4-1D4C-4B99-B174-9B921D3A6F9D}" destId="{0DCF58DC-788B-45D8-85EF-294233FEE911}" srcOrd="0" destOrd="0" presId="urn:microsoft.com/office/officeart/2005/8/layout/hierarchy5"/>
    <dgm:cxn modelId="{A18E445C-193A-421E-9588-DEB1B6D3F462}" type="presParOf" srcId="{0DCF58DC-788B-45D8-85EF-294233FEE911}" destId="{070D06EA-528B-4BE9-88F9-D4E70DAD943F}" srcOrd="0" destOrd="0" presId="urn:microsoft.com/office/officeart/2005/8/layout/hierarchy5"/>
    <dgm:cxn modelId="{C80D6D20-3118-49C7-BBBC-3C8AECE060D2}" type="presParOf" srcId="{0DCF58DC-788B-45D8-85EF-294233FEE911}" destId="{80EC6EB4-1921-4861-85A1-776C9A685784}" srcOrd="1" destOrd="0" presId="urn:microsoft.com/office/officeart/2005/8/layout/hierarchy5"/>
    <dgm:cxn modelId="{BF15242A-B31B-441D-A514-D99E7652315B}" type="presParOf" srcId="{80EC6EB4-1921-4861-85A1-776C9A685784}" destId="{506F7FE0-A091-4419-991D-D8EA6F165394}" srcOrd="0" destOrd="0" presId="urn:microsoft.com/office/officeart/2005/8/layout/hierarchy5"/>
    <dgm:cxn modelId="{38D3635C-C750-443F-BB8B-3D30F0457ADE}" type="presParOf" srcId="{506F7FE0-A091-4419-991D-D8EA6F165394}" destId="{739A6CD3-ECC1-471C-8FF6-ED7C7EFB4157}" srcOrd="0" destOrd="0" presId="urn:microsoft.com/office/officeart/2005/8/layout/hierarchy5"/>
    <dgm:cxn modelId="{EE52D9FB-94B5-483F-A976-5863A5C4E7C4}" type="presParOf" srcId="{80EC6EB4-1921-4861-85A1-776C9A685784}" destId="{3F57F22A-B865-46A9-893E-B857445BDFDC}" srcOrd="1" destOrd="0" presId="urn:microsoft.com/office/officeart/2005/8/layout/hierarchy5"/>
    <dgm:cxn modelId="{34760C0E-BCE0-4C33-BE6A-E93C82C3E5AC}" type="presParOf" srcId="{3F57F22A-B865-46A9-893E-B857445BDFDC}" destId="{70034A65-A6F1-4CB7-ADB0-47F6ADC76834}" srcOrd="0" destOrd="0" presId="urn:microsoft.com/office/officeart/2005/8/layout/hierarchy5"/>
    <dgm:cxn modelId="{570452EE-A5EF-4E67-956B-17A37FBC67ED}" type="presParOf" srcId="{3F57F22A-B865-46A9-893E-B857445BDFDC}" destId="{D424BD71-8890-4E85-8F27-9D53211209EE}" srcOrd="1" destOrd="0" presId="urn:microsoft.com/office/officeart/2005/8/layout/hierarchy5"/>
    <dgm:cxn modelId="{C3BEDDFD-535E-4965-8C3B-F79A006918B5}" type="presParOf" srcId="{D424BD71-8890-4E85-8F27-9D53211209EE}" destId="{FFB8DBEA-979B-423C-9A8E-62588B518285}" srcOrd="0" destOrd="0" presId="urn:microsoft.com/office/officeart/2005/8/layout/hierarchy5"/>
    <dgm:cxn modelId="{C0FD700B-83E2-48AA-A3D7-F625A5F254DA}" type="presParOf" srcId="{FFB8DBEA-979B-423C-9A8E-62588B518285}" destId="{6E8B7FF8-588F-41FD-AF96-DE1B405A0C30}" srcOrd="0" destOrd="0" presId="urn:microsoft.com/office/officeart/2005/8/layout/hierarchy5"/>
    <dgm:cxn modelId="{C335102D-6D3E-4D84-A699-889DCA8E9677}" type="presParOf" srcId="{D424BD71-8890-4E85-8F27-9D53211209EE}" destId="{A14B5AC3-4E77-4CDD-A60F-7DFF8126971B}" srcOrd="1" destOrd="0" presId="urn:microsoft.com/office/officeart/2005/8/layout/hierarchy5"/>
    <dgm:cxn modelId="{04BF8090-ECC3-435B-BA44-A92E367F2E96}" type="presParOf" srcId="{A14B5AC3-4E77-4CDD-A60F-7DFF8126971B}" destId="{A90D92AF-6CE0-404D-AB91-E46CEB0F1275}" srcOrd="0" destOrd="0" presId="urn:microsoft.com/office/officeart/2005/8/layout/hierarchy5"/>
    <dgm:cxn modelId="{42019521-5830-4887-8426-E287175EBD22}" type="presParOf" srcId="{A14B5AC3-4E77-4CDD-A60F-7DFF8126971B}" destId="{1FDF751A-29DD-4E8D-A67D-ABFA6C10D57D}" srcOrd="1" destOrd="0" presId="urn:microsoft.com/office/officeart/2005/8/layout/hierarchy5"/>
    <dgm:cxn modelId="{2F5A52C5-A0BB-4E00-8601-5CDCD9681ECE}" type="presParOf" srcId="{D424BD71-8890-4E85-8F27-9D53211209EE}" destId="{B2DFF94E-E8DA-4DFB-9CB5-57D6C401F1F8}" srcOrd="2" destOrd="0" presId="urn:microsoft.com/office/officeart/2005/8/layout/hierarchy5"/>
    <dgm:cxn modelId="{F34D465C-FCE3-4EF1-9F8A-5AA394034C46}" type="presParOf" srcId="{B2DFF94E-E8DA-4DFB-9CB5-57D6C401F1F8}" destId="{30A20E05-6D5D-45B0-AFC5-1DE7D5322B8F}" srcOrd="0" destOrd="0" presId="urn:microsoft.com/office/officeart/2005/8/layout/hierarchy5"/>
    <dgm:cxn modelId="{AC358F4F-EE6F-4C63-A95F-36E7A2F20149}" type="presParOf" srcId="{D424BD71-8890-4E85-8F27-9D53211209EE}" destId="{BA841B57-5B6C-4492-8C3B-EC8364156073}" srcOrd="3" destOrd="0" presId="urn:microsoft.com/office/officeart/2005/8/layout/hierarchy5"/>
    <dgm:cxn modelId="{41DAFECF-C00D-4AE5-9083-3A800744C1D8}" type="presParOf" srcId="{BA841B57-5B6C-4492-8C3B-EC8364156073}" destId="{9F11B6C0-62CF-48A4-ABE4-D8950854FE16}" srcOrd="0" destOrd="0" presId="urn:microsoft.com/office/officeart/2005/8/layout/hierarchy5"/>
    <dgm:cxn modelId="{2CFD047D-64E2-4FEE-941C-A4C493AB69CA}" type="presParOf" srcId="{BA841B57-5B6C-4492-8C3B-EC8364156073}" destId="{3193C3BE-FB04-4D97-8680-823A18E00679}" srcOrd="1" destOrd="0" presId="urn:microsoft.com/office/officeart/2005/8/layout/hierarchy5"/>
    <dgm:cxn modelId="{C1FFCE2D-43BB-4BD5-B719-3AB89B052AD7}" type="presParOf" srcId="{3193C3BE-FB04-4D97-8680-823A18E00679}" destId="{45D6E8C3-9A69-4DB8-9516-8E4C30813F03}" srcOrd="0" destOrd="0" presId="urn:microsoft.com/office/officeart/2005/8/layout/hierarchy5"/>
    <dgm:cxn modelId="{2702A8A8-37C1-4D10-9678-2472FE7CC49F}" type="presParOf" srcId="{45D6E8C3-9A69-4DB8-9516-8E4C30813F03}" destId="{02BA873A-A4E4-4654-973D-48F41A0EF455}" srcOrd="0" destOrd="0" presId="urn:microsoft.com/office/officeart/2005/8/layout/hierarchy5"/>
    <dgm:cxn modelId="{673AB61B-FAFA-4C57-8133-805177BA1967}" type="presParOf" srcId="{3193C3BE-FB04-4D97-8680-823A18E00679}" destId="{DA2BA196-8BE2-4CFF-A781-46B4B40BAC6E}" srcOrd="1" destOrd="0" presId="urn:microsoft.com/office/officeart/2005/8/layout/hierarchy5"/>
    <dgm:cxn modelId="{5041EF50-F348-4758-82AD-8B8BFAC23A62}" type="presParOf" srcId="{DA2BA196-8BE2-4CFF-A781-46B4B40BAC6E}" destId="{7E8F4CD5-888C-4EBA-9567-05169FA70B5E}" srcOrd="0" destOrd="0" presId="urn:microsoft.com/office/officeart/2005/8/layout/hierarchy5"/>
    <dgm:cxn modelId="{7F62D2E1-D52D-4D1E-A312-416307D6E91C}" type="presParOf" srcId="{DA2BA196-8BE2-4CFF-A781-46B4B40BAC6E}" destId="{B6E9C2B8-BFD9-4961-95FF-B1EB9F7213DF}" srcOrd="1" destOrd="0" presId="urn:microsoft.com/office/officeart/2005/8/layout/hierarchy5"/>
    <dgm:cxn modelId="{284EE3FB-FEBC-4250-9E02-35F4EC0FDEF5}" type="presParOf" srcId="{3193C3BE-FB04-4D97-8680-823A18E00679}" destId="{9D7085C2-8943-4A72-8210-F44D892BDA62}" srcOrd="2" destOrd="0" presId="urn:microsoft.com/office/officeart/2005/8/layout/hierarchy5"/>
    <dgm:cxn modelId="{92AC6770-6608-4261-B478-9569E826D2E2}" type="presParOf" srcId="{9D7085C2-8943-4A72-8210-F44D892BDA62}" destId="{22FDFA37-B437-4CF3-8C07-24E676702914}" srcOrd="0" destOrd="0" presId="urn:microsoft.com/office/officeart/2005/8/layout/hierarchy5"/>
    <dgm:cxn modelId="{4254359C-2AD7-4233-B2F4-96E8DB3C5781}" type="presParOf" srcId="{3193C3BE-FB04-4D97-8680-823A18E00679}" destId="{1EBF7994-A440-4929-97A3-5F9DAEBDBB38}" srcOrd="3" destOrd="0" presId="urn:microsoft.com/office/officeart/2005/8/layout/hierarchy5"/>
    <dgm:cxn modelId="{96E2CC4A-9BF3-4EEA-B689-1EA617C76C7D}" type="presParOf" srcId="{1EBF7994-A440-4929-97A3-5F9DAEBDBB38}" destId="{57DADC0C-75F4-4E6C-BF07-5481E2AFFADB}" srcOrd="0" destOrd="0" presId="urn:microsoft.com/office/officeart/2005/8/layout/hierarchy5"/>
    <dgm:cxn modelId="{A8650B2B-ED8A-4C9D-B9D2-0C5BDFACD463}" type="presParOf" srcId="{1EBF7994-A440-4929-97A3-5F9DAEBDBB38}" destId="{216B2ABB-A6F2-417E-BE9D-0172F7A60A73}" srcOrd="1" destOrd="0" presId="urn:microsoft.com/office/officeart/2005/8/layout/hierarchy5"/>
    <dgm:cxn modelId="{DE7D534D-3D56-421E-BCCA-B904D19AA92C}" type="presParOf" srcId="{3193C3BE-FB04-4D97-8680-823A18E00679}" destId="{080C6106-51B4-448E-B527-2E3B0AF5E795}" srcOrd="4" destOrd="0" presId="urn:microsoft.com/office/officeart/2005/8/layout/hierarchy5"/>
    <dgm:cxn modelId="{2A0B0BE2-04D7-4E4E-BE47-A2EB16536598}" type="presParOf" srcId="{080C6106-51B4-448E-B527-2E3B0AF5E795}" destId="{259B9734-9CA2-4AC0-A6C7-A40494A25426}" srcOrd="0" destOrd="0" presId="urn:microsoft.com/office/officeart/2005/8/layout/hierarchy5"/>
    <dgm:cxn modelId="{E072AA91-089B-4CD1-8899-86916B175508}" type="presParOf" srcId="{3193C3BE-FB04-4D97-8680-823A18E00679}" destId="{19CF376E-E007-4CDD-8C3C-56D1AD75F863}" srcOrd="5" destOrd="0" presId="urn:microsoft.com/office/officeart/2005/8/layout/hierarchy5"/>
    <dgm:cxn modelId="{839B0D5C-7092-4899-8F4D-98700CB71CD8}" type="presParOf" srcId="{19CF376E-E007-4CDD-8C3C-56D1AD75F863}" destId="{ECE00552-A01A-408B-BBDF-1DE9ACA213BC}" srcOrd="0" destOrd="0" presId="urn:microsoft.com/office/officeart/2005/8/layout/hierarchy5"/>
    <dgm:cxn modelId="{96E922A6-3E20-4CFF-8803-7C023DF8A336}" type="presParOf" srcId="{19CF376E-E007-4CDD-8C3C-56D1AD75F863}" destId="{6F02B907-3788-48C9-8C21-7FCD41D1DB53}" srcOrd="1" destOrd="0" presId="urn:microsoft.com/office/officeart/2005/8/layout/hierarchy5"/>
    <dgm:cxn modelId="{84213E5E-C360-4D0E-87D2-D78DDC8BD809}" type="presParOf" srcId="{3193C3BE-FB04-4D97-8680-823A18E00679}" destId="{0BE17426-6F29-4002-A118-CA0EED94DB79}" srcOrd="6" destOrd="0" presId="urn:microsoft.com/office/officeart/2005/8/layout/hierarchy5"/>
    <dgm:cxn modelId="{F2CC76F8-103A-4369-B5B4-8159781E9A3C}" type="presParOf" srcId="{0BE17426-6F29-4002-A118-CA0EED94DB79}" destId="{478C810C-3321-4F5C-A8DA-43E327A62DC8}" srcOrd="0" destOrd="0" presId="urn:microsoft.com/office/officeart/2005/8/layout/hierarchy5"/>
    <dgm:cxn modelId="{628C6430-FEA0-42E5-8313-5698940FBCE3}" type="presParOf" srcId="{3193C3BE-FB04-4D97-8680-823A18E00679}" destId="{38470462-7AEE-4CDF-A752-68713D1C3EAC}" srcOrd="7" destOrd="0" presId="urn:microsoft.com/office/officeart/2005/8/layout/hierarchy5"/>
    <dgm:cxn modelId="{097148F2-7F57-4A41-85CA-7B116FD5A5D3}" type="presParOf" srcId="{38470462-7AEE-4CDF-A752-68713D1C3EAC}" destId="{7B323C1C-6C50-4349-AA04-C9F2C3E5EB45}" srcOrd="0" destOrd="0" presId="urn:microsoft.com/office/officeart/2005/8/layout/hierarchy5"/>
    <dgm:cxn modelId="{B992D07C-868F-42F8-A805-F29FD2F90449}" type="presParOf" srcId="{38470462-7AEE-4CDF-A752-68713D1C3EAC}" destId="{D112761B-42A2-4D12-9F43-D994FE8845AE}" srcOrd="1" destOrd="0" presId="urn:microsoft.com/office/officeart/2005/8/layout/hierarchy5"/>
    <dgm:cxn modelId="{8D64CF7C-76F7-4A6A-A098-25DA72D0C43E}" type="presParOf" srcId="{3193C3BE-FB04-4D97-8680-823A18E00679}" destId="{7F4E44F7-0FE2-461C-9A9A-4364160BDF6C}" srcOrd="8" destOrd="0" presId="urn:microsoft.com/office/officeart/2005/8/layout/hierarchy5"/>
    <dgm:cxn modelId="{B090CAF4-B7F6-4F7F-B2C3-D8C757D62E98}" type="presParOf" srcId="{7F4E44F7-0FE2-461C-9A9A-4364160BDF6C}" destId="{D666EEF7-B4DD-4E0C-A515-67626DB0B288}" srcOrd="0" destOrd="0" presId="urn:microsoft.com/office/officeart/2005/8/layout/hierarchy5"/>
    <dgm:cxn modelId="{A62D93B2-64BE-4C0B-8B11-98B5B3BD2707}" type="presParOf" srcId="{3193C3BE-FB04-4D97-8680-823A18E00679}" destId="{2E66FAAE-C44E-45D7-B741-D4B10D8DB657}" srcOrd="9" destOrd="0" presId="urn:microsoft.com/office/officeart/2005/8/layout/hierarchy5"/>
    <dgm:cxn modelId="{28E51128-EA0D-43E4-A403-809C87689913}" type="presParOf" srcId="{2E66FAAE-C44E-45D7-B741-D4B10D8DB657}" destId="{C0E480A0-ED5F-49BE-B1EE-4A1045A9E0A6}" srcOrd="0" destOrd="0" presId="urn:microsoft.com/office/officeart/2005/8/layout/hierarchy5"/>
    <dgm:cxn modelId="{271AFB80-CD98-4C95-B7EC-CA0397C9A552}" type="presParOf" srcId="{2E66FAAE-C44E-45D7-B741-D4B10D8DB657}" destId="{64722574-9203-445F-B012-811A3CBDA924}" srcOrd="1" destOrd="0" presId="urn:microsoft.com/office/officeart/2005/8/layout/hierarchy5"/>
    <dgm:cxn modelId="{474AAE42-5FE7-4E26-9EA3-410C93584FEA}" type="presParOf" srcId="{D424BD71-8890-4E85-8F27-9D53211209EE}" destId="{53BD640B-50EE-452E-8FA5-81B595C8DD89}" srcOrd="4" destOrd="0" presId="urn:microsoft.com/office/officeart/2005/8/layout/hierarchy5"/>
    <dgm:cxn modelId="{F0CB5BDA-C68F-44B6-86E0-6399436BAB39}" type="presParOf" srcId="{53BD640B-50EE-452E-8FA5-81B595C8DD89}" destId="{79C4C20F-8634-40B2-8F9A-C89DE93B4DB4}" srcOrd="0" destOrd="0" presId="urn:microsoft.com/office/officeart/2005/8/layout/hierarchy5"/>
    <dgm:cxn modelId="{4B408B59-8D4E-4FF7-AF12-E4ED3AF3DFF7}" type="presParOf" srcId="{D424BD71-8890-4E85-8F27-9D53211209EE}" destId="{F72721E8-EF26-4372-8851-9F552B5260FB}" srcOrd="5" destOrd="0" presId="urn:microsoft.com/office/officeart/2005/8/layout/hierarchy5"/>
    <dgm:cxn modelId="{B0F6B778-7151-45CF-B7F9-297B8E209F0B}" type="presParOf" srcId="{F72721E8-EF26-4372-8851-9F552B5260FB}" destId="{10098F14-C66C-4872-BC65-56F6E2BD8391}" srcOrd="0" destOrd="0" presId="urn:microsoft.com/office/officeart/2005/8/layout/hierarchy5"/>
    <dgm:cxn modelId="{A446273A-96C3-4298-A5CC-4FC7C8403779}" type="presParOf" srcId="{F72721E8-EF26-4372-8851-9F552B5260FB}" destId="{FB2DB577-9A5E-4A37-826E-0FB86216315B}" srcOrd="1" destOrd="0" presId="urn:microsoft.com/office/officeart/2005/8/layout/hierarchy5"/>
    <dgm:cxn modelId="{BB3C0D98-B716-441A-A615-1974D8748AF4}" type="presParOf" srcId="{D424BD71-8890-4E85-8F27-9D53211209EE}" destId="{F6E96C7A-8A50-4EA5-96A4-12A5F34341DA}" srcOrd="6" destOrd="0" presId="urn:microsoft.com/office/officeart/2005/8/layout/hierarchy5"/>
    <dgm:cxn modelId="{58CE56E0-EAA7-491B-BDD0-3666906B959F}" type="presParOf" srcId="{F6E96C7A-8A50-4EA5-96A4-12A5F34341DA}" destId="{6F80F8C5-BC63-47BF-939E-4F5077860244}" srcOrd="0" destOrd="0" presId="urn:microsoft.com/office/officeart/2005/8/layout/hierarchy5"/>
    <dgm:cxn modelId="{EB807675-A009-49FB-A96A-0B47DFD80095}" type="presParOf" srcId="{D424BD71-8890-4E85-8F27-9D53211209EE}" destId="{CBAEAAD9-3F01-4347-A1CE-4F8ECE4E0F69}" srcOrd="7" destOrd="0" presId="urn:microsoft.com/office/officeart/2005/8/layout/hierarchy5"/>
    <dgm:cxn modelId="{9A9AB044-9157-4173-A0E9-66E1E0BF929B}" type="presParOf" srcId="{CBAEAAD9-3F01-4347-A1CE-4F8ECE4E0F69}" destId="{BCF481F6-9F18-46F2-97E7-DA648C5A027F}" srcOrd="0" destOrd="0" presId="urn:microsoft.com/office/officeart/2005/8/layout/hierarchy5"/>
    <dgm:cxn modelId="{983D444D-677D-4911-8681-8351CBD9549D}" type="presParOf" srcId="{CBAEAAD9-3F01-4347-A1CE-4F8ECE4E0F69}" destId="{CB9DA564-7F98-45FA-B8C9-4714834BD6BE}" srcOrd="1" destOrd="0" presId="urn:microsoft.com/office/officeart/2005/8/layout/hierarchy5"/>
    <dgm:cxn modelId="{492551FA-856C-4C33-9F44-A60FFFD8B66D}" type="presParOf" srcId="{6D49145F-BFE4-4BD5-AD64-1E3061EA7462}" destId="{E5C76ECE-B13D-45E5-A7FE-39CAC3AA9468}" srcOrd="1" destOrd="0" presId="urn:microsoft.com/office/officeart/2005/8/layout/hierarchy5"/>
  </dgm:cxnLst>
  <dgm:bg/>
  <dgm:whole/>
  <dgm:extLst>
    <a:ext uri="http://schemas.microsoft.com/office/drawing/2008/diagram">
      <dsp:dataModelExt xmlns:dsp="http://schemas.microsoft.com/office/drawing/2008/diagram" relId="rId10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3477EE8-09AF-4AFF-AD20-BB92B1DEE338}">
      <dsp:nvSpPr>
        <dsp:cNvPr id="0" name=""/>
        <dsp:cNvSpPr/>
      </dsp:nvSpPr>
      <dsp:spPr>
        <a:xfrm>
          <a:off x="2899235" y="348719"/>
          <a:ext cx="91440" cy="320389"/>
        </a:xfrm>
        <a:custGeom>
          <a:avLst/>
          <a:gdLst/>
          <a:ahLst/>
          <a:cxnLst/>
          <a:rect l="0" t="0" r="0" b="0"/>
          <a:pathLst>
            <a:path>
              <a:moveTo>
                <a:pt x="118852" y="0"/>
              </a:moveTo>
              <a:lnTo>
                <a:pt x="118852" y="320389"/>
              </a:lnTo>
              <a:lnTo>
                <a:pt x="45720" y="3203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B940CC-73ED-48E0-B68E-CC6344D777F0}">
      <dsp:nvSpPr>
        <dsp:cNvPr id="0" name=""/>
        <dsp:cNvSpPr/>
      </dsp:nvSpPr>
      <dsp:spPr>
        <a:xfrm>
          <a:off x="3160869" y="1337747"/>
          <a:ext cx="104474" cy="320389"/>
        </a:xfrm>
        <a:custGeom>
          <a:avLst/>
          <a:gdLst/>
          <a:ahLst/>
          <a:cxnLst/>
          <a:rect l="0" t="0" r="0" b="0"/>
          <a:pathLst>
            <a:path>
              <a:moveTo>
                <a:pt x="0" y="0"/>
              </a:moveTo>
              <a:lnTo>
                <a:pt x="0" y="320389"/>
              </a:lnTo>
              <a:lnTo>
                <a:pt x="104474" y="3203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05682FB-1696-4470-9389-C2F2EC1766BC}">
      <dsp:nvSpPr>
        <dsp:cNvPr id="0" name=""/>
        <dsp:cNvSpPr/>
      </dsp:nvSpPr>
      <dsp:spPr>
        <a:xfrm>
          <a:off x="3018087" y="348719"/>
          <a:ext cx="421381" cy="640778"/>
        </a:xfrm>
        <a:custGeom>
          <a:avLst/>
          <a:gdLst/>
          <a:ahLst/>
          <a:cxnLst/>
          <a:rect l="0" t="0" r="0" b="0"/>
          <a:pathLst>
            <a:path>
              <a:moveTo>
                <a:pt x="0" y="0"/>
              </a:moveTo>
              <a:lnTo>
                <a:pt x="0" y="567646"/>
              </a:lnTo>
              <a:lnTo>
                <a:pt x="421381" y="567646"/>
              </a:lnTo>
              <a:lnTo>
                <a:pt x="421381" y="64077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1096B3-4820-4E1C-BCB3-2F05399E6C81}">
      <dsp:nvSpPr>
        <dsp:cNvPr id="0" name=""/>
        <dsp:cNvSpPr/>
      </dsp:nvSpPr>
      <dsp:spPr>
        <a:xfrm>
          <a:off x="2318107" y="1337747"/>
          <a:ext cx="104474" cy="2792957"/>
        </a:xfrm>
        <a:custGeom>
          <a:avLst/>
          <a:gdLst/>
          <a:ahLst/>
          <a:cxnLst/>
          <a:rect l="0" t="0" r="0" b="0"/>
          <a:pathLst>
            <a:path>
              <a:moveTo>
                <a:pt x="0" y="0"/>
              </a:moveTo>
              <a:lnTo>
                <a:pt x="0" y="2792957"/>
              </a:lnTo>
              <a:lnTo>
                <a:pt x="104474" y="279295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5209824-ABBB-47F3-8E2A-89DFC70A72F6}">
      <dsp:nvSpPr>
        <dsp:cNvPr id="0" name=""/>
        <dsp:cNvSpPr/>
      </dsp:nvSpPr>
      <dsp:spPr>
        <a:xfrm>
          <a:off x="2318107" y="1337747"/>
          <a:ext cx="104474" cy="2298444"/>
        </a:xfrm>
        <a:custGeom>
          <a:avLst/>
          <a:gdLst/>
          <a:ahLst/>
          <a:cxnLst/>
          <a:rect l="0" t="0" r="0" b="0"/>
          <a:pathLst>
            <a:path>
              <a:moveTo>
                <a:pt x="0" y="0"/>
              </a:moveTo>
              <a:lnTo>
                <a:pt x="0" y="2298444"/>
              </a:lnTo>
              <a:lnTo>
                <a:pt x="104474" y="229844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1984FD2-10D2-4CCA-B281-0FC26C657EA3}">
      <dsp:nvSpPr>
        <dsp:cNvPr id="0" name=""/>
        <dsp:cNvSpPr/>
      </dsp:nvSpPr>
      <dsp:spPr>
        <a:xfrm>
          <a:off x="2318107" y="1337747"/>
          <a:ext cx="104474" cy="1803930"/>
        </a:xfrm>
        <a:custGeom>
          <a:avLst/>
          <a:gdLst/>
          <a:ahLst/>
          <a:cxnLst/>
          <a:rect l="0" t="0" r="0" b="0"/>
          <a:pathLst>
            <a:path>
              <a:moveTo>
                <a:pt x="0" y="0"/>
              </a:moveTo>
              <a:lnTo>
                <a:pt x="0" y="1803930"/>
              </a:lnTo>
              <a:lnTo>
                <a:pt x="104474" y="180393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5DC94-08D6-45A0-8426-8CDDCB001A42}">
      <dsp:nvSpPr>
        <dsp:cNvPr id="0" name=""/>
        <dsp:cNvSpPr/>
      </dsp:nvSpPr>
      <dsp:spPr>
        <a:xfrm>
          <a:off x="2318107" y="1337747"/>
          <a:ext cx="104474" cy="1309416"/>
        </a:xfrm>
        <a:custGeom>
          <a:avLst/>
          <a:gdLst/>
          <a:ahLst/>
          <a:cxnLst/>
          <a:rect l="0" t="0" r="0" b="0"/>
          <a:pathLst>
            <a:path>
              <a:moveTo>
                <a:pt x="0" y="0"/>
              </a:moveTo>
              <a:lnTo>
                <a:pt x="0" y="1309416"/>
              </a:lnTo>
              <a:lnTo>
                <a:pt x="104474" y="13094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E8891A-AE45-4F85-B968-AC2D162DF99C}">
      <dsp:nvSpPr>
        <dsp:cNvPr id="0" name=""/>
        <dsp:cNvSpPr/>
      </dsp:nvSpPr>
      <dsp:spPr>
        <a:xfrm>
          <a:off x="2318107" y="1337747"/>
          <a:ext cx="104474" cy="814902"/>
        </a:xfrm>
        <a:custGeom>
          <a:avLst/>
          <a:gdLst/>
          <a:ahLst/>
          <a:cxnLst/>
          <a:rect l="0" t="0" r="0" b="0"/>
          <a:pathLst>
            <a:path>
              <a:moveTo>
                <a:pt x="0" y="0"/>
              </a:moveTo>
              <a:lnTo>
                <a:pt x="0" y="814902"/>
              </a:lnTo>
              <a:lnTo>
                <a:pt x="104474" y="81490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B70A28-F236-45D8-B7FB-59A671FE1C39}">
      <dsp:nvSpPr>
        <dsp:cNvPr id="0" name=""/>
        <dsp:cNvSpPr/>
      </dsp:nvSpPr>
      <dsp:spPr>
        <a:xfrm>
          <a:off x="2318107" y="1337747"/>
          <a:ext cx="104474" cy="320389"/>
        </a:xfrm>
        <a:custGeom>
          <a:avLst/>
          <a:gdLst/>
          <a:ahLst/>
          <a:cxnLst/>
          <a:rect l="0" t="0" r="0" b="0"/>
          <a:pathLst>
            <a:path>
              <a:moveTo>
                <a:pt x="0" y="0"/>
              </a:moveTo>
              <a:lnTo>
                <a:pt x="0" y="320389"/>
              </a:lnTo>
              <a:lnTo>
                <a:pt x="104474" y="3203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DEBFD05-C0A4-4D73-A64F-00CCDCB5E01B}">
      <dsp:nvSpPr>
        <dsp:cNvPr id="0" name=""/>
        <dsp:cNvSpPr/>
      </dsp:nvSpPr>
      <dsp:spPr>
        <a:xfrm>
          <a:off x="2596706" y="348719"/>
          <a:ext cx="421381" cy="640778"/>
        </a:xfrm>
        <a:custGeom>
          <a:avLst/>
          <a:gdLst/>
          <a:ahLst/>
          <a:cxnLst/>
          <a:rect l="0" t="0" r="0" b="0"/>
          <a:pathLst>
            <a:path>
              <a:moveTo>
                <a:pt x="421381" y="0"/>
              </a:moveTo>
              <a:lnTo>
                <a:pt x="421381" y="567646"/>
              </a:lnTo>
              <a:lnTo>
                <a:pt x="0" y="567646"/>
              </a:lnTo>
              <a:lnTo>
                <a:pt x="0" y="64077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7C4B03-12F7-4F7E-9B91-9DE622AC3C9B}">
      <dsp:nvSpPr>
        <dsp:cNvPr id="0" name=""/>
        <dsp:cNvSpPr/>
      </dsp:nvSpPr>
      <dsp:spPr>
        <a:xfrm>
          <a:off x="2669838" y="470"/>
          <a:ext cx="696498" cy="348249"/>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Registration Module</a:t>
          </a:r>
        </a:p>
      </dsp:txBody>
      <dsp:txXfrm>
        <a:off x="2669838" y="470"/>
        <a:ext cx="696498" cy="348249"/>
      </dsp:txXfrm>
    </dsp:sp>
    <dsp:sp modelId="{F4661DAB-C19A-4CD3-B76E-5C6E5EC63B8E}">
      <dsp:nvSpPr>
        <dsp:cNvPr id="0" name=""/>
        <dsp:cNvSpPr/>
      </dsp:nvSpPr>
      <dsp:spPr>
        <a:xfrm>
          <a:off x="2248457" y="989498"/>
          <a:ext cx="696498" cy="348249"/>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Taxpayer Registration</a:t>
          </a:r>
        </a:p>
      </dsp:txBody>
      <dsp:txXfrm>
        <a:off x="2248457" y="989498"/>
        <a:ext cx="696498" cy="348249"/>
      </dsp:txXfrm>
    </dsp:sp>
    <dsp:sp modelId="{D0241757-7E28-440C-854C-F0C1AA5C2B4A}">
      <dsp:nvSpPr>
        <dsp:cNvPr id="0" name=""/>
        <dsp:cNvSpPr/>
      </dsp:nvSpPr>
      <dsp:spPr>
        <a:xfrm>
          <a:off x="2422581" y="1484011"/>
          <a:ext cx="696498" cy="348249"/>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Search</a:t>
          </a:r>
        </a:p>
      </dsp:txBody>
      <dsp:txXfrm>
        <a:off x="2422581" y="1484011"/>
        <a:ext cx="696498" cy="348249"/>
      </dsp:txXfrm>
    </dsp:sp>
    <dsp:sp modelId="{EE1DFC44-6E58-4D2C-A37D-42FE4177CA50}">
      <dsp:nvSpPr>
        <dsp:cNvPr id="0" name=""/>
        <dsp:cNvSpPr/>
      </dsp:nvSpPr>
      <dsp:spPr>
        <a:xfrm>
          <a:off x="2422581" y="1978525"/>
          <a:ext cx="696498" cy="348249"/>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Add New</a:t>
          </a:r>
        </a:p>
      </dsp:txBody>
      <dsp:txXfrm>
        <a:off x="2422581" y="1978525"/>
        <a:ext cx="696498" cy="348249"/>
      </dsp:txXfrm>
    </dsp:sp>
    <dsp:sp modelId="{7D2F976F-5668-44FB-9F2A-80EED7704AED}">
      <dsp:nvSpPr>
        <dsp:cNvPr id="0" name=""/>
        <dsp:cNvSpPr/>
      </dsp:nvSpPr>
      <dsp:spPr>
        <a:xfrm>
          <a:off x="2422581" y="2473039"/>
          <a:ext cx="696498" cy="348249"/>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Edit/View</a:t>
          </a:r>
        </a:p>
      </dsp:txBody>
      <dsp:txXfrm>
        <a:off x="2422581" y="2473039"/>
        <a:ext cx="696498" cy="348249"/>
      </dsp:txXfrm>
    </dsp:sp>
    <dsp:sp modelId="{66214028-1490-4377-A1DB-ED832EE7CC2B}">
      <dsp:nvSpPr>
        <dsp:cNvPr id="0" name=""/>
        <dsp:cNvSpPr/>
      </dsp:nvSpPr>
      <dsp:spPr>
        <a:xfrm>
          <a:off x="2422581" y="2967552"/>
          <a:ext cx="696498" cy="348249"/>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Print Certificate</a:t>
          </a:r>
        </a:p>
      </dsp:txBody>
      <dsp:txXfrm>
        <a:off x="2422581" y="2967552"/>
        <a:ext cx="696498" cy="348249"/>
      </dsp:txXfrm>
    </dsp:sp>
    <dsp:sp modelId="{0349B2CA-51B2-4D51-B5B3-59ABE98AD6C3}">
      <dsp:nvSpPr>
        <dsp:cNvPr id="0" name=""/>
        <dsp:cNvSpPr/>
      </dsp:nvSpPr>
      <dsp:spPr>
        <a:xfrm>
          <a:off x="2422581" y="3462066"/>
          <a:ext cx="696498" cy="348249"/>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Print Registration Info</a:t>
          </a:r>
        </a:p>
      </dsp:txBody>
      <dsp:txXfrm>
        <a:off x="2422581" y="3462066"/>
        <a:ext cx="696498" cy="348249"/>
      </dsp:txXfrm>
    </dsp:sp>
    <dsp:sp modelId="{F4104C19-990E-483F-8C28-4C9BA0DED2C4}">
      <dsp:nvSpPr>
        <dsp:cNvPr id="0" name=""/>
        <dsp:cNvSpPr/>
      </dsp:nvSpPr>
      <dsp:spPr>
        <a:xfrm>
          <a:off x="2422581" y="3956580"/>
          <a:ext cx="696498" cy="348249"/>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Activate </a:t>
          </a:r>
        </a:p>
        <a:p>
          <a:pPr lvl="0" algn="ctr" defTabSz="355600">
            <a:lnSpc>
              <a:spcPct val="90000"/>
            </a:lnSpc>
            <a:spcBef>
              <a:spcPct val="0"/>
            </a:spcBef>
            <a:spcAft>
              <a:spcPct val="35000"/>
            </a:spcAft>
          </a:pPr>
          <a:r>
            <a:rPr lang="en-US" sz="800" kern="1200"/>
            <a:t>Deactivate</a:t>
          </a:r>
        </a:p>
      </dsp:txBody>
      <dsp:txXfrm>
        <a:off x="2422581" y="3956580"/>
        <a:ext cx="696498" cy="348249"/>
      </dsp:txXfrm>
    </dsp:sp>
    <dsp:sp modelId="{44DFE1C3-3ED6-4ECA-A242-259C6B308F4A}">
      <dsp:nvSpPr>
        <dsp:cNvPr id="0" name=""/>
        <dsp:cNvSpPr/>
      </dsp:nvSpPr>
      <dsp:spPr>
        <a:xfrm>
          <a:off x="3091220" y="989498"/>
          <a:ext cx="696498" cy="348249"/>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Reports</a:t>
          </a:r>
        </a:p>
      </dsp:txBody>
      <dsp:txXfrm>
        <a:off x="3091220" y="989498"/>
        <a:ext cx="696498" cy="348249"/>
      </dsp:txXfrm>
    </dsp:sp>
    <dsp:sp modelId="{02A24030-90F0-40F8-B6C3-30BB920B9F32}">
      <dsp:nvSpPr>
        <dsp:cNvPr id="0" name=""/>
        <dsp:cNvSpPr/>
      </dsp:nvSpPr>
      <dsp:spPr>
        <a:xfrm>
          <a:off x="3265344" y="1484011"/>
          <a:ext cx="696498" cy="348249"/>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Taxpayer Register </a:t>
          </a:r>
        </a:p>
      </dsp:txBody>
      <dsp:txXfrm>
        <a:off x="3265344" y="1484011"/>
        <a:ext cx="696498" cy="348249"/>
      </dsp:txXfrm>
    </dsp:sp>
    <dsp:sp modelId="{841F4540-3050-4AE0-A58A-0522BE77FE5E}">
      <dsp:nvSpPr>
        <dsp:cNvPr id="0" name=""/>
        <dsp:cNvSpPr/>
      </dsp:nvSpPr>
      <dsp:spPr>
        <a:xfrm>
          <a:off x="2248457" y="494984"/>
          <a:ext cx="696498" cy="348249"/>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Change Password</a:t>
          </a:r>
        </a:p>
      </dsp:txBody>
      <dsp:txXfrm>
        <a:off x="2248457" y="494984"/>
        <a:ext cx="696498" cy="34824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15F2CC-51AB-456C-B487-9EC92B8734E4}">
      <dsp:nvSpPr>
        <dsp:cNvPr id="0" name=""/>
        <dsp:cNvSpPr/>
      </dsp:nvSpPr>
      <dsp:spPr>
        <a:xfrm>
          <a:off x="3349942" y="349370"/>
          <a:ext cx="91440" cy="319856"/>
        </a:xfrm>
        <a:custGeom>
          <a:avLst/>
          <a:gdLst/>
          <a:ahLst/>
          <a:cxnLst/>
          <a:rect l="0" t="0" r="0" b="0"/>
          <a:pathLst>
            <a:path>
              <a:moveTo>
                <a:pt x="45720" y="0"/>
              </a:moveTo>
              <a:lnTo>
                <a:pt x="45720" y="319856"/>
              </a:lnTo>
              <a:lnTo>
                <a:pt x="118730" y="31985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BC15239-133A-4ECA-9E24-E8A528BDDD38}">
      <dsp:nvSpPr>
        <dsp:cNvPr id="0" name=""/>
        <dsp:cNvSpPr/>
      </dsp:nvSpPr>
      <dsp:spPr>
        <a:xfrm>
          <a:off x="393498" y="1336752"/>
          <a:ext cx="130410" cy="2788312"/>
        </a:xfrm>
        <a:custGeom>
          <a:avLst/>
          <a:gdLst/>
          <a:ahLst/>
          <a:cxnLst/>
          <a:rect l="0" t="0" r="0" b="0"/>
          <a:pathLst>
            <a:path>
              <a:moveTo>
                <a:pt x="0" y="0"/>
              </a:moveTo>
              <a:lnTo>
                <a:pt x="0" y="2788312"/>
              </a:lnTo>
              <a:lnTo>
                <a:pt x="130410" y="278831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315E00-1DA5-43FC-9FDA-4ABF399A3C01}">
      <dsp:nvSpPr>
        <dsp:cNvPr id="0" name=""/>
        <dsp:cNvSpPr/>
      </dsp:nvSpPr>
      <dsp:spPr>
        <a:xfrm>
          <a:off x="393498" y="1336752"/>
          <a:ext cx="130410" cy="2294621"/>
        </a:xfrm>
        <a:custGeom>
          <a:avLst/>
          <a:gdLst/>
          <a:ahLst/>
          <a:cxnLst/>
          <a:rect l="0" t="0" r="0" b="0"/>
          <a:pathLst>
            <a:path>
              <a:moveTo>
                <a:pt x="0" y="0"/>
              </a:moveTo>
              <a:lnTo>
                <a:pt x="0" y="2294621"/>
              </a:lnTo>
              <a:lnTo>
                <a:pt x="130410" y="229462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E9DE297-8508-4F72-9F9E-F9E448CED377}">
      <dsp:nvSpPr>
        <dsp:cNvPr id="0" name=""/>
        <dsp:cNvSpPr/>
      </dsp:nvSpPr>
      <dsp:spPr>
        <a:xfrm>
          <a:off x="393498" y="1336752"/>
          <a:ext cx="130410" cy="1800930"/>
        </a:xfrm>
        <a:custGeom>
          <a:avLst/>
          <a:gdLst/>
          <a:ahLst/>
          <a:cxnLst/>
          <a:rect l="0" t="0" r="0" b="0"/>
          <a:pathLst>
            <a:path>
              <a:moveTo>
                <a:pt x="0" y="0"/>
              </a:moveTo>
              <a:lnTo>
                <a:pt x="0" y="1800930"/>
              </a:lnTo>
              <a:lnTo>
                <a:pt x="130410" y="180093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40EC3B-431E-49EC-BA5F-0BC142D01A55}">
      <dsp:nvSpPr>
        <dsp:cNvPr id="0" name=""/>
        <dsp:cNvSpPr/>
      </dsp:nvSpPr>
      <dsp:spPr>
        <a:xfrm>
          <a:off x="393498" y="1336752"/>
          <a:ext cx="130410" cy="1307238"/>
        </a:xfrm>
        <a:custGeom>
          <a:avLst/>
          <a:gdLst/>
          <a:ahLst/>
          <a:cxnLst/>
          <a:rect l="0" t="0" r="0" b="0"/>
          <a:pathLst>
            <a:path>
              <a:moveTo>
                <a:pt x="0" y="0"/>
              </a:moveTo>
              <a:lnTo>
                <a:pt x="0" y="1307238"/>
              </a:lnTo>
              <a:lnTo>
                <a:pt x="130410" y="130723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A03402A-C325-4C5A-BA70-D391FFF446FB}">
      <dsp:nvSpPr>
        <dsp:cNvPr id="0" name=""/>
        <dsp:cNvSpPr/>
      </dsp:nvSpPr>
      <dsp:spPr>
        <a:xfrm>
          <a:off x="393498" y="1336752"/>
          <a:ext cx="130410" cy="813547"/>
        </a:xfrm>
        <a:custGeom>
          <a:avLst/>
          <a:gdLst/>
          <a:ahLst/>
          <a:cxnLst/>
          <a:rect l="0" t="0" r="0" b="0"/>
          <a:pathLst>
            <a:path>
              <a:moveTo>
                <a:pt x="0" y="0"/>
              </a:moveTo>
              <a:lnTo>
                <a:pt x="0" y="813547"/>
              </a:lnTo>
              <a:lnTo>
                <a:pt x="130410" y="81354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AC41AE6-5AD6-4229-8B3A-3C035F7E4A00}">
      <dsp:nvSpPr>
        <dsp:cNvPr id="0" name=""/>
        <dsp:cNvSpPr/>
      </dsp:nvSpPr>
      <dsp:spPr>
        <a:xfrm>
          <a:off x="393498" y="1336752"/>
          <a:ext cx="130410" cy="319856"/>
        </a:xfrm>
        <a:custGeom>
          <a:avLst/>
          <a:gdLst/>
          <a:ahLst/>
          <a:cxnLst/>
          <a:rect l="0" t="0" r="0" b="0"/>
          <a:pathLst>
            <a:path>
              <a:moveTo>
                <a:pt x="0" y="0"/>
              </a:moveTo>
              <a:lnTo>
                <a:pt x="0" y="319856"/>
              </a:lnTo>
              <a:lnTo>
                <a:pt x="130410" y="31985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2F204CF-2F83-4322-B7EB-1BDDB5AE53A0}">
      <dsp:nvSpPr>
        <dsp:cNvPr id="0" name=""/>
        <dsp:cNvSpPr/>
      </dsp:nvSpPr>
      <dsp:spPr>
        <a:xfrm>
          <a:off x="671633" y="349370"/>
          <a:ext cx="2724028" cy="639712"/>
        </a:xfrm>
        <a:custGeom>
          <a:avLst/>
          <a:gdLst/>
          <a:ahLst/>
          <a:cxnLst/>
          <a:rect l="0" t="0" r="0" b="0"/>
          <a:pathLst>
            <a:path>
              <a:moveTo>
                <a:pt x="2724028" y="0"/>
              </a:moveTo>
              <a:lnTo>
                <a:pt x="2724028" y="566701"/>
              </a:lnTo>
              <a:lnTo>
                <a:pt x="0" y="566701"/>
              </a:lnTo>
              <a:lnTo>
                <a:pt x="0" y="63971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1A2641-F8E4-424B-9B08-EC386D82C50E}">
      <dsp:nvSpPr>
        <dsp:cNvPr id="0" name=""/>
        <dsp:cNvSpPr/>
      </dsp:nvSpPr>
      <dsp:spPr>
        <a:xfrm>
          <a:off x="1434804" y="1830444"/>
          <a:ext cx="104300" cy="1307238"/>
        </a:xfrm>
        <a:custGeom>
          <a:avLst/>
          <a:gdLst/>
          <a:ahLst/>
          <a:cxnLst/>
          <a:rect l="0" t="0" r="0" b="0"/>
          <a:pathLst>
            <a:path>
              <a:moveTo>
                <a:pt x="0" y="0"/>
              </a:moveTo>
              <a:lnTo>
                <a:pt x="0" y="1307238"/>
              </a:lnTo>
              <a:lnTo>
                <a:pt x="104300" y="130723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648A1E0-B40E-496D-91D3-0E593085E0C8}">
      <dsp:nvSpPr>
        <dsp:cNvPr id="0" name=""/>
        <dsp:cNvSpPr/>
      </dsp:nvSpPr>
      <dsp:spPr>
        <a:xfrm>
          <a:off x="1434804" y="1830444"/>
          <a:ext cx="104300" cy="813547"/>
        </a:xfrm>
        <a:custGeom>
          <a:avLst/>
          <a:gdLst/>
          <a:ahLst/>
          <a:cxnLst/>
          <a:rect l="0" t="0" r="0" b="0"/>
          <a:pathLst>
            <a:path>
              <a:moveTo>
                <a:pt x="0" y="0"/>
              </a:moveTo>
              <a:lnTo>
                <a:pt x="0" y="813547"/>
              </a:lnTo>
              <a:lnTo>
                <a:pt x="104300" y="81354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1826EA9-0EBE-46D6-81CD-09E9A56AD15D}">
      <dsp:nvSpPr>
        <dsp:cNvPr id="0" name=""/>
        <dsp:cNvSpPr/>
      </dsp:nvSpPr>
      <dsp:spPr>
        <a:xfrm>
          <a:off x="1434804" y="1830444"/>
          <a:ext cx="104300" cy="319856"/>
        </a:xfrm>
        <a:custGeom>
          <a:avLst/>
          <a:gdLst/>
          <a:ahLst/>
          <a:cxnLst/>
          <a:rect l="0" t="0" r="0" b="0"/>
          <a:pathLst>
            <a:path>
              <a:moveTo>
                <a:pt x="0" y="0"/>
              </a:moveTo>
              <a:lnTo>
                <a:pt x="0" y="319856"/>
              </a:lnTo>
              <a:lnTo>
                <a:pt x="104300" y="31985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6A38A4-9A07-4FEA-B18C-012EC27E97A4}">
      <dsp:nvSpPr>
        <dsp:cNvPr id="0" name=""/>
        <dsp:cNvSpPr/>
      </dsp:nvSpPr>
      <dsp:spPr>
        <a:xfrm>
          <a:off x="1712940" y="1336752"/>
          <a:ext cx="420680" cy="146021"/>
        </a:xfrm>
        <a:custGeom>
          <a:avLst/>
          <a:gdLst/>
          <a:ahLst/>
          <a:cxnLst/>
          <a:rect l="0" t="0" r="0" b="0"/>
          <a:pathLst>
            <a:path>
              <a:moveTo>
                <a:pt x="420680" y="0"/>
              </a:moveTo>
              <a:lnTo>
                <a:pt x="420680" y="73010"/>
              </a:lnTo>
              <a:lnTo>
                <a:pt x="0" y="73010"/>
              </a:lnTo>
              <a:lnTo>
                <a:pt x="0" y="14602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12CC5A-3A3C-4950-A898-FD3416E19A63}">
      <dsp:nvSpPr>
        <dsp:cNvPr id="0" name=""/>
        <dsp:cNvSpPr/>
      </dsp:nvSpPr>
      <dsp:spPr>
        <a:xfrm>
          <a:off x="2276165" y="1830444"/>
          <a:ext cx="104300" cy="2294621"/>
        </a:xfrm>
        <a:custGeom>
          <a:avLst/>
          <a:gdLst/>
          <a:ahLst/>
          <a:cxnLst/>
          <a:rect l="0" t="0" r="0" b="0"/>
          <a:pathLst>
            <a:path>
              <a:moveTo>
                <a:pt x="0" y="0"/>
              </a:moveTo>
              <a:lnTo>
                <a:pt x="0" y="2294621"/>
              </a:lnTo>
              <a:lnTo>
                <a:pt x="104300" y="229462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1507F6C-9F83-43ED-8B01-6340DF7C0569}">
      <dsp:nvSpPr>
        <dsp:cNvPr id="0" name=""/>
        <dsp:cNvSpPr/>
      </dsp:nvSpPr>
      <dsp:spPr>
        <a:xfrm>
          <a:off x="2276165" y="1830444"/>
          <a:ext cx="104300" cy="1800930"/>
        </a:xfrm>
        <a:custGeom>
          <a:avLst/>
          <a:gdLst/>
          <a:ahLst/>
          <a:cxnLst/>
          <a:rect l="0" t="0" r="0" b="0"/>
          <a:pathLst>
            <a:path>
              <a:moveTo>
                <a:pt x="0" y="0"/>
              </a:moveTo>
              <a:lnTo>
                <a:pt x="0" y="1800930"/>
              </a:lnTo>
              <a:lnTo>
                <a:pt x="104300" y="180093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A086CDC-0358-4D83-AA99-FC0CA5BB9C33}">
      <dsp:nvSpPr>
        <dsp:cNvPr id="0" name=""/>
        <dsp:cNvSpPr/>
      </dsp:nvSpPr>
      <dsp:spPr>
        <a:xfrm>
          <a:off x="2276165" y="1830444"/>
          <a:ext cx="104300" cy="1307238"/>
        </a:xfrm>
        <a:custGeom>
          <a:avLst/>
          <a:gdLst/>
          <a:ahLst/>
          <a:cxnLst/>
          <a:rect l="0" t="0" r="0" b="0"/>
          <a:pathLst>
            <a:path>
              <a:moveTo>
                <a:pt x="0" y="0"/>
              </a:moveTo>
              <a:lnTo>
                <a:pt x="0" y="1307238"/>
              </a:lnTo>
              <a:lnTo>
                <a:pt x="104300" y="130723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A012078-4C31-47EC-89C8-7147E2C05D97}">
      <dsp:nvSpPr>
        <dsp:cNvPr id="0" name=""/>
        <dsp:cNvSpPr/>
      </dsp:nvSpPr>
      <dsp:spPr>
        <a:xfrm>
          <a:off x="2276165" y="1830444"/>
          <a:ext cx="104300" cy="813547"/>
        </a:xfrm>
        <a:custGeom>
          <a:avLst/>
          <a:gdLst/>
          <a:ahLst/>
          <a:cxnLst/>
          <a:rect l="0" t="0" r="0" b="0"/>
          <a:pathLst>
            <a:path>
              <a:moveTo>
                <a:pt x="0" y="0"/>
              </a:moveTo>
              <a:lnTo>
                <a:pt x="0" y="813547"/>
              </a:lnTo>
              <a:lnTo>
                <a:pt x="104300" y="81354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65A7CB-AAC2-4EE9-8EF2-ECF0E8308B9B}">
      <dsp:nvSpPr>
        <dsp:cNvPr id="0" name=""/>
        <dsp:cNvSpPr/>
      </dsp:nvSpPr>
      <dsp:spPr>
        <a:xfrm>
          <a:off x="2276165" y="1830444"/>
          <a:ext cx="104300" cy="319856"/>
        </a:xfrm>
        <a:custGeom>
          <a:avLst/>
          <a:gdLst/>
          <a:ahLst/>
          <a:cxnLst/>
          <a:rect l="0" t="0" r="0" b="0"/>
          <a:pathLst>
            <a:path>
              <a:moveTo>
                <a:pt x="0" y="0"/>
              </a:moveTo>
              <a:lnTo>
                <a:pt x="0" y="319856"/>
              </a:lnTo>
              <a:lnTo>
                <a:pt x="104300" y="31985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5E82D24-CB87-4E21-957C-DE9BFB4F1B4B}">
      <dsp:nvSpPr>
        <dsp:cNvPr id="0" name=""/>
        <dsp:cNvSpPr/>
      </dsp:nvSpPr>
      <dsp:spPr>
        <a:xfrm>
          <a:off x="2133620" y="1336752"/>
          <a:ext cx="420680" cy="146021"/>
        </a:xfrm>
        <a:custGeom>
          <a:avLst/>
          <a:gdLst/>
          <a:ahLst/>
          <a:cxnLst/>
          <a:rect l="0" t="0" r="0" b="0"/>
          <a:pathLst>
            <a:path>
              <a:moveTo>
                <a:pt x="0" y="0"/>
              </a:moveTo>
              <a:lnTo>
                <a:pt x="0" y="73010"/>
              </a:lnTo>
              <a:lnTo>
                <a:pt x="420680" y="73010"/>
              </a:lnTo>
              <a:lnTo>
                <a:pt x="420680" y="14602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C4889D9-8800-43AD-80E3-4574334903EC}">
      <dsp:nvSpPr>
        <dsp:cNvPr id="0" name=""/>
        <dsp:cNvSpPr/>
      </dsp:nvSpPr>
      <dsp:spPr>
        <a:xfrm>
          <a:off x="2133620" y="349370"/>
          <a:ext cx="1262041" cy="639712"/>
        </a:xfrm>
        <a:custGeom>
          <a:avLst/>
          <a:gdLst/>
          <a:ahLst/>
          <a:cxnLst/>
          <a:rect l="0" t="0" r="0" b="0"/>
          <a:pathLst>
            <a:path>
              <a:moveTo>
                <a:pt x="1262041" y="0"/>
              </a:moveTo>
              <a:lnTo>
                <a:pt x="1262041" y="566701"/>
              </a:lnTo>
              <a:lnTo>
                <a:pt x="0" y="566701"/>
              </a:lnTo>
              <a:lnTo>
                <a:pt x="0" y="63971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FF4A893-7FC6-44FA-9D6A-9DCC97F76A59}">
      <dsp:nvSpPr>
        <dsp:cNvPr id="0" name=""/>
        <dsp:cNvSpPr/>
      </dsp:nvSpPr>
      <dsp:spPr>
        <a:xfrm>
          <a:off x="3117526" y="1336752"/>
          <a:ext cx="104300" cy="4269386"/>
        </a:xfrm>
        <a:custGeom>
          <a:avLst/>
          <a:gdLst/>
          <a:ahLst/>
          <a:cxnLst/>
          <a:rect l="0" t="0" r="0" b="0"/>
          <a:pathLst>
            <a:path>
              <a:moveTo>
                <a:pt x="0" y="0"/>
              </a:moveTo>
              <a:lnTo>
                <a:pt x="0" y="4269386"/>
              </a:lnTo>
              <a:lnTo>
                <a:pt x="104300" y="42693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633516-E1C6-4C75-939E-638E3D2F3B5D}">
      <dsp:nvSpPr>
        <dsp:cNvPr id="0" name=""/>
        <dsp:cNvSpPr/>
      </dsp:nvSpPr>
      <dsp:spPr>
        <a:xfrm>
          <a:off x="3117526" y="1336752"/>
          <a:ext cx="104300" cy="3775695"/>
        </a:xfrm>
        <a:custGeom>
          <a:avLst/>
          <a:gdLst/>
          <a:ahLst/>
          <a:cxnLst/>
          <a:rect l="0" t="0" r="0" b="0"/>
          <a:pathLst>
            <a:path>
              <a:moveTo>
                <a:pt x="0" y="0"/>
              </a:moveTo>
              <a:lnTo>
                <a:pt x="0" y="3775695"/>
              </a:lnTo>
              <a:lnTo>
                <a:pt x="104300" y="377569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2747D9A-DB37-4CB6-810B-A20D41D1D255}">
      <dsp:nvSpPr>
        <dsp:cNvPr id="0" name=""/>
        <dsp:cNvSpPr/>
      </dsp:nvSpPr>
      <dsp:spPr>
        <a:xfrm>
          <a:off x="3291361" y="2324135"/>
          <a:ext cx="104300" cy="2294621"/>
        </a:xfrm>
        <a:custGeom>
          <a:avLst/>
          <a:gdLst/>
          <a:ahLst/>
          <a:cxnLst/>
          <a:rect l="0" t="0" r="0" b="0"/>
          <a:pathLst>
            <a:path>
              <a:moveTo>
                <a:pt x="0" y="0"/>
              </a:moveTo>
              <a:lnTo>
                <a:pt x="0" y="2294621"/>
              </a:lnTo>
              <a:lnTo>
                <a:pt x="104300" y="229462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F425384-62B1-4A3E-A786-03C50FF9DA52}">
      <dsp:nvSpPr>
        <dsp:cNvPr id="0" name=""/>
        <dsp:cNvSpPr/>
      </dsp:nvSpPr>
      <dsp:spPr>
        <a:xfrm>
          <a:off x="3291361" y="2324135"/>
          <a:ext cx="104300" cy="1800930"/>
        </a:xfrm>
        <a:custGeom>
          <a:avLst/>
          <a:gdLst/>
          <a:ahLst/>
          <a:cxnLst/>
          <a:rect l="0" t="0" r="0" b="0"/>
          <a:pathLst>
            <a:path>
              <a:moveTo>
                <a:pt x="0" y="0"/>
              </a:moveTo>
              <a:lnTo>
                <a:pt x="0" y="1800930"/>
              </a:lnTo>
              <a:lnTo>
                <a:pt x="104300" y="180093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5CF38E-F36A-4B66-AEBB-28A97820BEEF}">
      <dsp:nvSpPr>
        <dsp:cNvPr id="0" name=""/>
        <dsp:cNvSpPr/>
      </dsp:nvSpPr>
      <dsp:spPr>
        <a:xfrm>
          <a:off x="3291361" y="2324135"/>
          <a:ext cx="104300" cy="1307238"/>
        </a:xfrm>
        <a:custGeom>
          <a:avLst/>
          <a:gdLst/>
          <a:ahLst/>
          <a:cxnLst/>
          <a:rect l="0" t="0" r="0" b="0"/>
          <a:pathLst>
            <a:path>
              <a:moveTo>
                <a:pt x="0" y="0"/>
              </a:moveTo>
              <a:lnTo>
                <a:pt x="0" y="1307238"/>
              </a:lnTo>
              <a:lnTo>
                <a:pt x="104300" y="130723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593B9F3-EEFA-4329-AFE7-59B9A25FBB7B}">
      <dsp:nvSpPr>
        <dsp:cNvPr id="0" name=""/>
        <dsp:cNvSpPr/>
      </dsp:nvSpPr>
      <dsp:spPr>
        <a:xfrm>
          <a:off x="3291361" y="2324135"/>
          <a:ext cx="104300" cy="813547"/>
        </a:xfrm>
        <a:custGeom>
          <a:avLst/>
          <a:gdLst/>
          <a:ahLst/>
          <a:cxnLst/>
          <a:rect l="0" t="0" r="0" b="0"/>
          <a:pathLst>
            <a:path>
              <a:moveTo>
                <a:pt x="0" y="0"/>
              </a:moveTo>
              <a:lnTo>
                <a:pt x="0" y="813547"/>
              </a:lnTo>
              <a:lnTo>
                <a:pt x="104300" y="81354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A2CC727-EA6B-44CB-BCC5-71E26D8010DE}">
      <dsp:nvSpPr>
        <dsp:cNvPr id="0" name=""/>
        <dsp:cNvSpPr/>
      </dsp:nvSpPr>
      <dsp:spPr>
        <a:xfrm>
          <a:off x="3291361" y="2324135"/>
          <a:ext cx="104300" cy="319856"/>
        </a:xfrm>
        <a:custGeom>
          <a:avLst/>
          <a:gdLst/>
          <a:ahLst/>
          <a:cxnLst/>
          <a:rect l="0" t="0" r="0" b="0"/>
          <a:pathLst>
            <a:path>
              <a:moveTo>
                <a:pt x="0" y="0"/>
              </a:moveTo>
              <a:lnTo>
                <a:pt x="0" y="319856"/>
              </a:lnTo>
              <a:lnTo>
                <a:pt x="104300" y="31985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FC6CF9-6251-4908-949D-A5213DF29366}">
      <dsp:nvSpPr>
        <dsp:cNvPr id="0" name=""/>
        <dsp:cNvSpPr/>
      </dsp:nvSpPr>
      <dsp:spPr>
        <a:xfrm>
          <a:off x="3117526" y="1336752"/>
          <a:ext cx="104300" cy="813547"/>
        </a:xfrm>
        <a:custGeom>
          <a:avLst/>
          <a:gdLst/>
          <a:ahLst/>
          <a:cxnLst/>
          <a:rect l="0" t="0" r="0" b="0"/>
          <a:pathLst>
            <a:path>
              <a:moveTo>
                <a:pt x="0" y="0"/>
              </a:moveTo>
              <a:lnTo>
                <a:pt x="0" y="813547"/>
              </a:lnTo>
              <a:lnTo>
                <a:pt x="104300" y="81354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8ACBED-E7C5-48CB-9A84-9A37751E61D9}">
      <dsp:nvSpPr>
        <dsp:cNvPr id="0" name=""/>
        <dsp:cNvSpPr/>
      </dsp:nvSpPr>
      <dsp:spPr>
        <a:xfrm>
          <a:off x="3117526" y="1336752"/>
          <a:ext cx="104300" cy="319856"/>
        </a:xfrm>
        <a:custGeom>
          <a:avLst/>
          <a:gdLst/>
          <a:ahLst/>
          <a:cxnLst/>
          <a:rect l="0" t="0" r="0" b="0"/>
          <a:pathLst>
            <a:path>
              <a:moveTo>
                <a:pt x="0" y="0"/>
              </a:moveTo>
              <a:lnTo>
                <a:pt x="0" y="319856"/>
              </a:lnTo>
              <a:lnTo>
                <a:pt x="104300" y="31985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0A9781E-A461-4E41-99CD-C0B6F421E3E6}">
      <dsp:nvSpPr>
        <dsp:cNvPr id="0" name=""/>
        <dsp:cNvSpPr/>
      </dsp:nvSpPr>
      <dsp:spPr>
        <a:xfrm>
          <a:off x="3349942" y="349370"/>
          <a:ext cx="91440" cy="639712"/>
        </a:xfrm>
        <a:custGeom>
          <a:avLst/>
          <a:gdLst/>
          <a:ahLst/>
          <a:cxnLst/>
          <a:rect l="0" t="0" r="0" b="0"/>
          <a:pathLst>
            <a:path>
              <a:moveTo>
                <a:pt x="45720" y="0"/>
              </a:moveTo>
              <a:lnTo>
                <a:pt x="45720" y="63971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E71A41-D544-48C1-8957-D82536585CF6}">
      <dsp:nvSpPr>
        <dsp:cNvPr id="0" name=""/>
        <dsp:cNvSpPr/>
      </dsp:nvSpPr>
      <dsp:spPr>
        <a:xfrm>
          <a:off x="4132722" y="1336752"/>
          <a:ext cx="104300" cy="2788312"/>
        </a:xfrm>
        <a:custGeom>
          <a:avLst/>
          <a:gdLst/>
          <a:ahLst/>
          <a:cxnLst/>
          <a:rect l="0" t="0" r="0" b="0"/>
          <a:pathLst>
            <a:path>
              <a:moveTo>
                <a:pt x="0" y="0"/>
              </a:moveTo>
              <a:lnTo>
                <a:pt x="0" y="2788312"/>
              </a:lnTo>
              <a:lnTo>
                <a:pt x="104300" y="278831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CA71092-AEDA-449F-BD71-322E8EF35F82}">
      <dsp:nvSpPr>
        <dsp:cNvPr id="0" name=""/>
        <dsp:cNvSpPr/>
      </dsp:nvSpPr>
      <dsp:spPr>
        <a:xfrm>
          <a:off x="4132722" y="1336752"/>
          <a:ext cx="104300" cy="2294621"/>
        </a:xfrm>
        <a:custGeom>
          <a:avLst/>
          <a:gdLst/>
          <a:ahLst/>
          <a:cxnLst/>
          <a:rect l="0" t="0" r="0" b="0"/>
          <a:pathLst>
            <a:path>
              <a:moveTo>
                <a:pt x="0" y="0"/>
              </a:moveTo>
              <a:lnTo>
                <a:pt x="0" y="2294621"/>
              </a:lnTo>
              <a:lnTo>
                <a:pt x="104300" y="229462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6924761-349B-4E12-B0CB-C5EED3A142E1}">
      <dsp:nvSpPr>
        <dsp:cNvPr id="0" name=""/>
        <dsp:cNvSpPr/>
      </dsp:nvSpPr>
      <dsp:spPr>
        <a:xfrm>
          <a:off x="4132722" y="1336752"/>
          <a:ext cx="104300" cy="1800930"/>
        </a:xfrm>
        <a:custGeom>
          <a:avLst/>
          <a:gdLst/>
          <a:ahLst/>
          <a:cxnLst/>
          <a:rect l="0" t="0" r="0" b="0"/>
          <a:pathLst>
            <a:path>
              <a:moveTo>
                <a:pt x="0" y="0"/>
              </a:moveTo>
              <a:lnTo>
                <a:pt x="0" y="1800930"/>
              </a:lnTo>
              <a:lnTo>
                <a:pt x="104300" y="180093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248C1E-8FB7-4C54-9E6C-17CD7687EF00}">
      <dsp:nvSpPr>
        <dsp:cNvPr id="0" name=""/>
        <dsp:cNvSpPr/>
      </dsp:nvSpPr>
      <dsp:spPr>
        <a:xfrm>
          <a:off x="4132722" y="1336752"/>
          <a:ext cx="104300" cy="1307238"/>
        </a:xfrm>
        <a:custGeom>
          <a:avLst/>
          <a:gdLst/>
          <a:ahLst/>
          <a:cxnLst/>
          <a:rect l="0" t="0" r="0" b="0"/>
          <a:pathLst>
            <a:path>
              <a:moveTo>
                <a:pt x="0" y="0"/>
              </a:moveTo>
              <a:lnTo>
                <a:pt x="0" y="1307238"/>
              </a:lnTo>
              <a:lnTo>
                <a:pt x="104300" y="130723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AE6578C-27C6-44EA-BA0E-87D371A0AF04}">
      <dsp:nvSpPr>
        <dsp:cNvPr id="0" name=""/>
        <dsp:cNvSpPr/>
      </dsp:nvSpPr>
      <dsp:spPr>
        <a:xfrm>
          <a:off x="4132722" y="1336752"/>
          <a:ext cx="120773" cy="854732"/>
        </a:xfrm>
        <a:custGeom>
          <a:avLst/>
          <a:gdLst/>
          <a:ahLst/>
          <a:cxnLst/>
          <a:rect l="0" t="0" r="0" b="0"/>
          <a:pathLst>
            <a:path>
              <a:moveTo>
                <a:pt x="0" y="0"/>
              </a:moveTo>
              <a:lnTo>
                <a:pt x="0" y="854732"/>
              </a:lnTo>
              <a:lnTo>
                <a:pt x="120773" y="85473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A481136-46BB-4607-B471-59FBB564AC3C}">
      <dsp:nvSpPr>
        <dsp:cNvPr id="0" name=""/>
        <dsp:cNvSpPr/>
      </dsp:nvSpPr>
      <dsp:spPr>
        <a:xfrm>
          <a:off x="4132722" y="1336752"/>
          <a:ext cx="104300" cy="319856"/>
        </a:xfrm>
        <a:custGeom>
          <a:avLst/>
          <a:gdLst/>
          <a:ahLst/>
          <a:cxnLst/>
          <a:rect l="0" t="0" r="0" b="0"/>
          <a:pathLst>
            <a:path>
              <a:moveTo>
                <a:pt x="0" y="0"/>
              </a:moveTo>
              <a:lnTo>
                <a:pt x="0" y="319856"/>
              </a:lnTo>
              <a:lnTo>
                <a:pt x="104300" y="31985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F1F63AF-4D04-4121-8E88-EFA29476EC42}">
      <dsp:nvSpPr>
        <dsp:cNvPr id="0" name=""/>
        <dsp:cNvSpPr/>
      </dsp:nvSpPr>
      <dsp:spPr>
        <a:xfrm>
          <a:off x="3395662" y="349370"/>
          <a:ext cx="1015196" cy="639712"/>
        </a:xfrm>
        <a:custGeom>
          <a:avLst/>
          <a:gdLst/>
          <a:ahLst/>
          <a:cxnLst/>
          <a:rect l="0" t="0" r="0" b="0"/>
          <a:pathLst>
            <a:path>
              <a:moveTo>
                <a:pt x="0" y="0"/>
              </a:moveTo>
              <a:lnTo>
                <a:pt x="0" y="566701"/>
              </a:lnTo>
              <a:lnTo>
                <a:pt x="1015196" y="566701"/>
              </a:lnTo>
              <a:lnTo>
                <a:pt x="1015196" y="63971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D7835A-9CC7-4601-A34C-E479AE2604B6}">
      <dsp:nvSpPr>
        <dsp:cNvPr id="0" name=""/>
        <dsp:cNvSpPr/>
      </dsp:nvSpPr>
      <dsp:spPr>
        <a:xfrm>
          <a:off x="4974083" y="1336752"/>
          <a:ext cx="104300" cy="2294621"/>
        </a:xfrm>
        <a:custGeom>
          <a:avLst/>
          <a:gdLst/>
          <a:ahLst/>
          <a:cxnLst/>
          <a:rect l="0" t="0" r="0" b="0"/>
          <a:pathLst>
            <a:path>
              <a:moveTo>
                <a:pt x="0" y="0"/>
              </a:moveTo>
              <a:lnTo>
                <a:pt x="0" y="2294621"/>
              </a:lnTo>
              <a:lnTo>
                <a:pt x="104300" y="229462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CB41F4A-7EB2-45CF-B667-5A252316E711}">
      <dsp:nvSpPr>
        <dsp:cNvPr id="0" name=""/>
        <dsp:cNvSpPr/>
      </dsp:nvSpPr>
      <dsp:spPr>
        <a:xfrm>
          <a:off x="4974083" y="1336752"/>
          <a:ext cx="104300" cy="1800930"/>
        </a:xfrm>
        <a:custGeom>
          <a:avLst/>
          <a:gdLst/>
          <a:ahLst/>
          <a:cxnLst/>
          <a:rect l="0" t="0" r="0" b="0"/>
          <a:pathLst>
            <a:path>
              <a:moveTo>
                <a:pt x="0" y="0"/>
              </a:moveTo>
              <a:lnTo>
                <a:pt x="0" y="1800930"/>
              </a:lnTo>
              <a:lnTo>
                <a:pt x="104300" y="180093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5209824-ABBB-47F3-8E2A-89DFC70A72F6}">
      <dsp:nvSpPr>
        <dsp:cNvPr id="0" name=""/>
        <dsp:cNvSpPr/>
      </dsp:nvSpPr>
      <dsp:spPr>
        <a:xfrm>
          <a:off x="4974083" y="1336752"/>
          <a:ext cx="104300" cy="1307238"/>
        </a:xfrm>
        <a:custGeom>
          <a:avLst/>
          <a:gdLst/>
          <a:ahLst/>
          <a:cxnLst/>
          <a:rect l="0" t="0" r="0" b="0"/>
          <a:pathLst>
            <a:path>
              <a:moveTo>
                <a:pt x="0" y="0"/>
              </a:moveTo>
              <a:lnTo>
                <a:pt x="0" y="1307238"/>
              </a:lnTo>
              <a:lnTo>
                <a:pt x="104300" y="130723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1984FD2-10D2-4CCA-B281-0FC26C657EA3}">
      <dsp:nvSpPr>
        <dsp:cNvPr id="0" name=""/>
        <dsp:cNvSpPr/>
      </dsp:nvSpPr>
      <dsp:spPr>
        <a:xfrm>
          <a:off x="4974083" y="1336752"/>
          <a:ext cx="104300" cy="813547"/>
        </a:xfrm>
        <a:custGeom>
          <a:avLst/>
          <a:gdLst/>
          <a:ahLst/>
          <a:cxnLst/>
          <a:rect l="0" t="0" r="0" b="0"/>
          <a:pathLst>
            <a:path>
              <a:moveTo>
                <a:pt x="0" y="0"/>
              </a:moveTo>
              <a:lnTo>
                <a:pt x="0" y="813547"/>
              </a:lnTo>
              <a:lnTo>
                <a:pt x="104300" y="81354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5DC94-08D6-45A0-8426-8CDDCB001A42}">
      <dsp:nvSpPr>
        <dsp:cNvPr id="0" name=""/>
        <dsp:cNvSpPr/>
      </dsp:nvSpPr>
      <dsp:spPr>
        <a:xfrm>
          <a:off x="4974083" y="1336752"/>
          <a:ext cx="104300" cy="319856"/>
        </a:xfrm>
        <a:custGeom>
          <a:avLst/>
          <a:gdLst/>
          <a:ahLst/>
          <a:cxnLst/>
          <a:rect l="0" t="0" r="0" b="0"/>
          <a:pathLst>
            <a:path>
              <a:moveTo>
                <a:pt x="0" y="0"/>
              </a:moveTo>
              <a:lnTo>
                <a:pt x="0" y="319856"/>
              </a:lnTo>
              <a:lnTo>
                <a:pt x="104300" y="31985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DEBFD05-C0A4-4D73-A64F-00CCDCB5E01B}">
      <dsp:nvSpPr>
        <dsp:cNvPr id="0" name=""/>
        <dsp:cNvSpPr/>
      </dsp:nvSpPr>
      <dsp:spPr>
        <a:xfrm>
          <a:off x="3395662" y="349370"/>
          <a:ext cx="1856557" cy="639712"/>
        </a:xfrm>
        <a:custGeom>
          <a:avLst/>
          <a:gdLst/>
          <a:ahLst/>
          <a:cxnLst/>
          <a:rect l="0" t="0" r="0" b="0"/>
          <a:pathLst>
            <a:path>
              <a:moveTo>
                <a:pt x="0" y="0"/>
              </a:moveTo>
              <a:lnTo>
                <a:pt x="0" y="566701"/>
              </a:lnTo>
              <a:lnTo>
                <a:pt x="1856557" y="566701"/>
              </a:lnTo>
              <a:lnTo>
                <a:pt x="1856557" y="63971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FC8E24E-8B16-4099-9373-5D646C2322B3}">
      <dsp:nvSpPr>
        <dsp:cNvPr id="0" name=""/>
        <dsp:cNvSpPr/>
      </dsp:nvSpPr>
      <dsp:spPr>
        <a:xfrm>
          <a:off x="3395662" y="349370"/>
          <a:ext cx="2697918" cy="639712"/>
        </a:xfrm>
        <a:custGeom>
          <a:avLst/>
          <a:gdLst/>
          <a:ahLst/>
          <a:cxnLst/>
          <a:rect l="0" t="0" r="0" b="0"/>
          <a:pathLst>
            <a:path>
              <a:moveTo>
                <a:pt x="0" y="0"/>
              </a:moveTo>
              <a:lnTo>
                <a:pt x="0" y="566701"/>
              </a:lnTo>
              <a:lnTo>
                <a:pt x="2697918" y="566701"/>
              </a:lnTo>
              <a:lnTo>
                <a:pt x="2697918" y="63971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7C4B03-12F7-4F7E-9B91-9DE622AC3C9B}">
      <dsp:nvSpPr>
        <dsp:cNvPr id="0" name=""/>
        <dsp:cNvSpPr/>
      </dsp:nvSpPr>
      <dsp:spPr>
        <a:xfrm>
          <a:off x="3047992" y="1700"/>
          <a:ext cx="695339" cy="347669"/>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Accounts Module</a:t>
          </a:r>
        </a:p>
      </dsp:txBody>
      <dsp:txXfrm>
        <a:off x="3047992" y="1700"/>
        <a:ext cx="695339" cy="347669"/>
      </dsp:txXfrm>
    </dsp:sp>
    <dsp:sp modelId="{5AF5AE3C-F664-4919-811E-F1DF4D49EBAB}">
      <dsp:nvSpPr>
        <dsp:cNvPr id="0" name=""/>
        <dsp:cNvSpPr/>
      </dsp:nvSpPr>
      <dsp:spPr>
        <a:xfrm>
          <a:off x="5745911" y="989083"/>
          <a:ext cx="695339" cy="347669"/>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Send SMS</a:t>
          </a:r>
        </a:p>
      </dsp:txBody>
      <dsp:txXfrm>
        <a:off x="5745911" y="989083"/>
        <a:ext cx="695339" cy="347669"/>
      </dsp:txXfrm>
    </dsp:sp>
    <dsp:sp modelId="{F4661DAB-C19A-4CD3-B76E-5C6E5EC63B8E}">
      <dsp:nvSpPr>
        <dsp:cNvPr id="0" name=""/>
        <dsp:cNvSpPr/>
      </dsp:nvSpPr>
      <dsp:spPr>
        <a:xfrm>
          <a:off x="4904549" y="989083"/>
          <a:ext cx="695339" cy="347669"/>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Reports</a:t>
          </a:r>
        </a:p>
      </dsp:txBody>
      <dsp:txXfrm>
        <a:off x="4904549" y="989083"/>
        <a:ext cx="695339" cy="347669"/>
      </dsp:txXfrm>
    </dsp:sp>
    <dsp:sp modelId="{7D2F976F-5668-44FB-9F2A-80EED7704AED}">
      <dsp:nvSpPr>
        <dsp:cNvPr id="0" name=""/>
        <dsp:cNvSpPr/>
      </dsp:nvSpPr>
      <dsp:spPr>
        <a:xfrm>
          <a:off x="5078384" y="1482774"/>
          <a:ext cx="695339" cy="347669"/>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Taxpayers Account</a:t>
          </a:r>
        </a:p>
      </dsp:txBody>
      <dsp:txXfrm>
        <a:off x="5078384" y="1482774"/>
        <a:ext cx="695339" cy="347669"/>
      </dsp:txXfrm>
    </dsp:sp>
    <dsp:sp modelId="{66214028-1490-4377-A1DB-ED832EE7CC2B}">
      <dsp:nvSpPr>
        <dsp:cNvPr id="0" name=""/>
        <dsp:cNvSpPr/>
      </dsp:nvSpPr>
      <dsp:spPr>
        <a:xfrm>
          <a:off x="5078384" y="1976465"/>
          <a:ext cx="695339" cy="347669"/>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Annual Revenue</a:t>
          </a:r>
        </a:p>
      </dsp:txBody>
      <dsp:txXfrm>
        <a:off x="5078384" y="1976465"/>
        <a:ext cx="695339" cy="347669"/>
      </dsp:txXfrm>
    </dsp:sp>
    <dsp:sp modelId="{0349B2CA-51B2-4D51-B5B3-59ABE98AD6C3}">
      <dsp:nvSpPr>
        <dsp:cNvPr id="0" name=""/>
        <dsp:cNvSpPr/>
      </dsp:nvSpPr>
      <dsp:spPr>
        <a:xfrm>
          <a:off x="5078384" y="2470156"/>
          <a:ext cx="695339" cy="347669"/>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Stop Filer / Non Filer</a:t>
          </a:r>
        </a:p>
      </dsp:txBody>
      <dsp:txXfrm>
        <a:off x="5078384" y="2470156"/>
        <a:ext cx="695339" cy="347669"/>
      </dsp:txXfrm>
    </dsp:sp>
    <dsp:sp modelId="{20F775FF-3A96-4915-9448-BE92BC4F6736}">
      <dsp:nvSpPr>
        <dsp:cNvPr id="0" name=""/>
        <dsp:cNvSpPr/>
      </dsp:nvSpPr>
      <dsp:spPr>
        <a:xfrm>
          <a:off x="5078384" y="2963848"/>
          <a:ext cx="695339" cy="347669"/>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Payments</a:t>
          </a:r>
        </a:p>
      </dsp:txBody>
      <dsp:txXfrm>
        <a:off x="5078384" y="2963848"/>
        <a:ext cx="695339" cy="347669"/>
      </dsp:txXfrm>
    </dsp:sp>
    <dsp:sp modelId="{E6EC9080-2B14-4FC6-BEDB-66403CD15CDE}">
      <dsp:nvSpPr>
        <dsp:cNvPr id="0" name=""/>
        <dsp:cNvSpPr/>
      </dsp:nvSpPr>
      <dsp:spPr>
        <a:xfrm>
          <a:off x="5078384" y="3457539"/>
          <a:ext cx="695339" cy="347669"/>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Dashboard</a:t>
          </a:r>
        </a:p>
      </dsp:txBody>
      <dsp:txXfrm>
        <a:off x="5078384" y="3457539"/>
        <a:ext cx="695339" cy="347669"/>
      </dsp:txXfrm>
    </dsp:sp>
    <dsp:sp modelId="{0014610A-5B2F-4853-B766-B41472B4D9F3}">
      <dsp:nvSpPr>
        <dsp:cNvPr id="0" name=""/>
        <dsp:cNvSpPr/>
      </dsp:nvSpPr>
      <dsp:spPr>
        <a:xfrm>
          <a:off x="4063188" y="989083"/>
          <a:ext cx="695339" cy="347669"/>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Audit</a:t>
          </a:r>
        </a:p>
      </dsp:txBody>
      <dsp:txXfrm>
        <a:off x="4063188" y="989083"/>
        <a:ext cx="695339" cy="347669"/>
      </dsp:txXfrm>
    </dsp:sp>
    <dsp:sp modelId="{7AABFDC2-F0C4-43ED-9DE2-B3ED848DD0B2}">
      <dsp:nvSpPr>
        <dsp:cNvPr id="0" name=""/>
        <dsp:cNvSpPr/>
      </dsp:nvSpPr>
      <dsp:spPr>
        <a:xfrm>
          <a:off x="4237023" y="1482774"/>
          <a:ext cx="695339" cy="347669"/>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Search</a:t>
          </a:r>
        </a:p>
      </dsp:txBody>
      <dsp:txXfrm>
        <a:off x="4237023" y="1482774"/>
        <a:ext cx="695339" cy="347669"/>
      </dsp:txXfrm>
    </dsp:sp>
    <dsp:sp modelId="{68CB21C3-8EC7-4A7B-A8AE-12A50C99475B}">
      <dsp:nvSpPr>
        <dsp:cNvPr id="0" name=""/>
        <dsp:cNvSpPr/>
      </dsp:nvSpPr>
      <dsp:spPr>
        <a:xfrm>
          <a:off x="4253496" y="2017650"/>
          <a:ext cx="695339" cy="347669"/>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New  Audit</a:t>
          </a:r>
        </a:p>
      </dsp:txBody>
      <dsp:txXfrm>
        <a:off x="4253496" y="2017650"/>
        <a:ext cx="695339" cy="347669"/>
      </dsp:txXfrm>
    </dsp:sp>
    <dsp:sp modelId="{AA1FF723-28C2-4E7C-BB3E-D2D03FF550C2}">
      <dsp:nvSpPr>
        <dsp:cNvPr id="0" name=""/>
        <dsp:cNvSpPr/>
      </dsp:nvSpPr>
      <dsp:spPr>
        <a:xfrm>
          <a:off x="4237023" y="2470156"/>
          <a:ext cx="695339" cy="347669"/>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View Audit</a:t>
          </a:r>
        </a:p>
      </dsp:txBody>
      <dsp:txXfrm>
        <a:off x="4237023" y="2470156"/>
        <a:ext cx="695339" cy="347669"/>
      </dsp:txXfrm>
    </dsp:sp>
    <dsp:sp modelId="{4C44EB9B-3556-4EBB-A0F9-0D62F85FD9BD}">
      <dsp:nvSpPr>
        <dsp:cNvPr id="0" name=""/>
        <dsp:cNvSpPr/>
      </dsp:nvSpPr>
      <dsp:spPr>
        <a:xfrm>
          <a:off x="4237023" y="2963848"/>
          <a:ext cx="695339" cy="347669"/>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endParaRPr lang="en-US" sz="600" kern="1200"/>
        </a:p>
        <a:p>
          <a:pPr lvl="0" algn="ctr" defTabSz="266700">
            <a:lnSpc>
              <a:spcPct val="90000"/>
            </a:lnSpc>
            <a:spcBef>
              <a:spcPct val="0"/>
            </a:spcBef>
            <a:spcAft>
              <a:spcPct val="35000"/>
            </a:spcAft>
          </a:pPr>
          <a:r>
            <a:rPr lang="en-US" sz="600" kern="1200"/>
            <a:t>Edit Audit</a:t>
          </a:r>
        </a:p>
        <a:p>
          <a:pPr lvl="0" algn="ctr" defTabSz="266700">
            <a:lnSpc>
              <a:spcPct val="90000"/>
            </a:lnSpc>
            <a:spcBef>
              <a:spcPct val="0"/>
            </a:spcBef>
            <a:spcAft>
              <a:spcPct val="35000"/>
            </a:spcAft>
          </a:pPr>
          <a:endParaRPr lang="en-US" sz="600" kern="1200"/>
        </a:p>
      </dsp:txBody>
      <dsp:txXfrm>
        <a:off x="4237023" y="2963848"/>
        <a:ext cx="695339" cy="347669"/>
      </dsp:txXfrm>
    </dsp:sp>
    <dsp:sp modelId="{5D5658E7-6A36-4888-8A63-A24850FB404F}">
      <dsp:nvSpPr>
        <dsp:cNvPr id="0" name=""/>
        <dsp:cNvSpPr/>
      </dsp:nvSpPr>
      <dsp:spPr>
        <a:xfrm>
          <a:off x="4237023" y="3457539"/>
          <a:ext cx="695339" cy="347669"/>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Print Summary</a:t>
          </a:r>
        </a:p>
      </dsp:txBody>
      <dsp:txXfrm>
        <a:off x="4237023" y="3457539"/>
        <a:ext cx="695339" cy="347669"/>
      </dsp:txXfrm>
    </dsp:sp>
    <dsp:sp modelId="{8F35741D-CE24-4911-903C-9D9E40241B4D}">
      <dsp:nvSpPr>
        <dsp:cNvPr id="0" name=""/>
        <dsp:cNvSpPr/>
      </dsp:nvSpPr>
      <dsp:spPr>
        <a:xfrm>
          <a:off x="4237023" y="3951230"/>
          <a:ext cx="695339" cy="347669"/>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Print Final Report</a:t>
          </a:r>
        </a:p>
      </dsp:txBody>
      <dsp:txXfrm>
        <a:off x="4237023" y="3951230"/>
        <a:ext cx="695339" cy="347669"/>
      </dsp:txXfrm>
    </dsp:sp>
    <dsp:sp modelId="{86277F13-C2C4-4FB3-8CB7-666ECB85E2B3}">
      <dsp:nvSpPr>
        <dsp:cNvPr id="0" name=""/>
        <dsp:cNvSpPr/>
      </dsp:nvSpPr>
      <dsp:spPr>
        <a:xfrm>
          <a:off x="3047992" y="989083"/>
          <a:ext cx="695339" cy="347669"/>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Taxpayers´ Accounts</a:t>
          </a:r>
        </a:p>
      </dsp:txBody>
      <dsp:txXfrm>
        <a:off x="3047992" y="989083"/>
        <a:ext cx="695339" cy="347669"/>
      </dsp:txXfrm>
    </dsp:sp>
    <dsp:sp modelId="{0C3E9CE8-4298-46A9-B59D-6F7C73169049}">
      <dsp:nvSpPr>
        <dsp:cNvPr id="0" name=""/>
        <dsp:cNvSpPr/>
      </dsp:nvSpPr>
      <dsp:spPr>
        <a:xfrm>
          <a:off x="3221827" y="1482774"/>
          <a:ext cx="695339" cy="347669"/>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Search Taxpayer</a:t>
          </a:r>
        </a:p>
      </dsp:txBody>
      <dsp:txXfrm>
        <a:off x="3221827" y="1482774"/>
        <a:ext cx="695339" cy="347669"/>
      </dsp:txXfrm>
    </dsp:sp>
    <dsp:sp modelId="{E60E6A2C-F1A2-4014-A08A-DE538BD431A2}">
      <dsp:nvSpPr>
        <dsp:cNvPr id="0" name=""/>
        <dsp:cNvSpPr/>
      </dsp:nvSpPr>
      <dsp:spPr>
        <a:xfrm>
          <a:off x="3221827" y="1976465"/>
          <a:ext cx="695339" cy="347669"/>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View Account Details</a:t>
          </a:r>
        </a:p>
      </dsp:txBody>
      <dsp:txXfrm>
        <a:off x="3221827" y="1976465"/>
        <a:ext cx="695339" cy="347669"/>
      </dsp:txXfrm>
    </dsp:sp>
    <dsp:sp modelId="{1B1CEDE7-3947-4BD6-9374-FF87F785DD7B}">
      <dsp:nvSpPr>
        <dsp:cNvPr id="0" name=""/>
        <dsp:cNvSpPr/>
      </dsp:nvSpPr>
      <dsp:spPr>
        <a:xfrm>
          <a:off x="3395662" y="2470156"/>
          <a:ext cx="695339" cy="347669"/>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Add New</a:t>
          </a:r>
        </a:p>
        <a:p>
          <a:pPr lvl="0" algn="ctr" defTabSz="266700">
            <a:lnSpc>
              <a:spcPct val="90000"/>
            </a:lnSpc>
            <a:spcBef>
              <a:spcPct val="0"/>
            </a:spcBef>
            <a:spcAft>
              <a:spcPct val="35000"/>
            </a:spcAft>
          </a:pPr>
          <a:r>
            <a:rPr lang="en-US" sz="600" kern="1200"/>
            <a:t> Declaration  / Return or Statement</a:t>
          </a:r>
        </a:p>
      </dsp:txBody>
      <dsp:txXfrm>
        <a:off x="3395662" y="2470156"/>
        <a:ext cx="695339" cy="347669"/>
      </dsp:txXfrm>
    </dsp:sp>
    <dsp:sp modelId="{884710AC-85DC-40EF-A8EA-C1573CBFF551}">
      <dsp:nvSpPr>
        <dsp:cNvPr id="0" name=""/>
        <dsp:cNvSpPr/>
      </dsp:nvSpPr>
      <dsp:spPr>
        <a:xfrm>
          <a:off x="3395662" y="2963848"/>
          <a:ext cx="695339" cy="347669"/>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Add New Payment</a:t>
          </a:r>
        </a:p>
      </dsp:txBody>
      <dsp:txXfrm>
        <a:off x="3395662" y="2963848"/>
        <a:ext cx="695339" cy="347669"/>
      </dsp:txXfrm>
    </dsp:sp>
    <dsp:sp modelId="{1E965BCC-A5DD-4BA5-AC1C-80FC395B80CF}">
      <dsp:nvSpPr>
        <dsp:cNvPr id="0" name=""/>
        <dsp:cNvSpPr/>
      </dsp:nvSpPr>
      <dsp:spPr>
        <a:xfrm>
          <a:off x="3395662" y="3457539"/>
          <a:ext cx="695339" cy="347669"/>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Transfer Credit</a:t>
          </a:r>
        </a:p>
      </dsp:txBody>
      <dsp:txXfrm>
        <a:off x="3395662" y="3457539"/>
        <a:ext cx="695339" cy="347669"/>
      </dsp:txXfrm>
    </dsp:sp>
    <dsp:sp modelId="{4F578B6B-C8A1-4EBF-8586-FD7C94441F1C}">
      <dsp:nvSpPr>
        <dsp:cNvPr id="0" name=""/>
        <dsp:cNvSpPr/>
      </dsp:nvSpPr>
      <dsp:spPr>
        <a:xfrm>
          <a:off x="3395662" y="3951230"/>
          <a:ext cx="695339" cy="347669"/>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Calculate Charges</a:t>
          </a:r>
        </a:p>
      </dsp:txBody>
      <dsp:txXfrm>
        <a:off x="3395662" y="3951230"/>
        <a:ext cx="695339" cy="347669"/>
      </dsp:txXfrm>
    </dsp:sp>
    <dsp:sp modelId="{F1C983CC-7A91-4E19-A57E-6D3B4E910284}">
      <dsp:nvSpPr>
        <dsp:cNvPr id="0" name=""/>
        <dsp:cNvSpPr/>
      </dsp:nvSpPr>
      <dsp:spPr>
        <a:xfrm>
          <a:off x="3395662" y="4444922"/>
          <a:ext cx="695339" cy="347669"/>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View / Edi t / Print</a:t>
          </a:r>
        </a:p>
      </dsp:txBody>
      <dsp:txXfrm>
        <a:off x="3395662" y="4444922"/>
        <a:ext cx="695339" cy="347669"/>
      </dsp:txXfrm>
    </dsp:sp>
    <dsp:sp modelId="{41D90117-CF94-4739-85EA-CCE869B8247B}">
      <dsp:nvSpPr>
        <dsp:cNvPr id="0" name=""/>
        <dsp:cNvSpPr/>
      </dsp:nvSpPr>
      <dsp:spPr>
        <a:xfrm>
          <a:off x="3221827" y="4938613"/>
          <a:ext cx="695339" cy="347669"/>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Print Account  Summary</a:t>
          </a:r>
        </a:p>
      </dsp:txBody>
      <dsp:txXfrm>
        <a:off x="3221827" y="4938613"/>
        <a:ext cx="695339" cy="347669"/>
      </dsp:txXfrm>
    </dsp:sp>
    <dsp:sp modelId="{8736916B-B138-4D15-A087-F0AF8BF01F32}">
      <dsp:nvSpPr>
        <dsp:cNvPr id="0" name=""/>
        <dsp:cNvSpPr/>
      </dsp:nvSpPr>
      <dsp:spPr>
        <a:xfrm>
          <a:off x="3221827" y="5432304"/>
          <a:ext cx="695339" cy="347669"/>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Calculate Charges</a:t>
          </a:r>
        </a:p>
      </dsp:txBody>
      <dsp:txXfrm>
        <a:off x="3221827" y="5432304"/>
        <a:ext cx="695339" cy="347669"/>
      </dsp:txXfrm>
    </dsp:sp>
    <dsp:sp modelId="{88049F06-FDB0-4654-9631-487CB0C62442}">
      <dsp:nvSpPr>
        <dsp:cNvPr id="0" name=""/>
        <dsp:cNvSpPr/>
      </dsp:nvSpPr>
      <dsp:spPr>
        <a:xfrm>
          <a:off x="1785950" y="989083"/>
          <a:ext cx="695339" cy="347669"/>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Payments</a:t>
          </a:r>
        </a:p>
      </dsp:txBody>
      <dsp:txXfrm>
        <a:off x="1785950" y="989083"/>
        <a:ext cx="695339" cy="347669"/>
      </dsp:txXfrm>
    </dsp:sp>
    <dsp:sp modelId="{1B085BF8-5A0B-437D-AEF3-98D5F3C58FA2}">
      <dsp:nvSpPr>
        <dsp:cNvPr id="0" name=""/>
        <dsp:cNvSpPr/>
      </dsp:nvSpPr>
      <dsp:spPr>
        <a:xfrm>
          <a:off x="2206631" y="1482774"/>
          <a:ext cx="695339" cy="347669"/>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Manage Payments</a:t>
          </a:r>
        </a:p>
      </dsp:txBody>
      <dsp:txXfrm>
        <a:off x="2206631" y="1482774"/>
        <a:ext cx="695339" cy="347669"/>
      </dsp:txXfrm>
    </dsp:sp>
    <dsp:sp modelId="{1BEA6DF6-3FAE-46F4-ADED-1651722E8D55}">
      <dsp:nvSpPr>
        <dsp:cNvPr id="0" name=""/>
        <dsp:cNvSpPr/>
      </dsp:nvSpPr>
      <dsp:spPr>
        <a:xfrm>
          <a:off x="2380466" y="1976465"/>
          <a:ext cx="695339" cy="347669"/>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Search</a:t>
          </a:r>
        </a:p>
      </dsp:txBody>
      <dsp:txXfrm>
        <a:off x="2380466" y="1976465"/>
        <a:ext cx="695339" cy="347669"/>
      </dsp:txXfrm>
    </dsp:sp>
    <dsp:sp modelId="{826871FB-6A65-4C18-8157-FD267BCDE19A}">
      <dsp:nvSpPr>
        <dsp:cNvPr id="0" name=""/>
        <dsp:cNvSpPr/>
      </dsp:nvSpPr>
      <dsp:spPr>
        <a:xfrm>
          <a:off x="2380466" y="2470156"/>
          <a:ext cx="695339" cy="347669"/>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Add New</a:t>
          </a:r>
        </a:p>
      </dsp:txBody>
      <dsp:txXfrm>
        <a:off x="2380466" y="2470156"/>
        <a:ext cx="695339" cy="347669"/>
      </dsp:txXfrm>
    </dsp:sp>
    <dsp:sp modelId="{1EDF0647-C856-4B7E-A8CF-08C05959D16A}">
      <dsp:nvSpPr>
        <dsp:cNvPr id="0" name=""/>
        <dsp:cNvSpPr/>
      </dsp:nvSpPr>
      <dsp:spPr>
        <a:xfrm>
          <a:off x="2380466" y="2963848"/>
          <a:ext cx="695339" cy="347669"/>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View</a:t>
          </a:r>
        </a:p>
      </dsp:txBody>
      <dsp:txXfrm>
        <a:off x="2380466" y="2963848"/>
        <a:ext cx="695339" cy="347669"/>
      </dsp:txXfrm>
    </dsp:sp>
    <dsp:sp modelId="{4120F372-4451-4D22-9E7C-990A4F78BB1F}">
      <dsp:nvSpPr>
        <dsp:cNvPr id="0" name=""/>
        <dsp:cNvSpPr/>
      </dsp:nvSpPr>
      <dsp:spPr>
        <a:xfrm>
          <a:off x="2380466" y="3457539"/>
          <a:ext cx="695339" cy="347669"/>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Edit</a:t>
          </a:r>
        </a:p>
      </dsp:txBody>
      <dsp:txXfrm>
        <a:off x="2380466" y="3457539"/>
        <a:ext cx="695339" cy="347669"/>
      </dsp:txXfrm>
    </dsp:sp>
    <dsp:sp modelId="{A9B089E9-F716-4BA7-A2C4-039161B455D7}">
      <dsp:nvSpPr>
        <dsp:cNvPr id="0" name=""/>
        <dsp:cNvSpPr/>
      </dsp:nvSpPr>
      <dsp:spPr>
        <a:xfrm>
          <a:off x="2380466" y="3951230"/>
          <a:ext cx="695339" cy="347669"/>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Reverse</a:t>
          </a:r>
        </a:p>
      </dsp:txBody>
      <dsp:txXfrm>
        <a:off x="2380466" y="3951230"/>
        <a:ext cx="695339" cy="347669"/>
      </dsp:txXfrm>
    </dsp:sp>
    <dsp:sp modelId="{0E4142D0-8FF9-441E-989F-CA204A001AA5}">
      <dsp:nvSpPr>
        <dsp:cNvPr id="0" name=""/>
        <dsp:cNvSpPr/>
      </dsp:nvSpPr>
      <dsp:spPr>
        <a:xfrm>
          <a:off x="1365270" y="1482774"/>
          <a:ext cx="695339" cy="347669"/>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Reconcile Bank Deposits</a:t>
          </a:r>
        </a:p>
      </dsp:txBody>
      <dsp:txXfrm>
        <a:off x="1365270" y="1482774"/>
        <a:ext cx="695339" cy="347669"/>
      </dsp:txXfrm>
    </dsp:sp>
    <dsp:sp modelId="{639B7AFF-4005-4D71-A6B4-7CEE5E406B7C}">
      <dsp:nvSpPr>
        <dsp:cNvPr id="0" name=""/>
        <dsp:cNvSpPr/>
      </dsp:nvSpPr>
      <dsp:spPr>
        <a:xfrm>
          <a:off x="1539105" y="1976465"/>
          <a:ext cx="695339" cy="347669"/>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Search</a:t>
          </a:r>
        </a:p>
      </dsp:txBody>
      <dsp:txXfrm>
        <a:off x="1539105" y="1976465"/>
        <a:ext cx="695339" cy="347669"/>
      </dsp:txXfrm>
    </dsp:sp>
    <dsp:sp modelId="{C3A5AC0B-FC33-4B73-8F1A-1E35361E2A23}">
      <dsp:nvSpPr>
        <dsp:cNvPr id="0" name=""/>
        <dsp:cNvSpPr/>
      </dsp:nvSpPr>
      <dsp:spPr>
        <a:xfrm>
          <a:off x="1539105" y="2470156"/>
          <a:ext cx="695339" cy="347669"/>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Reconcile</a:t>
          </a:r>
        </a:p>
      </dsp:txBody>
      <dsp:txXfrm>
        <a:off x="1539105" y="2470156"/>
        <a:ext cx="695339" cy="347669"/>
      </dsp:txXfrm>
    </dsp:sp>
    <dsp:sp modelId="{8F531E28-169C-4F3C-8C00-D55274B63D3A}">
      <dsp:nvSpPr>
        <dsp:cNvPr id="0" name=""/>
        <dsp:cNvSpPr/>
      </dsp:nvSpPr>
      <dsp:spPr>
        <a:xfrm>
          <a:off x="1539105" y="2963848"/>
          <a:ext cx="695339" cy="347669"/>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Report</a:t>
          </a:r>
        </a:p>
      </dsp:txBody>
      <dsp:txXfrm>
        <a:off x="1539105" y="2963848"/>
        <a:ext cx="695339" cy="347669"/>
      </dsp:txXfrm>
    </dsp:sp>
    <dsp:sp modelId="{F4E646E0-5133-4F52-B577-567F1DE46342}">
      <dsp:nvSpPr>
        <dsp:cNvPr id="0" name=""/>
        <dsp:cNvSpPr/>
      </dsp:nvSpPr>
      <dsp:spPr>
        <a:xfrm>
          <a:off x="323964" y="989083"/>
          <a:ext cx="695339" cy="347669"/>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Process Return</a:t>
          </a:r>
        </a:p>
      </dsp:txBody>
      <dsp:txXfrm>
        <a:off x="323964" y="989083"/>
        <a:ext cx="695339" cy="347669"/>
      </dsp:txXfrm>
    </dsp:sp>
    <dsp:sp modelId="{1CA9C32A-2413-44C8-AF16-F17F49059B84}">
      <dsp:nvSpPr>
        <dsp:cNvPr id="0" name=""/>
        <dsp:cNvSpPr/>
      </dsp:nvSpPr>
      <dsp:spPr>
        <a:xfrm>
          <a:off x="523909" y="1482774"/>
          <a:ext cx="695339" cy="347669"/>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Withholding</a:t>
          </a:r>
        </a:p>
      </dsp:txBody>
      <dsp:txXfrm>
        <a:off x="523909" y="1482774"/>
        <a:ext cx="695339" cy="347669"/>
      </dsp:txXfrm>
    </dsp:sp>
    <dsp:sp modelId="{BA06C14E-D0C4-4468-9A19-E2A299C3FD74}">
      <dsp:nvSpPr>
        <dsp:cNvPr id="0" name=""/>
        <dsp:cNvSpPr/>
      </dsp:nvSpPr>
      <dsp:spPr>
        <a:xfrm>
          <a:off x="523909" y="1976465"/>
          <a:ext cx="695339" cy="347669"/>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Withholding  Form 95-2</a:t>
          </a:r>
        </a:p>
      </dsp:txBody>
      <dsp:txXfrm>
        <a:off x="523909" y="1976465"/>
        <a:ext cx="695339" cy="347669"/>
      </dsp:txXfrm>
    </dsp:sp>
    <dsp:sp modelId="{D8ECFA38-9E27-49D6-B615-5A6E47539FFE}">
      <dsp:nvSpPr>
        <dsp:cNvPr id="0" name=""/>
        <dsp:cNvSpPr/>
      </dsp:nvSpPr>
      <dsp:spPr>
        <a:xfrm>
          <a:off x="523909" y="2470156"/>
          <a:ext cx="695339" cy="347669"/>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Excise Tax </a:t>
          </a:r>
        </a:p>
        <a:p>
          <a:pPr lvl="0" algn="ctr" defTabSz="266700">
            <a:lnSpc>
              <a:spcPct val="90000"/>
            </a:lnSpc>
            <a:spcBef>
              <a:spcPct val="0"/>
            </a:spcBef>
            <a:spcAft>
              <a:spcPct val="35000"/>
            </a:spcAft>
          </a:pPr>
          <a:r>
            <a:rPr lang="en-US" sz="600" kern="1200"/>
            <a:t>Form 105</a:t>
          </a:r>
        </a:p>
      </dsp:txBody>
      <dsp:txXfrm>
        <a:off x="523909" y="2470156"/>
        <a:ext cx="695339" cy="347669"/>
      </dsp:txXfrm>
    </dsp:sp>
    <dsp:sp modelId="{4F62A7A7-D706-4303-9C38-69399CEF96E3}">
      <dsp:nvSpPr>
        <dsp:cNvPr id="0" name=""/>
        <dsp:cNvSpPr/>
      </dsp:nvSpPr>
      <dsp:spPr>
        <a:xfrm>
          <a:off x="523909" y="2963848"/>
          <a:ext cx="695339" cy="347669"/>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Excise Tax</a:t>
          </a:r>
        </a:p>
        <a:p>
          <a:pPr lvl="0" algn="ctr" defTabSz="266700">
            <a:lnSpc>
              <a:spcPct val="90000"/>
            </a:lnSpc>
            <a:spcBef>
              <a:spcPct val="0"/>
            </a:spcBef>
            <a:spcAft>
              <a:spcPct val="35000"/>
            </a:spcAft>
          </a:pPr>
          <a:r>
            <a:rPr lang="en-US" sz="600" kern="1200"/>
            <a:t>Form 105-1</a:t>
          </a:r>
        </a:p>
      </dsp:txBody>
      <dsp:txXfrm>
        <a:off x="523909" y="2963848"/>
        <a:ext cx="695339" cy="347669"/>
      </dsp:txXfrm>
    </dsp:sp>
    <dsp:sp modelId="{4F7C0262-EDF3-4A76-B3DC-59062A476558}">
      <dsp:nvSpPr>
        <dsp:cNvPr id="0" name=""/>
        <dsp:cNvSpPr/>
      </dsp:nvSpPr>
      <dsp:spPr>
        <a:xfrm>
          <a:off x="523909" y="3457539"/>
          <a:ext cx="695339" cy="347669"/>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Annual BPT</a:t>
          </a:r>
        </a:p>
        <a:p>
          <a:pPr lvl="0" algn="ctr" defTabSz="266700">
            <a:lnSpc>
              <a:spcPct val="90000"/>
            </a:lnSpc>
            <a:spcBef>
              <a:spcPct val="0"/>
            </a:spcBef>
            <a:spcAft>
              <a:spcPct val="35000"/>
            </a:spcAft>
          </a:pPr>
          <a:r>
            <a:rPr lang="en-US" sz="600" kern="1200"/>
            <a:t>Form 84-1</a:t>
          </a:r>
        </a:p>
      </dsp:txBody>
      <dsp:txXfrm>
        <a:off x="523909" y="3457539"/>
        <a:ext cx="695339" cy="347669"/>
      </dsp:txXfrm>
    </dsp:sp>
    <dsp:sp modelId="{7F1D48DF-02BC-4BA5-8330-EE1C33CC144D}">
      <dsp:nvSpPr>
        <dsp:cNvPr id="0" name=""/>
        <dsp:cNvSpPr/>
      </dsp:nvSpPr>
      <dsp:spPr>
        <a:xfrm>
          <a:off x="523909" y="3951230"/>
          <a:ext cx="695339" cy="347669"/>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Sales Tax</a:t>
          </a:r>
        </a:p>
        <a:p>
          <a:pPr lvl="0" algn="ctr" defTabSz="266700">
            <a:lnSpc>
              <a:spcPct val="90000"/>
            </a:lnSpc>
            <a:spcBef>
              <a:spcPct val="0"/>
            </a:spcBef>
            <a:spcAft>
              <a:spcPct val="35000"/>
            </a:spcAft>
          </a:pPr>
          <a:r>
            <a:rPr lang="en-US" sz="600" kern="1200"/>
            <a:t>Form  112</a:t>
          </a:r>
        </a:p>
      </dsp:txBody>
      <dsp:txXfrm>
        <a:off x="523909" y="3951230"/>
        <a:ext cx="695339" cy="347669"/>
      </dsp:txXfrm>
    </dsp:sp>
    <dsp:sp modelId="{CAF851A1-6636-4E57-BC47-378D9D153844}">
      <dsp:nvSpPr>
        <dsp:cNvPr id="0" name=""/>
        <dsp:cNvSpPr/>
      </dsp:nvSpPr>
      <dsp:spPr>
        <a:xfrm>
          <a:off x="3468673" y="495391"/>
          <a:ext cx="695339" cy="347669"/>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Change Password</a:t>
          </a:r>
        </a:p>
      </dsp:txBody>
      <dsp:txXfrm>
        <a:off x="3468673" y="495391"/>
        <a:ext cx="695339" cy="34766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70D06EA-528B-4BE9-88F9-D4E70DAD943F}">
      <dsp:nvSpPr>
        <dsp:cNvPr id="0" name=""/>
        <dsp:cNvSpPr/>
      </dsp:nvSpPr>
      <dsp:spPr>
        <a:xfrm>
          <a:off x="953" y="1876146"/>
          <a:ext cx="1101968" cy="550984"/>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Accounts Module</a:t>
          </a:r>
        </a:p>
      </dsp:txBody>
      <dsp:txXfrm>
        <a:off x="17091" y="1892284"/>
        <a:ext cx="1069692" cy="518708"/>
      </dsp:txXfrm>
    </dsp:sp>
    <dsp:sp modelId="{506F7FE0-A091-4419-991D-D8EA6F165394}">
      <dsp:nvSpPr>
        <dsp:cNvPr id="0" name=""/>
        <dsp:cNvSpPr/>
      </dsp:nvSpPr>
      <dsp:spPr>
        <a:xfrm>
          <a:off x="1102922" y="2138125"/>
          <a:ext cx="440787" cy="27026"/>
        </a:xfrm>
        <a:custGeom>
          <a:avLst/>
          <a:gdLst/>
          <a:ahLst/>
          <a:cxnLst/>
          <a:rect l="0" t="0" r="0" b="0"/>
          <a:pathLst>
            <a:path>
              <a:moveTo>
                <a:pt x="0" y="13513"/>
              </a:moveTo>
              <a:lnTo>
                <a:pt x="440787" y="135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312296" y="2140619"/>
        <a:ext cx="22039" cy="22039"/>
      </dsp:txXfrm>
    </dsp:sp>
    <dsp:sp modelId="{70034A65-A6F1-4CB7-ADB0-47F6ADC76834}">
      <dsp:nvSpPr>
        <dsp:cNvPr id="0" name=""/>
        <dsp:cNvSpPr/>
      </dsp:nvSpPr>
      <dsp:spPr>
        <a:xfrm>
          <a:off x="1543709" y="1876146"/>
          <a:ext cx="1101968" cy="550984"/>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Taxpayers´ Accounts</a:t>
          </a:r>
        </a:p>
      </dsp:txBody>
      <dsp:txXfrm>
        <a:off x="1559847" y="1892284"/>
        <a:ext cx="1069692" cy="518708"/>
      </dsp:txXfrm>
    </dsp:sp>
    <dsp:sp modelId="{FFB8DBEA-979B-423C-9A8E-62588B518285}">
      <dsp:nvSpPr>
        <dsp:cNvPr id="0" name=""/>
        <dsp:cNvSpPr/>
      </dsp:nvSpPr>
      <dsp:spPr>
        <a:xfrm rot="17692822">
          <a:off x="2342229" y="1662901"/>
          <a:ext cx="1047685" cy="27026"/>
        </a:xfrm>
        <a:custGeom>
          <a:avLst/>
          <a:gdLst/>
          <a:ahLst/>
          <a:cxnLst/>
          <a:rect l="0" t="0" r="0" b="0"/>
          <a:pathLst>
            <a:path>
              <a:moveTo>
                <a:pt x="0" y="13513"/>
              </a:moveTo>
              <a:lnTo>
                <a:pt x="1047685" y="1351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839880" y="1650222"/>
        <a:ext cx="52384" cy="52384"/>
      </dsp:txXfrm>
    </dsp:sp>
    <dsp:sp modelId="{A90D92AF-6CE0-404D-AB91-E46CEB0F1275}">
      <dsp:nvSpPr>
        <dsp:cNvPr id="0" name=""/>
        <dsp:cNvSpPr/>
      </dsp:nvSpPr>
      <dsp:spPr>
        <a:xfrm>
          <a:off x="3086466" y="925698"/>
          <a:ext cx="1101968" cy="550984"/>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Search Taxpayer</a:t>
          </a:r>
        </a:p>
      </dsp:txBody>
      <dsp:txXfrm>
        <a:off x="3102604" y="941836"/>
        <a:ext cx="1069692" cy="518708"/>
      </dsp:txXfrm>
    </dsp:sp>
    <dsp:sp modelId="{B2DFF94E-E8DA-4DFB-9CB5-57D6C401F1F8}">
      <dsp:nvSpPr>
        <dsp:cNvPr id="0" name=""/>
        <dsp:cNvSpPr/>
      </dsp:nvSpPr>
      <dsp:spPr>
        <a:xfrm rot="19457599">
          <a:off x="2594656" y="1979717"/>
          <a:ext cx="542831" cy="27026"/>
        </a:xfrm>
        <a:custGeom>
          <a:avLst/>
          <a:gdLst/>
          <a:ahLst/>
          <a:cxnLst/>
          <a:rect l="0" t="0" r="0" b="0"/>
          <a:pathLst>
            <a:path>
              <a:moveTo>
                <a:pt x="0" y="13513"/>
              </a:moveTo>
              <a:lnTo>
                <a:pt x="542831" y="1351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852501" y="1979660"/>
        <a:ext cx="27141" cy="27141"/>
      </dsp:txXfrm>
    </dsp:sp>
    <dsp:sp modelId="{9F11B6C0-62CF-48A4-ABE4-D8950854FE16}">
      <dsp:nvSpPr>
        <dsp:cNvPr id="0" name=""/>
        <dsp:cNvSpPr/>
      </dsp:nvSpPr>
      <dsp:spPr>
        <a:xfrm>
          <a:off x="3086466" y="1559330"/>
          <a:ext cx="1101968" cy="550984"/>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View Account Details</a:t>
          </a:r>
        </a:p>
      </dsp:txBody>
      <dsp:txXfrm>
        <a:off x="3102604" y="1575468"/>
        <a:ext cx="1069692" cy="518708"/>
      </dsp:txXfrm>
    </dsp:sp>
    <dsp:sp modelId="{45D6E8C3-9A69-4DB8-9516-8E4C30813F03}">
      <dsp:nvSpPr>
        <dsp:cNvPr id="0" name=""/>
        <dsp:cNvSpPr/>
      </dsp:nvSpPr>
      <dsp:spPr>
        <a:xfrm rot="17350740">
          <a:off x="3737961" y="1187677"/>
          <a:ext cx="1341734" cy="27026"/>
        </a:xfrm>
        <a:custGeom>
          <a:avLst/>
          <a:gdLst/>
          <a:ahLst/>
          <a:cxnLst/>
          <a:rect l="0" t="0" r="0" b="0"/>
          <a:pathLst>
            <a:path>
              <a:moveTo>
                <a:pt x="0" y="13513"/>
              </a:moveTo>
              <a:lnTo>
                <a:pt x="1341734" y="1351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4375285" y="1167647"/>
        <a:ext cx="67086" cy="67086"/>
      </dsp:txXfrm>
    </dsp:sp>
    <dsp:sp modelId="{7E8F4CD5-888C-4EBA-9567-05169FA70B5E}">
      <dsp:nvSpPr>
        <dsp:cNvPr id="0" name=""/>
        <dsp:cNvSpPr/>
      </dsp:nvSpPr>
      <dsp:spPr>
        <a:xfrm>
          <a:off x="4629222" y="292066"/>
          <a:ext cx="1101968" cy="550984"/>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Add New</a:t>
          </a:r>
        </a:p>
        <a:p>
          <a:pPr lvl="0" algn="ctr" defTabSz="400050">
            <a:lnSpc>
              <a:spcPct val="90000"/>
            </a:lnSpc>
            <a:spcBef>
              <a:spcPct val="0"/>
            </a:spcBef>
            <a:spcAft>
              <a:spcPct val="35000"/>
            </a:spcAft>
          </a:pPr>
          <a:r>
            <a:rPr lang="en-US" sz="900" kern="1200"/>
            <a:t> Declaration  / Return or Statement</a:t>
          </a:r>
        </a:p>
      </dsp:txBody>
      <dsp:txXfrm>
        <a:off x="4645360" y="308204"/>
        <a:ext cx="1069692" cy="518708"/>
      </dsp:txXfrm>
    </dsp:sp>
    <dsp:sp modelId="{9D7085C2-8943-4A72-8210-F44D892BDA62}">
      <dsp:nvSpPr>
        <dsp:cNvPr id="0" name=""/>
        <dsp:cNvSpPr/>
      </dsp:nvSpPr>
      <dsp:spPr>
        <a:xfrm rot="18289469">
          <a:off x="4022893" y="1504493"/>
          <a:ext cx="771870" cy="27026"/>
        </a:xfrm>
        <a:custGeom>
          <a:avLst/>
          <a:gdLst/>
          <a:ahLst/>
          <a:cxnLst/>
          <a:rect l="0" t="0" r="0" b="0"/>
          <a:pathLst>
            <a:path>
              <a:moveTo>
                <a:pt x="0" y="13513"/>
              </a:moveTo>
              <a:lnTo>
                <a:pt x="771870" y="1351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4389532" y="1498710"/>
        <a:ext cx="38593" cy="38593"/>
      </dsp:txXfrm>
    </dsp:sp>
    <dsp:sp modelId="{57DADC0C-75F4-4E6C-BF07-5481E2AFFADB}">
      <dsp:nvSpPr>
        <dsp:cNvPr id="0" name=""/>
        <dsp:cNvSpPr/>
      </dsp:nvSpPr>
      <dsp:spPr>
        <a:xfrm>
          <a:off x="4629222" y="925698"/>
          <a:ext cx="1101968" cy="550984"/>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Add New Payment</a:t>
          </a:r>
        </a:p>
      </dsp:txBody>
      <dsp:txXfrm>
        <a:off x="4645360" y="941836"/>
        <a:ext cx="1069692" cy="518708"/>
      </dsp:txXfrm>
    </dsp:sp>
    <dsp:sp modelId="{080C6106-51B4-448E-B527-2E3B0AF5E795}">
      <dsp:nvSpPr>
        <dsp:cNvPr id="0" name=""/>
        <dsp:cNvSpPr/>
      </dsp:nvSpPr>
      <dsp:spPr>
        <a:xfrm>
          <a:off x="4188435" y="1821309"/>
          <a:ext cx="440787" cy="27026"/>
        </a:xfrm>
        <a:custGeom>
          <a:avLst/>
          <a:gdLst/>
          <a:ahLst/>
          <a:cxnLst/>
          <a:rect l="0" t="0" r="0" b="0"/>
          <a:pathLst>
            <a:path>
              <a:moveTo>
                <a:pt x="0" y="13513"/>
              </a:moveTo>
              <a:lnTo>
                <a:pt x="440787" y="1351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4397809" y="1823803"/>
        <a:ext cx="22039" cy="22039"/>
      </dsp:txXfrm>
    </dsp:sp>
    <dsp:sp modelId="{ECE00552-A01A-408B-BBDF-1DE9ACA213BC}">
      <dsp:nvSpPr>
        <dsp:cNvPr id="0" name=""/>
        <dsp:cNvSpPr/>
      </dsp:nvSpPr>
      <dsp:spPr>
        <a:xfrm>
          <a:off x="4629222" y="1559330"/>
          <a:ext cx="1101968" cy="550984"/>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Transfer Credit</a:t>
          </a:r>
        </a:p>
      </dsp:txBody>
      <dsp:txXfrm>
        <a:off x="4645360" y="1575468"/>
        <a:ext cx="1069692" cy="518708"/>
      </dsp:txXfrm>
    </dsp:sp>
    <dsp:sp modelId="{0BE17426-6F29-4002-A118-CA0EED94DB79}">
      <dsp:nvSpPr>
        <dsp:cNvPr id="0" name=""/>
        <dsp:cNvSpPr/>
      </dsp:nvSpPr>
      <dsp:spPr>
        <a:xfrm rot="3310531">
          <a:off x="4022893" y="2138125"/>
          <a:ext cx="771870" cy="27026"/>
        </a:xfrm>
        <a:custGeom>
          <a:avLst/>
          <a:gdLst/>
          <a:ahLst/>
          <a:cxnLst/>
          <a:rect l="0" t="0" r="0" b="0"/>
          <a:pathLst>
            <a:path>
              <a:moveTo>
                <a:pt x="0" y="13513"/>
              </a:moveTo>
              <a:lnTo>
                <a:pt x="771870" y="1351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4389532" y="2132342"/>
        <a:ext cx="38593" cy="38593"/>
      </dsp:txXfrm>
    </dsp:sp>
    <dsp:sp modelId="{7B323C1C-6C50-4349-AA04-C9F2C3E5EB45}">
      <dsp:nvSpPr>
        <dsp:cNvPr id="0" name=""/>
        <dsp:cNvSpPr/>
      </dsp:nvSpPr>
      <dsp:spPr>
        <a:xfrm>
          <a:off x="4629222" y="2192962"/>
          <a:ext cx="1101968" cy="550984"/>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Calculate Charges</a:t>
          </a:r>
        </a:p>
      </dsp:txBody>
      <dsp:txXfrm>
        <a:off x="4645360" y="2209100"/>
        <a:ext cx="1069692" cy="518708"/>
      </dsp:txXfrm>
    </dsp:sp>
    <dsp:sp modelId="{7F4E44F7-0FE2-461C-9A9A-4364160BDF6C}">
      <dsp:nvSpPr>
        <dsp:cNvPr id="0" name=""/>
        <dsp:cNvSpPr/>
      </dsp:nvSpPr>
      <dsp:spPr>
        <a:xfrm rot="4249260">
          <a:off x="3737961" y="2454941"/>
          <a:ext cx="1341734" cy="27026"/>
        </a:xfrm>
        <a:custGeom>
          <a:avLst/>
          <a:gdLst/>
          <a:ahLst/>
          <a:cxnLst/>
          <a:rect l="0" t="0" r="0" b="0"/>
          <a:pathLst>
            <a:path>
              <a:moveTo>
                <a:pt x="0" y="13513"/>
              </a:moveTo>
              <a:lnTo>
                <a:pt x="1341734" y="1351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4375285" y="2434911"/>
        <a:ext cx="67086" cy="67086"/>
      </dsp:txXfrm>
    </dsp:sp>
    <dsp:sp modelId="{C0E480A0-ED5F-49BE-B1EE-4A1045A9E0A6}">
      <dsp:nvSpPr>
        <dsp:cNvPr id="0" name=""/>
        <dsp:cNvSpPr/>
      </dsp:nvSpPr>
      <dsp:spPr>
        <a:xfrm>
          <a:off x="4629222" y="2826595"/>
          <a:ext cx="1101968" cy="550984"/>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View / Edi t / Print</a:t>
          </a:r>
        </a:p>
      </dsp:txBody>
      <dsp:txXfrm>
        <a:off x="4645360" y="2842733"/>
        <a:ext cx="1069692" cy="518708"/>
      </dsp:txXfrm>
    </dsp:sp>
    <dsp:sp modelId="{53BD640B-50EE-452E-8FA5-81B595C8DD89}">
      <dsp:nvSpPr>
        <dsp:cNvPr id="0" name=""/>
        <dsp:cNvSpPr/>
      </dsp:nvSpPr>
      <dsp:spPr>
        <a:xfrm rot="2142401">
          <a:off x="2594656" y="2296533"/>
          <a:ext cx="542831" cy="27026"/>
        </a:xfrm>
        <a:custGeom>
          <a:avLst/>
          <a:gdLst/>
          <a:ahLst/>
          <a:cxnLst/>
          <a:rect l="0" t="0" r="0" b="0"/>
          <a:pathLst>
            <a:path>
              <a:moveTo>
                <a:pt x="0" y="13513"/>
              </a:moveTo>
              <a:lnTo>
                <a:pt x="542831" y="1351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852501" y="2296476"/>
        <a:ext cx="27141" cy="27141"/>
      </dsp:txXfrm>
    </dsp:sp>
    <dsp:sp modelId="{10098F14-C66C-4872-BC65-56F6E2BD8391}">
      <dsp:nvSpPr>
        <dsp:cNvPr id="0" name=""/>
        <dsp:cNvSpPr/>
      </dsp:nvSpPr>
      <dsp:spPr>
        <a:xfrm>
          <a:off x="3086466" y="2192962"/>
          <a:ext cx="1101968" cy="550984"/>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Print Account  Summary</a:t>
          </a:r>
        </a:p>
      </dsp:txBody>
      <dsp:txXfrm>
        <a:off x="3102604" y="2209100"/>
        <a:ext cx="1069692" cy="518708"/>
      </dsp:txXfrm>
    </dsp:sp>
    <dsp:sp modelId="{F6E96C7A-8A50-4EA5-96A4-12A5F34341DA}">
      <dsp:nvSpPr>
        <dsp:cNvPr id="0" name=""/>
        <dsp:cNvSpPr/>
      </dsp:nvSpPr>
      <dsp:spPr>
        <a:xfrm rot="3907178">
          <a:off x="2342229" y="2613349"/>
          <a:ext cx="1047685" cy="27026"/>
        </a:xfrm>
        <a:custGeom>
          <a:avLst/>
          <a:gdLst/>
          <a:ahLst/>
          <a:cxnLst/>
          <a:rect l="0" t="0" r="0" b="0"/>
          <a:pathLst>
            <a:path>
              <a:moveTo>
                <a:pt x="0" y="13513"/>
              </a:moveTo>
              <a:lnTo>
                <a:pt x="1047685" y="1351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839880" y="2600670"/>
        <a:ext cx="52384" cy="52384"/>
      </dsp:txXfrm>
    </dsp:sp>
    <dsp:sp modelId="{BCF481F6-9F18-46F2-97E7-DA648C5A027F}">
      <dsp:nvSpPr>
        <dsp:cNvPr id="0" name=""/>
        <dsp:cNvSpPr/>
      </dsp:nvSpPr>
      <dsp:spPr>
        <a:xfrm>
          <a:off x="3086466" y="2826595"/>
          <a:ext cx="1101968" cy="550984"/>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Calculate Charges</a:t>
          </a:r>
        </a:p>
      </dsp:txBody>
      <dsp:txXfrm>
        <a:off x="3102604" y="2842733"/>
        <a:ext cx="1069692" cy="51870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7D9B8761-1693-4606-9D46-21E5AE4E93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sysadmin guide 09nov2012 BP draft v1.dotx</Template>
  <TotalTime>172</TotalTime>
  <Pages>1</Pages>
  <Words>6778</Words>
  <Characters>38637</Characters>
  <Application>Microsoft Office Word</Application>
  <DocSecurity>0</DocSecurity>
  <Lines>321</Lines>
  <Paragraphs>90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Deloitte</Company>
  <LinksUpToDate>false</LinksUpToDate>
  <CharactersWithSpaces>45325</CharactersWithSpaces>
  <SharedDoc>false</SharedDoc>
  <HLinks>
    <vt:vector size="300" baseType="variant">
      <vt:variant>
        <vt:i4>1245238</vt:i4>
      </vt:variant>
      <vt:variant>
        <vt:i4>296</vt:i4>
      </vt:variant>
      <vt:variant>
        <vt:i4>0</vt:i4>
      </vt:variant>
      <vt:variant>
        <vt:i4>5</vt:i4>
      </vt:variant>
      <vt:variant>
        <vt:lpwstr/>
      </vt:variant>
      <vt:variant>
        <vt:lpwstr>_Toc271036653</vt:lpwstr>
      </vt:variant>
      <vt:variant>
        <vt:i4>1245238</vt:i4>
      </vt:variant>
      <vt:variant>
        <vt:i4>290</vt:i4>
      </vt:variant>
      <vt:variant>
        <vt:i4>0</vt:i4>
      </vt:variant>
      <vt:variant>
        <vt:i4>5</vt:i4>
      </vt:variant>
      <vt:variant>
        <vt:lpwstr/>
      </vt:variant>
      <vt:variant>
        <vt:lpwstr>_Toc271036652</vt:lpwstr>
      </vt:variant>
      <vt:variant>
        <vt:i4>1245238</vt:i4>
      </vt:variant>
      <vt:variant>
        <vt:i4>284</vt:i4>
      </vt:variant>
      <vt:variant>
        <vt:i4>0</vt:i4>
      </vt:variant>
      <vt:variant>
        <vt:i4>5</vt:i4>
      </vt:variant>
      <vt:variant>
        <vt:lpwstr/>
      </vt:variant>
      <vt:variant>
        <vt:lpwstr>_Toc271036651</vt:lpwstr>
      </vt:variant>
      <vt:variant>
        <vt:i4>1245238</vt:i4>
      </vt:variant>
      <vt:variant>
        <vt:i4>278</vt:i4>
      </vt:variant>
      <vt:variant>
        <vt:i4>0</vt:i4>
      </vt:variant>
      <vt:variant>
        <vt:i4>5</vt:i4>
      </vt:variant>
      <vt:variant>
        <vt:lpwstr/>
      </vt:variant>
      <vt:variant>
        <vt:lpwstr>_Toc271036650</vt:lpwstr>
      </vt:variant>
      <vt:variant>
        <vt:i4>1179702</vt:i4>
      </vt:variant>
      <vt:variant>
        <vt:i4>272</vt:i4>
      </vt:variant>
      <vt:variant>
        <vt:i4>0</vt:i4>
      </vt:variant>
      <vt:variant>
        <vt:i4>5</vt:i4>
      </vt:variant>
      <vt:variant>
        <vt:lpwstr/>
      </vt:variant>
      <vt:variant>
        <vt:lpwstr>_Toc271036649</vt:lpwstr>
      </vt:variant>
      <vt:variant>
        <vt:i4>1179702</vt:i4>
      </vt:variant>
      <vt:variant>
        <vt:i4>266</vt:i4>
      </vt:variant>
      <vt:variant>
        <vt:i4>0</vt:i4>
      </vt:variant>
      <vt:variant>
        <vt:i4>5</vt:i4>
      </vt:variant>
      <vt:variant>
        <vt:lpwstr/>
      </vt:variant>
      <vt:variant>
        <vt:lpwstr>_Toc271036648</vt:lpwstr>
      </vt:variant>
      <vt:variant>
        <vt:i4>1179702</vt:i4>
      </vt:variant>
      <vt:variant>
        <vt:i4>260</vt:i4>
      </vt:variant>
      <vt:variant>
        <vt:i4>0</vt:i4>
      </vt:variant>
      <vt:variant>
        <vt:i4>5</vt:i4>
      </vt:variant>
      <vt:variant>
        <vt:lpwstr/>
      </vt:variant>
      <vt:variant>
        <vt:lpwstr>_Toc271036647</vt:lpwstr>
      </vt:variant>
      <vt:variant>
        <vt:i4>1179702</vt:i4>
      </vt:variant>
      <vt:variant>
        <vt:i4>254</vt:i4>
      </vt:variant>
      <vt:variant>
        <vt:i4>0</vt:i4>
      </vt:variant>
      <vt:variant>
        <vt:i4>5</vt:i4>
      </vt:variant>
      <vt:variant>
        <vt:lpwstr/>
      </vt:variant>
      <vt:variant>
        <vt:lpwstr>_Toc271036646</vt:lpwstr>
      </vt:variant>
      <vt:variant>
        <vt:i4>1179702</vt:i4>
      </vt:variant>
      <vt:variant>
        <vt:i4>248</vt:i4>
      </vt:variant>
      <vt:variant>
        <vt:i4>0</vt:i4>
      </vt:variant>
      <vt:variant>
        <vt:i4>5</vt:i4>
      </vt:variant>
      <vt:variant>
        <vt:lpwstr/>
      </vt:variant>
      <vt:variant>
        <vt:lpwstr>_Toc271036645</vt:lpwstr>
      </vt:variant>
      <vt:variant>
        <vt:i4>1179702</vt:i4>
      </vt:variant>
      <vt:variant>
        <vt:i4>242</vt:i4>
      </vt:variant>
      <vt:variant>
        <vt:i4>0</vt:i4>
      </vt:variant>
      <vt:variant>
        <vt:i4>5</vt:i4>
      </vt:variant>
      <vt:variant>
        <vt:lpwstr/>
      </vt:variant>
      <vt:variant>
        <vt:lpwstr>_Toc271036644</vt:lpwstr>
      </vt:variant>
      <vt:variant>
        <vt:i4>1179702</vt:i4>
      </vt:variant>
      <vt:variant>
        <vt:i4>236</vt:i4>
      </vt:variant>
      <vt:variant>
        <vt:i4>0</vt:i4>
      </vt:variant>
      <vt:variant>
        <vt:i4>5</vt:i4>
      </vt:variant>
      <vt:variant>
        <vt:lpwstr/>
      </vt:variant>
      <vt:variant>
        <vt:lpwstr>_Toc271036643</vt:lpwstr>
      </vt:variant>
      <vt:variant>
        <vt:i4>1179702</vt:i4>
      </vt:variant>
      <vt:variant>
        <vt:i4>230</vt:i4>
      </vt:variant>
      <vt:variant>
        <vt:i4>0</vt:i4>
      </vt:variant>
      <vt:variant>
        <vt:i4>5</vt:i4>
      </vt:variant>
      <vt:variant>
        <vt:lpwstr/>
      </vt:variant>
      <vt:variant>
        <vt:lpwstr>_Toc271036642</vt:lpwstr>
      </vt:variant>
      <vt:variant>
        <vt:i4>1179702</vt:i4>
      </vt:variant>
      <vt:variant>
        <vt:i4>224</vt:i4>
      </vt:variant>
      <vt:variant>
        <vt:i4>0</vt:i4>
      </vt:variant>
      <vt:variant>
        <vt:i4>5</vt:i4>
      </vt:variant>
      <vt:variant>
        <vt:lpwstr/>
      </vt:variant>
      <vt:variant>
        <vt:lpwstr>_Toc271036641</vt:lpwstr>
      </vt:variant>
      <vt:variant>
        <vt:i4>1179702</vt:i4>
      </vt:variant>
      <vt:variant>
        <vt:i4>218</vt:i4>
      </vt:variant>
      <vt:variant>
        <vt:i4>0</vt:i4>
      </vt:variant>
      <vt:variant>
        <vt:i4>5</vt:i4>
      </vt:variant>
      <vt:variant>
        <vt:lpwstr/>
      </vt:variant>
      <vt:variant>
        <vt:lpwstr>_Toc271036640</vt:lpwstr>
      </vt:variant>
      <vt:variant>
        <vt:i4>1376310</vt:i4>
      </vt:variant>
      <vt:variant>
        <vt:i4>212</vt:i4>
      </vt:variant>
      <vt:variant>
        <vt:i4>0</vt:i4>
      </vt:variant>
      <vt:variant>
        <vt:i4>5</vt:i4>
      </vt:variant>
      <vt:variant>
        <vt:lpwstr/>
      </vt:variant>
      <vt:variant>
        <vt:lpwstr>_Toc271036639</vt:lpwstr>
      </vt:variant>
      <vt:variant>
        <vt:i4>1376310</vt:i4>
      </vt:variant>
      <vt:variant>
        <vt:i4>206</vt:i4>
      </vt:variant>
      <vt:variant>
        <vt:i4>0</vt:i4>
      </vt:variant>
      <vt:variant>
        <vt:i4>5</vt:i4>
      </vt:variant>
      <vt:variant>
        <vt:lpwstr/>
      </vt:variant>
      <vt:variant>
        <vt:lpwstr>_Toc271036638</vt:lpwstr>
      </vt:variant>
      <vt:variant>
        <vt:i4>1376310</vt:i4>
      </vt:variant>
      <vt:variant>
        <vt:i4>200</vt:i4>
      </vt:variant>
      <vt:variant>
        <vt:i4>0</vt:i4>
      </vt:variant>
      <vt:variant>
        <vt:i4>5</vt:i4>
      </vt:variant>
      <vt:variant>
        <vt:lpwstr/>
      </vt:variant>
      <vt:variant>
        <vt:lpwstr>_Toc271036637</vt:lpwstr>
      </vt:variant>
      <vt:variant>
        <vt:i4>1376310</vt:i4>
      </vt:variant>
      <vt:variant>
        <vt:i4>194</vt:i4>
      </vt:variant>
      <vt:variant>
        <vt:i4>0</vt:i4>
      </vt:variant>
      <vt:variant>
        <vt:i4>5</vt:i4>
      </vt:variant>
      <vt:variant>
        <vt:lpwstr/>
      </vt:variant>
      <vt:variant>
        <vt:lpwstr>_Toc271036636</vt:lpwstr>
      </vt:variant>
      <vt:variant>
        <vt:i4>1376310</vt:i4>
      </vt:variant>
      <vt:variant>
        <vt:i4>188</vt:i4>
      </vt:variant>
      <vt:variant>
        <vt:i4>0</vt:i4>
      </vt:variant>
      <vt:variant>
        <vt:i4>5</vt:i4>
      </vt:variant>
      <vt:variant>
        <vt:lpwstr/>
      </vt:variant>
      <vt:variant>
        <vt:lpwstr>_Toc271036635</vt:lpwstr>
      </vt:variant>
      <vt:variant>
        <vt:i4>1376310</vt:i4>
      </vt:variant>
      <vt:variant>
        <vt:i4>182</vt:i4>
      </vt:variant>
      <vt:variant>
        <vt:i4>0</vt:i4>
      </vt:variant>
      <vt:variant>
        <vt:i4>5</vt:i4>
      </vt:variant>
      <vt:variant>
        <vt:lpwstr/>
      </vt:variant>
      <vt:variant>
        <vt:lpwstr>_Toc271036634</vt:lpwstr>
      </vt:variant>
      <vt:variant>
        <vt:i4>1376310</vt:i4>
      </vt:variant>
      <vt:variant>
        <vt:i4>176</vt:i4>
      </vt:variant>
      <vt:variant>
        <vt:i4>0</vt:i4>
      </vt:variant>
      <vt:variant>
        <vt:i4>5</vt:i4>
      </vt:variant>
      <vt:variant>
        <vt:lpwstr/>
      </vt:variant>
      <vt:variant>
        <vt:lpwstr>_Toc271036633</vt:lpwstr>
      </vt:variant>
      <vt:variant>
        <vt:i4>1376310</vt:i4>
      </vt:variant>
      <vt:variant>
        <vt:i4>170</vt:i4>
      </vt:variant>
      <vt:variant>
        <vt:i4>0</vt:i4>
      </vt:variant>
      <vt:variant>
        <vt:i4>5</vt:i4>
      </vt:variant>
      <vt:variant>
        <vt:lpwstr/>
      </vt:variant>
      <vt:variant>
        <vt:lpwstr>_Toc271036632</vt:lpwstr>
      </vt:variant>
      <vt:variant>
        <vt:i4>1376310</vt:i4>
      </vt:variant>
      <vt:variant>
        <vt:i4>164</vt:i4>
      </vt:variant>
      <vt:variant>
        <vt:i4>0</vt:i4>
      </vt:variant>
      <vt:variant>
        <vt:i4>5</vt:i4>
      </vt:variant>
      <vt:variant>
        <vt:lpwstr/>
      </vt:variant>
      <vt:variant>
        <vt:lpwstr>_Toc271036631</vt:lpwstr>
      </vt:variant>
      <vt:variant>
        <vt:i4>1376310</vt:i4>
      </vt:variant>
      <vt:variant>
        <vt:i4>158</vt:i4>
      </vt:variant>
      <vt:variant>
        <vt:i4>0</vt:i4>
      </vt:variant>
      <vt:variant>
        <vt:i4>5</vt:i4>
      </vt:variant>
      <vt:variant>
        <vt:lpwstr/>
      </vt:variant>
      <vt:variant>
        <vt:lpwstr>_Toc271036630</vt:lpwstr>
      </vt:variant>
      <vt:variant>
        <vt:i4>1310774</vt:i4>
      </vt:variant>
      <vt:variant>
        <vt:i4>152</vt:i4>
      </vt:variant>
      <vt:variant>
        <vt:i4>0</vt:i4>
      </vt:variant>
      <vt:variant>
        <vt:i4>5</vt:i4>
      </vt:variant>
      <vt:variant>
        <vt:lpwstr/>
      </vt:variant>
      <vt:variant>
        <vt:lpwstr>_Toc271036629</vt:lpwstr>
      </vt:variant>
      <vt:variant>
        <vt:i4>1310774</vt:i4>
      </vt:variant>
      <vt:variant>
        <vt:i4>146</vt:i4>
      </vt:variant>
      <vt:variant>
        <vt:i4>0</vt:i4>
      </vt:variant>
      <vt:variant>
        <vt:i4>5</vt:i4>
      </vt:variant>
      <vt:variant>
        <vt:lpwstr/>
      </vt:variant>
      <vt:variant>
        <vt:lpwstr>_Toc271036628</vt:lpwstr>
      </vt:variant>
      <vt:variant>
        <vt:i4>1310774</vt:i4>
      </vt:variant>
      <vt:variant>
        <vt:i4>140</vt:i4>
      </vt:variant>
      <vt:variant>
        <vt:i4>0</vt:i4>
      </vt:variant>
      <vt:variant>
        <vt:i4>5</vt:i4>
      </vt:variant>
      <vt:variant>
        <vt:lpwstr/>
      </vt:variant>
      <vt:variant>
        <vt:lpwstr>_Toc271036627</vt:lpwstr>
      </vt:variant>
      <vt:variant>
        <vt:i4>1310774</vt:i4>
      </vt:variant>
      <vt:variant>
        <vt:i4>134</vt:i4>
      </vt:variant>
      <vt:variant>
        <vt:i4>0</vt:i4>
      </vt:variant>
      <vt:variant>
        <vt:i4>5</vt:i4>
      </vt:variant>
      <vt:variant>
        <vt:lpwstr/>
      </vt:variant>
      <vt:variant>
        <vt:lpwstr>_Toc271036626</vt:lpwstr>
      </vt:variant>
      <vt:variant>
        <vt:i4>1310774</vt:i4>
      </vt:variant>
      <vt:variant>
        <vt:i4>128</vt:i4>
      </vt:variant>
      <vt:variant>
        <vt:i4>0</vt:i4>
      </vt:variant>
      <vt:variant>
        <vt:i4>5</vt:i4>
      </vt:variant>
      <vt:variant>
        <vt:lpwstr/>
      </vt:variant>
      <vt:variant>
        <vt:lpwstr>_Toc271036625</vt:lpwstr>
      </vt:variant>
      <vt:variant>
        <vt:i4>1310774</vt:i4>
      </vt:variant>
      <vt:variant>
        <vt:i4>122</vt:i4>
      </vt:variant>
      <vt:variant>
        <vt:i4>0</vt:i4>
      </vt:variant>
      <vt:variant>
        <vt:i4>5</vt:i4>
      </vt:variant>
      <vt:variant>
        <vt:lpwstr/>
      </vt:variant>
      <vt:variant>
        <vt:lpwstr>_Toc271036624</vt:lpwstr>
      </vt:variant>
      <vt:variant>
        <vt:i4>1310774</vt:i4>
      </vt:variant>
      <vt:variant>
        <vt:i4>116</vt:i4>
      </vt:variant>
      <vt:variant>
        <vt:i4>0</vt:i4>
      </vt:variant>
      <vt:variant>
        <vt:i4>5</vt:i4>
      </vt:variant>
      <vt:variant>
        <vt:lpwstr/>
      </vt:variant>
      <vt:variant>
        <vt:lpwstr>_Toc271036623</vt:lpwstr>
      </vt:variant>
      <vt:variant>
        <vt:i4>1310774</vt:i4>
      </vt:variant>
      <vt:variant>
        <vt:i4>110</vt:i4>
      </vt:variant>
      <vt:variant>
        <vt:i4>0</vt:i4>
      </vt:variant>
      <vt:variant>
        <vt:i4>5</vt:i4>
      </vt:variant>
      <vt:variant>
        <vt:lpwstr/>
      </vt:variant>
      <vt:variant>
        <vt:lpwstr>_Toc271036622</vt:lpwstr>
      </vt:variant>
      <vt:variant>
        <vt:i4>1310774</vt:i4>
      </vt:variant>
      <vt:variant>
        <vt:i4>104</vt:i4>
      </vt:variant>
      <vt:variant>
        <vt:i4>0</vt:i4>
      </vt:variant>
      <vt:variant>
        <vt:i4>5</vt:i4>
      </vt:variant>
      <vt:variant>
        <vt:lpwstr/>
      </vt:variant>
      <vt:variant>
        <vt:lpwstr>_Toc271036621</vt:lpwstr>
      </vt:variant>
      <vt:variant>
        <vt:i4>1310774</vt:i4>
      </vt:variant>
      <vt:variant>
        <vt:i4>98</vt:i4>
      </vt:variant>
      <vt:variant>
        <vt:i4>0</vt:i4>
      </vt:variant>
      <vt:variant>
        <vt:i4>5</vt:i4>
      </vt:variant>
      <vt:variant>
        <vt:lpwstr/>
      </vt:variant>
      <vt:variant>
        <vt:lpwstr>_Toc271036620</vt:lpwstr>
      </vt:variant>
      <vt:variant>
        <vt:i4>1507382</vt:i4>
      </vt:variant>
      <vt:variant>
        <vt:i4>92</vt:i4>
      </vt:variant>
      <vt:variant>
        <vt:i4>0</vt:i4>
      </vt:variant>
      <vt:variant>
        <vt:i4>5</vt:i4>
      </vt:variant>
      <vt:variant>
        <vt:lpwstr/>
      </vt:variant>
      <vt:variant>
        <vt:lpwstr>_Toc271036619</vt:lpwstr>
      </vt:variant>
      <vt:variant>
        <vt:i4>1507382</vt:i4>
      </vt:variant>
      <vt:variant>
        <vt:i4>86</vt:i4>
      </vt:variant>
      <vt:variant>
        <vt:i4>0</vt:i4>
      </vt:variant>
      <vt:variant>
        <vt:i4>5</vt:i4>
      </vt:variant>
      <vt:variant>
        <vt:lpwstr/>
      </vt:variant>
      <vt:variant>
        <vt:lpwstr>_Toc271036618</vt:lpwstr>
      </vt:variant>
      <vt:variant>
        <vt:i4>1507382</vt:i4>
      </vt:variant>
      <vt:variant>
        <vt:i4>80</vt:i4>
      </vt:variant>
      <vt:variant>
        <vt:i4>0</vt:i4>
      </vt:variant>
      <vt:variant>
        <vt:i4>5</vt:i4>
      </vt:variant>
      <vt:variant>
        <vt:lpwstr/>
      </vt:variant>
      <vt:variant>
        <vt:lpwstr>_Toc271036617</vt:lpwstr>
      </vt:variant>
      <vt:variant>
        <vt:i4>1507382</vt:i4>
      </vt:variant>
      <vt:variant>
        <vt:i4>74</vt:i4>
      </vt:variant>
      <vt:variant>
        <vt:i4>0</vt:i4>
      </vt:variant>
      <vt:variant>
        <vt:i4>5</vt:i4>
      </vt:variant>
      <vt:variant>
        <vt:lpwstr/>
      </vt:variant>
      <vt:variant>
        <vt:lpwstr>_Toc271036616</vt:lpwstr>
      </vt:variant>
      <vt:variant>
        <vt:i4>1507382</vt:i4>
      </vt:variant>
      <vt:variant>
        <vt:i4>68</vt:i4>
      </vt:variant>
      <vt:variant>
        <vt:i4>0</vt:i4>
      </vt:variant>
      <vt:variant>
        <vt:i4>5</vt:i4>
      </vt:variant>
      <vt:variant>
        <vt:lpwstr/>
      </vt:variant>
      <vt:variant>
        <vt:lpwstr>_Toc271036615</vt:lpwstr>
      </vt:variant>
      <vt:variant>
        <vt:i4>1507382</vt:i4>
      </vt:variant>
      <vt:variant>
        <vt:i4>62</vt:i4>
      </vt:variant>
      <vt:variant>
        <vt:i4>0</vt:i4>
      </vt:variant>
      <vt:variant>
        <vt:i4>5</vt:i4>
      </vt:variant>
      <vt:variant>
        <vt:lpwstr/>
      </vt:variant>
      <vt:variant>
        <vt:lpwstr>_Toc271036614</vt:lpwstr>
      </vt:variant>
      <vt:variant>
        <vt:i4>1507382</vt:i4>
      </vt:variant>
      <vt:variant>
        <vt:i4>56</vt:i4>
      </vt:variant>
      <vt:variant>
        <vt:i4>0</vt:i4>
      </vt:variant>
      <vt:variant>
        <vt:i4>5</vt:i4>
      </vt:variant>
      <vt:variant>
        <vt:lpwstr/>
      </vt:variant>
      <vt:variant>
        <vt:lpwstr>_Toc271036613</vt:lpwstr>
      </vt:variant>
      <vt:variant>
        <vt:i4>1507382</vt:i4>
      </vt:variant>
      <vt:variant>
        <vt:i4>50</vt:i4>
      </vt:variant>
      <vt:variant>
        <vt:i4>0</vt:i4>
      </vt:variant>
      <vt:variant>
        <vt:i4>5</vt:i4>
      </vt:variant>
      <vt:variant>
        <vt:lpwstr/>
      </vt:variant>
      <vt:variant>
        <vt:lpwstr>_Toc271036612</vt:lpwstr>
      </vt:variant>
      <vt:variant>
        <vt:i4>1507382</vt:i4>
      </vt:variant>
      <vt:variant>
        <vt:i4>44</vt:i4>
      </vt:variant>
      <vt:variant>
        <vt:i4>0</vt:i4>
      </vt:variant>
      <vt:variant>
        <vt:i4>5</vt:i4>
      </vt:variant>
      <vt:variant>
        <vt:lpwstr/>
      </vt:variant>
      <vt:variant>
        <vt:lpwstr>_Toc271036611</vt:lpwstr>
      </vt:variant>
      <vt:variant>
        <vt:i4>1507382</vt:i4>
      </vt:variant>
      <vt:variant>
        <vt:i4>38</vt:i4>
      </vt:variant>
      <vt:variant>
        <vt:i4>0</vt:i4>
      </vt:variant>
      <vt:variant>
        <vt:i4>5</vt:i4>
      </vt:variant>
      <vt:variant>
        <vt:lpwstr/>
      </vt:variant>
      <vt:variant>
        <vt:lpwstr>_Toc271036610</vt:lpwstr>
      </vt:variant>
      <vt:variant>
        <vt:i4>1441846</vt:i4>
      </vt:variant>
      <vt:variant>
        <vt:i4>32</vt:i4>
      </vt:variant>
      <vt:variant>
        <vt:i4>0</vt:i4>
      </vt:variant>
      <vt:variant>
        <vt:i4>5</vt:i4>
      </vt:variant>
      <vt:variant>
        <vt:lpwstr/>
      </vt:variant>
      <vt:variant>
        <vt:lpwstr>_Toc271036609</vt:lpwstr>
      </vt:variant>
      <vt:variant>
        <vt:i4>1441846</vt:i4>
      </vt:variant>
      <vt:variant>
        <vt:i4>26</vt:i4>
      </vt:variant>
      <vt:variant>
        <vt:i4>0</vt:i4>
      </vt:variant>
      <vt:variant>
        <vt:i4>5</vt:i4>
      </vt:variant>
      <vt:variant>
        <vt:lpwstr/>
      </vt:variant>
      <vt:variant>
        <vt:lpwstr>_Toc271036608</vt:lpwstr>
      </vt:variant>
      <vt:variant>
        <vt:i4>1441846</vt:i4>
      </vt:variant>
      <vt:variant>
        <vt:i4>20</vt:i4>
      </vt:variant>
      <vt:variant>
        <vt:i4>0</vt:i4>
      </vt:variant>
      <vt:variant>
        <vt:i4>5</vt:i4>
      </vt:variant>
      <vt:variant>
        <vt:lpwstr/>
      </vt:variant>
      <vt:variant>
        <vt:lpwstr>_Toc271036607</vt:lpwstr>
      </vt:variant>
      <vt:variant>
        <vt:i4>1441846</vt:i4>
      </vt:variant>
      <vt:variant>
        <vt:i4>14</vt:i4>
      </vt:variant>
      <vt:variant>
        <vt:i4>0</vt:i4>
      </vt:variant>
      <vt:variant>
        <vt:i4>5</vt:i4>
      </vt:variant>
      <vt:variant>
        <vt:lpwstr/>
      </vt:variant>
      <vt:variant>
        <vt:lpwstr>_Toc271036606</vt:lpwstr>
      </vt:variant>
      <vt:variant>
        <vt:i4>1441846</vt:i4>
      </vt:variant>
      <vt:variant>
        <vt:i4>8</vt:i4>
      </vt:variant>
      <vt:variant>
        <vt:i4>0</vt:i4>
      </vt:variant>
      <vt:variant>
        <vt:i4>5</vt:i4>
      </vt:variant>
      <vt:variant>
        <vt:lpwstr/>
      </vt:variant>
      <vt:variant>
        <vt:lpwstr>_Toc271036605</vt:lpwstr>
      </vt:variant>
      <vt:variant>
        <vt:i4>1441846</vt:i4>
      </vt:variant>
      <vt:variant>
        <vt:i4>2</vt:i4>
      </vt:variant>
      <vt:variant>
        <vt:i4>0</vt:i4>
      </vt:variant>
      <vt:variant>
        <vt:i4>5</vt:i4>
      </vt:variant>
      <vt:variant>
        <vt:lpwstr/>
      </vt:variant>
      <vt:variant>
        <vt:lpwstr>_Toc271036604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Bethe Pires</dc:creator>
  <cp:lastModifiedBy>Bethe Pires</cp:lastModifiedBy>
  <cp:revision>15</cp:revision>
  <cp:lastPrinted>2013-10-16T12:39:00Z</cp:lastPrinted>
  <dcterms:created xsi:type="dcterms:W3CDTF">2013-10-16T05:46:00Z</dcterms:created>
  <dcterms:modified xsi:type="dcterms:W3CDTF">2013-10-16T13:06:00Z</dcterms:modified>
</cp:coreProperties>
</file>