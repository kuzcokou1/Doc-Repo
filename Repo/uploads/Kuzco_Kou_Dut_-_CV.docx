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575B6" w14:textId="192E7B4A" w:rsidR="00B72DC3" w:rsidRDefault="00014C96">
      <w:pPr>
        <w:pStyle w:val="ContactInfo"/>
      </w:pPr>
      <w:r>
        <w:t>Juba, South Sudan</w:t>
      </w:r>
    </w:p>
    <w:p w14:paraId="2628A8AD" w14:textId="04B3D3C6" w:rsidR="00B72DC3" w:rsidRDefault="003466CE">
      <w:pPr>
        <w:pStyle w:val="ContactInfo"/>
      </w:pPr>
      <w:sdt>
        <w:sdtPr>
          <w:alias w:val="Telephone"/>
          <w:tag w:val="Telephone"/>
          <w:id w:val="599758962"/>
          <w:placeholder>
            <w:docPart w:val="E3D3017D20B44782BF45DCDD6F16165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14C96">
            <w:t>+211(0)928548340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9D2EA4B15DF84F5EAF1D6FEE35CEA8D7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0B898821" w14:textId="1EFF80E3" w:rsidR="00B72DC3" w:rsidRDefault="00014C96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Samuelkou4@gmail.com</w:t>
          </w:r>
        </w:p>
      </w:sdtContent>
    </w:sdt>
    <w:p w14:paraId="36381D80" w14:textId="5A1C22BF" w:rsidR="00B72DC3" w:rsidRDefault="003466CE">
      <w:pPr>
        <w:pStyle w:val="Name"/>
      </w:pPr>
      <w:sdt>
        <w:sdtPr>
          <w:alias w:val="Your Name"/>
          <w:tag w:val=""/>
          <w:id w:val="1197042864"/>
          <w:placeholder>
            <w:docPart w:val="76C792B107F64B55B32515C4E46DE39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14C96">
            <w:t>Kou samuel dut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B72DC3" w14:paraId="117518FF" w14:textId="77777777" w:rsidTr="00B61726">
        <w:trPr>
          <w:trHeight w:val="126"/>
        </w:trPr>
        <w:tc>
          <w:tcPr>
            <w:tcW w:w="1778" w:type="dxa"/>
          </w:tcPr>
          <w:p w14:paraId="21D08FBB" w14:textId="7C41E6AE" w:rsidR="00B72DC3" w:rsidRDefault="00B72DC3">
            <w:pPr>
              <w:pStyle w:val="Heading1"/>
            </w:pPr>
          </w:p>
        </w:tc>
        <w:tc>
          <w:tcPr>
            <w:tcW w:w="472" w:type="dxa"/>
          </w:tcPr>
          <w:p w14:paraId="5926BB05" w14:textId="77777777" w:rsidR="00B72DC3" w:rsidRDefault="00B72DC3"/>
        </w:tc>
        <w:tc>
          <w:tcPr>
            <w:tcW w:w="7830" w:type="dxa"/>
          </w:tcPr>
          <w:p w14:paraId="3DE19099" w14:textId="4B93B2DF" w:rsidR="00B72DC3" w:rsidRDefault="00B72DC3">
            <w:pPr>
              <w:pStyle w:val="ResumeText"/>
            </w:pPr>
          </w:p>
        </w:tc>
      </w:tr>
      <w:tr w:rsidR="00B72DC3" w14:paraId="5719D509" w14:textId="77777777" w:rsidTr="0080751F">
        <w:trPr>
          <w:trHeight w:val="2339"/>
        </w:trPr>
        <w:tc>
          <w:tcPr>
            <w:tcW w:w="1778" w:type="dxa"/>
          </w:tcPr>
          <w:p w14:paraId="544CB931" w14:textId="77777777" w:rsidR="00B72DC3" w:rsidRDefault="00A52AEE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14:paraId="1E695C61" w14:textId="77777777" w:rsidR="00B72DC3" w:rsidRDefault="00B72DC3"/>
        </w:tc>
        <w:tc>
          <w:tcPr>
            <w:tcW w:w="7830" w:type="dxa"/>
          </w:tcPr>
          <w:p w14:paraId="7C971ED0" w14:textId="77777777" w:rsidR="00B72DC3" w:rsidRDefault="00725CE7" w:rsidP="00725CE7">
            <w:pPr>
              <w:pStyle w:val="ResumeText"/>
            </w:pPr>
            <w:r>
              <w:t>Am a programmer/coder who specializes mostly on software development and web development which I take on as a hobby.</w:t>
            </w:r>
          </w:p>
          <w:p w14:paraId="4BC17106" w14:textId="539DD61E" w:rsidR="00725CE7" w:rsidRDefault="00D75C31" w:rsidP="00725CE7">
            <w:pPr>
              <w:pStyle w:val="ResumeText"/>
            </w:pPr>
            <w:r>
              <w:t>I mainly focus on python, and I also do PHP, Java, little bit of C and C++</w:t>
            </w:r>
          </w:p>
        </w:tc>
      </w:tr>
      <w:tr w:rsidR="00B72DC3" w14:paraId="0346C24D" w14:textId="77777777" w:rsidTr="0080751F">
        <w:trPr>
          <w:trHeight w:val="21"/>
        </w:trPr>
        <w:tc>
          <w:tcPr>
            <w:tcW w:w="1778" w:type="dxa"/>
          </w:tcPr>
          <w:p w14:paraId="150E9CA7" w14:textId="3ED250FC" w:rsidR="00B72DC3" w:rsidRDefault="00B61726" w:rsidP="0080751F">
            <w:pPr>
              <w:pStyle w:val="Heading1"/>
              <w:jc w:val="left"/>
            </w:pPr>
            <w:r>
              <w:t>Hobbies</w:t>
            </w:r>
          </w:p>
        </w:tc>
        <w:tc>
          <w:tcPr>
            <w:tcW w:w="472" w:type="dxa"/>
          </w:tcPr>
          <w:p w14:paraId="6C9C7919" w14:textId="77777777" w:rsidR="00B72DC3" w:rsidRDefault="00B72DC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1165E1B62226423095E088D3FF9F84FD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0BB70682" w14:textId="77777777" w:rsidR="00B61726" w:rsidRDefault="00B61726" w:rsidP="00B61726">
                    <w:pPr>
                      <w:pStyle w:val="Heading2"/>
                      <w:numPr>
                        <w:ilvl w:val="0"/>
                        <w:numId w:val="1"/>
                      </w:numP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>Playing video games</w:t>
                    </w:r>
                  </w:p>
                  <w:p w14:paraId="701CED5B" w14:textId="77777777" w:rsidR="00B61726" w:rsidRDefault="00B61726" w:rsidP="00B61726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Drawing.</w:t>
                    </w:r>
                  </w:p>
                  <w:p w14:paraId="3BA341C2" w14:textId="77777777" w:rsidR="00B61726" w:rsidRDefault="00B61726" w:rsidP="00B61726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Watching movies.</w:t>
                    </w:r>
                  </w:p>
                  <w:p w14:paraId="53F5457E" w14:textId="675F7C1E" w:rsidR="00B72DC3" w:rsidRPr="00B61726" w:rsidRDefault="00B61726" w:rsidP="00B61726">
                    <w:pPr>
                      <w:pStyle w:val="ListParagraph"/>
                      <w:numPr>
                        <w:ilvl w:val="0"/>
                        <w:numId w:val="1"/>
                      </w:numPr>
                    </w:pPr>
                    <w:r>
                      <w:t>Making new friends.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1165E1B62226423095E088D3FF9F84FD"/>
                  </w:placeholder>
                  <w15:color w:val="C0C0C0"/>
                  <w15:repeatingSectionItem/>
                </w:sdtPr>
                <w:sdtEndPr/>
                <w:sdtContent>
                  <w:p w14:paraId="0377D84E" w14:textId="4938042B" w:rsidR="00B72DC3" w:rsidRDefault="00B72DC3">
                    <w:pPr>
                      <w:pStyle w:val="Heading2"/>
                    </w:pPr>
                  </w:p>
                  <w:p w14:paraId="27B1E089" w14:textId="2AEE5F24" w:rsidR="00B72DC3" w:rsidRDefault="00B72DC3">
                    <w:pPr>
                      <w:pStyle w:val="ResumeText"/>
                    </w:pPr>
                  </w:p>
                  <w:p w14:paraId="6DFFA416" w14:textId="5AD359E5" w:rsidR="00B72DC3" w:rsidRDefault="003466CE"/>
                </w:sdtContent>
              </w:sdt>
            </w:sdtContent>
          </w:sdt>
        </w:tc>
        <w:bookmarkStart w:id="0" w:name="_GoBack"/>
        <w:bookmarkEnd w:id="0"/>
      </w:tr>
      <w:tr w:rsidR="00B72DC3" w14:paraId="6DA8F00E" w14:textId="77777777">
        <w:tc>
          <w:tcPr>
            <w:tcW w:w="1778" w:type="dxa"/>
          </w:tcPr>
          <w:p w14:paraId="4C98C370" w14:textId="77777777" w:rsidR="00B72DC3" w:rsidRDefault="00A52AEE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14:paraId="1B8E73C3" w14:textId="77777777" w:rsidR="00B72DC3" w:rsidRDefault="00B72DC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1165E1B62226423095E088D3FF9F84FD"/>
                  </w:placeholder>
                  <w15:repeatingSectionItem/>
                </w:sdtPr>
                <w:sdtEndPr/>
                <w:sdtContent>
                  <w:p w14:paraId="06DBE54C" w14:textId="0F17701F" w:rsidR="00725CE7" w:rsidRDefault="00725CE7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2017 – 2019 </w:t>
                    </w:r>
                  </w:p>
                  <w:p w14:paraId="42FBC2AD" w14:textId="3B820A8F" w:rsidR="00B72DC3" w:rsidRDefault="00014C96">
                    <w:pPr>
                      <w:pStyle w:val="Heading2"/>
                    </w:pPr>
                    <w:r>
                      <w:t>International university of east africa – kansanga, kampala uganda</w:t>
                    </w:r>
                  </w:p>
                  <w:p w14:paraId="11147E64" w14:textId="4FA9D902" w:rsidR="00014C96" w:rsidRDefault="00014C96">
                    <w:r>
                      <w:t>Main Course: Diploma in Computer Science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937288567"/>
                  <w:placeholder>
                    <w:docPart w:val="2836FEE76569494EA26A3752036AE095"/>
                  </w:placeholder>
                  <w15:repeatingSectionItem/>
                </w:sdtPr>
                <w:sdtEndPr/>
                <w:sdtContent>
                  <w:p w14:paraId="1A55F3B5" w14:textId="77777777" w:rsidR="00725CE7" w:rsidRDefault="00725CE7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>2016</w:t>
                    </w:r>
                  </w:p>
                  <w:p w14:paraId="065D76EF" w14:textId="6FF80EA0" w:rsidR="00014C96" w:rsidRDefault="00014C96">
                    <w:pPr>
                      <w:pStyle w:val="Heading2"/>
                    </w:pPr>
                    <w:r>
                      <w:t>Meritorious biztech college – wandegeya, kampala Uganda</w:t>
                    </w:r>
                  </w:p>
                  <w:p w14:paraId="7DE13D8A" w14:textId="64A7BD90" w:rsidR="00014C96" w:rsidRDefault="00014C96">
                    <w:r>
                      <w:t>Main Course: Certificate in Computer Engineering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979372325"/>
                  <w:placeholder>
                    <w:docPart w:val="0F3CDBD5DAE34EE69525B599C0928A16"/>
                  </w:placeholder>
                  <w15:repeatingSectionItem/>
                </w:sdtPr>
                <w:sdtEndPr/>
                <w:sdtContent>
                  <w:p w14:paraId="6144058D" w14:textId="38A8B316" w:rsidR="00725CE7" w:rsidRDefault="00725CE7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>2012 – 2015</w:t>
                    </w:r>
                  </w:p>
                  <w:p w14:paraId="17237C9E" w14:textId="7E24B516" w:rsidR="00014C96" w:rsidRDefault="00014C96">
                    <w:pPr>
                      <w:pStyle w:val="Heading2"/>
                    </w:pPr>
                    <w:r>
                      <w:t>tropical high school</w:t>
                    </w:r>
                    <w:r w:rsidR="00725CE7">
                      <w:t xml:space="preserve"> </w:t>
                    </w:r>
                    <w:r>
                      <w:t xml:space="preserve">– </w:t>
                    </w:r>
                    <w:r w:rsidR="00725CE7">
                      <w:t>kabalagala</w:t>
                    </w:r>
                    <w:r>
                      <w:t>, kampala Uganda</w:t>
                    </w:r>
                  </w:p>
                  <w:p w14:paraId="221558F3" w14:textId="5E7EFF27" w:rsidR="00725CE7" w:rsidRDefault="00014C96">
                    <w:r>
                      <w:t xml:space="preserve">Main Course: </w:t>
                    </w:r>
                    <w:r w:rsidR="00725CE7">
                      <w:t xml:space="preserve">UCE – Uganda Certificate </w:t>
                    </w:r>
                    <w:r w:rsidR="00D75C31">
                      <w:t>of</w:t>
                    </w:r>
                    <w:r w:rsidR="00725CE7">
                      <w:t xml:space="preserve"> Education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42500667"/>
                  <w:placeholder>
                    <w:docPart w:val="73BB926B8923417C826CAF1294E420A0"/>
                  </w:placeholder>
                  <w15:repeatingSectionItem/>
                </w:sdtPr>
                <w:sdtEndPr/>
                <w:sdtContent>
                  <w:p w14:paraId="09BEE1CE" w14:textId="45B61E0A" w:rsidR="00725CE7" w:rsidRDefault="00725CE7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caps w:val="0"/>
                        <w:color w:val="595959" w:themeColor="text1" w:themeTint="A6"/>
                        <w14:ligatures w14:val="none"/>
                      </w:rPr>
                      <w:t>2006 – 2011</w:t>
                    </w:r>
                  </w:p>
                  <w:p w14:paraId="7AE9432C" w14:textId="5E71962B" w:rsidR="00725CE7" w:rsidRDefault="00725CE7">
                    <w:pPr>
                      <w:pStyle w:val="Heading2"/>
                    </w:pPr>
                    <w:r>
                      <w:t>bright horizon primary school –arua Uganda</w:t>
                    </w:r>
                  </w:p>
                  <w:p w14:paraId="4F684196" w14:textId="1ADB0F69" w:rsidR="00B72DC3" w:rsidRDefault="00725CE7">
                    <w:r>
                      <w:t>Main Course: PLE – Primary Leaving Education</w:t>
                    </w:r>
                  </w:p>
                </w:sdtContent>
              </w:sdt>
            </w:sdtContent>
          </w:sdt>
        </w:tc>
      </w:tr>
      <w:tr w:rsidR="00B72DC3" w14:paraId="6B12A4B5" w14:textId="77777777">
        <w:tc>
          <w:tcPr>
            <w:tcW w:w="1778" w:type="dxa"/>
          </w:tcPr>
          <w:p w14:paraId="050E3DC1" w14:textId="77777777" w:rsidR="00B72DC3" w:rsidRDefault="00A52AEE">
            <w:pPr>
              <w:pStyle w:val="Heading1"/>
            </w:pPr>
            <w:r>
              <w:t>Communication</w:t>
            </w:r>
          </w:p>
        </w:tc>
        <w:tc>
          <w:tcPr>
            <w:tcW w:w="472" w:type="dxa"/>
          </w:tcPr>
          <w:p w14:paraId="0E63C18D" w14:textId="77777777" w:rsidR="00B72DC3" w:rsidRDefault="00B72DC3"/>
        </w:tc>
        <w:tc>
          <w:tcPr>
            <w:tcW w:w="7830" w:type="dxa"/>
          </w:tcPr>
          <w:p w14:paraId="4CFC4513" w14:textId="77777777" w:rsidR="00B72DC3" w:rsidRDefault="00725CE7">
            <w:pPr>
              <w:pStyle w:val="ResumeText"/>
            </w:pPr>
            <w:r>
              <w:t>Very fluent in English.</w:t>
            </w:r>
          </w:p>
          <w:p w14:paraId="2404E6B0" w14:textId="1D514164" w:rsidR="00725CE7" w:rsidRDefault="00725CE7">
            <w:pPr>
              <w:pStyle w:val="ResumeText"/>
            </w:pPr>
            <w:r>
              <w:lastRenderedPageBreak/>
              <w:t>Good in Dinka language.</w:t>
            </w:r>
          </w:p>
        </w:tc>
      </w:tr>
      <w:tr w:rsidR="00B72DC3" w14:paraId="5BED9441" w14:textId="77777777">
        <w:tc>
          <w:tcPr>
            <w:tcW w:w="1778" w:type="dxa"/>
          </w:tcPr>
          <w:p w14:paraId="4545AB7D" w14:textId="4F37F81A" w:rsidR="00B72DC3" w:rsidRDefault="00D75C31" w:rsidP="00725CE7">
            <w:pPr>
              <w:pStyle w:val="Heading1"/>
              <w:jc w:val="left"/>
            </w:pPr>
            <w:r>
              <w:lastRenderedPageBreak/>
              <w:t xml:space="preserve">       </w:t>
            </w:r>
            <w:r>
              <w:t>References</w:t>
            </w:r>
          </w:p>
        </w:tc>
        <w:tc>
          <w:tcPr>
            <w:tcW w:w="472" w:type="dxa"/>
          </w:tcPr>
          <w:p w14:paraId="1CD0BE71" w14:textId="77777777" w:rsidR="00B72DC3" w:rsidRDefault="00B72DC3"/>
        </w:tc>
        <w:tc>
          <w:tcPr>
            <w:tcW w:w="7830" w:type="dxa"/>
          </w:tcPr>
          <w:p w14:paraId="0F26BB56" w14:textId="114C23C7" w:rsidR="00B72DC3" w:rsidRDefault="00B72DC3">
            <w:pPr>
              <w:pStyle w:val="ResumeText"/>
            </w:pPr>
          </w:p>
        </w:tc>
      </w:tr>
      <w:tr w:rsidR="00B72DC3" w14:paraId="00FC352F" w14:textId="77777777">
        <w:tc>
          <w:tcPr>
            <w:tcW w:w="1778" w:type="dxa"/>
          </w:tcPr>
          <w:p w14:paraId="445D5C6D" w14:textId="0AA55EB2" w:rsidR="00B72DC3" w:rsidRDefault="00B72DC3">
            <w:pPr>
              <w:pStyle w:val="Heading1"/>
            </w:pPr>
          </w:p>
        </w:tc>
        <w:tc>
          <w:tcPr>
            <w:tcW w:w="472" w:type="dxa"/>
          </w:tcPr>
          <w:p w14:paraId="4CAFA121" w14:textId="77777777" w:rsidR="00B72DC3" w:rsidRDefault="00B72DC3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1165E1B62226423095E088D3FF9F84FD"/>
                  </w:placeholder>
                  <w15:color w:val="C0C0C0"/>
                  <w15:repeatingSectionItem/>
                </w:sdtPr>
                <w:sdtEndPr/>
                <w:sdtContent>
                  <w:p w14:paraId="08C55F89" w14:textId="6E57895E" w:rsidR="00B72DC3" w:rsidRDefault="00B72DC3">
                    <w:pPr>
                      <w:pStyle w:val="Heading2"/>
                    </w:pPr>
                  </w:p>
                  <w:p w14:paraId="16EEB781" w14:textId="06A59373" w:rsidR="00B72DC3" w:rsidRDefault="00B72DC3">
                    <w:pPr>
                      <w:pStyle w:val="ResumeText"/>
                    </w:pPr>
                  </w:p>
                  <w:p w14:paraId="5F029432" w14:textId="4EA93D93" w:rsidR="00B72DC3" w:rsidRDefault="003466CE"/>
                </w:sdtContent>
              </w:sdt>
            </w:sdtContent>
          </w:sdt>
        </w:tc>
      </w:tr>
    </w:tbl>
    <w:p w14:paraId="6690F894" w14:textId="77777777" w:rsidR="00B72DC3" w:rsidRDefault="00B72DC3"/>
    <w:sectPr w:rsidR="00B72DC3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3858A" w14:textId="77777777" w:rsidR="003466CE" w:rsidRDefault="003466CE">
      <w:pPr>
        <w:spacing w:before="0" w:after="0" w:line="240" w:lineRule="auto"/>
      </w:pPr>
      <w:r>
        <w:separator/>
      </w:r>
    </w:p>
  </w:endnote>
  <w:endnote w:type="continuationSeparator" w:id="0">
    <w:p w14:paraId="3DFCF368" w14:textId="77777777" w:rsidR="003466CE" w:rsidRDefault="003466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1445E" w14:textId="77777777" w:rsidR="00B72DC3" w:rsidRDefault="00A52AE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E2A90" w14:textId="77777777" w:rsidR="003466CE" w:rsidRDefault="003466CE">
      <w:pPr>
        <w:spacing w:before="0" w:after="0" w:line="240" w:lineRule="auto"/>
      </w:pPr>
      <w:r>
        <w:separator/>
      </w:r>
    </w:p>
  </w:footnote>
  <w:footnote w:type="continuationSeparator" w:id="0">
    <w:p w14:paraId="4CE4AD7F" w14:textId="77777777" w:rsidR="003466CE" w:rsidRDefault="003466C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080B"/>
    <w:multiLevelType w:val="hybridMultilevel"/>
    <w:tmpl w:val="97BA2EDA"/>
    <w:lvl w:ilvl="0" w:tplc="797C1A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595959" w:themeColor="text1" w:themeTint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96"/>
    <w:rsid w:val="00014C96"/>
    <w:rsid w:val="003466CE"/>
    <w:rsid w:val="00725CE7"/>
    <w:rsid w:val="0080751F"/>
    <w:rsid w:val="00A52AEE"/>
    <w:rsid w:val="00B61726"/>
    <w:rsid w:val="00B72DC3"/>
    <w:rsid w:val="00D7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A354D"/>
  <w15:chartTrackingRefBased/>
  <w15:docId w15:val="{0AF91ACB-7F68-4DFE-A4EF-1A7341D7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B6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D3017D20B44782BF45DCDD6F161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E560D-AAE2-4F76-9251-D8D804F1B59F}"/>
      </w:docPartPr>
      <w:docPartBody>
        <w:p w:rsidR="0045175A" w:rsidRDefault="0073159A">
          <w:pPr>
            <w:pStyle w:val="E3D3017D20B44782BF45DCDD6F161650"/>
          </w:pPr>
          <w:r>
            <w:t>[Telephone]</w:t>
          </w:r>
        </w:p>
      </w:docPartBody>
    </w:docPart>
    <w:docPart>
      <w:docPartPr>
        <w:name w:val="9D2EA4B15DF84F5EAF1D6FEE35CEA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B0467-BDFE-49F2-ABC6-9FC97BCE2294}"/>
      </w:docPartPr>
      <w:docPartBody>
        <w:p w:rsidR="0045175A" w:rsidRDefault="0073159A">
          <w:pPr>
            <w:pStyle w:val="9D2EA4B15DF84F5EAF1D6FEE35CEA8D7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6C792B107F64B55B32515C4E46DE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EE4A9-0289-4B88-B173-70C470A9438F}"/>
      </w:docPartPr>
      <w:docPartBody>
        <w:p w:rsidR="0045175A" w:rsidRDefault="0073159A">
          <w:pPr>
            <w:pStyle w:val="76C792B107F64B55B32515C4E46DE394"/>
          </w:pPr>
          <w:r>
            <w:t>[Your Name]</w:t>
          </w:r>
        </w:p>
      </w:docPartBody>
    </w:docPart>
    <w:docPart>
      <w:docPartPr>
        <w:name w:val="1165E1B62226423095E088D3FF9F8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F206-FB7E-4798-88F4-B924893D2449}"/>
      </w:docPartPr>
      <w:docPartBody>
        <w:p w:rsidR="0045175A" w:rsidRDefault="0073159A">
          <w:pPr>
            <w:pStyle w:val="1165E1B62226423095E088D3FF9F84F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836FEE76569494EA26A3752036AE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AD8DF-16A3-4DF7-B172-A74E87EF4316}"/>
      </w:docPartPr>
      <w:docPartBody>
        <w:p w:rsidR="0045175A" w:rsidRDefault="00557D33" w:rsidP="00557D33">
          <w:pPr>
            <w:pStyle w:val="2836FEE76569494EA26A3752036AE09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F3CDBD5DAE34EE69525B599C0928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CEEAD-5BAE-4AF5-92C7-6E040B117565}"/>
      </w:docPartPr>
      <w:docPartBody>
        <w:p w:rsidR="0045175A" w:rsidRDefault="00557D33" w:rsidP="00557D33">
          <w:pPr>
            <w:pStyle w:val="0F3CDBD5DAE34EE69525B599C0928A1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BB926B8923417C826CAF1294E42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1F2D8-5267-4B93-A64B-47E2B89532F0}"/>
      </w:docPartPr>
      <w:docPartBody>
        <w:p w:rsidR="0045175A" w:rsidRDefault="00557D33" w:rsidP="00557D33">
          <w:pPr>
            <w:pStyle w:val="73BB926B8923417C826CAF1294E420A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3"/>
    <w:rsid w:val="001264A0"/>
    <w:rsid w:val="0045175A"/>
    <w:rsid w:val="00557D33"/>
    <w:rsid w:val="0073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57E8BD5C604AEE9EBE49BD6BEAB985">
    <w:name w:val="DA57E8BD5C604AEE9EBE49BD6BEAB985"/>
  </w:style>
  <w:style w:type="paragraph" w:customStyle="1" w:styleId="89F351F3E3354B9E9433CB1F3668D7FA">
    <w:name w:val="89F351F3E3354B9E9433CB1F3668D7FA"/>
  </w:style>
  <w:style w:type="paragraph" w:customStyle="1" w:styleId="E3D3017D20B44782BF45DCDD6F161650">
    <w:name w:val="E3D3017D20B44782BF45DCDD6F161650"/>
  </w:style>
  <w:style w:type="paragraph" w:customStyle="1" w:styleId="C1338CF2C47D4A3F9C2F0550C701048E">
    <w:name w:val="C1338CF2C47D4A3F9C2F0550C701048E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9D2EA4B15DF84F5EAF1D6FEE35CEA8D7">
    <w:name w:val="9D2EA4B15DF84F5EAF1D6FEE35CEA8D7"/>
  </w:style>
  <w:style w:type="paragraph" w:customStyle="1" w:styleId="76C792B107F64B55B32515C4E46DE394">
    <w:name w:val="76C792B107F64B55B32515C4E46DE394"/>
  </w:style>
  <w:style w:type="paragraph" w:customStyle="1" w:styleId="2F942900663F4C77B8220CF35C545FFB">
    <w:name w:val="2F942900663F4C77B8220CF35C545FFB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D2AA398FF7A74EDF9B6758372575FE63">
    <w:name w:val="D2AA398FF7A74EDF9B6758372575FE63"/>
  </w:style>
  <w:style w:type="character" w:styleId="PlaceholderText">
    <w:name w:val="Placeholder Text"/>
    <w:basedOn w:val="DefaultParagraphFont"/>
    <w:uiPriority w:val="99"/>
    <w:semiHidden/>
    <w:rsid w:val="00557D33"/>
    <w:rPr>
      <w:color w:val="808080"/>
    </w:rPr>
  </w:style>
  <w:style w:type="paragraph" w:customStyle="1" w:styleId="1165E1B62226423095E088D3FF9F84FD">
    <w:name w:val="1165E1B62226423095E088D3FF9F84FD"/>
  </w:style>
  <w:style w:type="paragraph" w:customStyle="1" w:styleId="622B5B6C71104D1E87ADFBC213B5D211">
    <w:name w:val="622B5B6C71104D1E87ADFBC213B5D211"/>
  </w:style>
  <w:style w:type="paragraph" w:customStyle="1" w:styleId="953D2F1F37284C4F9E469267D9A3161C">
    <w:name w:val="953D2F1F37284C4F9E469267D9A3161C"/>
  </w:style>
  <w:style w:type="paragraph" w:customStyle="1" w:styleId="A2CF875B3EB9493EB86273CA0BEC0BEF">
    <w:name w:val="A2CF875B3EB9493EB86273CA0BEC0BEF"/>
  </w:style>
  <w:style w:type="paragraph" w:customStyle="1" w:styleId="D8800CB204EE43878F7C6E5FEBE4197B">
    <w:name w:val="D8800CB204EE43878F7C6E5FEBE4197B"/>
  </w:style>
  <w:style w:type="paragraph" w:customStyle="1" w:styleId="9C4DA1BB4A974434AC0DD6F864B9916B">
    <w:name w:val="9C4DA1BB4A974434AC0DD6F864B9916B"/>
  </w:style>
  <w:style w:type="paragraph" w:customStyle="1" w:styleId="F25B73356C874280AD7D559D3EDCF846">
    <w:name w:val="F25B73356C874280AD7D559D3EDCF846"/>
  </w:style>
  <w:style w:type="paragraph" w:customStyle="1" w:styleId="60DEFCDF95224B9895140FE97144844A">
    <w:name w:val="60DEFCDF95224B9895140FE97144844A"/>
  </w:style>
  <w:style w:type="paragraph" w:customStyle="1" w:styleId="2E26306DFEB441F1B829C8482662AAFC">
    <w:name w:val="2E26306DFEB441F1B829C8482662AAFC"/>
  </w:style>
  <w:style w:type="paragraph" w:customStyle="1" w:styleId="C4EECA17186245C8BB9409D921DEDE0A">
    <w:name w:val="C4EECA17186245C8BB9409D921DEDE0A"/>
  </w:style>
  <w:style w:type="paragraph" w:customStyle="1" w:styleId="0F597CF7B653401AA517CC0A60284003">
    <w:name w:val="0F597CF7B653401AA517CC0A60284003"/>
  </w:style>
  <w:style w:type="paragraph" w:customStyle="1" w:styleId="2836FEE76569494EA26A3752036AE095">
    <w:name w:val="2836FEE76569494EA26A3752036AE095"/>
    <w:rsid w:val="00557D33"/>
  </w:style>
  <w:style w:type="paragraph" w:customStyle="1" w:styleId="0F3CDBD5DAE34EE69525B599C0928A16">
    <w:name w:val="0F3CDBD5DAE34EE69525B599C0928A16"/>
    <w:rsid w:val="00557D33"/>
  </w:style>
  <w:style w:type="paragraph" w:customStyle="1" w:styleId="73BB926B8923417C826CAF1294E420A0">
    <w:name w:val="73BB926B8923417C826CAF1294E420A0"/>
    <w:rsid w:val="00557D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+211(0)928548340</CompanyPhone>
  <CompanyFax/>
  <CompanyEmail>Samuelkou4@gmail.com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34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Kou samuel dut</dc:creator>
  <cp:keywords/>
  <cp:lastModifiedBy>ASUS</cp:lastModifiedBy>
  <cp:revision>3</cp:revision>
  <dcterms:created xsi:type="dcterms:W3CDTF">2019-10-21T18:04:00Z</dcterms:created>
  <dcterms:modified xsi:type="dcterms:W3CDTF">2019-10-25T12:42:00Z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